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03C" w:rsidRPr="007F7A66" w:rsidRDefault="0030157F" w:rsidP="0054003C">
      <w:pPr>
        <w:spacing w:before="60"/>
        <w:rPr>
          <w:rFonts w:ascii="Helvetica" w:hAnsi="Helvetica" w:cs="Helvetica"/>
          <w:sz w:val="40"/>
          <w:szCs w:val="40"/>
          <w:lang w:val="en-US"/>
        </w:rPr>
      </w:pPr>
      <w:r>
        <w:rPr>
          <w:rFonts w:ascii="Helvetica" w:hAnsi="Helvetica" w:cs="Helvetica"/>
          <w:b/>
          <w:bCs/>
          <w:sz w:val="40"/>
          <w:szCs w:val="40"/>
          <w:lang w:val="en-US"/>
        </w:rPr>
        <w:t>SILES AGUILAR, ANTONIO MANUEL</w:t>
      </w:r>
      <w:r w:rsidR="0054003C" w:rsidRPr="007F7A66">
        <w:rPr>
          <w:rFonts w:ascii="Helvetica" w:hAnsi="Helvetica" w:cs="Helvetica"/>
          <w:b/>
          <w:bCs/>
          <w:sz w:val="40"/>
          <w:szCs w:val="40"/>
          <w:lang w:val="en-US"/>
        </w:rPr>
        <w:t xml:space="preserve"> </w:t>
      </w:r>
    </w:p>
    <w:p w:rsidR="0054003C" w:rsidRPr="007F7A66" w:rsidRDefault="0054003C" w:rsidP="0054003C">
      <w:pPr>
        <w:spacing w:before="60"/>
        <w:rPr>
          <w:rFonts w:ascii="Helvetica" w:hAnsi="Helvetica" w:cs="Helvetica"/>
          <w:sz w:val="40"/>
          <w:szCs w:val="40"/>
          <w:lang w:val="en-US"/>
        </w:rPr>
      </w:pPr>
    </w:p>
    <w:tbl>
      <w:tblPr>
        <w:tblW w:w="8254"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50" w:type="dxa"/>
          <w:right w:w="50" w:type="dxa"/>
        </w:tblCellMar>
        <w:tblLook w:val="0000" w:firstRow="0" w:lastRow="0" w:firstColumn="0" w:lastColumn="0" w:noHBand="0" w:noVBand="0"/>
      </w:tblPr>
      <w:tblGrid>
        <w:gridCol w:w="2285"/>
        <w:gridCol w:w="5969"/>
      </w:tblGrid>
      <w:tr w:rsidR="009C2813">
        <w:trPr>
          <w:jc w:val="center"/>
        </w:trPr>
        <w:tc>
          <w:tcPr>
            <w:tcW w:w="8254" w:type="dxa"/>
            <w:gridSpan w:val="2"/>
            <w:shd w:val="clear" w:color="auto" w:fill="888279"/>
            <w:tcMar>
              <w:top w:w="50" w:type="dxa"/>
              <w:left w:w="50" w:type="dxa"/>
              <w:bottom w:w="50" w:type="dxa"/>
              <w:right w:w="50" w:type="dxa"/>
            </w:tcMar>
          </w:tcPr>
          <w:p w:rsidR="0054003C" w:rsidRDefault="00F87A3C" w:rsidP="00DA5483">
            <w:pPr>
              <w:pStyle w:val="Tabellentitel"/>
              <w:keepNext/>
            </w:pPr>
            <w:r>
              <w:t>Personal data</w:t>
            </w:r>
            <w:r w:rsidR="0054003C">
              <w:t xml:space="preserve"> </w:t>
            </w:r>
          </w:p>
        </w:tc>
      </w:tr>
      <w:tr w:rsidR="009C2813">
        <w:trPr>
          <w:jc w:val="center"/>
        </w:trPr>
        <w:tc>
          <w:tcPr>
            <w:tcW w:w="2285" w:type="dxa"/>
            <w:shd w:val="clear" w:color="auto" w:fill="E7E6E4"/>
            <w:tcMar>
              <w:top w:w="50" w:type="dxa"/>
              <w:left w:w="50" w:type="dxa"/>
              <w:bottom w:w="50" w:type="dxa"/>
              <w:right w:w="50" w:type="dxa"/>
            </w:tcMar>
          </w:tcPr>
          <w:p w:rsidR="009C2813" w:rsidRDefault="00F87A3C">
            <w:pPr>
              <w:pStyle w:val="Tabellentext-berschrift"/>
            </w:pPr>
            <w:r>
              <w:rPr>
                <w:b w:val="0"/>
              </w:rPr>
              <w:t>Short summary</w:t>
            </w:r>
          </w:p>
        </w:tc>
        <w:tc>
          <w:tcPr>
            <w:tcW w:w="5969" w:type="dxa"/>
            <w:shd w:val="clear" w:color="auto" w:fill="E7E6E4"/>
            <w:tcMar>
              <w:top w:w="50" w:type="dxa"/>
              <w:left w:w="50" w:type="dxa"/>
              <w:bottom w:w="50" w:type="dxa"/>
              <w:right w:w="50" w:type="dxa"/>
            </w:tcMar>
          </w:tcPr>
          <w:p w:rsidR="002035D1" w:rsidRDefault="002035D1">
            <w:pPr>
              <w:pStyle w:val="Tabellentext"/>
            </w:pPr>
            <w:r w:rsidRPr="002035D1">
              <w:t>Entwick</w:t>
            </w:r>
            <w:r w:rsidR="00510892">
              <w:t>l</w:t>
            </w:r>
            <w:r w:rsidRPr="002035D1">
              <w:t>er mit elf Jahren Erfahrung in der Informationstechnologien.</w:t>
            </w:r>
            <w:r>
              <w:t xml:space="preserve"> </w:t>
            </w:r>
            <w:r w:rsidRPr="002035D1">
              <w:t>Seine Schwerpunkte liegen in der Entwicklung von Softwaresystemen mit Java und in der Webentwicklung.</w:t>
            </w:r>
            <w:r w:rsidR="00FE5FC1">
              <w:t xml:space="preserve"> Fachkenntnisse in der back-end (Java-basierte und PHP</w:t>
            </w:r>
            <w:r w:rsidR="001E4721">
              <w:t xml:space="preserve"> </w:t>
            </w:r>
            <w:r w:rsidR="00FE5FC1">
              <w:t>Frameworks) und front-end (Javascript-basierte Frameworks) Programmierung.</w:t>
            </w:r>
          </w:p>
          <w:p w:rsidR="009C2813" w:rsidRDefault="009C2813">
            <w:pPr>
              <w:pStyle w:val="Tabellentext"/>
            </w:pPr>
          </w:p>
        </w:tc>
      </w:tr>
      <w:tr w:rsidR="009C2813">
        <w:trPr>
          <w:jc w:val="center"/>
        </w:trPr>
        <w:tc>
          <w:tcPr>
            <w:tcW w:w="2285" w:type="dxa"/>
            <w:shd w:val="clear" w:color="auto" w:fill="E7E6E4"/>
            <w:tcMar>
              <w:top w:w="50" w:type="dxa"/>
              <w:left w:w="50" w:type="dxa"/>
              <w:bottom w:w="50" w:type="dxa"/>
              <w:right w:w="50" w:type="dxa"/>
            </w:tcMar>
          </w:tcPr>
          <w:p w:rsidR="009C2813" w:rsidRDefault="00F87A3C">
            <w:pPr>
              <w:pStyle w:val="Tabellentext-berschrift"/>
            </w:pPr>
            <w:r>
              <w:t>Date of birth</w:t>
            </w:r>
          </w:p>
        </w:tc>
        <w:tc>
          <w:tcPr>
            <w:tcW w:w="5969" w:type="dxa"/>
            <w:shd w:val="clear" w:color="auto" w:fill="E7E6E4"/>
            <w:tcMar>
              <w:top w:w="50" w:type="dxa"/>
              <w:left w:w="50" w:type="dxa"/>
              <w:bottom w:w="50" w:type="dxa"/>
              <w:right w:w="50" w:type="dxa"/>
            </w:tcMar>
          </w:tcPr>
          <w:p w:rsidR="009C2813" w:rsidRDefault="00FE5FC1">
            <w:pPr>
              <w:pStyle w:val="Tabellentext"/>
            </w:pPr>
            <w:r>
              <w:t>1977</w:t>
            </w:r>
          </w:p>
        </w:tc>
      </w:tr>
      <w:tr w:rsidR="009C2813">
        <w:trPr>
          <w:jc w:val="center"/>
        </w:trPr>
        <w:tc>
          <w:tcPr>
            <w:tcW w:w="2285" w:type="dxa"/>
            <w:shd w:val="clear" w:color="auto" w:fill="E7E6E4"/>
            <w:tcMar>
              <w:top w:w="50" w:type="dxa"/>
              <w:left w:w="50" w:type="dxa"/>
              <w:bottom w:w="50" w:type="dxa"/>
              <w:right w:w="50" w:type="dxa"/>
            </w:tcMar>
          </w:tcPr>
          <w:p w:rsidR="009C2813" w:rsidRDefault="00F87A3C">
            <w:pPr>
              <w:pStyle w:val="Tabellentext-berschrift"/>
            </w:pPr>
            <w:r>
              <w:t>Education</w:t>
            </w:r>
          </w:p>
        </w:tc>
        <w:tc>
          <w:tcPr>
            <w:tcW w:w="5969" w:type="dxa"/>
            <w:shd w:val="clear" w:color="auto" w:fill="E7E6E4"/>
            <w:tcMar>
              <w:top w:w="50" w:type="dxa"/>
              <w:left w:w="50" w:type="dxa"/>
              <w:bottom w:w="50" w:type="dxa"/>
              <w:right w:w="50" w:type="dxa"/>
            </w:tcMar>
          </w:tcPr>
          <w:p w:rsidR="00341F5A" w:rsidRDefault="00341F5A" w:rsidP="00341F5A">
            <w:pPr>
              <w:pStyle w:val="AufzhlungTabelle1Ebeneoben"/>
              <w:numPr>
                <w:ilvl w:val="0"/>
                <w:numId w:val="15"/>
              </w:numPr>
              <w:ind w:left="357" w:hanging="357"/>
            </w:pPr>
            <w:r>
              <w:rPr>
                <w:bCs/>
                <w:szCs w:val="18"/>
                <w:lang w:eastAsia="de-DE"/>
              </w:rPr>
              <w:t xml:space="preserve">  </w:t>
            </w:r>
            <w:r w:rsidR="001C197A">
              <w:rPr>
                <w:bCs/>
                <w:szCs w:val="18"/>
                <w:lang w:eastAsia="de-DE"/>
              </w:rPr>
              <w:t>1995</w:t>
            </w:r>
            <w:r>
              <w:rPr>
                <w:bCs/>
                <w:szCs w:val="18"/>
                <w:lang w:eastAsia="de-DE"/>
              </w:rPr>
              <w:t xml:space="preserve"> </w:t>
            </w:r>
            <w:r w:rsidR="001C197A">
              <w:rPr>
                <w:bCs/>
                <w:szCs w:val="18"/>
                <w:lang w:eastAsia="de-DE"/>
              </w:rPr>
              <w:t>–</w:t>
            </w:r>
            <w:r>
              <w:rPr>
                <w:bCs/>
                <w:szCs w:val="18"/>
                <w:lang w:eastAsia="de-DE"/>
              </w:rPr>
              <w:t xml:space="preserve"> 20</w:t>
            </w:r>
            <w:r w:rsidR="001C197A" w:rsidRPr="001C197A">
              <w:rPr>
                <w:bCs/>
                <w:szCs w:val="18"/>
                <w:lang w:val="en-US" w:eastAsia="de-DE"/>
              </w:rPr>
              <w:t>00</w:t>
            </w:r>
            <w:r>
              <w:rPr>
                <w:bCs/>
                <w:szCs w:val="18"/>
                <w:lang w:eastAsia="de-DE"/>
              </w:rPr>
              <w:t xml:space="preserve">: </w:t>
            </w:r>
            <w:r w:rsidR="001C197A" w:rsidRPr="001C197A">
              <w:rPr>
                <w:bCs/>
                <w:szCs w:val="18"/>
                <w:lang w:val="en-US" w:eastAsia="de-DE"/>
              </w:rPr>
              <w:t xml:space="preserve">Studium der Umweltwissenschaft </w:t>
            </w:r>
            <w:r>
              <w:rPr>
                <w:bCs/>
                <w:szCs w:val="18"/>
                <w:lang w:eastAsia="de-DE"/>
              </w:rPr>
              <w:t xml:space="preserve">an der </w:t>
            </w:r>
            <w:r w:rsidR="001C197A" w:rsidRPr="001C197A">
              <w:rPr>
                <w:bCs/>
                <w:szCs w:val="18"/>
                <w:lang w:val="en-US" w:eastAsia="de-DE"/>
              </w:rPr>
              <w:t>Naturwissen</w:t>
            </w:r>
            <w:r w:rsidR="001C197A">
              <w:rPr>
                <w:bCs/>
                <w:szCs w:val="18"/>
                <w:lang w:val="en-US" w:eastAsia="de-DE"/>
              </w:rPr>
              <w:t>schaftliche Fakultät (Universität von Granada)</w:t>
            </w:r>
            <w:r>
              <w:rPr>
                <w:bCs/>
                <w:szCs w:val="18"/>
                <w:lang w:eastAsia="de-DE"/>
              </w:rPr>
              <w:t xml:space="preserve"> </w:t>
            </w:r>
          </w:p>
          <w:p w:rsidR="001C197A" w:rsidRDefault="00341F5A" w:rsidP="001C197A">
            <w:pPr>
              <w:pStyle w:val="AufzhlungTabelle1Ebene"/>
              <w:numPr>
                <w:ilvl w:val="0"/>
                <w:numId w:val="16"/>
              </w:numPr>
              <w:rPr>
                <w:lang w:val="de-DE"/>
              </w:rPr>
            </w:pPr>
            <w:r>
              <w:rPr>
                <w:lang w:val="de-DE"/>
              </w:rPr>
              <w:t xml:space="preserve">  </w:t>
            </w:r>
            <w:r w:rsidR="001C197A">
              <w:rPr>
                <w:lang w:val="de-DE"/>
              </w:rPr>
              <w:t xml:space="preserve">  2011: Erasmus Stipendium in Mälardalens Högskola (Schweden).</w:t>
            </w:r>
          </w:p>
          <w:p w:rsidR="009C2813" w:rsidRDefault="009C2813" w:rsidP="00341F5A">
            <w:pPr>
              <w:pStyle w:val="AufzhlungTabelle1Ebene"/>
              <w:numPr>
                <w:ilvl w:val="0"/>
                <w:numId w:val="0"/>
              </w:numPr>
              <w:ind w:left="360"/>
            </w:pPr>
          </w:p>
        </w:tc>
      </w:tr>
      <w:tr w:rsidR="009C2813">
        <w:trPr>
          <w:jc w:val="center"/>
        </w:trPr>
        <w:tc>
          <w:tcPr>
            <w:tcW w:w="2285" w:type="dxa"/>
            <w:shd w:val="clear" w:color="auto" w:fill="E7E6E4"/>
            <w:tcMar>
              <w:top w:w="50" w:type="dxa"/>
              <w:left w:w="50" w:type="dxa"/>
              <w:bottom w:w="50" w:type="dxa"/>
              <w:right w:w="50" w:type="dxa"/>
            </w:tcMar>
          </w:tcPr>
          <w:p w:rsidR="009C2813" w:rsidRDefault="00F87A3C">
            <w:pPr>
              <w:pStyle w:val="Tabellentext-berschrift"/>
            </w:pPr>
            <w:r>
              <w:t>Languages</w:t>
            </w:r>
          </w:p>
        </w:tc>
        <w:tc>
          <w:tcPr>
            <w:tcW w:w="5969" w:type="dxa"/>
            <w:shd w:val="clear" w:color="auto" w:fill="E7E6E4"/>
            <w:tcMar>
              <w:top w:w="50" w:type="dxa"/>
              <w:left w:w="50" w:type="dxa"/>
              <w:bottom w:w="50" w:type="dxa"/>
              <w:right w:w="50" w:type="dxa"/>
            </w:tcMar>
          </w:tcPr>
          <w:p w:rsidR="001C2F2F" w:rsidRDefault="005E7143" w:rsidP="005E7143">
            <w:pPr>
              <w:pStyle w:val="AufzhlungTabelle1Ebene"/>
            </w:pPr>
            <w:r>
              <w:rPr>
                <w:lang w:val="es-ES"/>
              </w:rPr>
              <w:t>Spanisch</w:t>
            </w:r>
            <w:r>
              <w:t xml:space="preserve"> [Muttersprache]</w:t>
            </w:r>
          </w:p>
          <w:p w:rsidR="005E7143" w:rsidRDefault="005E7143" w:rsidP="005E7143">
            <w:pPr>
              <w:pStyle w:val="AufzhlungTabelle1Ebene"/>
            </w:pPr>
            <w:r>
              <w:t>Deutsch [Fließend]</w:t>
            </w:r>
          </w:p>
          <w:p w:rsidR="005E7143" w:rsidRDefault="005E7143" w:rsidP="005E7143">
            <w:pPr>
              <w:pStyle w:val="AufzhlungTabelle1Ebene"/>
            </w:pPr>
            <w:r>
              <w:t>Englisch [Fließend]</w:t>
            </w:r>
          </w:p>
          <w:p w:rsidR="00521807" w:rsidRPr="00DD053B" w:rsidRDefault="005E7143" w:rsidP="00DD053B">
            <w:pPr>
              <w:pStyle w:val="AufzhlungTabelle1Ebene"/>
            </w:pPr>
            <w:r>
              <w:rPr>
                <w:lang w:val="es-ES"/>
              </w:rPr>
              <w:t>Schwedisch [</w:t>
            </w:r>
            <w:r w:rsidR="00DD053B">
              <w:rPr>
                <w:lang w:val="es-ES"/>
              </w:rPr>
              <w:t>Mittel]</w:t>
            </w:r>
          </w:p>
          <w:p w:rsidR="00DD053B" w:rsidRPr="00B209C4" w:rsidRDefault="00DD053B" w:rsidP="00101C49">
            <w:pPr>
              <w:pStyle w:val="AufzhlungTabelle1Ebene"/>
              <w:numPr>
                <w:ilvl w:val="0"/>
                <w:numId w:val="0"/>
              </w:numPr>
              <w:ind w:left="360"/>
            </w:pPr>
          </w:p>
        </w:tc>
      </w:tr>
      <w:tr w:rsidR="009C2813">
        <w:trPr>
          <w:jc w:val="center"/>
        </w:trPr>
        <w:tc>
          <w:tcPr>
            <w:tcW w:w="8254" w:type="dxa"/>
            <w:gridSpan w:val="2"/>
            <w:shd w:val="clear" w:color="auto" w:fill="888279"/>
            <w:tcMar>
              <w:top w:w="50" w:type="dxa"/>
              <w:left w:w="50" w:type="dxa"/>
              <w:bottom w:w="50" w:type="dxa"/>
              <w:right w:w="50" w:type="dxa"/>
            </w:tcMar>
          </w:tcPr>
          <w:p w:rsidR="009C2813" w:rsidRDefault="00F5444C">
            <w:pPr>
              <w:pStyle w:val="Tabellentitel"/>
              <w:keepNext/>
            </w:pPr>
            <w:r>
              <w:t>Experiences in IT (since 2008</w:t>
            </w:r>
            <w:r w:rsidR="007C75EB">
              <w:t>)</w:t>
            </w:r>
          </w:p>
        </w:tc>
      </w:tr>
      <w:tr w:rsidR="009C2813" w:rsidRPr="00521807">
        <w:trPr>
          <w:jc w:val="center"/>
        </w:trPr>
        <w:tc>
          <w:tcPr>
            <w:tcW w:w="2285" w:type="dxa"/>
            <w:shd w:val="clear" w:color="auto" w:fill="E7E6E4"/>
            <w:tcMar>
              <w:top w:w="50" w:type="dxa"/>
              <w:left w:w="50" w:type="dxa"/>
              <w:bottom w:w="50" w:type="dxa"/>
              <w:right w:w="50" w:type="dxa"/>
            </w:tcMar>
          </w:tcPr>
          <w:p w:rsidR="009C2813" w:rsidRDefault="00F87A3C">
            <w:pPr>
              <w:pStyle w:val="Tabellentext-berschrift"/>
            </w:pPr>
            <w:r>
              <w:t>OS</w:t>
            </w:r>
          </w:p>
        </w:tc>
        <w:tc>
          <w:tcPr>
            <w:tcW w:w="5969" w:type="dxa"/>
            <w:shd w:val="clear" w:color="auto" w:fill="E7E6E4"/>
            <w:tcMar>
              <w:top w:w="50" w:type="dxa"/>
              <w:left w:w="50" w:type="dxa"/>
              <w:bottom w:w="50" w:type="dxa"/>
              <w:right w:w="50" w:type="dxa"/>
            </w:tcMar>
          </w:tcPr>
          <w:p w:rsidR="00F5444C" w:rsidRDefault="00F5444C" w:rsidP="00F5444C">
            <w:pPr>
              <w:pStyle w:val="AufzhlungTabelle1Ebeneoben"/>
              <w:numPr>
                <w:ilvl w:val="0"/>
                <w:numId w:val="15"/>
              </w:numPr>
              <w:ind w:left="357" w:hanging="357"/>
            </w:pPr>
            <w:r>
              <w:rPr>
                <w:bCs/>
                <w:szCs w:val="18"/>
                <w:lang w:val="de-DE" w:eastAsia="de-DE"/>
              </w:rPr>
              <w:t>MS Windows</w:t>
            </w:r>
          </w:p>
          <w:p w:rsidR="00C76B1F" w:rsidRDefault="00F5444C" w:rsidP="00F5444C">
            <w:pPr>
              <w:pStyle w:val="AufzhlungTabelle1Ebene"/>
            </w:pPr>
            <w:r>
              <w:rPr>
                <w:lang w:val="es-ES"/>
              </w:rPr>
              <w:t>Linux (Ubuntu)</w:t>
            </w:r>
            <w:r w:rsidR="00521807">
              <w:rPr>
                <w:lang w:val="es-ES"/>
              </w:rPr>
              <w:t xml:space="preserve"> </w:t>
            </w:r>
          </w:p>
        </w:tc>
      </w:tr>
      <w:tr w:rsidR="009C2813">
        <w:trPr>
          <w:jc w:val="center"/>
        </w:trPr>
        <w:tc>
          <w:tcPr>
            <w:tcW w:w="2285" w:type="dxa"/>
            <w:shd w:val="clear" w:color="auto" w:fill="E7E6E4"/>
            <w:tcMar>
              <w:top w:w="50" w:type="dxa"/>
              <w:left w:w="50" w:type="dxa"/>
              <w:bottom w:w="50" w:type="dxa"/>
              <w:right w:w="50" w:type="dxa"/>
            </w:tcMar>
          </w:tcPr>
          <w:p w:rsidR="009C2813" w:rsidRDefault="00F87A3C">
            <w:pPr>
              <w:pStyle w:val="Tabellentext-berschrift"/>
            </w:pPr>
            <w:r>
              <w:t>Tools</w:t>
            </w:r>
          </w:p>
        </w:tc>
        <w:tc>
          <w:tcPr>
            <w:tcW w:w="5969" w:type="dxa"/>
            <w:shd w:val="clear" w:color="auto" w:fill="E7E6E4"/>
            <w:tcMar>
              <w:top w:w="50" w:type="dxa"/>
              <w:left w:w="50" w:type="dxa"/>
              <w:bottom w:w="50" w:type="dxa"/>
              <w:right w:w="50" w:type="dxa"/>
            </w:tcMar>
          </w:tcPr>
          <w:p w:rsidR="00521807" w:rsidRDefault="00521807" w:rsidP="00B26D25">
            <w:pPr>
              <w:pStyle w:val="AufzhlungTabelle1Ebeneoben"/>
              <w:numPr>
                <w:ilvl w:val="0"/>
                <w:numId w:val="15"/>
              </w:numPr>
              <w:ind w:left="357" w:hanging="357"/>
            </w:pPr>
            <w:r>
              <w:rPr>
                <w:lang w:val="es-ES"/>
              </w:rPr>
              <w:t xml:space="preserve"> </w:t>
            </w:r>
            <w:r w:rsidR="00B26D25">
              <w:rPr>
                <w:bCs/>
                <w:szCs w:val="18"/>
                <w:lang w:val="de-DE" w:eastAsia="de-DE"/>
              </w:rPr>
              <w:t>Eclipse</w:t>
            </w:r>
          </w:p>
        </w:tc>
      </w:tr>
      <w:tr w:rsidR="009C2813">
        <w:trPr>
          <w:jc w:val="center"/>
        </w:trPr>
        <w:tc>
          <w:tcPr>
            <w:tcW w:w="2285" w:type="dxa"/>
            <w:shd w:val="clear" w:color="auto" w:fill="E7E6E4"/>
            <w:tcMar>
              <w:top w:w="50" w:type="dxa"/>
              <w:left w:w="50" w:type="dxa"/>
              <w:bottom w:w="50" w:type="dxa"/>
              <w:right w:w="50" w:type="dxa"/>
            </w:tcMar>
          </w:tcPr>
          <w:p w:rsidR="009C2813" w:rsidRDefault="00F87A3C">
            <w:pPr>
              <w:pStyle w:val="Tabellentext-berschrift"/>
            </w:pPr>
            <w:r>
              <w:t>Programming languages</w:t>
            </w:r>
            <w:r w:rsidR="007C75EB">
              <w:t xml:space="preserve"> / Frameworks</w:t>
            </w:r>
          </w:p>
        </w:tc>
        <w:tc>
          <w:tcPr>
            <w:tcW w:w="5969" w:type="dxa"/>
            <w:shd w:val="clear" w:color="auto" w:fill="E7E6E4"/>
            <w:tcMar>
              <w:top w:w="50" w:type="dxa"/>
              <w:left w:w="50" w:type="dxa"/>
              <w:bottom w:w="50" w:type="dxa"/>
              <w:right w:w="50" w:type="dxa"/>
            </w:tcMar>
          </w:tcPr>
          <w:p w:rsidR="004D1E9C" w:rsidRPr="00C31EA8" w:rsidRDefault="004D1E9C" w:rsidP="004D1E9C">
            <w:pPr>
              <w:pStyle w:val="AufzhlungTabelle1Ebeneoben"/>
              <w:numPr>
                <w:ilvl w:val="0"/>
                <w:numId w:val="15"/>
              </w:numPr>
              <w:ind w:left="357" w:hanging="357"/>
            </w:pPr>
            <w:r>
              <w:rPr>
                <w:bCs/>
                <w:szCs w:val="18"/>
                <w:lang w:val="de-DE" w:eastAsia="de-DE"/>
              </w:rPr>
              <w:t>Java / Java EE</w:t>
            </w:r>
          </w:p>
          <w:p w:rsidR="00C31EA8" w:rsidRPr="004D1E9C" w:rsidRDefault="00C31EA8" w:rsidP="004D1E9C">
            <w:pPr>
              <w:pStyle w:val="AufzhlungTabelle1Ebeneoben"/>
              <w:numPr>
                <w:ilvl w:val="0"/>
                <w:numId w:val="15"/>
              </w:numPr>
              <w:ind w:left="357" w:hanging="357"/>
            </w:pPr>
            <w:r>
              <w:rPr>
                <w:bCs/>
                <w:szCs w:val="18"/>
                <w:lang w:val="de-DE" w:eastAsia="de-DE"/>
              </w:rPr>
              <w:t>JSP</w:t>
            </w:r>
          </w:p>
          <w:p w:rsidR="004D1E9C" w:rsidRDefault="004D1E9C" w:rsidP="004D1E9C">
            <w:pPr>
              <w:pStyle w:val="AufzhlungTabelle1Ebeneoben"/>
              <w:numPr>
                <w:ilvl w:val="0"/>
                <w:numId w:val="15"/>
              </w:numPr>
              <w:ind w:left="357" w:hanging="357"/>
            </w:pPr>
            <w:r>
              <w:rPr>
                <w:bCs/>
                <w:szCs w:val="18"/>
                <w:lang w:val="de-DE" w:eastAsia="de-DE"/>
              </w:rPr>
              <w:t>PHP</w:t>
            </w:r>
          </w:p>
          <w:p w:rsidR="004D1E9C" w:rsidRPr="004D1E9C" w:rsidRDefault="004D1E9C" w:rsidP="004D1E9C">
            <w:pPr>
              <w:pStyle w:val="AufzhlungTabelle1Ebene"/>
              <w:numPr>
                <w:ilvl w:val="0"/>
                <w:numId w:val="16"/>
              </w:numPr>
            </w:pPr>
            <w:r>
              <w:rPr>
                <w:lang w:val="de-DE"/>
              </w:rPr>
              <w:t>Spring MVC</w:t>
            </w:r>
          </w:p>
          <w:p w:rsidR="004D1E9C" w:rsidRDefault="004D1E9C" w:rsidP="004D1E9C">
            <w:pPr>
              <w:pStyle w:val="AufzhlungTabelle1Ebene"/>
              <w:numPr>
                <w:ilvl w:val="0"/>
                <w:numId w:val="16"/>
              </w:numPr>
            </w:pPr>
            <w:r>
              <w:rPr>
                <w:lang w:val="de-DE"/>
              </w:rPr>
              <w:t>Spring Boot</w:t>
            </w:r>
          </w:p>
          <w:p w:rsidR="004D1E9C" w:rsidRDefault="004D1E9C" w:rsidP="00C31EA8">
            <w:pPr>
              <w:pStyle w:val="AufzhlungTabelle1Ebene"/>
              <w:numPr>
                <w:ilvl w:val="0"/>
                <w:numId w:val="16"/>
              </w:numPr>
            </w:pPr>
            <w:r>
              <w:rPr>
                <w:lang w:val="de-DE"/>
              </w:rPr>
              <w:t>Javascript</w:t>
            </w:r>
          </w:p>
          <w:p w:rsidR="00C31EA8" w:rsidRPr="00C31EA8" w:rsidRDefault="00C31EA8" w:rsidP="00C31EA8">
            <w:pPr>
              <w:pStyle w:val="AufzhlungTabelle1Ebene"/>
              <w:numPr>
                <w:ilvl w:val="0"/>
                <w:numId w:val="16"/>
              </w:numPr>
            </w:pPr>
            <w:r>
              <w:rPr>
                <w:lang w:val="es-ES"/>
              </w:rPr>
              <w:t>ExtJS (Sencha)</w:t>
            </w:r>
          </w:p>
          <w:p w:rsidR="00C31EA8" w:rsidRPr="00C31EA8" w:rsidRDefault="00C31EA8" w:rsidP="00C31EA8">
            <w:pPr>
              <w:pStyle w:val="AufzhlungTabelle1Ebene"/>
              <w:numPr>
                <w:ilvl w:val="0"/>
                <w:numId w:val="16"/>
              </w:numPr>
            </w:pPr>
            <w:r>
              <w:rPr>
                <w:lang w:val="es-ES"/>
              </w:rPr>
              <w:t>Angular JS</w:t>
            </w:r>
          </w:p>
          <w:p w:rsidR="00C31EA8" w:rsidRPr="00C31EA8" w:rsidRDefault="00C31EA8" w:rsidP="00C31EA8">
            <w:pPr>
              <w:pStyle w:val="AufzhlungTabelle1Ebene"/>
              <w:numPr>
                <w:ilvl w:val="0"/>
                <w:numId w:val="16"/>
              </w:numPr>
            </w:pPr>
            <w:r>
              <w:rPr>
                <w:lang w:val="es-ES"/>
              </w:rPr>
              <w:t>JQuery</w:t>
            </w:r>
          </w:p>
          <w:p w:rsidR="00C31EA8" w:rsidRPr="00C31EA8" w:rsidRDefault="00C31EA8" w:rsidP="00C31EA8">
            <w:pPr>
              <w:pStyle w:val="AufzhlungTabelle1Ebene"/>
              <w:numPr>
                <w:ilvl w:val="0"/>
                <w:numId w:val="16"/>
              </w:numPr>
            </w:pPr>
            <w:r>
              <w:rPr>
                <w:lang w:val="es-ES"/>
              </w:rPr>
              <w:t>Hybris (e-commerce)</w:t>
            </w:r>
          </w:p>
          <w:p w:rsidR="00C31EA8" w:rsidRDefault="00C31EA8" w:rsidP="00C31EA8">
            <w:pPr>
              <w:pStyle w:val="AufzhlungTabelle1Ebene"/>
              <w:numPr>
                <w:ilvl w:val="0"/>
                <w:numId w:val="16"/>
              </w:numPr>
            </w:pPr>
            <w:r>
              <w:rPr>
                <w:lang w:val="es-ES"/>
              </w:rPr>
              <w:t xml:space="preserve">Banksphere </w:t>
            </w:r>
          </w:p>
          <w:p w:rsidR="004D1E9C" w:rsidRDefault="004D1E9C" w:rsidP="004D1E9C">
            <w:pPr>
              <w:pStyle w:val="AufzhlungTabelle1Ebene"/>
              <w:numPr>
                <w:ilvl w:val="0"/>
                <w:numId w:val="16"/>
              </w:numPr>
            </w:pPr>
            <w:r>
              <w:rPr>
                <w:lang w:val="de-DE"/>
              </w:rPr>
              <w:t>Maven</w:t>
            </w:r>
          </w:p>
          <w:p w:rsidR="004D1E9C" w:rsidRDefault="004D1E9C" w:rsidP="004D1E9C">
            <w:pPr>
              <w:pStyle w:val="AufzhlungTabelle1Ebene"/>
              <w:numPr>
                <w:ilvl w:val="0"/>
                <w:numId w:val="16"/>
              </w:numPr>
            </w:pPr>
            <w:r>
              <w:rPr>
                <w:lang w:val="de-DE"/>
              </w:rPr>
              <w:t>Git</w:t>
            </w:r>
          </w:p>
          <w:p w:rsidR="004D1E9C" w:rsidRPr="004D1E9C" w:rsidRDefault="004D1E9C" w:rsidP="00C31EA8">
            <w:pPr>
              <w:pStyle w:val="AufzhlungTabelle1Ebene"/>
              <w:numPr>
                <w:ilvl w:val="0"/>
                <w:numId w:val="16"/>
              </w:numPr>
            </w:pPr>
            <w:r>
              <w:rPr>
                <w:lang w:val="es-ES"/>
              </w:rPr>
              <w:t>SVN</w:t>
            </w:r>
          </w:p>
          <w:p w:rsidR="004D1E9C" w:rsidRDefault="004D1E9C" w:rsidP="00C31EA8">
            <w:pPr>
              <w:pStyle w:val="AufzhlungTabelle1Ebene"/>
              <w:numPr>
                <w:ilvl w:val="0"/>
                <w:numId w:val="16"/>
              </w:numPr>
            </w:pPr>
            <w:r>
              <w:rPr>
                <w:lang w:val="de-DE"/>
              </w:rPr>
              <w:t>JPA / Hibernate</w:t>
            </w:r>
          </w:p>
          <w:p w:rsidR="004D1E9C" w:rsidRDefault="004D1E9C" w:rsidP="004D1E9C">
            <w:pPr>
              <w:pStyle w:val="AufzhlungTabelle1Ebene"/>
              <w:numPr>
                <w:ilvl w:val="0"/>
                <w:numId w:val="16"/>
              </w:numPr>
            </w:pPr>
            <w:r>
              <w:rPr>
                <w:lang w:val="de-DE"/>
              </w:rPr>
              <w:t>Spring Data JPA</w:t>
            </w:r>
          </w:p>
          <w:p w:rsidR="00521807" w:rsidRDefault="00521807" w:rsidP="004D1E9C">
            <w:pPr>
              <w:pStyle w:val="AufzhlungTabelle1Ebene"/>
              <w:numPr>
                <w:ilvl w:val="0"/>
                <w:numId w:val="0"/>
              </w:numPr>
              <w:ind w:left="360" w:hanging="360"/>
            </w:pPr>
          </w:p>
        </w:tc>
      </w:tr>
      <w:tr w:rsidR="009C2813">
        <w:trPr>
          <w:jc w:val="center"/>
        </w:trPr>
        <w:tc>
          <w:tcPr>
            <w:tcW w:w="2285" w:type="dxa"/>
            <w:shd w:val="clear" w:color="auto" w:fill="E7E6E4"/>
            <w:tcMar>
              <w:top w:w="50" w:type="dxa"/>
              <w:left w:w="50" w:type="dxa"/>
              <w:bottom w:w="50" w:type="dxa"/>
              <w:right w:w="50" w:type="dxa"/>
            </w:tcMar>
          </w:tcPr>
          <w:p w:rsidR="009C2813" w:rsidRDefault="00F87A3C">
            <w:pPr>
              <w:pStyle w:val="Tabellentext-berschrift"/>
            </w:pPr>
            <w:r>
              <w:t>Descriptive languages</w:t>
            </w:r>
          </w:p>
        </w:tc>
        <w:tc>
          <w:tcPr>
            <w:tcW w:w="5969" w:type="dxa"/>
            <w:shd w:val="clear" w:color="auto" w:fill="E7E6E4"/>
            <w:tcMar>
              <w:top w:w="50" w:type="dxa"/>
              <w:left w:w="50" w:type="dxa"/>
              <w:bottom w:w="50" w:type="dxa"/>
              <w:right w:w="50" w:type="dxa"/>
            </w:tcMar>
          </w:tcPr>
          <w:p w:rsidR="009322C3" w:rsidRDefault="009322C3" w:rsidP="009322C3">
            <w:pPr>
              <w:pStyle w:val="AufzhlungTabelle1Ebeneoben"/>
              <w:numPr>
                <w:ilvl w:val="0"/>
                <w:numId w:val="15"/>
              </w:numPr>
              <w:ind w:left="357" w:hanging="357"/>
            </w:pPr>
            <w:r>
              <w:rPr>
                <w:bCs/>
                <w:szCs w:val="18"/>
                <w:lang w:val="de-DE" w:eastAsia="de-DE"/>
              </w:rPr>
              <w:t>HTML</w:t>
            </w:r>
          </w:p>
          <w:p w:rsidR="00521807" w:rsidRDefault="009322C3" w:rsidP="009322C3">
            <w:pPr>
              <w:pStyle w:val="AufzhlungTabelle1Ebene"/>
              <w:numPr>
                <w:ilvl w:val="0"/>
                <w:numId w:val="16"/>
              </w:numPr>
            </w:pPr>
            <w:r>
              <w:rPr>
                <w:lang w:val="de-DE"/>
              </w:rPr>
              <w:t>CSS</w:t>
            </w:r>
          </w:p>
        </w:tc>
      </w:tr>
      <w:tr w:rsidR="009C2813">
        <w:trPr>
          <w:jc w:val="center"/>
        </w:trPr>
        <w:tc>
          <w:tcPr>
            <w:tcW w:w="2285" w:type="dxa"/>
            <w:shd w:val="clear" w:color="auto" w:fill="E7E6E4"/>
            <w:tcMar>
              <w:top w:w="50" w:type="dxa"/>
              <w:left w:w="50" w:type="dxa"/>
              <w:bottom w:w="50" w:type="dxa"/>
              <w:right w:w="50" w:type="dxa"/>
            </w:tcMar>
          </w:tcPr>
          <w:p w:rsidR="009C2813" w:rsidRDefault="00F87A3C">
            <w:pPr>
              <w:pStyle w:val="Tabellentext-berschrift"/>
            </w:pPr>
            <w:r>
              <w:t xml:space="preserve">Application </w:t>
            </w:r>
            <w:r w:rsidR="007C75EB">
              <w:t>server</w:t>
            </w:r>
          </w:p>
        </w:tc>
        <w:tc>
          <w:tcPr>
            <w:tcW w:w="5969" w:type="dxa"/>
            <w:shd w:val="clear" w:color="auto" w:fill="E7E6E4"/>
            <w:tcMar>
              <w:top w:w="50" w:type="dxa"/>
              <w:left w:w="50" w:type="dxa"/>
              <w:bottom w:w="50" w:type="dxa"/>
              <w:right w:w="50" w:type="dxa"/>
            </w:tcMar>
          </w:tcPr>
          <w:p w:rsidR="009322C3" w:rsidRDefault="00521807" w:rsidP="009322C3">
            <w:pPr>
              <w:pStyle w:val="AufzhlungTabelle1Ebeneoben"/>
              <w:numPr>
                <w:ilvl w:val="0"/>
                <w:numId w:val="15"/>
              </w:numPr>
              <w:ind w:left="357" w:hanging="357"/>
            </w:pPr>
            <w:r>
              <w:rPr>
                <w:lang w:val="es-ES"/>
              </w:rPr>
              <w:t xml:space="preserve"> </w:t>
            </w:r>
            <w:r w:rsidR="009322C3">
              <w:rPr>
                <w:bCs/>
                <w:szCs w:val="18"/>
                <w:lang w:val="de-DE" w:eastAsia="de-DE"/>
              </w:rPr>
              <w:t>Apache Tomcat</w:t>
            </w:r>
          </w:p>
          <w:p w:rsidR="00521807" w:rsidRDefault="009322C3" w:rsidP="009322C3">
            <w:pPr>
              <w:pStyle w:val="AufzhlungTabelle1Ebene"/>
            </w:pPr>
            <w:r>
              <w:lastRenderedPageBreak/>
              <w:t>Weblogic</w:t>
            </w:r>
          </w:p>
        </w:tc>
      </w:tr>
      <w:tr w:rsidR="009C2813">
        <w:trPr>
          <w:jc w:val="center"/>
        </w:trPr>
        <w:tc>
          <w:tcPr>
            <w:tcW w:w="2285" w:type="dxa"/>
            <w:shd w:val="clear" w:color="auto" w:fill="E7E6E4"/>
            <w:tcMar>
              <w:top w:w="50" w:type="dxa"/>
              <w:left w:w="50" w:type="dxa"/>
              <w:bottom w:w="50" w:type="dxa"/>
              <w:right w:w="50" w:type="dxa"/>
            </w:tcMar>
          </w:tcPr>
          <w:p w:rsidR="009C2813" w:rsidRDefault="007C75EB">
            <w:pPr>
              <w:pStyle w:val="Tabellentext-berschrift"/>
            </w:pPr>
            <w:r>
              <w:lastRenderedPageBreak/>
              <w:t>Dat</w:t>
            </w:r>
            <w:r w:rsidR="00F87A3C">
              <w:t>abases</w:t>
            </w:r>
          </w:p>
        </w:tc>
        <w:tc>
          <w:tcPr>
            <w:tcW w:w="5969" w:type="dxa"/>
            <w:shd w:val="clear" w:color="auto" w:fill="E7E6E4"/>
            <w:tcMar>
              <w:top w:w="50" w:type="dxa"/>
              <w:left w:w="50" w:type="dxa"/>
              <w:bottom w:w="50" w:type="dxa"/>
              <w:right w:w="50" w:type="dxa"/>
            </w:tcMar>
          </w:tcPr>
          <w:p w:rsidR="009322C3" w:rsidRDefault="00521807" w:rsidP="009322C3">
            <w:pPr>
              <w:pStyle w:val="AufzhlungTabelle1Ebeneoben"/>
              <w:numPr>
                <w:ilvl w:val="0"/>
                <w:numId w:val="15"/>
              </w:numPr>
              <w:ind w:left="357" w:hanging="357"/>
            </w:pPr>
            <w:r>
              <w:rPr>
                <w:lang w:val="es-ES"/>
              </w:rPr>
              <w:t xml:space="preserve"> </w:t>
            </w:r>
            <w:r w:rsidR="009322C3">
              <w:rPr>
                <w:bCs/>
                <w:szCs w:val="18"/>
                <w:lang w:val="de-DE" w:eastAsia="de-DE"/>
              </w:rPr>
              <w:t>MySQL</w:t>
            </w:r>
          </w:p>
          <w:p w:rsidR="00521807" w:rsidRDefault="009322C3" w:rsidP="009322C3">
            <w:pPr>
              <w:pStyle w:val="AufzhlungTabelle1Ebene"/>
              <w:numPr>
                <w:ilvl w:val="0"/>
                <w:numId w:val="16"/>
              </w:numPr>
            </w:pPr>
            <w:r>
              <w:rPr>
                <w:lang w:val="de-DE"/>
              </w:rPr>
              <w:t>Oracle</w:t>
            </w:r>
          </w:p>
        </w:tc>
      </w:tr>
      <w:tr w:rsidR="009C2813">
        <w:trPr>
          <w:jc w:val="center"/>
        </w:trPr>
        <w:tc>
          <w:tcPr>
            <w:tcW w:w="2285" w:type="dxa"/>
            <w:shd w:val="clear" w:color="auto" w:fill="E7E6E4"/>
            <w:tcMar>
              <w:top w:w="50" w:type="dxa"/>
              <w:left w:w="50" w:type="dxa"/>
              <w:bottom w:w="50" w:type="dxa"/>
              <w:right w:w="50" w:type="dxa"/>
            </w:tcMar>
          </w:tcPr>
          <w:p w:rsidR="009C2813" w:rsidRDefault="00F87A3C">
            <w:pPr>
              <w:pStyle w:val="Tabellentext-berschrift"/>
            </w:pPr>
            <w:r>
              <w:t>Special knowledge</w:t>
            </w:r>
          </w:p>
        </w:tc>
        <w:tc>
          <w:tcPr>
            <w:tcW w:w="5969" w:type="dxa"/>
            <w:shd w:val="clear" w:color="auto" w:fill="E7E6E4"/>
            <w:tcMar>
              <w:top w:w="50" w:type="dxa"/>
              <w:left w:w="50" w:type="dxa"/>
              <w:bottom w:w="50" w:type="dxa"/>
              <w:right w:w="50" w:type="dxa"/>
            </w:tcMar>
          </w:tcPr>
          <w:p w:rsidR="009C2813" w:rsidRDefault="00521807" w:rsidP="009322C3">
            <w:pPr>
              <w:pStyle w:val="AufzhlungTabelle1Ebeneoben"/>
              <w:numPr>
                <w:ilvl w:val="0"/>
                <w:numId w:val="0"/>
              </w:numPr>
              <w:ind w:left="720" w:hanging="360"/>
            </w:pPr>
            <w:r>
              <w:rPr>
                <w:bCs/>
                <w:szCs w:val="18"/>
                <w:lang w:val="de-DE" w:eastAsia="de-DE"/>
              </w:rPr>
              <w:t xml:space="preserve"> </w:t>
            </w:r>
          </w:p>
        </w:tc>
      </w:tr>
      <w:tr w:rsidR="009C2813">
        <w:trPr>
          <w:jc w:val="center"/>
        </w:trPr>
        <w:tc>
          <w:tcPr>
            <w:tcW w:w="2285" w:type="dxa"/>
            <w:shd w:val="clear" w:color="auto" w:fill="E7E6E4"/>
            <w:tcMar>
              <w:top w:w="50" w:type="dxa"/>
              <w:left w:w="50" w:type="dxa"/>
              <w:bottom w:w="50" w:type="dxa"/>
              <w:right w:w="50" w:type="dxa"/>
            </w:tcMar>
          </w:tcPr>
          <w:p w:rsidR="009C2813" w:rsidRDefault="00F87A3C">
            <w:pPr>
              <w:pStyle w:val="Tabellentext-berschrift"/>
            </w:pPr>
            <w:r>
              <w:t>General knowledge</w:t>
            </w:r>
          </w:p>
        </w:tc>
        <w:tc>
          <w:tcPr>
            <w:tcW w:w="5969" w:type="dxa"/>
            <w:shd w:val="clear" w:color="auto" w:fill="E7E6E4"/>
            <w:tcMar>
              <w:top w:w="50" w:type="dxa"/>
              <w:left w:w="50" w:type="dxa"/>
              <w:bottom w:w="50" w:type="dxa"/>
              <w:right w:w="50" w:type="dxa"/>
            </w:tcMar>
          </w:tcPr>
          <w:p w:rsidR="009322C3" w:rsidRDefault="009322C3" w:rsidP="009322C3">
            <w:pPr>
              <w:pStyle w:val="AufzhlungTabelle1Ebeneoben"/>
              <w:numPr>
                <w:ilvl w:val="0"/>
                <w:numId w:val="15"/>
              </w:numPr>
              <w:ind w:left="357" w:hanging="357"/>
            </w:pPr>
            <w:r>
              <w:rPr>
                <w:bCs/>
                <w:szCs w:val="18"/>
                <w:lang w:val="en-US" w:eastAsia="de-DE"/>
              </w:rPr>
              <w:t>MS Office</w:t>
            </w:r>
          </w:p>
          <w:p w:rsidR="009322C3" w:rsidRDefault="009322C3" w:rsidP="009322C3">
            <w:pPr>
              <w:pStyle w:val="AufzhlungTabelle1Ebene"/>
              <w:numPr>
                <w:ilvl w:val="0"/>
                <w:numId w:val="16"/>
              </w:numPr>
            </w:pPr>
            <w:r>
              <w:rPr>
                <w:lang w:val="de-DE"/>
              </w:rPr>
              <w:t>Design Patterns</w:t>
            </w:r>
          </w:p>
          <w:p w:rsidR="00615668" w:rsidRDefault="009322C3" w:rsidP="009322C3">
            <w:pPr>
              <w:pStyle w:val="AufzhlungTabelle1Ebene"/>
            </w:pPr>
            <w:r>
              <w:t>Scrum</w:t>
            </w:r>
            <w:r w:rsidR="00521807">
              <w:rPr>
                <w:lang w:val="es-ES"/>
              </w:rPr>
              <w:t xml:space="preserve"> </w:t>
            </w:r>
          </w:p>
        </w:tc>
      </w:tr>
      <w:tr w:rsidR="009C2813">
        <w:trPr>
          <w:jc w:val="center"/>
        </w:trPr>
        <w:tc>
          <w:tcPr>
            <w:tcW w:w="8254" w:type="dxa"/>
            <w:gridSpan w:val="2"/>
            <w:shd w:val="clear" w:color="auto" w:fill="888279"/>
            <w:tcMar>
              <w:top w:w="50" w:type="dxa"/>
              <w:left w:w="50" w:type="dxa"/>
              <w:bottom w:w="50" w:type="dxa"/>
              <w:right w:w="50" w:type="dxa"/>
            </w:tcMar>
          </w:tcPr>
          <w:p w:rsidR="009C2813" w:rsidRDefault="00F87A3C">
            <w:pPr>
              <w:pStyle w:val="Tabellentitel"/>
              <w:keepNext/>
            </w:pPr>
            <w:r>
              <w:t>Projects and tasks</w:t>
            </w:r>
          </w:p>
        </w:tc>
      </w:tr>
      <w:tr w:rsidR="009C2813">
        <w:trPr>
          <w:jc w:val="center"/>
        </w:trPr>
        <w:tc>
          <w:tcPr>
            <w:tcW w:w="2285" w:type="dxa"/>
            <w:shd w:val="clear" w:color="auto" w:fill="E7E6E4"/>
            <w:tcMar>
              <w:top w:w="50" w:type="dxa"/>
              <w:left w:w="50" w:type="dxa"/>
              <w:bottom w:w="50" w:type="dxa"/>
              <w:right w:w="50" w:type="dxa"/>
            </w:tcMar>
          </w:tcPr>
          <w:p w:rsidR="0018662F" w:rsidRDefault="0018662F" w:rsidP="0018662F">
            <w:pPr>
              <w:pStyle w:val="Tabellentext-berschrift"/>
            </w:pPr>
            <w:r>
              <w:t>11/2017 – today</w:t>
            </w:r>
          </w:p>
          <w:p w:rsidR="0052410B" w:rsidRDefault="0018662F" w:rsidP="0018662F">
            <w:pPr>
              <w:pStyle w:val="Tabellentext"/>
            </w:pPr>
            <w:r>
              <w:t>Developer</w:t>
            </w:r>
          </w:p>
        </w:tc>
        <w:tc>
          <w:tcPr>
            <w:tcW w:w="5969" w:type="dxa"/>
            <w:shd w:val="clear" w:color="auto" w:fill="E7E6E4"/>
            <w:tcMar>
              <w:top w:w="50" w:type="dxa"/>
              <w:left w:w="50" w:type="dxa"/>
              <w:bottom w:w="50" w:type="dxa"/>
              <w:right w:w="50" w:type="dxa"/>
            </w:tcMar>
          </w:tcPr>
          <w:p w:rsidR="00FF3BF2" w:rsidRDefault="0018662F" w:rsidP="006B0B2A">
            <w:pPr>
              <w:pStyle w:val="Tabellentext-berschrift"/>
            </w:pPr>
            <w:r>
              <w:t>Projekt: Inmobilien Divarian</w:t>
            </w:r>
          </w:p>
          <w:p w:rsidR="0018662F" w:rsidRDefault="0018662F" w:rsidP="006B0B2A">
            <w:pPr>
              <w:pStyle w:val="Tabellentext-berschrift"/>
            </w:pPr>
            <w:r>
              <w:t>Firma: CGI</w:t>
            </w:r>
          </w:p>
          <w:p w:rsidR="0018662F" w:rsidRPr="00607F7A" w:rsidRDefault="0018662F" w:rsidP="006B0B2A">
            <w:pPr>
              <w:pStyle w:val="Tabellentext-berschrift"/>
            </w:pPr>
          </w:p>
          <w:p w:rsidR="00FF3BF2" w:rsidRDefault="00FF3BF2" w:rsidP="00FF3BF2">
            <w:pPr>
              <w:pStyle w:val="Tabellentext-berschrift"/>
            </w:pPr>
            <w:r>
              <w:t>Projektbeschreibung</w:t>
            </w:r>
          </w:p>
          <w:p w:rsidR="009C2813" w:rsidRDefault="0018662F">
            <w:pPr>
              <w:pStyle w:val="Tabellentext"/>
            </w:pPr>
            <w:r>
              <w:t>Ziel ist die Entwicklung von neuen</w:t>
            </w:r>
            <w:r w:rsidRPr="0018662F">
              <w:t xml:space="preserve"> Module</w:t>
            </w:r>
            <w:r>
              <w:t>n</w:t>
            </w:r>
            <w:r w:rsidRPr="0018662F">
              <w:t xml:space="preserve"> u</w:t>
            </w:r>
            <w:r>
              <w:t>nd die Instandhaltung für die interne</w:t>
            </w:r>
            <w:r w:rsidRPr="0018662F">
              <w:t xml:space="preserve"> </w:t>
            </w:r>
            <w:r>
              <w:t xml:space="preserve">Plattform der Immobilienagentur, sodass die </w:t>
            </w:r>
            <w:r w:rsidRPr="0018662F">
              <w:t>Verwaltung von Immobilienvermögen,</w:t>
            </w:r>
            <w:r>
              <w:t xml:space="preserve"> Geldwäsche, </w:t>
            </w:r>
            <w:r w:rsidRPr="0018662F">
              <w:t>Nachbarschaftsgemeinschaften,</w:t>
            </w:r>
            <w:r>
              <w:t xml:space="preserve"> im Internet </w:t>
            </w:r>
            <w:r w:rsidRPr="0018662F">
              <w:t>veröffentlichten</w:t>
            </w:r>
            <w:r>
              <w:t xml:space="preserve"> Bilder, </w:t>
            </w:r>
            <w:r w:rsidRPr="0018662F">
              <w:t>usw</w:t>
            </w:r>
            <w:r w:rsidR="001622C5">
              <w:t xml:space="preserve"> ... möglich ist.</w:t>
            </w:r>
          </w:p>
          <w:p w:rsidR="0052410B" w:rsidRPr="00BF27C7" w:rsidRDefault="0052410B" w:rsidP="00BF27C7">
            <w:pPr>
              <w:pStyle w:val="Tabellentext"/>
            </w:pPr>
          </w:p>
          <w:p w:rsidR="009C2813" w:rsidRDefault="007C75EB">
            <w:pPr>
              <w:pStyle w:val="Tabellentext-berschrift"/>
            </w:pPr>
            <w:r>
              <w:t>Eingesetzte Technologien</w:t>
            </w:r>
          </w:p>
          <w:p w:rsidR="009C2813" w:rsidRPr="00FF3BF2" w:rsidRDefault="001622C5" w:rsidP="00EF74F4">
            <w:pPr>
              <w:pStyle w:val="AufzhlungTabelle1Ebene"/>
            </w:pPr>
            <w:r>
              <w:t>ExtJS (Extended Javascript Sencha)</w:t>
            </w:r>
          </w:p>
          <w:p w:rsidR="00FF3BF2" w:rsidRPr="001622C5" w:rsidRDefault="001622C5" w:rsidP="00EF74F4">
            <w:pPr>
              <w:pStyle w:val="AufzhlungTabelle1Ebene"/>
            </w:pPr>
            <w:r>
              <w:t>Javascript</w:t>
            </w:r>
          </w:p>
          <w:p w:rsidR="00BE2053" w:rsidRDefault="001622C5" w:rsidP="00EF74F4">
            <w:pPr>
              <w:pStyle w:val="AufzhlungTabelle1Ebene"/>
            </w:pPr>
            <w:r>
              <w:t>Java</w:t>
            </w:r>
          </w:p>
          <w:p w:rsidR="0052410B" w:rsidRPr="00BF27C7" w:rsidRDefault="0052410B" w:rsidP="00BF27C7">
            <w:pPr>
              <w:pStyle w:val="Tabellentext"/>
            </w:pPr>
          </w:p>
          <w:p w:rsidR="009C2813" w:rsidRDefault="007C75EB">
            <w:pPr>
              <w:pStyle w:val="Tabellentext-berschrift"/>
            </w:pPr>
            <w:r>
              <w:t>Eigene Aufgaben im Projekt</w:t>
            </w:r>
          </w:p>
          <w:p w:rsidR="00EF74F4" w:rsidRPr="00EF74F4" w:rsidRDefault="00EF74F4" w:rsidP="00EF74F4">
            <w:pPr>
              <w:pStyle w:val="AufzhlungTabelle1Ebene"/>
            </w:pPr>
            <w:r w:rsidRPr="00EF74F4">
              <w:rPr>
                <w:lang w:val="en-US"/>
              </w:rPr>
              <w:t>Layout und HTML Entwicklung der Webseiten.</w:t>
            </w:r>
          </w:p>
          <w:p w:rsidR="0052410B" w:rsidRPr="00EF74F4" w:rsidRDefault="00F92D4F" w:rsidP="00656450">
            <w:pPr>
              <w:pStyle w:val="AufzhlungTabelle1Ebene"/>
            </w:pPr>
            <w:r>
              <w:rPr>
                <w:lang w:val="en-US"/>
              </w:rPr>
              <w:t>Verbindung mit</w:t>
            </w:r>
            <w:r w:rsidR="00656450">
              <w:rPr>
                <w:lang w:val="en-US"/>
              </w:rPr>
              <w:t xml:space="preserve"> </w:t>
            </w:r>
            <w:r w:rsidR="00EF74F4" w:rsidRPr="00EF74F4">
              <w:rPr>
                <w:lang w:val="en-US"/>
              </w:rPr>
              <w:t>Back-end</w:t>
            </w:r>
            <w:r w:rsidR="00656450">
              <w:rPr>
                <w:lang w:val="en-US"/>
              </w:rPr>
              <w:t xml:space="preserve"> Services.</w:t>
            </w:r>
          </w:p>
        </w:tc>
      </w:tr>
      <w:tr w:rsidR="009C2813">
        <w:trPr>
          <w:jc w:val="center"/>
        </w:trPr>
        <w:tc>
          <w:tcPr>
            <w:tcW w:w="2285" w:type="dxa"/>
            <w:shd w:val="clear" w:color="auto" w:fill="E7E6E4"/>
            <w:tcMar>
              <w:top w:w="50" w:type="dxa"/>
              <w:left w:w="50" w:type="dxa"/>
              <w:bottom w:w="50" w:type="dxa"/>
              <w:right w:w="50" w:type="dxa"/>
            </w:tcMar>
          </w:tcPr>
          <w:p w:rsidR="0052410B" w:rsidRDefault="000937D1" w:rsidP="006B0B2A">
            <w:pPr>
              <w:pStyle w:val="Tabellentext-berschrift"/>
            </w:pPr>
            <w:r>
              <w:t>09/2016 – 10/2017</w:t>
            </w:r>
          </w:p>
          <w:p w:rsidR="00FF3BF2" w:rsidRPr="000937D1" w:rsidRDefault="000937D1" w:rsidP="006B0B2A">
            <w:pPr>
              <w:pStyle w:val="Tabellentext-berschrift"/>
              <w:rPr>
                <w:b w:val="0"/>
              </w:rPr>
            </w:pPr>
            <w:r w:rsidRPr="000937D1">
              <w:rPr>
                <w:b w:val="0"/>
              </w:rPr>
              <w:t>Developer</w:t>
            </w:r>
          </w:p>
          <w:p w:rsidR="0052410B" w:rsidRDefault="0052410B" w:rsidP="006B0B2A">
            <w:pPr>
              <w:pStyle w:val="Tabellentext"/>
            </w:pPr>
          </w:p>
        </w:tc>
        <w:tc>
          <w:tcPr>
            <w:tcW w:w="5969" w:type="dxa"/>
            <w:shd w:val="clear" w:color="auto" w:fill="E7E6E4"/>
            <w:tcMar>
              <w:top w:w="50" w:type="dxa"/>
              <w:left w:w="50" w:type="dxa"/>
              <w:bottom w:w="50" w:type="dxa"/>
              <w:right w:w="50" w:type="dxa"/>
            </w:tcMar>
          </w:tcPr>
          <w:p w:rsidR="0044717F" w:rsidRDefault="0044717F" w:rsidP="0044717F">
            <w:pPr>
              <w:pStyle w:val="Tabellentext-berschrift"/>
            </w:pPr>
            <w:r>
              <w:t>Projekt: Risikosabteilung, BBVA Bank</w:t>
            </w:r>
          </w:p>
          <w:p w:rsidR="0044717F" w:rsidRDefault="0044717F" w:rsidP="0044717F">
            <w:pPr>
              <w:pStyle w:val="Tabellentext-berschrift"/>
            </w:pPr>
            <w:r>
              <w:t>Firma: CGI</w:t>
            </w:r>
          </w:p>
          <w:p w:rsidR="00123AFA" w:rsidRPr="00607F7A" w:rsidRDefault="00123AFA" w:rsidP="006B0B2A">
            <w:pPr>
              <w:pStyle w:val="Tabellentext-berschrift"/>
            </w:pPr>
          </w:p>
          <w:p w:rsidR="009C2813" w:rsidRDefault="007C75EB">
            <w:pPr>
              <w:pStyle w:val="Tabellentext-berschrift"/>
            </w:pPr>
            <w:r>
              <w:t>Projektbeschreibung</w:t>
            </w:r>
          </w:p>
          <w:p w:rsidR="0044717F" w:rsidRPr="0044717F" w:rsidRDefault="00061A18">
            <w:pPr>
              <w:pStyle w:val="Tabellentext-berschrift"/>
              <w:rPr>
                <w:b w:val="0"/>
              </w:rPr>
            </w:pPr>
            <w:r w:rsidRPr="00061A18">
              <w:rPr>
                <w:b w:val="0"/>
              </w:rPr>
              <w:t>Ziel is die Entwicklung von</w:t>
            </w:r>
            <w:r>
              <w:rPr>
                <w:b w:val="0"/>
              </w:rPr>
              <w:t xml:space="preserve"> einer Plattform (Webseite) </w:t>
            </w:r>
            <w:r w:rsidR="008F68EF">
              <w:rPr>
                <w:b w:val="0"/>
              </w:rPr>
              <w:t>für das Informationmanagement</w:t>
            </w:r>
            <w:r w:rsidR="0044717F" w:rsidRPr="0044717F">
              <w:rPr>
                <w:b w:val="0"/>
              </w:rPr>
              <w:t xml:space="preserve"> </w:t>
            </w:r>
            <w:r w:rsidR="008F68EF">
              <w:rPr>
                <w:b w:val="0"/>
              </w:rPr>
              <w:t>von Kunden mit hohem Risiko</w:t>
            </w:r>
            <w:r w:rsidR="00C71A6C">
              <w:rPr>
                <w:b w:val="0"/>
              </w:rPr>
              <w:t xml:space="preserve"> (die nicht Geld zurückzahlen könnten)</w:t>
            </w:r>
            <w:r w:rsidR="008F68EF">
              <w:rPr>
                <w:b w:val="0"/>
              </w:rPr>
              <w:t xml:space="preserve"> </w:t>
            </w:r>
            <w:r w:rsidR="0044717F" w:rsidRPr="0044717F">
              <w:rPr>
                <w:b w:val="0"/>
              </w:rPr>
              <w:t xml:space="preserve">und </w:t>
            </w:r>
            <w:r w:rsidR="00C71A6C">
              <w:rPr>
                <w:b w:val="0"/>
              </w:rPr>
              <w:t>die Versogungsberechnung</w:t>
            </w:r>
            <w:r w:rsidR="0044717F" w:rsidRPr="0044717F">
              <w:rPr>
                <w:b w:val="0"/>
              </w:rPr>
              <w:t>. In jeder Bank wird empfohlen, über ein Instrument zur Risikoberechnung potenziell</w:t>
            </w:r>
            <w:r w:rsidR="00C71A6C">
              <w:rPr>
                <w:b w:val="0"/>
              </w:rPr>
              <w:t>er Schuldner zu verfügen</w:t>
            </w:r>
            <w:r w:rsidR="00A13CA3">
              <w:rPr>
                <w:b w:val="0"/>
              </w:rPr>
              <w:t xml:space="preserve">. Notkapital wird </w:t>
            </w:r>
            <w:r w:rsidR="00C71A6C">
              <w:rPr>
                <w:b w:val="0"/>
              </w:rPr>
              <w:t>wegen</w:t>
            </w:r>
            <w:r w:rsidR="0044717F" w:rsidRPr="0044717F">
              <w:rPr>
                <w:b w:val="0"/>
              </w:rPr>
              <w:t xml:space="preserve"> Nichtzahlung </w:t>
            </w:r>
            <w:r w:rsidR="00A13CA3">
              <w:rPr>
                <w:b w:val="0"/>
              </w:rPr>
              <w:t>berechnet und gespart</w:t>
            </w:r>
            <w:r w:rsidR="0044717F" w:rsidRPr="0044717F">
              <w:rPr>
                <w:b w:val="0"/>
              </w:rPr>
              <w:t>. Dieses Tool wird von Risikoanalysten verwendet</w:t>
            </w:r>
            <w:r w:rsidR="00F92D4F">
              <w:rPr>
                <w:b w:val="0"/>
              </w:rPr>
              <w:t>.</w:t>
            </w:r>
          </w:p>
          <w:p w:rsidR="00BE2053" w:rsidRDefault="00BE2053" w:rsidP="00BE2053">
            <w:pPr>
              <w:pStyle w:val="Tabellentext"/>
            </w:pPr>
          </w:p>
          <w:p w:rsidR="009C2813" w:rsidRDefault="007C75EB">
            <w:pPr>
              <w:pStyle w:val="Tabellentext-berschrift"/>
            </w:pPr>
            <w:r>
              <w:t>Eingesetzte Technologien</w:t>
            </w:r>
          </w:p>
          <w:p w:rsidR="00BE2053" w:rsidRPr="00A13CA3" w:rsidRDefault="00A13CA3" w:rsidP="006766E0">
            <w:pPr>
              <w:pStyle w:val="AufzhlungTabelle1Ebene"/>
              <w:rPr>
                <w:lang w:val="en-US"/>
              </w:rPr>
            </w:pPr>
            <w:r w:rsidRPr="00A13CA3">
              <w:rPr>
                <w:lang w:val="en-US"/>
              </w:rPr>
              <w:t xml:space="preserve">AngularJS </w:t>
            </w:r>
            <w:r w:rsidR="00BE2053" w:rsidRPr="00A13CA3">
              <w:rPr>
                <w:lang w:val="en-US"/>
              </w:rPr>
              <w:t xml:space="preserve"> </w:t>
            </w:r>
          </w:p>
          <w:p w:rsidR="00A13CA3" w:rsidRPr="00A13CA3" w:rsidRDefault="00A13CA3" w:rsidP="00A13CA3">
            <w:pPr>
              <w:pStyle w:val="AufzhlungTabelle1Ebene"/>
              <w:rPr>
                <w:lang w:val="en-US"/>
              </w:rPr>
            </w:pPr>
            <w:r w:rsidRPr="00A13CA3">
              <w:rPr>
                <w:lang w:val="en-US"/>
              </w:rPr>
              <w:t>Gulp, Bower, Jade</w:t>
            </w:r>
          </w:p>
          <w:p w:rsidR="00A13CA3" w:rsidRPr="00A13CA3" w:rsidRDefault="00A13CA3" w:rsidP="00A13CA3">
            <w:pPr>
              <w:pStyle w:val="AufzhlungTabelle1Ebene"/>
              <w:rPr>
                <w:lang w:val="en-US"/>
              </w:rPr>
            </w:pPr>
            <w:r w:rsidRPr="00A13CA3">
              <w:rPr>
                <w:lang w:val="en-US"/>
              </w:rPr>
              <w:t xml:space="preserve"> Javascript, </w:t>
            </w:r>
          </w:p>
          <w:p w:rsidR="00A13CA3" w:rsidRPr="00A13CA3" w:rsidRDefault="00A13CA3" w:rsidP="00A13CA3">
            <w:pPr>
              <w:pStyle w:val="AufzhlungTabelle1Ebene"/>
              <w:rPr>
                <w:lang w:val="en-US"/>
              </w:rPr>
            </w:pPr>
            <w:r w:rsidRPr="00A13CA3">
              <w:rPr>
                <w:lang w:val="en-US"/>
              </w:rPr>
              <w:t xml:space="preserve">Spring Boot, </w:t>
            </w:r>
          </w:p>
          <w:p w:rsidR="00A13CA3" w:rsidRPr="00A13CA3" w:rsidRDefault="00A13CA3" w:rsidP="00A13CA3">
            <w:pPr>
              <w:pStyle w:val="AufzhlungTabelle1Ebene"/>
              <w:rPr>
                <w:lang w:val="en-US"/>
              </w:rPr>
            </w:pPr>
            <w:r w:rsidRPr="00A13CA3">
              <w:rPr>
                <w:lang w:val="en-US"/>
              </w:rPr>
              <w:t>APX  (transactions)</w:t>
            </w:r>
          </w:p>
          <w:p w:rsidR="00A13CA3" w:rsidRPr="00A13CA3" w:rsidRDefault="00A13CA3" w:rsidP="00A13CA3">
            <w:pPr>
              <w:pStyle w:val="AufzhlungTabelle1Ebene"/>
              <w:rPr>
                <w:lang w:val="en-US"/>
              </w:rPr>
            </w:pPr>
            <w:r w:rsidRPr="00A13CA3">
              <w:rPr>
                <w:lang w:val="en-US"/>
              </w:rPr>
              <w:t>Java</w:t>
            </w:r>
          </w:p>
          <w:p w:rsidR="0052410B" w:rsidRPr="00BF27C7" w:rsidRDefault="0052410B" w:rsidP="00BE2053">
            <w:pPr>
              <w:pStyle w:val="Tabellentext"/>
            </w:pPr>
          </w:p>
          <w:p w:rsidR="009C2813" w:rsidRDefault="007C75EB">
            <w:pPr>
              <w:pStyle w:val="Tabellentext-berschrift"/>
            </w:pPr>
            <w:r>
              <w:t>Eigene Aufgaben im Projekt</w:t>
            </w:r>
          </w:p>
          <w:p w:rsidR="00C419D5" w:rsidRDefault="00F52DB7" w:rsidP="00C419D5">
            <w:pPr>
              <w:pStyle w:val="AufzhlungTabelle1Ebene"/>
            </w:pPr>
            <w:r>
              <w:rPr>
                <w:lang w:val="es-ES"/>
              </w:rPr>
              <w:t>HTML Entwicklung</w:t>
            </w:r>
          </w:p>
          <w:p w:rsidR="00C419D5" w:rsidRDefault="00C419D5" w:rsidP="00C419D5">
            <w:pPr>
              <w:pStyle w:val="AufzhlungTabelle1Ebene"/>
            </w:pPr>
            <w:r>
              <w:lastRenderedPageBreak/>
              <w:t xml:space="preserve"> </w:t>
            </w:r>
            <w:r w:rsidR="00F52DB7">
              <w:rPr>
                <w:lang w:val="es-ES"/>
              </w:rPr>
              <w:t>Angular Services und Direktives</w:t>
            </w:r>
          </w:p>
          <w:p w:rsidR="00C419D5" w:rsidRPr="00C419D5" w:rsidRDefault="00C419D5" w:rsidP="00C419D5">
            <w:pPr>
              <w:pStyle w:val="AufzhlungTabelle1Ebene"/>
            </w:pPr>
            <w:r w:rsidRPr="00F92D4F">
              <w:rPr>
                <w:lang w:val="en-US"/>
              </w:rPr>
              <w:t xml:space="preserve"> </w:t>
            </w:r>
            <w:r w:rsidR="00F92D4F" w:rsidRPr="00F92D4F">
              <w:rPr>
                <w:lang w:val="en-US"/>
              </w:rPr>
              <w:t>Implementerung der Spring-Controller Ebene</w:t>
            </w:r>
            <w:r w:rsidR="00F52DB7" w:rsidRPr="00F92D4F">
              <w:rPr>
                <w:lang w:val="en-US"/>
              </w:rPr>
              <w:t>.</w:t>
            </w:r>
          </w:p>
          <w:p w:rsidR="00C419D5" w:rsidRPr="00BF5D93" w:rsidRDefault="00C419D5" w:rsidP="00C419D5">
            <w:pPr>
              <w:pStyle w:val="AufzhlungTabelle1Ebene"/>
            </w:pPr>
            <w:r w:rsidRPr="00F52DB7">
              <w:rPr>
                <w:lang w:val="en-US"/>
              </w:rPr>
              <w:t xml:space="preserve"> </w:t>
            </w:r>
            <w:r w:rsidR="00F52DB7">
              <w:rPr>
                <w:lang w:val="en-US"/>
              </w:rPr>
              <w:t xml:space="preserve">Verbindung mitt </w:t>
            </w:r>
            <w:r w:rsidR="00F52DB7" w:rsidRPr="00EF74F4">
              <w:rPr>
                <w:lang w:val="en-US"/>
              </w:rPr>
              <w:t>Back-end</w:t>
            </w:r>
            <w:r w:rsidR="00F52DB7">
              <w:rPr>
                <w:lang w:val="en-US"/>
              </w:rPr>
              <w:t xml:space="preserve"> Services.</w:t>
            </w:r>
          </w:p>
          <w:p w:rsidR="0052410B" w:rsidRPr="00BF27C7" w:rsidRDefault="0052410B" w:rsidP="00F52DB7">
            <w:pPr>
              <w:pStyle w:val="AufzhlungTabelle1Ebene"/>
              <w:numPr>
                <w:ilvl w:val="0"/>
                <w:numId w:val="0"/>
              </w:numPr>
            </w:pPr>
          </w:p>
        </w:tc>
      </w:tr>
      <w:tr w:rsidR="009C2813">
        <w:trPr>
          <w:jc w:val="center"/>
        </w:trPr>
        <w:tc>
          <w:tcPr>
            <w:tcW w:w="2285" w:type="dxa"/>
            <w:shd w:val="clear" w:color="auto" w:fill="E7E6E4"/>
            <w:tcMar>
              <w:top w:w="50" w:type="dxa"/>
              <w:left w:w="50" w:type="dxa"/>
              <w:bottom w:w="50" w:type="dxa"/>
              <w:right w:w="50" w:type="dxa"/>
            </w:tcMar>
          </w:tcPr>
          <w:p w:rsidR="0052410B" w:rsidRDefault="00947800" w:rsidP="006B0B2A">
            <w:pPr>
              <w:pStyle w:val="Tabellentext-berschrift"/>
            </w:pPr>
            <w:r>
              <w:lastRenderedPageBreak/>
              <w:t>06/2016 – 08/2016</w:t>
            </w:r>
          </w:p>
          <w:p w:rsidR="00FF3BF2" w:rsidRDefault="00947800" w:rsidP="006B0B2A">
            <w:pPr>
              <w:pStyle w:val="Tabellentext-berschrift"/>
            </w:pPr>
            <w:r w:rsidRPr="000937D1">
              <w:rPr>
                <w:b w:val="0"/>
              </w:rPr>
              <w:t>Develope</w:t>
            </w:r>
            <w:r>
              <w:rPr>
                <w:b w:val="0"/>
              </w:rPr>
              <w:t>r</w:t>
            </w:r>
          </w:p>
          <w:p w:rsidR="0052410B" w:rsidRDefault="0052410B" w:rsidP="006B0B2A">
            <w:pPr>
              <w:pStyle w:val="Tabellentext"/>
            </w:pPr>
          </w:p>
        </w:tc>
        <w:tc>
          <w:tcPr>
            <w:tcW w:w="5969" w:type="dxa"/>
            <w:shd w:val="clear" w:color="auto" w:fill="E7E6E4"/>
            <w:tcMar>
              <w:top w:w="50" w:type="dxa"/>
              <w:left w:w="50" w:type="dxa"/>
              <w:bottom w:w="50" w:type="dxa"/>
              <w:right w:w="50" w:type="dxa"/>
            </w:tcMar>
          </w:tcPr>
          <w:p w:rsidR="00622B8A" w:rsidRDefault="00622B8A" w:rsidP="00622B8A">
            <w:pPr>
              <w:pStyle w:val="Tabellentext-berschrift"/>
            </w:pPr>
            <w:r>
              <w:t>Proj</w:t>
            </w:r>
            <w:r w:rsidR="00C15282">
              <w:t>ekt: Ferrovial</w:t>
            </w:r>
          </w:p>
          <w:p w:rsidR="00622B8A" w:rsidRDefault="00622B8A" w:rsidP="00622B8A">
            <w:pPr>
              <w:pStyle w:val="Tabellentext-berschrift"/>
            </w:pPr>
            <w:r>
              <w:t>Firma: CGI</w:t>
            </w:r>
          </w:p>
          <w:p w:rsidR="00123AFA" w:rsidRPr="00607F7A" w:rsidRDefault="00123AFA" w:rsidP="006B0B2A">
            <w:pPr>
              <w:pStyle w:val="Tabellentext-berschrift"/>
            </w:pPr>
          </w:p>
          <w:p w:rsidR="009C2813" w:rsidRDefault="007C75EB">
            <w:pPr>
              <w:pStyle w:val="Tabellentext-berschrift"/>
            </w:pPr>
            <w:r>
              <w:t>Projektbeschreibung</w:t>
            </w:r>
          </w:p>
          <w:p w:rsidR="00BE2053" w:rsidRDefault="00F92D4F" w:rsidP="00BE2053">
            <w:pPr>
              <w:pStyle w:val="Tabellentext"/>
            </w:pPr>
            <w:r w:rsidRPr="00F92D4F">
              <w:t xml:space="preserve">Implementierung </w:t>
            </w:r>
            <w:r>
              <w:t xml:space="preserve">einer Software, damit die FreeFlowKontrolle </w:t>
            </w:r>
            <w:r w:rsidRPr="00F92D4F">
              <w:t xml:space="preserve">in Autobahnen in </w:t>
            </w:r>
            <w:r>
              <w:t>North Carolina (</w:t>
            </w:r>
            <w:r w:rsidRPr="00F92D4F">
              <w:t>USA</w:t>
            </w:r>
            <w:r>
              <w:t xml:space="preserve">) </w:t>
            </w:r>
            <w:r w:rsidR="00137F1C">
              <w:t xml:space="preserve"> verwaltet werden kann</w:t>
            </w:r>
            <w:r w:rsidRPr="00F92D4F">
              <w:t>.</w:t>
            </w:r>
            <w:r w:rsidR="00137F1C">
              <w:t xml:space="preserve"> Dieses System</w:t>
            </w:r>
            <w:r w:rsidR="00DB0897">
              <w:t xml:space="preserve"> wurde</w:t>
            </w:r>
            <w:r w:rsidR="00137F1C">
              <w:t xml:space="preserve"> </w:t>
            </w:r>
            <w:r w:rsidR="00DB0897">
              <w:t>bereits von CGI</w:t>
            </w:r>
            <w:r w:rsidR="00137F1C">
              <w:t xml:space="preserve"> in anderen Staaten (zb. Texas) implementiert. Bestimmte Änderungen für diesen Staat wurden noch verlangt. Durch FreeFlow können Autos in den USA frei fahren, aber wenn sie durch eine FreeFlowKontrolle fahren, werden </w:t>
            </w:r>
            <w:r w:rsidR="00DB0897">
              <w:t xml:space="preserve">dem Autoinhaber </w:t>
            </w:r>
            <w:r w:rsidR="00137F1C">
              <w:t xml:space="preserve">entsprechende Gebühren in Rechnung gestellt. Auf diese Weise werden Fahrer nicht verpflichtet, an jeder Kontrolle </w:t>
            </w:r>
            <w:r w:rsidR="004824E8">
              <w:t>an</w:t>
            </w:r>
            <w:r w:rsidR="00137F1C">
              <w:t>zuhalten.</w:t>
            </w:r>
          </w:p>
          <w:p w:rsidR="00BE2053" w:rsidRPr="00BF27C7" w:rsidRDefault="00BE2053" w:rsidP="00BE2053">
            <w:pPr>
              <w:pStyle w:val="Tabellentext"/>
            </w:pPr>
          </w:p>
          <w:p w:rsidR="009C2813" w:rsidRPr="000509E4" w:rsidRDefault="007C75EB">
            <w:pPr>
              <w:pStyle w:val="Tabellentext-berschrift"/>
              <w:rPr>
                <w:u w:val="single"/>
              </w:rPr>
            </w:pPr>
            <w:r>
              <w:t>Eingesetzte Technologien</w:t>
            </w:r>
          </w:p>
          <w:p w:rsidR="00DB0897" w:rsidRPr="00A13CA3" w:rsidRDefault="00DB0897" w:rsidP="00DB0897">
            <w:pPr>
              <w:pStyle w:val="AufzhlungTabelle1Ebene"/>
              <w:rPr>
                <w:lang w:val="en-US"/>
              </w:rPr>
            </w:pPr>
            <w:r>
              <w:rPr>
                <w:lang w:val="es-ES"/>
              </w:rPr>
              <w:t>Java</w:t>
            </w:r>
            <w:r w:rsidRPr="00A13CA3">
              <w:rPr>
                <w:lang w:val="en-US"/>
              </w:rPr>
              <w:t xml:space="preserve">  </w:t>
            </w:r>
          </w:p>
          <w:p w:rsidR="00DB0897" w:rsidRPr="00A13CA3" w:rsidRDefault="00DB0897" w:rsidP="00DB0897">
            <w:pPr>
              <w:pStyle w:val="AufzhlungTabelle1Ebene"/>
              <w:rPr>
                <w:lang w:val="en-US"/>
              </w:rPr>
            </w:pPr>
            <w:r>
              <w:rPr>
                <w:lang w:val="en-US"/>
              </w:rPr>
              <w:t>Hibernate/JPA</w:t>
            </w:r>
          </w:p>
          <w:p w:rsidR="00DB0897" w:rsidRPr="00A13CA3" w:rsidRDefault="00DB0897" w:rsidP="00DB0897">
            <w:pPr>
              <w:pStyle w:val="AufzhlungTabelle1Ebene"/>
              <w:rPr>
                <w:lang w:val="en-US"/>
              </w:rPr>
            </w:pPr>
            <w:r w:rsidRPr="00A13CA3">
              <w:rPr>
                <w:lang w:val="en-US"/>
              </w:rPr>
              <w:t>Javascript</w:t>
            </w:r>
            <w:r>
              <w:rPr>
                <w:lang w:val="en-US"/>
              </w:rPr>
              <w:t xml:space="preserve"> / JQuery</w:t>
            </w:r>
            <w:r w:rsidRPr="00A13CA3">
              <w:rPr>
                <w:lang w:val="en-US"/>
              </w:rPr>
              <w:t xml:space="preserve">, </w:t>
            </w:r>
          </w:p>
          <w:p w:rsidR="00DB0897" w:rsidRPr="00A13CA3" w:rsidRDefault="00DB0897" w:rsidP="00DB0897">
            <w:pPr>
              <w:pStyle w:val="AufzhlungTabelle1Ebene"/>
              <w:rPr>
                <w:lang w:val="en-US"/>
              </w:rPr>
            </w:pPr>
            <w:r>
              <w:rPr>
                <w:lang w:val="en-US"/>
              </w:rPr>
              <w:t>JSF</w:t>
            </w:r>
          </w:p>
          <w:p w:rsidR="00DB0897" w:rsidRPr="00A13CA3" w:rsidRDefault="00DB0897" w:rsidP="00DB0897">
            <w:pPr>
              <w:pStyle w:val="AufzhlungTabelle1Ebene"/>
              <w:rPr>
                <w:lang w:val="en-US"/>
              </w:rPr>
            </w:pPr>
            <w:r>
              <w:rPr>
                <w:lang w:val="en-US"/>
              </w:rPr>
              <w:t>Oracle Database</w:t>
            </w:r>
          </w:p>
          <w:p w:rsidR="0052410B" w:rsidRPr="00BF27C7" w:rsidRDefault="0052410B" w:rsidP="00DB0897">
            <w:pPr>
              <w:pStyle w:val="AufzhlungTabelle1Ebene"/>
              <w:numPr>
                <w:ilvl w:val="0"/>
                <w:numId w:val="0"/>
              </w:numPr>
              <w:ind w:left="360"/>
            </w:pPr>
          </w:p>
          <w:p w:rsidR="009C2813" w:rsidRDefault="007C75EB">
            <w:pPr>
              <w:pStyle w:val="Tabellentext-berschrift"/>
            </w:pPr>
            <w:r>
              <w:t>Eigene Aufgaben im Projekt</w:t>
            </w:r>
          </w:p>
          <w:p w:rsidR="00C419D5" w:rsidRDefault="00FF3BF2" w:rsidP="00C419D5">
            <w:pPr>
              <w:pStyle w:val="AufzhlungTabelle1Ebene"/>
            </w:pPr>
            <w:r w:rsidRPr="00137F1C">
              <w:rPr>
                <w:lang w:val="en-US"/>
              </w:rPr>
              <w:t xml:space="preserve"> </w:t>
            </w:r>
            <w:r w:rsidR="00790CD4" w:rsidRPr="00790CD4">
              <w:rPr>
                <w:bCs/>
                <w:szCs w:val="18"/>
                <w:lang w:val="de-DE" w:eastAsia="de-DE"/>
              </w:rPr>
              <w:t>Analyse und Gliederung der Aufgaben</w:t>
            </w:r>
          </w:p>
          <w:p w:rsidR="00C419D5" w:rsidRDefault="00C419D5" w:rsidP="00C419D5">
            <w:pPr>
              <w:pStyle w:val="AufzhlungTabelle1Ebene"/>
            </w:pPr>
            <w:r>
              <w:t xml:space="preserve"> </w:t>
            </w:r>
            <w:r w:rsidR="00790CD4">
              <w:rPr>
                <w:lang w:val="es-ES"/>
              </w:rPr>
              <w:t>Erstellen von neuen Cronjobs</w:t>
            </w:r>
          </w:p>
          <w:p w:rsidR="00C419D5" w:rsidRPr="00C419D5" w:rsidRDefault="00C419D5" w:rsidP="00C419D5">
            <w:pPr>
              <w:pStyle w:val="AufzhlungTabelle1Ebene"/>
            </w:pPr>
            <w:r w:rsidRPr="00137F1C">
              <w:rPr>
                <w:lang w:val="en-US"/>
              </w:rPr>
              <w:t xml:space="preserve"> </w:t>
            </w:r>
            <w:r w:rsidR="00790CD4">
              <w:rPr>
                <w:lang w:val="en-US"/>
              </w:rPr>
              <w:t>Entwi</w:t>
            </w:r>
            <w:r w:rsidR="000509E4">
              <w:rPr>
                <w:lang w:val="en-US"/>
              </w:rPr>
              <w:t>c</w:t>
            </w:r>
            <w:r w:rsidR="00E94B6F">
              <w:rPr>
                <w:lang w:val="en-US"/>
              </w:rPr>
              <w:t>k</w:t>
            </w:r>
            <w:r w:rsidR="00790CD4">
              <w:rPr>
                <w:lang w:val="en-US"/>
              </w:rPr>
              <w:t xml:space="preserve">lung von neuen Webseiten </w:t>
            </w:r>
            <w:r w:rsidR="00134BE4">
              <w:rPr>
                <w:lang w:val="en-US"/>
              </w:rPr>
              <w:t>nach dem JSF Muster.</w:t>
            </w:r>
          </w:p>
          <w:p w:rsidR="00BF5D93" w:rsidRPr="00C419D5" w:rsidRDefault="00C419D5" w:rsidP="00134BE4">
            <w:pPr>
              <w:pStyle w:val="AufzhlungTabelle1Ebene"/>
            </w:pPr>
            <w:r w:rsidRPr="00137F1C">
              <w:rPr>
                <w:lang w:val="en-US"/>
              </w:rPr>
              <w:t xml:space="preserve"> </w:t>
            </w:r>
            <w:r w:rsidR="00134BE4">
              <w:rPr>
                <w:lang w:val="en-US"/>
              </w:rPr>
              <w:t>Dokumentiren</w:t>
            </w:r>
          </w:p>
          <w:p w:rsidR="0052410B" w:rsidRPr="00BF27C7" w:rsidRDefault="00C419D5" w:rsidP="00C419D5">
            <w:pPr>
              <w:pStyle w:val="Tabellentext"/>
            </w:pPr>
            <w:r w:rsidRPr="00137F1C">
              <w:rPr>
                <w:lang w:val="en-US"/>
              </w:rPr>
              <w:t xml:space="preserve"> </w:t>
            </w:r>
          </w:p>
        </w:tc>
      </w:tr>
      <w:tr w:rsidR="009C2813">
        <w:trPr>
          <w:jc w:val="center"/>
        </w:trPr>
        <w:tc>
          <w:tcPr>
            <w:tcW w:w="2285" w:type="dxa"/>
            <w:shd w:val="clear" w:color="auto" w:fill="E7E6E4"/>
            <w:tcMar>
              <w:top w:w="50" w:type="dxa"/>
              <w:left w:w="50" w:type="dxa"/>
              <w:bottom w:w="50" w:type="dxa"/>
              <w:right w:w="50" w:type="dxa"/>
            </w:tcMar>
          </w:tcPr>
          <w:p w:rsidR="0052410B" w:rsidRDefault="00947800" w:rsidP="006B0B2A">
            <w:pPr>
              <w:pStyle w:val="Tabellentext-berschrift"/>
            </w:pPr>
            <w:r>
              <w:t>01/2016 – 05/2016</w:t>
            </w:r>
          </w:p>
          <w:p w:rsidR="00FF3BF2" w:rsidRDefault="00947800" w:rsidP="006B0B2A">
            <w:pPr>
              <w:pStyle w:val="Tabellentext-berschrift"/>
            </w:pPr>
            <w:r w:rsidRPr="000937D1">
              <w:rPr>
                <w:b w:val="0"/>
              </w:rPr>
              <w:t>Develope</w:t>
            </w:r>
            <w:r>
              <w:rPr>
                <w:b w:val="0"/>
              </w:rPr>
              <w:t>r</w:t>
            </w:r>
          </w:p>
          <w:p w:rsidR="0052410B" w:rsidRDefault="0052410B" w:rsidP="006B0B2A">
            <w:pPr>
              <w:pStyle w:val="Tabellentext"/>
            </w:pPr>
          </w:p>
        </w:tc>
        <w:tc>
          <w:tcPr>
            <w:tcW w:w="5969" w:type="dxa"/>
            <w:shd w:val="clear" w:color="auto" w:fill="E7E6E4"/>
            <w:tcMar>
              <w:top w:w="50" w:type="dxa"/>
              <w:left w:w="50" w:type="dxa"/>
              <w:bottom w:w="50" w:type="dxa"/>
              <w:right w:w="50" w:type="dxa"/>
            </w:tcMar>
          </w:tcPr>
          <w:p w:rsidR="00622B8A" w:rsidRDefault="00622B8A" w:rsidP="00622B8A">
            <w:pPr>
              <w:pStyle w:val="Tabellentext-berschrift"/>
            </w:pPr>
            <w:r>
              <w:t xml:space="preserve">Projekt: </w:t>
            </w:r>
            <w:r w:rsidR="008E7D18">
              <w:t xml:space="preserve">Metro Supermarkt </w:t>
            </w:r>
          </w:p>
          <w:p w:rsidR="00622B8A" w:rsidRDefault="00622B8A" w:rsidP="00622B8A">
            <w:pPr>
              <w:pStyle w:val="Tabellentext-berschrift"/>
            </w:pPr>
            <w:r>
              <w:t>Firma: CGI</w:t>
            </w:r>
          </w:p>
          <w:p w:rsidR="00123AFA" w:rsidRPr="00DA5483" w:rsidRDefault="00123AFA" w:rsidP="006B0B2A">
            <w:pPr>
              <w:pStyle w:val="Tabellentext-berschrift"/>
              <w:rPr>
                <w:lang w:val="en-US"/>
              </w:rPr>
            </w:pPr>
          </w:p>
          <w:p w:rsidR="009C2813" w:rsidRDefault="007C75EB">
            <w:pPr>
              <w:pStyle w:val="Tabellentext-berschrift"/>
            </w:pPr>
            <w:r>
              <w:t>Projektbeschreibung</w:t>
            </w:r>
          </w:p>
          <w:p w:rsidR="00BE2053" w:rsidRDefault="008E7D18" w:rsidP="00BE2053">
            <w:pPr>
              <w:pStyle w:val="Tabellentext"/>
            </w:pPr>
            <w:r w:rsidRPr="008E7D18">
              <w:t>Entwicklung für berühmte Kanadische Firma (Supermarkt) in Zummenarbeit mit CGI Deutschland.</w:t>
            </w:r>
          </w:p>
          <w:p w:rsidR="00BE2053" w:rsidRDefault="008E7D18" w:rsidP="00BE2053">
            <w:pPr>
              <w:pStyle w:val="Tabellentext"/>
            </w:pPr>
            <w:r>
              <w:t xml:space="preserve">Implementerung und Einstellung von einer ganzen E-commerce Plattform für einen Supermakt. Diese Hybris-Java Anwendung kann Bestellungen registrieren, ändern, annullieren,.... Der gesamte Lebenszyklus einer Bestellung wird </w:t>
            </w:r>
            <w:r w:rsidR="00026A20">
              <w:t xml:space="preserve">daher </w:t>
            </w:r>
            <w:r>
              <w:t>ver</w:t>
            </w:r>
            <w:r w:rsidR="000A0B7E">
              <w:t>waltet. Es gibt auch Module zum Produktkatalog, zur Email-sendung, zur Preisliste, ....</w:t>
            </w:r>
          </w:p>
          <w:p w:rsidR="00BE2053" w:rsidRPr="00BF27C7" w:rsidRDefault="00BE2053" w:rsidP="00BE2053">
            <w:pPr>
              <w:pStyle w:val="Tabellentext"/>
            </w:pPr>
          </w:p>
          <w:p w:rsidR="009C2813" w:rsidRDefault="007C75EB">
            <w:pPr>
              <w:pStyle w:val="Tabellentext-berschrift"/>
            </w:pPr>
            <w:r>
              <w:t>Eingesetzte Technologien</w:t>
            </w:r>
          </w:p>
          <w:p w:rsidR="00BE2053" w:rsidRPr="00FF3BF2" w:rsidRDefault="00C113FA" w:rsidP="00BE2053">
            <w:pPr>
              <w:pStyle w:val="AufzhlungTabelle1Ebene"/>
            </w:pPr>
            <w:r>
              <w:rPr>
                <w:lang w:val="es-ES"/>
              </w:rPr>
              <w:t>Hybris</w:t>
            </w:r>
          </w:p>
          <w:p w:rsidR="00BE2053" w:rsidRPr="00FF3BF2" w:rsidRDefault="00C113FA" w:rsidP="00BE2053">
            <w:pPr>
              <w:pStyle w:val="AufzhlungTabelle1Ebene"/>
            </w:pPr>
            <w:r>
              <w:rPr>
                <w:lang w:val="es-ES"/>
              </w:rPr>
              <w:t>Spring MVC</w:t>
            </w:r>
          </w:p>
          <w:p w:rsidR="00BE2053" w:rsidRPr="00BE2053" w:rsidRDefault="00C113FA" w:rsidP="00C113FA">
            <w:pPr>
              <w:pStyle w:val="AufzhlungTabelle1Ebene"/>
            </w:pPr>
            <w:r>
              <w:rPr>
                <w:lang w:val="es-ES"/>
              </w:rPr>
              <w:t xml:space="preserve">Java </w:t>
            </w:r>
          </w:p>
          <w:p w:rsidR="00BE2053" w:rsidRDefault="00BE2053" w:rsidP="00BE2053">
            <w:pPr>
              <w:pStyle w:val="Tabellentext-berschrift"/>
            </w:pPr>
          </w:p>
          <w:p w:rsidR="009C2813" w:rsidRDefault="007C75EB" w:rsidP="00BE2053">
            <w:pPr>
              <w:pStyle w:val="Tabellentext-berschrift"/>
            </w:pPr>
            <w:r>
              <w:t>Eigene Aufgaben im Projekt</w:t>
            </w:r>
          </w:p>
          <w:p w:rsidR="00C419D5" w:rsidRPr="00CB6752" w:rsidRDefault="00FF3BF2" w:rsidP="007E7C96">
            <w:pPr>
              <w:pStyle w:val="AufzhlungTabelle1Ebene"/>
              <w:rPr>
                <w:bCs/>
                <w:szCs w:val="18"/>
                <w:lang w:val="de-DE" w:eastAsia="de-DE"/>
              </w:rPr>
            </w:pPr>
            <w:r w:rsidRPr="00CB6752">
              <w:rPr>
                <w:lang w:val="en-US"/>
              </w:rPr>
              <w:t xml:space="preserve"> </w:t>
            </w:r>
            <w:r w:rsidR="00CB6752" w:rsidRPr="00CB6752">
              <w:rPr>
                <w:bCs/>
                <w:szCs w:val="18"/>
                <w:lang w:val="de-DE" w:eastAsia="de-DE"/>
              </w:rPr>
              <w:t xml:space="preserve">Back-end Entwicklung: Webservices, Validierungen, </w:t>
            </w:r>
            <w:r w:rsidR="00CB6752" w:rsidRPr="00CB6752">
              <w:rPr>
                <w:bCs/>
                <w:szCs w:val="18"/>
                <w:lang w:val="de-DE" w:eastAsia="de-DE"/>
              </w:rPr>
              <w:lastRenderedPageBreak/>
              <w:t>Cronjobs, Email Management, .. </w:t>
            </w:r>
          </w:p>
          <w:p w:rsidR="007D51FC" w:rsidRPr="00CB6752" w:rsidRDefault="007D51FC" w:rsidP="00CB6752">
            <w:pPr>
              <w:pStyle w:val="AufzhlungTabelle1Ebene"/>
              <w:numPr>
                <w:ilvl w:val="0"/>
                <w:numId w:val="0"/>
              </w:numPr>
              <w:rPr>
                <w:bCs/>
                <w:szCs w:val="18"/>
                <w:lang w:val="de-DE" w:eastAsia="de-DE"/>
              </w:rPr>
            </w:pPr>
          </w:p>
        </w:tc>
      </w:tr>
      <w:tr w:rsidR="009C2813">
        <w:trPr>
          <w:jc w:val="center"/>
        </w:trPr>
        <w:tc>
          <w:tcPr>
            <w:tcW w:w="2285" w:type="dxa"/>
            <w:shd w:val="clear" w:color="auto" w:fill="E7E6E4"/>
            <w:tcMar>
              <w:top w:w="50" w:type="dxa"/>
              <w:left w:w="50" w:type="dxa"/>
              <w:bottom w:w="50" w:type="dxa"/>
              <w:right w:w="50" w:type="dxa"/>
            </w:tcMar>
          </w:tcPr>
          <w:p w:rsidR="00BF5D93" w:rsidRDefault="00947800" w:rsidP="00BF5D93">
            <w:pPr>
              <w:pStyle w:val="Tabellentext-berschrift"/>
            </w:pPr>
            <w:r>
              <w:lastRenderedPageBreak/>
              <w:t>11/2013 – 12/2015</w:t>
            </w:r>
          </w:p>
          <w:p w:rsidR="0052410B" w:rsidRDefault="00947800" w:rsidP="00BF5D93">
            <w:pPr>
              <w:pStyle w:val="Tabellentext-berschrift"/>
            </w:pPr>
            <w:r w:rsidRPr="000937D1">
              <w:rPr>
                <w:b w:val="0"/>
              </w:rPr>
              <w:t>Develope</w:t>
            </w:r>
            <w:r>
              <w:rPr>
                <w:b w:val="0"/>
              </w:rPr>
              <w:t>r</w:t>
            </w:r>
          </w:p>
          <w:p w:rsidR="0052410B" w:rsidRDefault="0052410B" w:rsidP="006B0B2A">
            <w:pPr>
              <w:pStyle w:val="Tabellentext"/>
            </w:pPr>
          </w:p>
        </w:tc>
        <w:tc>
          <w:tcPr>
            <w:tcW w:w="5969" w:type="dxa"/>
            <w:shd w:val="clear" w:color="auto" w:fill="E7E6E4"/>
            <w:tcMar>
              <w:top w:w="50" w:type="dxa"/>
              <w:left w:w="50" w:type="dxa"/>
              <w:bottom w:w="50" w:type="dxa"/>
              <w:right w:w="50" w:type="dxa"/>
            </w:tcMar>
          </w:tcPr>
          <w:p w:rsidR="00622B8A" w:rsidRDefault="00622B8A" w:rsidP="00622B8A">
            <w:pPr>
              <w:pStyle w:val="Tabellentext-berschrift"/>
            </w:pPr>
            <w:r>
              <w:t xml:space="preserve">Projekt: </w:t>
            </w:r>
            <w:r w:rsidR="00577346">
              <w:t>Mini One Stope Shop (Dänisches Skat)</w:t>
            </w:r>
          </w:p>
          <w:p w:rsidR="00622B8A" w:rsidRDefault="00622B8A" w:rsidP="00622B8A">
            <w:pPr>
              <w:pStyle w:val="Tabellentext-berschrift"/>
            </w:pPr>
            <w:r>
              <w:t>Firma: CGI</w:t>
            </w:r>
          </w:p>
          <w:p w:rsidR="00123AFA" w:rsidRPr="00607F7A" w:rsidRDefault="00123AFA" w:rsidP="006B0B2A">
            <w:pPr>
              <w:pStyle w:val="Tabellentext-berschrift"/>
            </w:pPr>
          </w:p>
          <w:p w:rsidR="009C2813" w:rsidRDefault="007C75EB">
            <w:pPr>
              <w:pStyle w:val="Tabellentext-berschrift"/>
            </w:pPr>
            <w:r>
              <w:t>Projektbeschreibung</w:t>
            </w:r>
          </w:p>
          <w:p w:rsidR="00BE2053" w:rsidRDefault="00367A88" w:rsidP="00BE2053">
            <w:pPr>
              <w:pStyle w:val="Tabellentext"/>
            </w:pPr>
            <w:r>
              <w:t>Projekt für das dänische</w:t>
            </w:r>
            <w:r w:rsidR="004B0D32" w:rsidRPr="004B0D32">
              <w:t xml:space="preserve"> Finanzministerium in Zusammenarbeit mit</w:t>
            </w:r>
            <w:r w:rsidR="004B0D32">
              <w:t xml:space="preserve"> CGI</w:t>
            </w:r>
            <w:r w:rsidR="004B0D32" w:rsidRPr="004B0D32">
              <w:t xml:space="preserve"> Dänemark.</w:t>
            </w:r>
          </w:p>
          <w:p w:rsidR="004B0D32" w:rsidRDefault="004B0D32" w:rsidP="004B0D32">
            <w:pPr>
              <w:pStyle w:val="Tabellentext"/>
            </w:pPr>
            <w:r>
              <w:t xml:space="preserve">Entwicklung einer </w:t>
            </w:r>
            <w:r w:rsidR="002F5314">
              <w:t>Weba</w:t>
            </w:r>
            <w:r>
              <w:t>nwendung, bei der dänische Unternehmen ihre</w:t>
            </w:r>
            <w:r>
              <w:t>n Umsatz</w:t>
            </w:r>
            <w:r>
              <w:t xml:space="preserve"> an Kunden</w:t>
            </w:r>
            <w:r w:rsidR="00717F37">
              <w:t xml:space="preserve">, die in </w:t>
            </w:r>
            <w:r w:rsidR="00C32A73">
              <w:t xml:space="preserve">den </w:t>
            </w:r>
            <w:r w:rsidR="00F37C57">
              <w:t xml:space="preserve">Europäischen </w:t>
            </w:r>
            <w:r w:rsidR="00717F37">
              <w:t>Länder wohnen, erklären</w:t>
            </w:r>
            <w:r>
              <w:t xml:space="preserve"> können</w:t>
            </w:r>
            <w:r w:rsidR="00717F37">
              <w:t>. Gleichzeitig wird die</w:t>
            </w:r>
            <w:r>
              <w:t xml:space="preserve"> entspr</w:t>
            </w:r>
            <w:r w:rsidR="00717F37">
              <w:t>echende Mehrwertsteuer berechnet, die von diesen Firmen bezahlt werden muss</w:t>
            </w:r>
            <w:r>
              <w:t>.</w:t>
            </w:r>
            <w:r w:rsidR="00717F37">
              <w:t xml:space="preserve"> Jedes Land hat eigene Mehrwertsteuersätze und </w:t>
            </w:r>
            <w:r w:rsidR="00717F37">
              <w:t>dänische Unternehmen</w:t>
            </w:r>
            <w:r w:rsidR="00717F37">
              <w:t xml:space="preserve"> müssen nach dieser Berechnung zahlen.</w:t>
            </w:r>
          </w:p>
          <w:p w:rsidR="00BE2053" w:rsidRDefault="002F5314" w:rsidP="004B0D32">
            <w:pPr>
              <w:pStyle w:val="Tabellentext"/>
            </w:pPr>
            <w:r>
              <w:t>Au</w:t>
            </w:r>
            <w:r w:rsidRPr="002F5314">
              <w:t>ße</w:t>
            </w:r>
            <w:r>
              <w:t>rdem</w:t>
            </w:r>
            <w:r w:rsidR="004B0D32">
              <w:t xml:space="preserve"> wird ein SOAP-Kommunikationssystem eingerichtet, das die Kommunikation mit ähnlichen Systemen ermöglicht, die in anderen Ländern implementiert sind.</w:t>
            </w:r>
          </w:p>
          <w:p w:rsidR="00BE2053" w:rsidRPr="00BF27C7" w:rsidRDefault="00BE2053" w:rsidP="00BE2053">
            <w:pPr>
              <w:pStyle w:val="Tabellentext"/>
            </w:pPr>
          </w:p>
          <w:p w:rsidR="009C2813" w:rsidRDefault="007C75EB">
            <w:pPr>
              <w:pStyle w:val="Tabellentext-berschrift"/>
            </w:pPr>
            <w:r>
              <w:t>Eingesetzte Technologien</w:t>
            </w:r>
          </w:p>
          <w:p w:rsidR="002F5314" w:rsidRPr="002F5314" w:rsidRDefault="002F5314" w:rsidP="00BE2053">
            <w:pPr>
              <w:pStyle w:val="AufzhlungTabelle1Ebene"/>
              <w:rPr>
                <w:bCs/>
                <w:szCs w:val="18"/>
                <w:lang w:val="de-DE" w:eastAsia="de-DE"/>
              </w:rPr>
            </w:pPr>
            <w:r w:rsidRPr="002F5314">
              <w:rPr>
                <w:bCs/>
                <w:szCs w:val="18"/>
                <w:lang w:val="de-DE" w:eastAsia="de-DE"/>
              </w:rPr>
              <w:t xml:space="preserve">Java – </w:t>
            </w:r>
            <w:r w:rsidRPr="002F5314">
              <w:rPr>
                <w:bCs/>
                <w:szCs w:val="18"/>
                <w:lang w:val="de-DE" w:eastAsia="de-DE"/>
              </w:rPr>
              <w:t>J</w:t>
            </w:r>
            <w:r w:rsidRPr="002F5314">
              <w:rPr>
                <w:bCs/>
                <w:szCs w:val="18"/>
                <w:lang w:val="de-DE" w:eastAsia="de-DE"/>
              </w:rPr>
              <w:t>SP</w:t>
            </w:r>
          </w:p>
          <w:p w:rsidR="002F5314" w:rsidRPr="002F5314" w:rsidRDefault="002F5314" w:rsidP="00BE2053">
            <w:pPr>
              <w:pStyle w:val="AufzhlungTabelle1Ebene"/>
              <w:rPr>
                <w:bCs/>
                <w:szCs w:val="18"/>
                <w:lang w:val="de-DE" w:eastAsia="de-DE"/>
              </w:rPr>
            </w:pPr>
            <w:r w:rsidRPr="002F5314">
              <w:rPr>
                <w:bCs/>
                <w:szCs w:val="18"/>
                <w:lang w:val="de-DE" w:eastAsia="de-DE"/>
              </w:rPr>
              <w:t>Javascript –</w:t>
            </w:r>
            <w:r w:rsidRPr="002F5314">
              <w:rPr>
                <w:bCs/>
                <w:szCs w:val="18"/>
                <w:lang w:val="de-DE" w:eastAsia="de-DE"/>
              </w:rPr>
              <w:t xml:space="preserve"> J</w:t>
            </w:r>
            <w:r w:rsidR="00093133">
              <w:rPr>
                <w:bCs/>
                <w:szCs w:val="18"/>
                <w:lang w:val="de-DE" w:eastAsia="de-DE"/>
              </w:rPr>
              <w:t>q</w:t>
            </w:r>
            <w:r w:rsidRPr="002F5314">
              <w:rPr>
                <w:bCs/>
                <w:szCs w:val="18"/>
                <w:lang w:val="de-DE" w:eastAsia="de-DE"/>
              </w:rPr>
              <w:t>uery</w:t>
            </w:r>
          </w:p>
          <w:p w:rsidR="002F5314" w:rsidRDefault="002F5314" w:rsidP="00BE2053">
            <w:pPr>
              <w:pStyle w:val="AufzhlungTabelle1Ebene"/>
              <w:rPr>
                <w:bCs/>
                <w:szCs w:val="18"/>
                <w:lang w:val="de-DE" w:eastAsia="de-DE"/>
              </w:rPr>
            </w:pPr>
            <w:r w:rsidRPr="002F5314">
              <w:rPr>
                <w:bCs/>
                <w:szCs w:val="18"/>
                <w:lang w:val="de-DE" w:eastAsia="de-DE"/>
              </w:rPr>
              <w:t>HTML</w:t>
            </w:r>
          </w:p>
          <w:p w:rsidR="002F5314" w:rsidRPr="002F5314" w:rsidRDefault="002F5314" w:rsidP="00BE2053">
            <w:pPr>
              <w:pStyle w:val="AufzhlungTabelle1Ebene"/>
              <w:rPr>
                <w:bCs/>
                <w:szCs w:val="18"/>
                <w:lang w:val="de-DE" w:eastAsia="de-DE"/>
              </w:rPr>
            </w:pPr>
            <w:r w:rsidRPr="002F5314">
              <w:rPr>
                <w:bCs/>
                <w:szCs w:val="18"/>
                <w:lang w:val="de-DE" w:eastAsia="de-DE"/>
              </w:rPr>
              <w:t>CSS</w:t>
            </w:r>
          </w:p>
          <w:p w:rsidR="002F5314" w:rsidRPr="002F5314" w:rsidRDefault="002F5314" w:rsidP="00BE2053">
            <w:pPr>
              <w:pStyle w:val="AufzhlungTabelle1Ebene"/>
              <w:rPr>
                <w:bCs/>
                <w:szCs w:val="18"/>
                <w:lang w:val="de-DE" w:eastAsia="de-DE"/>
              </w:rPr>
            </w:pPr>
            <w:r w:rsidRPr="002F5314">
              <w:rPr>
                <w:bCs/>
                <w:szCs w:val="18"/>
                <w:lang w:val="de-DE" w:eastAsia="de-DE"/>
              </w:rPr>
              <w:t>Weblogic</w:t>
            </w:r>
          </w:p>
          <w:p w:rsidR="002F5314" w:rsidRPr="002F5314" w:rsidRDefault="002F5314" w:rsidP="00BE2053">
            <w:pPr>
              <w:pStyle w:val="AufzhlungTabelle1Ebene"/>
              <w:rPr>
                <w:bCs/>
                <w:szCs w:val="18"/>
                <w:lang w:val="de-DE" w:eastAsia="de-DE"/>
              </w:rPr>
            </w:pPr>
            <w:r w:rsidRPr="002F5314">
              <w:rPr>
                <w:bCs/>
                <w:szCs w:val="18"/>
                <w:lang w:val="de-DE" w:eastAsia="de-DE"/>
              </w:rPr>
              <w:t>JPA</w:t>
            </w:r>
          </w:p>
          <w:p w:rsidR="00BE2053" w:rsidRPr="002F5314" w:rsidRDefault="002F5314" w:rsidP="00BE2053">
            <w:pPr>
              <w:pStyle w:val="AufzhlungTabelle1Ebene"/>
              <w:rPr>
                <w:bCs/>
                <w:szCs w:val="18"/>
                <w:lang w:val="de-DE" w:eastAsia="de-DE"/>
              </w:rPr>
            </w:pPr>
            <w:r w:rsidRPr="002F5314">
              <w:rPr>
                <w:bCs/>
                <w:szCs w:val="18"/>
                <w:lang w:val="de-DE" w:eastAsia="de-DE"/>
              </w:rPr>
              <w:t>Maven</w:t>
            </w:r>
          </w:p>
          <w:p w:rsidR="00BE2053" w:rsidRPr="002F5314" w:rsidRDefault="00BE2053" w:rsidP="00BE2053">
            <w:pPr>
              <w:pStyle w:val="Tabellentext-berschrift"/>
              <w:rPr>
                <w:lang w:val="en-US"/>
              </w:rPr>
            </w:pPr>
          </w:p>
          <w:p w:rsidR="009C2813" w:rsidRDefault="007C75EB" w:rsidP="00BE2053">
            <w:pPr>
              <w:pStyle w:val="Tabellentext-berschrift"/>
            </w:pPr>
            <w:r>
              <w:t>Eigene Aufgaben im Projekt</w:t>
            </w:r>
          </w:p>
          <w:p w:rsidR="00D0097C" w:rsidRPr="00EF74F4" w:rsidRDefault="00221FF0" w:rsidP="00D0097C">
            <w:pPr>
              <w:pStyle w:val="AufzhlungTabelle1Ebene"/>
            </w:pPr>
            <w:r w:rsidRPr="00EF74F4">
              <w:rPr>
                <w:lang w:val="en-US"/>
              </w:rPr>
              <w:t>Layout und HTML Entwicklung der Webseiten.</w:t>
            </w:r>
          </w:p>
          <w:p w:rsidR="00C419D5" w:rsidRDefault="00451C2F" w:rsidP="00221FF0">
            <w:pPr>
              <w:pStyle w:val="AufzhlungTabelle1Ebene"/>
            </w:pPr>
            <w:r>
              <w:rPr>
                <w:lang w:val="en-US"/>
              </w:rPr>
              <w:t xml:space="preserve">Controller Ebene und </w:t>
            </w:r>
            <w:r w:rsidR="00221FF0">
              <w:rPr>
                <w:lang w:val="en-US"/>
              </w:rPr>
              <w:t xml:space="preserve">Verbindung mit </w:t>
            </w:r>
            <w:r w:rsidR="00221FF0" w:rsidRPr="00EF74F4">
              <w:rPr>
                <w:lang w:val="en-US"/>
              </w:rPr>
              <w:t>Back-end</w:t>
            </w:r>
            <w:r w:rsidR="00221FF0">
              <w:rPr>
                <w:lang w:val="en-US"/>
              </w:rPr>
              <w:t xml:space="preserve"> Services.</w:t>
            </w:r>
          </w:p>
          <w:p w:rsidR="0052410B" w:rsidRPr="00BF27C7" w:rsidRDefault="0052410B" w:rsidP="00221FF0">
            <w:pPr>
              <w:pStyle w:val="AufzhlungTabelle1Ebene"/>
              <w:numPr>
                <w:ilvl w:val="0"/>
                <w:numId w:val="0"/>
              </w:numPr>
              <w:ind w:left="360"/>
            </w:pPr>
          </w:p>
        </w:tc>
      </w:tr>
      <w:tr w:rsidR="00096775" w:rsidRPr="00BF27C7" w:rsidTr="00096775">
        <w:trPr>
          <w:jc w:val="center"/>
        </w:trPr>
        <w:tc>
          <w:tcPr>
            <w:tcW w:w="2285" w:type="dxa"/>
            <w:tcBorders>
              <w:top w:val="single" w:sz="12" w:space="0" w:color="FFFFFF"/>
              <w:left w:val="single" w:sz="12" w:space="0" w:color="FFFFFF"/>
              <w:bottom w:val="single" w:sz="12" w:space="0" w:color="FFFFFF"/>
              <w:right w:val="single" w:sz="12" w:space="0" w:color="FFFFFF"/>
            </w:tcBorders>
            <w:shd w:val="clear" w:color="auto" w:fill="E7E6E4"/>
            <w:tcMar>
              <w:top w:w="50" w:type="dxa"/>
              <w:left w:w="50" w:type="dxa"/>
              <w:bottom w:w="50" w:type="dxa"/>
              <w:right w:w="50" w:type="dxa"/>
            </w:tcMar>
          </w:tcPr>
          <w:p w:rsidR="00096775" w:rsidRDefault="00096775" w:rsidP="00D62C66">
            <w:pPr>
              <w:pStyle w:val="Tabellentext-berschrift"/>
            </w:pPr>
            <w:r>
              <w:t>02/2011 – 09/2013</w:t>
            </w:r>
          </w:p>
          <w:p w:rsidR="00096775" w:rsidRDefault="00096775" w:rsidP="00096775">
            <w:pPr>
              <w:pStyle w:val="Tabellentext-berschrift"/>
            </w:pPr>
            <w:r>
              <w:rPr>
                <w:b w:val="0"/>
              </w:rPr>
              <w:t>Projekt Manager</w:t>
            </w:r>
          </w:p>
          <w:p w:rsidR="00096775" w:rsidRDefault="00096775" w:rsidP="00D62C66">
            <w:pPr>
              <w:pStyle w:val="Tabellentext-berschrift"/>
            </w:pPr>
          </w:p>
          <w:p w:rsidR="00096775" w:rsidRDefault="00096775" w:rsidP="00096775">
            <w:pPr>
              <w:pStyle w:val="Tabellentext-berschrift"/>
            </w:pPr>
          </w:p>
        </w:tc>
        <w:tc>
          <w:tcPr>
            <w:tcW w:w="5969" w:type="dxa"/>
            <w:tcBorders>
              <w:top w:val="single" w:sz="12" w:space="0" w:color="FFFFFF"/>
              <w:left w:val="single" w:sz="12" w:space="0" w:color="FFFFFF"/>
              <w:bottom w:val="single" w:sz="12" w:space="0" w:color="FFFFFF"/>
              <w:right w:val="single" w:sz="12" w:space="0" w:color="FFFFFF"/>
            </w:tcBorders>
            <w:shd w:val="clear" w:color="auto" w:fill="E7E6E4"/>
            <w:tcMar>
              <w:top w:w="50" w:type="dxa"/>
              <w:left w:w="50" w:type="dxa"/>
              <w:bottom w:w="50" w:type="dxa"/>
              <w:right w:w="50" w:type="dxa"/>
            </w:tcMar>
          </w:tcPr>
          <w:p w:rsidR="00622B8A" w:rsidRDefault="00622B8A" w:rsidP="00622B8A">
            <w:pPr>
              <w:pStyle w:val="Tabellentext-berschrift"/>
            </w:pPr>
            <w:r>
              <w:t>Proj</w:t>
            </w:r>
            <w:r w:rsidR="00577346">
              <w:t>ekt: Santander Online Video Platform (Produban)</w:t>
            </w:r>
          </w:p>
          <w:p w:rsidR="00577346" w:rsidRPr="00577346" w:rsidRDefault="00622B8A" w:rsidP="00577346">
            <w:pPr>
              <w:pStyle w:val="Tabellentext-berschrift"/>
            </w:pPr>
            <w:r>
              <w:t>Firma: CGI</w:t>
            </w:r>
          </w:p>
          <w:p w:rsidR="00096775" w:rsidRPr="00607F7A" w:rsidRDefault="00096775" w:rsidP="00D62C66">
            <w:pPr>
              <w:pStyle w:val="Tabellentext-berschrift"/>
            </w:pPr>
          </w:p>
          <w:p w:rsidR="00096775" w:rsidRDefault="00096775" w:rsidP="00D62C66">
            <w:pPr>
              <w:pStyle w:val="Tabellentext-berschrift"/>
            </w:pPr>
            <w:r>
              <w:t>Projektbeschreibung</w:t>
            </w:r>
          </w:p>
          <w:p w:rsidR="00D0097C" w:rsidRDefault="00042977" w:rsidP="00096775">
            <w:pPr>
              <w:pStyle w:val="Tabellentext-berschrift"/>
              <w:rPr>
                <w:b w:val="0"/>
              </w:rPr>
            </w:pPr>
            <w:r>
              <w:rPr>
                <w:b w:val="0"/>
              </w:rPr>
              <w:t>CGI</w:t>
            </w:r>
            <w:bookmarkStart w:id="0" w:name="_GoBack"/>
            <w:bookmarkEnd w:id="0"/>
            <w:r w:rsidR="004B0D32" w:rsidRPr="00D0097C">
              <w:rPr>
                <w:b w:val="0"/>
              </w:rPr>
              <w:t xml:space="preserve"> arbeitete in Partnership mit Agile Contents S.L. für Santander Bank.</w:t>
            </w:r>
          </w:p>
          <w:p w:rsidR="00096775" w:rsidRPr="00D0097C" w:rsidRDefault="004B0D32" w:rsidP="00096775">
            <w:pPr>
              <w:pStyle w:val="Tabellentext-berschrift"/>
              <w:rPr>
                <w:b w:val="0"/>
              </w:rPr>
            </w:pPr>
            <w:r w:rsidRPr="00D0097C">
              <w:rPr>
                <w:b w:val="0"/>
              </w:rPr>
              <w:t>Das Saas Multimedia Management System bestand aus: Video und Audio Management, Searcher und fortgeschrittene Mutlimedia Bestandteile (Players).</w:t>
            </w:r>
          </w:p>
          <w:p w:rsidR="00096775" w:rsidRPr="00D0097C" w:rsidRDefault="00F64A3E" w:rsidP="00096775">
            <w:pPr>
              <w:pStyle w:val="Tabellentext-berschrift"/>
              <w:rPr>
                <w:b w:val="0"/>
              </w:rPr>
            </w:pPr>
            <w:r>
              <w:rPr>
                <w:b w:val="0"/>
              </w:rPr>
              <w:t>Das Ziel ist eine</w:t>
            </w:r>
            <w:r w:rsidR="00D0097C" w:rsidRPr="00D0097C">
              <w:rPr>
                <w:b w:val="0"/>
              </w:rPr>
              <w:t xml:space="preserve"> Webplattform, auf der der Kunde sein Multimedia-Material (mit verschiedenen Formaten) einfügen und speichern kann. Wir bieten auch op</w:t>
            </w:r>
            <w:r w:rsidR="00DF3778">
              <w:rPr>
                <w:b w:val="0"/>
              </w:rPr>
              <w:t xml:space="preserve">timierte Widgets an, die in </w:t>
            </w:r>
            <w:r w:rsidR="00D0097C" w:rsidRPr="00D0097C">
              <w:rPr>
                <w:b w:val="0"/>
              </w:rPr>
              <w:t>Webseiten integriert werden können, um solches Multimedia-Material mit unterschiedlichen</w:t>
            </w:r>
            <w:r w:rsidR="00DF3778">
              <w:rPr>
                <w:b w:val="0"/>
              </w:rPr>
              <w:t xml:space="preserve"> Auflösungen zur Wiedergabe zu </w:t>
            </w:r>
            <w:r w:rsidR="00D0097C" w:rsidRPr="00D0097C">
              <w:rPr>
                <w:b w:val="0"/>
              </w:rPr>
              <w:t>spielen.</w:t>
            </w:r>
          </w:p>
          <w:p w:rsidR="00096775" w:rsidRDefault="00096775" w:rsidP="00096775">
            <w:pPr>
              <w:pStyle w:val="Tabellentext-berschrift"/>
            </w:pPr>
          </w:p>
          <w:p w:rsidR="00096775" w:rsidRDefault="00096775" w:rsidP="00D62C66">
            <w:pPr>
              <w:pStyle w:val="Tabellentext-berschrift"/>
            </w:pPr>
            <w:r>
              <w:t>Eingesetzte Technologien</w:t>
            </w:r>
          </w:p>
          <w:p w:rsidR="00DF3778" w:rsidRPr="00DF3778" w:rsidRDefault="00DF3778" w:rsidP="00D62C66">
            <w:pPr>
              <w:pStyle w:val="AufzhlungTabelle1Ebene"/>
              <w:rPr>
                <w:b/>
                <w:bCs/>
                <w:szCs w:val="18"/>
                <w:lang w:val="de-DE" w:eastAsia="de-DE"/>
              </w:rPr>
            </w:pPr>
            <w:r>
              <w:rPr>
                <w:bCs/>
                <w:szCs w:val="18"/>
                <w:lang w:val="de-DE" w:eastAsia="de-DE"/>
              </w:rPr>
              <w:t>HTML5</w:t>
            </w:r>
          </w:p>
          <w:p w:rsidR="00DF3778" w:rsidRPr="00DF3778" w:rsidRDefault="00DF3778" w:rsidP="00D62C66">
            <w:pPr>
              <w:pStyle w:val="AufzhlungTabelle1Ebene"/>
              <w:rPr>
                <w:b/>
                <w:bCs/>
                <w:szCs w:val="18"/>
                <w:lang w:val="de-DE" w:eastAsia="de-DE"/>
              </w:rPr>
            </w:pPr>
            <w:r>
              <w:rPr>
                <w:bCs/>
                <w:szCs w:val="18"/>
                <w:lang w:val="de-DE" w:eastAsia="de-DE"/>
              </w:rPr>
              <w:t>J</w:t>
            </w:r>
            <w:r w:rsidRPr="00DF3778">
              <w:rPr>
                <w:bCs/>
                <w:szCs w:val="18"/>
                <w:lang w:val="de-DE" w:eastAsia="de-DE"/>
              </w:rPr>
              <w:t>avascript</w:t>
            </w:r>
            <w:r>
              <w:rPr>
                <w:bCs/>
                <w:szCs w:val="18"/>
                <w:lang w:val="de-DE" w:eastAsia="de-DE"/>
              </w:rPr>
              <w:t xml:space="preserve"> - JQuery</w:t>
            </w:r>
          </w:p>
          <w:p w:rsidR="00DF3778" w:rsidRPr="00DF3778" w:rsidRDefault="00DF3778" w:rsidP="00D62C66">
            <w:pPr>
              <w:pStyle w:val="AufzhlungTabelle1Ebene"/>
              <w:rPr>
                <w:b/>
                <w:bCs/>
                <w:szCs w:val="18"/>
                <w:lang w:val="de-DE" w:eastAsia="de-DE"/>
              </w:rPr>
            </w:pPr>
            <w:r>
              <w:rPr>
                <w:bCs/>
                <w:szCs w:val="18"/>
                <w:lang w:val="de-DE" w:eastAsia="de-DE"/>
              </w:rPr>
              <w:t>Flash</w:t>
            </w:r>
          </w:p>
          <w:p w:rsidR="00096775" w:rsidRPr="00DF3778" w:rsidRDefault="00DF3778" w:rsidP="00AE6DE9">
            <w:pPr>
              <w:pStyle w:val="AufzhlungTabelle1Ebene"/>
              <w:rPr>
                <w:b/>
                <w:bCs/>
                <w:szCs w:val="18"/>
                <w:lang w:val="de-DE" w:eastAsia="de-DE"/>
              </w:rPr>
            </w:pPr>
            <w:r>
              <w:rPr>
                <w:bCs/>
                <w:szCs w:val="18"/>
                <w:lang w:val="de-DE" w:eastAsia="de-DE"/>
              </w:rPr>
              <w:lastRenderedPageBreak/>
              <w:t>CSS</w:t>
            </w:r>
            <w:r w:rsidR="00096775" w:rsidRPr="00DF3778">
              <w:rPr>
                <w:b/>
                <w:bCs/>
                <w:szCs w:val="18"/>
                <w:lang w:val="de-DE" w:eastAsia="de-DE"/>
              </w:rPr>
              <w:t xml:space="preserve"> </w:t>
            </w:r>
          </w:p>
          <w:p w:rsidR="00096775" w:rsidRPr="00096775" w:rsidRDefault="00096775" w:rsidP="00D62C66">
            <w:pPr>
              <w:pStyle w:val="Tabellentext-berschrift"/>
            </w:pPr>
          </w:p>
          <w:p w:rsidR="00096775" w:rsidRDefault="00096775" w:rsidP="00D62C66">
            <w:pPr>
              <w:pStyle w:val="Tabellentext-berschrift"/>
            </w:pPr>
            <w:r>
              <w:t>Eigene Aufgaben im Projekt</w:t>
            </w:r>
          </w:p>
          <w:p w:rsidR="00CC14F4" w:rsidRPr="00990714" w:rsidRDefault="00CC14F4" w:rsidP="00CC14F4">
            <w:pPr>
              <w:pStyle w:val="AufzhlungTabelle1Ebene"/>
              <w:rPr>
                <w:bCs/>
                <w:szCs w:val="18"/>
                <w:lang w:val="de-DE" w:eastAsia="de-DE"/>
              </w:rPr>
            </w:pPr>
            <w:r w:rsidRPr="00990714">
              <w:rPr>
                <w:bCs/>
                <w:szCs w:val="18"/>
                <w:lang w:val="de-DE" w:eastAsia="de-DE"/>
              </w:rPr>
              <w:t>Projektkoordination</w:t>
            </w:r>
          </w:p>
          <w:p w:rsidR="00CC14F4" w:rsidRPr="00990714" w:rsidRDefault="00990714" w:rsidP="00CC14F4">
            <w:pPr>
              <w:pStyle w:val="AufzhlungTabelle1Ebene"/>
              <w:rPr>
                <w:bCs/>
                <w:szCs w:val="18"/>
                <w:lang w:val="de-DE" w:eastAsia="de-DE"/>
              </w:rPr>
            </w:pPr>
            <w:r>
              <w:rPr>
                <w:bCs/>
                <w:szCs w:val="18"/>
                <w:lang w:val="de-DE" w:eastAsia="de-DE"/>
              </w:rPr>
              <w:t>Kundenbetreuung</w:t>
            </w:r>
            <w:r w:rsidR="000C4B6D">
              <w:rPr>
                <w:bCs/>
                <w:szCs w:val="18"/>
                <w:lang w:val="de-DE" w:eastAsia="de-DE"/>
              </w:rPr>
              <w:t xml:space="preserve"> und Kundenbertung</w:t>
            </w:r>
            <w:r>
              <w:rPr>
                <w:bCs/>
                <w:szCs w:val="18"/>
                <w:lang w:val="de-DE" w:eastAsia="de-DE"/>
              </w:rPr>
              <w:t>.</w:t>
            </w:r>
          </w:p>
          <w:p w:rsidR="00096775" w:rsidRPr="000C4B6D" w:rsidRDefault="00CC14F4" w:rsidP="000C4B6D">
            <w:pPr>
              <w:pStyle w:val="AufzhlungTabelle1Ebene"/>
              <w:rPr>
                <w:bCs/>
                <w:szCs w:val="18"/>
                <w:lang w:val="de-DE" w:eastAsia="de-DE"/>
              </w:rPr>
            </w:pPr>
            <w:r w:rsidRPr="00990714">
              <w:rPr>
                <w:bCs/>
                <w:szCs w:val="18"/>
                <w:lang w:val="de-DE" w:eastAsia="de-DE"/>
              </w:rPr>
              <w:t>Anforderungserfassung und Funktionsanalyse</w:t>
            </w:r>
            <w:r w:rsidR="00096775" w:rsidRPr="00990714">
              <w:rPr>
                <w:bCs/>
                <w:szCs w:val="18"/>
                <w:lang w:val="de-DE" w:eastAsia="de-DE"/>
              </w:rPr>
              <w:t xml:space="preserve"> </w:t>
            </w:r>
          </w:p>
          <w:p w:rsidR="00096775" w:rsidRPr="00BF27C7" w:rsidRDefault="00096775" w:rsidP="00096775">
            <w:pPr>
              <w:pStyle w:val="Tabellentext-berschrift"/>
            </w:pPr>
            <w:r w:rsidRPr="00096775">
              <w:t xml:space="preserve"> </w:t>
            </w:r>
          </w:p>
        </w:tc>
      </w:tr>
      <w:tr w:rsidR="00096775" w:rsidRPr="00BF27C7" w:rsidTr="00096775">
        <w:trPr>
          <w:jc w:val="center"/>
        </w:trPr>
        <w:tc>
          <w:tcPr>
            <w:tcW w:w="2285" w:type="dxa"/>
            <w:tcBorders>
              <w:top w:val="single" w:sz="12" w:space="0" w:color="FFFFFF"/>
              <w:left w:val="single" w:sz="12" w:space="0" w:color="FFFFFF"/>
              <w:bottom w:val="single" w:sz="12" w:space="0" w:color="FFFFFF"/>
              <w:right w:val="single" w:sz="12" w:space="0" w:color="FFFFFF"/>
            </w:tcBorders>
            <w:shd w:val="clear" w:color="auto" w:fill="E7E6E4"/>
            <w:tcMar>
              <w:top w:w="50" w:type="dxa"/>
              <w:left w:w="50" w:type="dxa"/>
              <w:bottom w:w="50" w:type="dxa"/>
              <w:right w:w="50" w:type="dxa"/>
            </w:tcMar>
          </w:tcPr>
          <w:p w:rsidR="00096775" w:rsidRDefault="00096775" w:rsidP="00D62C66">
            <w:pPr>
              <w:pStyle w:val="Tabellentext-berschrift"/>
            </w:pPr>
            <w:r>
              <w:lastRenderedPageBreak/>
              <w:t>01/2008 – 01/2011</w:t>
            </w:r>
          </w:p>
          <w:p w:rsidR="00096775" w:rsidRPr="00096775" w:rsidRDefault="00096775" w:rsidP="00D62C66">
            <w:pPr>
              <w:pStyle w:val="Tabellentext-berschrift"/>
              <w:rPr>
                <w:b w:val="0"/>
              </w:rPr>
            </w:pPr>
            <w:r w:rsidRPr="00096775">
              <w:rPr>
                <w:b w:val="0"/>
              </w:rPr>
              <w:t>Developer</w:t>
            </w:r>
          </w:p>
          <w:p w:rsidR="00096775" w:rsidRDefault="00096775" w:rsidP="00096775">
            <w:pPr>
              <w:pStyle w:val="Tabellentext-berschrift"/>
            </w:pPr>
          </w:p>
        </w:tc>
        <w:tc>
          <w:tcPr>
            <w:tcW w:w="5969" w:type="dxa"/>
            <w:tcBorders>
              <w:top w:val="single" w:sz="12" w:space="0" w:color="FFFFFF"/>
              <w:left w:val="single" w:sz="12" w:space="0" w:color="FFFFFF"/>
              <w:bottom w:val="single" w:sz="12" w:space="0" w:color="FFFFFF"/>
              <w:right w:val="single" w:sz="12" w:space="0" w:color="FFFFFF"/>
            </w:tcBorders>
            <w:shd w:val="clear" w:color="auto" w:fill="E7E6E4"/>
            <w:tcMar>
              <w:top w:w="50" w:type="dxa"/>
              <w:left w:w="50" w:type="dxa"/>
              <w:bottom w:w="50" w:type="dxa"/>
              <w:right w:w="50" w:type="dxa"/>
            </w:tcMar>
          </w:tcPr>
          <w:p w:rsidR="00622B8A" w:rsidRDefault="00622B8A" w:rsidP="00622B8A">
            <w:pPr>
              <w:pStyle w:val="Tabellentext-berschrift"/>
            </w:pPr>
            <w:r>
              <w:t>Proj</w:t>
            </w:r>
            <w:r w:rsidR="00577346">
              <w:t>ekt: Banksphere Entwickler (Isban)</w:t>
            </w:r>
          </w:p>
          <w:p w:rsidR="00622B8A" w:rsidRDefault="00622B8A" w:rsidP="00622B8A">
            <w:pPr>
              <w:pStyle w:val="Tabellentext-berschrift"/>
            </w:pPr>
            <w:r>
              <w:t>Firma: CGI</w:t>
            </w:r>
          </w:p>
          <w:p w:rsidR="00096775" w:rsidRPr="00607F7A" w:rsidRDefault="00096775" w:rsidP="00D62C66">
            <w:pPr>
              <w:pStyle w:val="Tabellentext-berschrift"/>
            </w:pPr>
          </w:p>
          <w:p w:rsidR="00096775" w:rsidRDefault="00096775" w:rsidP="00D62C66">
            <w:pPr>
              <w:pStyle w:val="Tabellentext-berschrift"/>
            </w:pPr>
            <w:r>
              <w:t>Projektbeschreibung</w:t>
            </w:r>
          </w:p>
          <w:p w:rsidR="00096775" w:rsidRPr="00C5324A" w:rsidRDefault="00247371" w:rsidP="00096775">
            <w:pPr>
              <w:pStyle w:val="Tabellentext-berschrift"/>
              <w:rPr>
                <w:b w:val="0"/>
              </w:rPr>
            </w:pPr>
            <w:r>
              <w:rPr>
                <w:b w:val="0"/>
              </w:rPr>
              <w:t>Entwicklung</w:t>
            </w:r>
            <w:r w:rsidR="00C5324A" w:rsidRPr="00C5324A">
              <w:rPr>
                <w:b w:val="0"/>
              </w:rPr>
              <w:t xml:space="preserve"> für internationale Abteilung </w:t>
            </w:r>
            <w:r w:rsidR="00C5324A">
              <w:rPr>
                <w:b w:val="0"/>
              </w:rPr>
              <w:t xml:space="preserve">(Kasseabteilung) </w:t>
            </w:r>
            <w:r w:rsidR="00C5324A" w:rsidRPr="00C5324A">
              <w:rPr>
                <w:b w:val="0"/>
              </w:rPr>
              <w:t>bei berühmter Bankfirma.</w:t>
            </w:r>
            <w:r w:rsidR="00C5324A">
              <w:rPr>
                <w:b w:val="0"/>
              </w:rPr>
              <w:t xml:space="preserve"> Erstellen von </w:t>
            </w:r>
            <w:r w:rsidR="00C5324A" w:rsidRPr="00C5324A">
              <w:rPr>
                <w:b w:val="0"/>
              </w:rPr>
              <w:t>Seiten für die Eingabe von lokaler Währung, Fremdwährung, Scheckeinlösung usw.</w:t>
            </w:r>
          </w:p>
          <w:p w:rsidR="00096775" w:rsidRPr="00BF27C7" w:rsidRDefault="00096775" w:rsidP="00096775">
            <w:pPr>
              <w:pStyle w:val="Tabellentext-berschrift"/>
            </w:pPr>
          </w:p>
          <w:p w:rsidR="00096775" w:rsidRDefault="00096775" w:rsidP="00D62C66">
            <w:pPr>
              <w:pStyle w:val="Tabellentext-berschrift"/>
            </w:pPr>
            <w:r>
              <w:t>Eingesetzte Technologien</w:t>
            </w:r>
          </w:p>
          <w:p w:rsidR="001373B5" w:rsidRPr="001373B5" w:rsidRDefault="001373B5" w:rsidP="00D62C66">
            <w:pPr>
              <w:pStyle w:val="AufzhlungTabelle1Ebene"/>
              <w:rPr>
                <w:bCs/>
                <w:szCs w:val="18"/>
                <w:lang w:val="de-DE" w:eastAsia="de-DE"/>
              </w:rPr>
            </w:pPr>
            <w:r w:rsidRPr="001373B5">
              <w:rPr>
                <w:bCs/>
                <w:szCs w:val="18"/>
                <w:lang w:val="de-DE" w:eastAsia="de-DE"/>
              </w:rPr>
              <w:t>B</w:t>
            </w:r>
            <w:r w:rsidRPr="001373B5">
              <w:rPr>
                <w:bCs/>
                <w:szCs w:val="18"/>
                <w:lang w:val="de-DE" w:eastAsia="de-DE"/>
              </w:rPr>
              <w:t xml:space="preserve">anksphere </w:t>
            </w:r>
            <w:r w:rsidRPr="001373B5">
              <w:rPr>
                <w:bCs/>
                <w:szCs w:val="18"/>
                <w:lang w:val="de-DE" w:eastAsia="de-DE"/>
              </w:rPr>
              <w:t>(</w:t>
            </w:r>
            <w:r w:rsidRPr="001373B5">
              <w:rPr>
                <w:bCs/>
                <w:szCs w:val="18"/>
                <w:lang w:val="de-DE" w:eastAsia="de-DE"/>
              </w:rPr>
              <w:t>Vega, Mira, Rational Rose</w:t>
            </w:r>
            <w:r w:rsidRPr="001373B5">
              <w:rPr>
                <w:bCs/>
                <w:szCs w:val="18"/>
                <w:lang w:val="de-DE" w:eastAsia="de-DE"/>
              </w:rPr>
              <w:t>)</w:t>
            </w:r>
          </w:p>
          <w:p w:rsidR="001373B5" w:rsidRPr="001373B5" w:rsidRDefault="001373B5" w:rsidP="00D62C66">
            <w:pPr>
              <w:pStyle w:val="AufzhlungTabelle1Ebene"/>
              <w:rPr>
                <w:bCs/>
                <w:szCs w:val="18"/>
                <w:lang w:val="de-DE" w:eastAsia="de-DE"/>
              </w:rPr>
            </w:pPr>
            <w:r w:rsidRPr="001373B5">
              <w:rPr>
                <w:bCs/>
                <w:szCs w:val="18"/>
                <w:lang w:val="de-DE" w:eastAsia="de-DE"/>
              </w:rPr>
              <w:t xml:space="preserve">Java </w:t>
            </w:r>
          </w:p>
          <w:p w:rsidR="001373B5" w:rsidRPr="001373B5" w:rsidRDefault="001373B5" w:rsidP="00D62C66">
            <w:pPr>
              <w:pStyle w:val="AufzhlungTabelle1Ebene"/>
              <w:rPr>
                <w:bCs/>
                <w:szCs w:val="18"/>
                <w:lang w:val="de-DE" w:eastAsia="de-DE"/>
              </w:rPr>
            </w:pPr>
            <w:r w:rsidRPr="001373B5">
              <w:rPr>
                <w:bCs/>
                <w:szCs w:val="18"/>
                <w:lang w:val="de-DE" w:eastAsia="de-DE"/>
              </w:rPr>
              <w:t>SQL</w:t>
            </w:r>
          </w:p>
          <w:p w:rsidR="00096775" w:rsidRPr="001373B5" w:rsidRDefault="001373B5" w:rsidP="00D62C66">
            <w:pPr>
              <w:pStyle w:val="AufzhlungTabelle1Ebene"/>
              <w:rPr>
                <w:bCs/>
                <w:szCs w:val="18"/>
                <w:lang w:val="de-DE" w:eastAsia="de-DE"/>
              </w:rPr>
            </w:pPr>
            <w:r w:rsidRPr="001373B5">
              <w:rPr>
                <w:bCs/>
                <w:szCs w:val="18"/>
                <w:lang w:val="de-DE" w:eastAsia="de-DE"/>
              </w:rPr>
              <w:t>Javascript</w:t>
            </w:r>
          </w:p>
          <w:p w:rsidR="00096775" w:rsidRPr="001373B5" w:rsidRDefault="00096775" w:rsidP="00D62C66">
            <w:pPr>
              <w:pStyle w:val="Tabellentext-berschrift"/>
              <w:rPr>
                <w:b w:val="0"/>
              </w:rPr>
            </w:pPr>
          </w:p>
          <w:p w:rsidR="00096775" w:rsidRDefault="00096775" w:rsidP="00D62C66">
            <w:pPr>
              <w:pStyle w:val="Tabellentext-berschrift"/>
            </w:pPr>
            <w:r>
              <w:t>Eigene Aufgaben im Projekt</w:t>
            </w:r>
          </w:p>
          <w:p w:rsidR="0042549B" w:rsidRPr="0042549B" w:rsidRDefault="0042549B" w:rsidP="00D62C66">
            <w:pPr>
              <w:pStyle w:val="AufzhlungTabelle1Ebene"/>
              <w:rPr>
                <w:bCs/>
                <w:szCs w:val="18"/>
                <w:lang w:val="de-DE" w:eastAsia="de-DE"/>
              </w:rPr>
            </w:pPr>
            <w:r w:rsidRPr="0042549B">
              <w:rPr>
                <w:bCs/>
                <w:szCs w:val="18"/>
                <w:lang w:val="de-DE" w:eastAsia="de-DE"/>
              </w:rPr>
              <w:t>Entwicklung von neuen Webseiten</w:t>
            </w:r>
          </w:p>
          <w:p w:rsidR="0042549B" w:rsidRPr="0042549B" w:rsidRDefault="0042549B" w:rsidP="00D62C66">
            <w:pPr>
              <w:pStyle w:val="AufzhlungTabelle1Ebene"/>
              <w:rPr>
                <w:bCs/>
                <w:szCs w:val="18"/>
                <w:lang w:val="de-DE" w:eastAsia="de-DE"/>
              </w:rPr>
            </w:pPr>
            <w:r w:rsidRPr="0042549B">
              <w:rPr>
                <w:bCs/>
                <w:szCs w:val="18"/>
                <w:lang w:val="de-DE" w:eastAsia="de-DE"/>
              </w:rPr>
              <w:t xml:space="preserve">Verbindung mit </w:t>
            </w:r>
            <w:r w:rsidRPr="0042549B">
              <w:rPr>
                <w:bCs/>
                <w:szCs w:val="18"/>
                <w:lang w:val="de-DE" w:eastAsia="de-DE"/>
              </w:rPr>
              <w:t>Back-end Transaktionen</w:t>
            </w:r>
          </w:p>
          <w:p w:rsidR="0042549B" w:rsidRPr="0042549B" w:rsidRDefault="003300E6" w:rsidP="00D62C66">
            <w:pPr>
              <w:pStyle w:val="AufzhlungTabelle1Ebene"/>
              <w:rPr>
                <w:bCs/>
                <w:szCs w:val="18"/>
                <w:lang w:val="de-DE" w:eastAsia="de-DE"/>
              </w:rPr>
            </w:pPr>
            <w:r w:rsidRPr="0042549B">
              <w:rPr>
                <w:bCs/>
                <w:szCs w:val="18"/>
                <w:lang w:val="de-DE" w:eastAsia="de-DE"/>
              </w:rPr>
              <w:t>Funktionsanalyse</w:t>
            </w:r>
          </w:p>
          <w:p w:rsidR="00096775" w:rsidRPr="0042549B" w:rsidRDefault="003300E6" w:rsidP="0042549B">
            <w:pPr>
              <w:pStyle w:val="AufzhlungTabelle1Ebene"/>
              <w:rPr>
                <w:bCs/>
                <w:szCs w:val="18"/>
                <w:lang w:val="de-DE" w:eastAsia="de-DE"/>
              </w:rPr>
            </w:pPr>
            <w:r w:rsidRPr="0042549B">
              <w:rPr>
                <w:bCs/>
                <w:szCs w:val="18"/>
                <w:lang w:val="de-DE" w:eastAsia="de-DE"/>
              </w:rPr>
              <w:t>Testing</w:t>
            </w:r>
            <w:r w:rsidR="00096775" w:rsidRPr="0042549B">
              <w:rPr>
                <w:bCs/>
                <w:szCs w:val="18"/>
                <w:lang w:val="de-DE" w:eastAsia="de-DE"/>
              </w:rPr>
              <w:t xml:space="preserve"> </w:t>
            </w:r>
          </w:p>
          <w:p w:rsidR="00096775" w:rsidRPr="00BF27C7" w:rsidRDefault="00096775" w:rsidP="00096775">
            <w:pPr>
              <w:pStyle w:val="Tabellentext-berschrift"/>
            </w:pPr>
            <w:r w:rsidRPr="00096775">
              <w:t xml:space="preserve"> </w:t>
            </w:r>
          </w:p>
        </w:tc>
      </w:tr>
    </w:tbl>
    <w:p w:rsidR="007F7A66" w:rsidRPr="0054003C" w:rsidRDefault="007F7A66" w:rsidP="0054003C"/>
    <w:sectPr w:rsidR="007F7A66" w:rsidRPr="0054003C" w:rsidSect="00B86409">
      <w:pgSz w:w="11906" w:h="16838" w:code="9"/>
      <w:pgMar w:top="1724" w:right="2268" w:bottom="1349" w:left="1366" w:header="1089" w:footer="8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F67" w:rsidRDefault="00614F67" w:rsidP="00197803">
      <w:r>
        <w:separator/>
      </w:r>
    </w:p>
  </w:endnote>
  <w:endnote w:type="continuationSeparator" w:id="0">
    <w:p w:rsidR="00614F67" w:rsidRDefault="00614F67" w:rsidP="00197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Extended">
    <w:altName w:val="Calibri"/>
    <w:panose1 w:val="00000000000000000000"/>
    <w:charset w:val="00"/>
    <w:family w:val="swiss"/>
    <w:notTrueType/>
    <w:pitch w:val="variable"/>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ele-GroteskNor">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F67" w:rsidRDefault="00614F67" w:rsidP="00197803">
      <w:r>
        <w:separator/>
      </w:r>
    </w:p>
  </w:footnote>
  <w:footnote w:type="continuationSeparator" w:id="0">
    <w:p w:rsidR="00614F67" w:rsidRDefault="00614F67" w:rsidP="001978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F3DB2"/>
    <w:multiLevelType w:val="multilevel"/>
    <w:tmpl w:val="B2724156"/>
    <w:lvl w:ilvl="0">
      <w:start w:val="1"/>
      <w:numFmt w:val="upperLetter"/>
      <w:pStyle w:val="Ttulo7"/>
      <w:lvlText w:val="Anhang %1"/>
      <w:lvlJc w:val="left"/>
      <w:pPr>
        <w:ind w:left="360" w:hanging="360"/>
      </w:pPr>
      <w:rPr>
        <w:rFonts w:hint="default"/>
      </w:rPr>
    </w:lvl>
    <w:lvl w:ilvl="1">
      <w:start w:val="1"/>
      <w:numFmt w:val="decimal"/>
      <w:pStyle w:val="Ttulo8"/>
      <w:lvlText w:val="Anhang %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nhang %7 "/>
      <w:lvlJc w:val="left"/>
      <w:pPr>
        <w:ind w:left="357" w:hanging="357"/>
      </w:pPr>
      <w:rPr>
        <w:rFonts w:hint="default"/>
      </w:rPr>
    </w:lvl>
    <w:lvl w:ilvl="7">
      <w:start w:val="1"/>
      <w:numFmt w:val="decimal"/>
      <w:lvlText w:val="Anhang %7.%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C145C82"/>
    <w:multiLevelType w:val="hybridMultilevel"/>
    <w:tmpl w:val="61DCA548"/>
    <w:lvl w:ilvl="0" w:tplc="7F1E433E">
      <w:start w:val="1"/>
      <w:numFmt w:val="decimal"/>
      <w:pStyle w:val="Abbildungsformat"/>
      <w:lvlText w:val="Abbildung %1:"/>
      <w:lvlJc w:val="left"/>
      <w:pPr>
        <w:tabs>
          <w:tab w:val="num" w:pos="720"/>
        </w:tabs>
        <w:ind w:left="0" w:firstLine="0"/>
      </w:pPr>
      <w:rPr>
        <w:rFonts w:ascii="Arial" w:hAnsi="Arial" w:hint="default"/>
        <w:b/>
        <w:i w:val="0"/>
        <w:color w:val="auto"/>
        <w:sz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DF74424"/>
    <w:multiLevelType w:val="hybridMultilevel"/>
    <w:tmpl w:val="1FEE7148"/>
    <w:lvl w:ilvl="0" w:tplc="D83E623C">
      <w:start w:val="1"/>
      <w:numFmt w:val="decimal"/>
      <w:pStyle w:val="Tabellenformat"/>
      <w:lvlText w:val="Tabelle %1:"/>
      <w:lvlJc w:val="left"/>
      <w:pPr>
        <w:tabs>
          <w:tab w:val="num" w:pos="720"/>
        </w:tabs>
        <w:ind w:left="0" w:firstLine="0"/>
      </w:pPr>
      <w:rPr>
        <w:rFonts w:ascii="Arial" w:hAnsi="Arial" w:hint="default"/>
        <w:b/>
        <w:i w:val="0"/>
        <w:color w:val="auto"/>
        <w:sz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22CC1C60"/>
    <w:multiLevelType w:val="hybridMultilevel"/>
    <w:tmpl w:val="DF70798A"/>
    <w:lvl w:ilvl="0" w:tplc="91088C92">
      <w:start w:val="1"/>
      <w:numFmt w:val="bullet"/>
      <w:pStyle w:val="Tabellenaufzhlung2"/>
      <w:lvlText w:val="o"/>
      <w:lvlJc w:val="left"/>
      <w:pPr>
        <w:ind w:left="720" w:hanging="360"/>
      </w:pPr>
      <w:rPr>
        <w:rFonts w:ascii="Courier New" w:hAnsi="Courier New" w:cs="Courier New" w:hint="default"/>
        <w:u w:color="4BACC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F56578"/>
    <w:multiLevelType w:val="hybridMultilevel"/>
    <w:tmpl w:val="1786C4CE"/>
    <w:lvl w:ilvl="0" w:tplc="D83E623C">
      <w:start w:val="1"/>
      <w:numFmt w:val="bullet"/>
      <w:pStyle w:val="AufzhlungTabelle1Ebeneoben"/>
      <w:lvlText w:val="&gt;"/>
      <w:lvlJc w:val="left"/>
      <w:pPr>
        <w:ind w:left="720" w:hanging="360"/>
      </w:pPr>
      <w:rPr>
        <w:rFonts w:ascii="Arial" w:hAnsi="Arial" w:hint="default"/>
        <w:b/>
        <w:i w:val="0"/>
        <w:color w:val="0070C0"/>
        <w:u w:color="4BACC6"/>
      </w:rPr>
    </w:lvl>
    <w:lvl w:ilvl="1" w:tplc="04070019"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5" w15:restartNumberingAfterBreak="0">
    <w:nsid w:val="2BC137C9"/>
    <w:multiLevelType w:val="hybridMultilevel"/>
    <w:tmpl w:val="AEB02D2E"/>
    <w:lvl w:ilvl="0" w:tplc="CC8EDA2E">
      <w:start w:val="1"/>
      <w:numFmt w:val="bullet"/>
      <w:pStyle w:val="Aufzhlung1Ebene-adesso"/>
      <w:lvlText w:val="►"/>
      <w:lvlJc w:val="left"/>
      <w:pPr>
        <w:tabs>
          <w:tab w:val="num" w:pos="360"/>
        </w:tabs>
        <w:ind w:left="360" w:hanging="360"/>
      </w:pPr>
      <w:rPr>
        <w:rFonts w:ascii="Univers Extended" w:hAnsi="Univers Extended" w:hint="default"/>
        <w:color w:val="006EC7"/>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ED4095"/>
    <w:multiLevelType w:val="hybridMultilevel"/>
    <w:tmpl w:val="41DACA90"/>
    <w:lvl w:ilvl="0" w:tplc="9976B300">
      <w:start w:val="1"/>
      <w:numFmt w:val="bullet"/>
      <w:pStyle w:val="AufzhlungTabelle2Ebene-adesso"/>
      <w:lvlText w:val="o"/>
      <w:lvlJc w:val="left"/>
      <w:pPr>
        <w:ind w:left="1077" w:hanging="360"/>
      </w:pPr>
      <w:rPr>
        <w:rFonts w:ascii="Courier New" w:hAnsi="Courier New" w:cs="Courier New"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436E2182"/>
    <w:multiLevelType w:val="hybridMultilevel"/>
    <w:tmpl w:val="413C07DC"/>
    <w:lvl w:ilvl="0" w:tplc="7766F458">
      <w:start w:val="1"/>
      <w:numFmt w:val="bullet"/>
      <w:pStyle w:val="Tabellenaufzhlung20"/>
      <w:lvlText w:val="o"/>
      <w:lvlJc w:val="left"/>
      <w:pPr>
        <w:ind w:left="870" w:hanging="360"/>
      </w:pPr>
      <w:rPr>
        <w:rFonts w:ascii="Courier New" w:hAnsi="Courier New" w:cs="Courier New" w:hint="default"/>
      </w:rPr>
    </w:lvl>
    <w:lvl w:ilvl="1" w:tplc="04070003" w:tentative="1">
      <w:start w:val="1"/>
      <w:numFmt w:val="bullet"/>
      <w:lvlText w:val="o"/>
      <w:lvlJc w:val="left"/>
      <w:pPr>
        <w:ind w:left="1590" w:hanging="360"/>
      </w:pPr>
      <w:rPr>
        <w:rFonts w:ascii="Courier New" w:hAnsi="Courier New" w:cs="Courier New" w:hint="default"/>
      </w:rPr>
    </w:lvl>
    <w:lvl w:ilvl="2" w:tplc="04070005" w:tentative="1">
      <w:start w:val="1"/>
      <w:numFmt w:val="bullet"/>
      <w:lvlText w:val=""/>
      <w:lvlJc w:val="left"/>
      <w:pPr>
        <w:ind w:left="2310" w:hanging="360"/>
      </w:pPr>
      <w:rPr>
        <w:rFonts w:ascii="Wingdings" w:hAnsi="Wingdings" w:hint="default"/>
      </w:rPr>
    </w:lvl>
    <w:lvl w:ilvl="3" w:tplc="04070001" w:tentative="1">
      <w:start w:val="1"/>
      <w:numFmt w:val="bullet"/>
      <w:lvlText w:val=""/>
      <w:lvlJc w:val="left"/>
      <w:pPr>
        <w:ind w:left="3030" w:hanging="360"/>
      </w:pPr>
      <w:rPr>
        <w:rFonts w:ascii="Symbol" w:hAnsi="Symbol" w:hint="default"/>
      </w:rPr>
    </w:lvl>
    <w:lvl w:ilvl="4" w:tplc="04070003" w:tentative="1">
      <w:start w:val="1"/>
      <w:numFmt w:val="bullet"/>
      <w:lvlText w:val="o"/>
      <w:lvlJc w:val="left"/>
      <w:pPr>
        <w:ind w:left="3750" w:hanging="360"/>
      </w:pPr>
      <w:rPr>
        <w:rFonts w:ascii="Courier New" w:hAnsi="Courier New" w:cs="Courier New" w:hint="default"/>
      </w:rPr>
    </w:lvl>
    <w:lvl w:ilvl="5" w:tplc="04070005" w:tentative="1">
      <w:start w:val="1"/>
      <w:numFmt w:val="bullet"/>
      <w:lvlText w:val=""/>
      <w:lvlJc w:val="left"/>
      <w:pPr>
        <w:ind w:left="4470" w:hanging="360"/>
      </w:pPr>
      <w:rPr>
        <w:rFonts w:ascii="Wingdings" w:hAnsi="Wingdings" w:hint="default"/>
      </w:rPr>
    </w:lvl>
    <w:lvl w:ilvl="6" w:tplc="04070001" w:tentative="1">
      <w:start w:val="1"/>
      <w:numFmt w:val="bullet"/>
      <w:lvlText w:val=""/>
      <w:lvlJc w:val="left"/>
      <w:pPr>
        <w:ind w:left="5190" w:hanging="360"/>
      </w:pPr>
      <w:rPr>
        <w:rFonts w:ascii="Symbol" w:hAnsi="Symbol" w:hint="default"/>
      </w:rPr>
    </w:lvl>
    <w:lvl w:ilvl="7" w:tplc="04070003" w:tentative="1">
      <w:start w:val="1"/>
      <w:numFmt w:val="bullet"/>
      <w:lvlText w:val="o"/>
      <w:lvlJc w:val="left"/>
      <w:pPr>
        <w:ind w:left="5910" w:hanging="360"/>
      </w:pPr>
      <w:rPr>
        <w:rFonts w:ascii="Courier New" w:hAnsi="Courier New" w:cs="Courier New" w:hint="default"/>
      </w:rPr>
    </w:lvl>
    <w:lvl w:ilvl="8" w:tplc="04070005" w:tentative="1">
      <w:start w:val="1"/>
      <w:numFmt w:val="bullet"/>
      <w:lvlText w:val=""/>
      <w:lvlJc w:val="left"/>
      <w:pPr>
        <w:ind w:left="6630" w:hanging="360"/>
      </w:pPr>
      <w:rPr>
        <w:rFonts w:ascii="Wingdings" w:hAnsi="Wingdings" w:hint="default"/>
      </w:rPr>
    </w:lvl>
  </w:abstractNum>
  <w:abstractNum w:abstractNumId="8" w15:restartNumberingAfterBreak="0">
    <w:nsid w:val="455B6DAA"/>
    <w:multiLevelType w:val="hybridMultilevel"/>
    <w:tmpl w:val="7AF0CDEA"/>
    <w:lvl w:ilvl="0" w:tplc="4ED4B3F6">
      <w:start w:val="1"/>
      <w:numFmt w:val="bullet"/>
      <w:pStyle w:val="AufzhlungTabelle1Ebene"/>
      <w:lvlText w:val="&gt;"/>
      <w:lvlJc w:val="left"/>
      <w:pPr>
        <w:ind w:left="360" w:hanging="360"/>
      </w:pPr>
      <w:rPr>
        <w:rFonts w:ascii="Arial" w:hAnsi="Arial" w:hint="default"/>
        <w:b/>
        <w:i w:val="0"/>
        <w:color w:val="006EC7"/>
        <w:u w:color="4BACC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DD2A20"/>
    <w:multiLevelType w:val="hybridMultilevel"/>
    <w:tmpl w:val="BF863252"/>
    <w:lvl w:ilvl="0" w:tplc="7D38350E">
      <w:start w:val="1"/>
      <w:numFmt w:val="bullet"/>
      <w:pStyle w:val="Tabellenaufzhlung"/>
      <w:lvlText w:val="&gt;"/>
      <w:lvlJc w:val="left"/>
      <w:pPr>
        <w:ind w:left="720" w:hanging="360"/>
      </w:pPr>
      <w:rPr>
        <w:rFonts w:ascii="Arial" w:hAnsi="Arial" w:hint="default"/>
        <w:b/>
        <w:i w:val="0"/>
        <w:color w:val="0070C0"/>
        <w:u w:color="4BACC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63628C1"/>
    <w:multiLevelType w:val="hybridMultilevel"/>
    <w:tmpl w:val="7F5A386C"/>
    <w:lvl w:ilvl="0" w:tplc="D9B0C21E">
      <w:start w:val="1"/>
      <w:numFmt w:val="bullet"/>
      <w:pStyle w:val="Aufzhlung2Ebene-adesso"/>
      <w:lvlText w:val="&gt;"/>
      <w:lvlJc w:val="left"/>
      <w:pPr>
        <w:ind w:left="720" w:hanging="360"/>
      </w:pPr>
      <w:rPr>
        <w:rFonts w:ascii="Univers" w:hAnsi="Univers" w:hint="default"/>
        <w:color w:val="006EC7"/>
      </w:rPr>
    </w:lvl>
    <w:lvl w:ilvl="1" w:tplc="40A8C54A" w:tentative="1">
      <w:start w:val="1"/>
      <w:numFmt w:val="bullet"/>
      <w:lvlText w:val="o"/>
      <w:lvlJc w:val="left"/>
      <w:pPr>
        <w:ind w:left="1440" w:hanging="360"/>
      </w:pPr>
      <w:rPr>
        <w:rFonts w:ascii="Courier New" w:hAnsi="Courier New" w:cs="Courier New" w:hint="default"/>
      </w:rPr>
    </w:lvl>
    <w:lvl w:ilvl="2" w:tplc="2F0C4E0E" w:tentative="1">
      <w:start w:val="1"/>
      <w:numFmt w:val="bullet"/>
      <w:lvlText w:val=""/>
      <w:lvlJc w:val="left"/>
      <w:pPr>
        <w:ind w:left="2160" w:hanging="360"/>
      </w:pPr>
      <w:rPr>
        <w:rFonts w:ascii="Wingdings" w:hAnsi="Wingdings" w:hint="default"/>
      </w:rPr>
    </w:lvl>
    <w:lvl w:ilvl="3" w:tplc="F4C25CCA" w:tentative="1">
      <w:start w:val="1"/>
      <w:numFmt w:val="bullet"/>
      <w:lvlText w:val=""/>
      <w:lvlJc w:val="left"/>
      <w:pPr>
        <w:ind w:left="2880" w:hanging="360"/>
      </w:pPr>
      <w:rPr>
        <w:rFonts w:ascii="Symbol" w:hAnsi="Symbol" w:hint="default"/>
      </w:rPr>
    </w:lvl>
    <w:lvl w:ilvl="4" w:tplc="43A44C5A" w:tentative="1">
      <w:start w:val="1"/>
      <w:numFmt w:val="bullet"/>
      <w:lvlText w:val="o"/>
      <w:lvlJc w:val="left"/>
      <w:pPr>
        <w:ind w:left="3600" w:hanging="360"/>
      </w:pPr>
      <w:rPr>
        <w:rFonts w:ascii="Courier New" w:hAnsi="Courier New" w:cs="Courier New" w:hint="default"/>
      </w:rPr>
    </w:lvl>
    <w:lvl w:ilvl="5" w:tplc="8B604308" w:tentative="1">
      <w:start w:val="1"/>
      <w:numFmt w:val="bullet"/>
      <w:lvlText w:val=""/>
      <w:lvlJc w:val="left"/>
      <w:pPr>
        <w:ind w:left="4320" w:hanging="360"/>
      </w:pPr>
      <w:rPr>
        <w:rFonts w:ascii="Wingdings" w:hAnsi="Wingdings" w:hint="default"/>
      </w:rPr>
    </w:lvl>
    <w:lvl w:ilvl="6" w:tplc="0EC4BEF0" w:tentative="1">
      <w:start w:val="1"/>
      <w:numFmt w:val="bullet"/>
      <w:lvlText w:val=""/>
      <w:lvlJc w:val="left"/>
      <w:pPr>
        <w:ind w:left="5040" w:hanging="360"/>
      </w:pPr>
      <w:rPr>
        <w:rFonts w:ascii="Symbol" w:hAnsi="Symbol" w:hint="default"/>
      </w:rPr>
    </w:lvl>
    <w:lvl w:ilvl="7" w:tplc="79482DCE" w:tentative="1">
      <w:start w:val="1"/>
      <w:numFmt w:val="bullet"/>
      <w:lvlText w:val="o"/>
      <w:lvlJc w:val="left"/>
      <w:pPr>
        <w:ind w:left="5760" w:hanging="360"/>
      </w:pPr>
      <w:rPr>
        <w:rFonts w:ascii="Courier New" w:hAnsi="Courier New" w:cs="Courier New" w:hint="default"/>
      </w:rPr>
    </w:lvl>
    <w:lvl w:ilvl="8" w:tplc="8C867700" w:tentative="1">
      <w:start w:val="1"/>
      <w:numFmt w:val="bullet"/>
      <w:lvlText w:val=""/>
      <w:lvlJc w:val="left"/>
      <w:pPr>
        <w:ind w:left="6480" w:hanging="360"/>
      </w:pPr>
      <w:rPr>
        <w:rFonts w:ascii="Wingdings" w:hAnsi="Wingdings" w:hint="default"/>
      </w:rPr>
    </w:lvl>
  </w:abstractNum>
  <w:abstractNum w:abstractNumId="11" w15:restartNumberingAfterBreak="0">
    <w:nsid w:val="5C6723C7"/>
    <w:multiLevelType w:val="multilevel"/>
    <w:tmpl w:val="BE207D46"/>
    <w:name w:val="BulletListTemplate"/>
    <w:lvl w:ilvl="0">
      <w:start w:val="1"/>
      <w:numFmt w:val="bullet"/>
      <w:pStyle w:val="Listaconvietas"/>
      <w:lvlText w:val=""/>
      <w:lvlJc w:val="left"/>
      <w:pPr>
        <w:ind w:left="567" w:hanging="340"/>
      </w:pPr>
      <w:rPr>
        <w:rFonts w:ascii="Symbol" w:hAnsi="Symbol" w:hint="default"/>
      </w:rPr>
    </w:lvl>
    <w:lvl w:ilvl="1">
      <w:start w:val="1"/>
      <w:numFmt w:val="bullet"/>
      <w:pStyle w:val="Listaconvietas2"/>
      <w:lvlText w:val=""/>
      <w:lvlJc w:val="left"/>
      <w:pPr>
        <w:ind w:left="1077" w:hanging="340"/>
      </w:pPr>
      <w:rPr>
        <w:rFonts w:ascii="Symbol" w:hAnsi="Symbol" w:hint="default"/>
      </w:rPr>
    </w:lvl>
    <w:lvl w:ilvl="2">
      <w:start w:val="1"/>
      <w:numFmt w:val="bullet"/>
      <w:pStyle w:val="Listaconvietas3"/>
      <w:lvlText w:val=""/>
      <w:lvlJc w:val="left"/>
      <w:pPr>
        <w:ind w:left="1587" w:hanging="340"/>
      </w:pPr>
      <w:rPr>
        <w:rFonts w:ascii="Symbol" w:hAnsi="Symbol" w:hint="default"/>
      </w:rPr>
    </w:lvl>
    <w:lvl w:ilvl="3">
      <w:start w:val="1"/>
      <w:numFmt w:val="bullet"/>
      <w:pStyle w:val="Listaconvietas4"/>
      <w:lvlText w:val="o"/>
      <w:lvlJc w:val="left"/>
      <w:pPr>
        <w:ind w:left="2098" w:hanging="341"/>
      </w:pPr>
      <w:rPr>
        <w:rFonts w:ascii="Courier New" w:hAnsi="Courier New" w:cs="Courier New"/>
      </w:rPr>
    </w:lvl>
    <w:lvl w:ilvl="4">
      <w:start w:val="1"/>
      <w:numFmt w:val="bullet"/>
      <w:pStyle w:val="Listaconvietas5"/>
      <w:lvlText w:val=""/>
      <w:lvlJc w:val="left"/>
      <w:pPr>
        <w:ind w:left="2608" w:hanging="340"/>
      </w:pPr>
      <w:rPr>
        <w:rFonts w:ascii="Wingdings" w:hAnsi="Wingdings"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A2D1774"/>
    <w:multiLevelType w:val="hybridMultilevel"/>
    <w:tmpl w:val="3FD88B80"/>
    <w:lvl w:ilvl="0" w:tplc="2ADC82E0">
      <w:start w:val="1"/>
      <w:numFmt w:val="bullet"/>
      <w:pStyle w:val="Aufzhlung3Ebene-adesso"/>
      <w:lvlText w:val="-"/>
      <w:lvlJc w:val="left"/>
      <w:pPr>
        <w:ind w:left="1080" w:hanging="360"/>
      </w:pPr>
      <w:rPr>
        <w:rFonts w:ascii="Arial" w:hAnsi="Arial" w:hint="default"/>
        <w:b/>
        <w:i w:val="0"/>
        <w:color w:val="0070C0"/>
        <w:u w:color="4BACC6"/>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778F6F6A"/>
    <w:multiLevelType w:val="multilevel"/>
    <w:tmpl w:val="195AF93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9"/>
  </w:num>
  <w:num w:numId="3">
    <w:abstractNumId w:val="3"/>
  </w:num>
  <w:num w:numId="4">
    <w:abstractNumId w:val="5"/>
  </w:num>
  <w:num w:numId="5">
    <w:abstractNumId w:val="13"/>
  </w:num>
  <w:num w:numId="6">
    <w:abstractNumId w:val="4"/>
  </w:num>
  <w:num w:numId="7">
    <w:abstractNumId w:val="8"/>
  </w:num>
  <w:num w:numId="8">
    <w:abstractNumId w:val="10"/>
  </w:num>
  <w:num w:numId="9">
    <w:abstractNumId w:val="0"/>
  </w:num>
  <w:num w:numId="10">
    <w:abstractNumId w:val="11"/>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2"/>
  </w:num>
  <w:num w:numId="14">
    <w:abstractNumId w:val="12"/>
  </w:num>
  <w:num w:numId="15">
    <w:abstractNumId w:val="4"/>
  </w:num>
  <w:num w:numId="16">
    <w:abstractNumId w:val="8"/>
  </w:num>
  <w:num w:numId="17">
    <w:abstractNumId w:val="8"/>
  </w:num>
  <w:num w:numId="18">
    <w:abstractNumId w:val="8"/>
  </w:num>
  <w:num w:numId="19">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03C"/>
    <w:rsid w:val="00000BF5"/>
    <w:rsid w:val="00001535"/>
    <w:rsid w:val="00002152"/>
    <w:rsid w:val="00002587"/>
    <w:rsid w:val="00003A49"/>
    <w:rsid w:val="000043F9"/>
    <w:rsid w:val="000116D0"/>
    <w:rsid w:val="00016E78"/>
    <w:rsid w:val="000209C6"/>
    <w:rsid w:val="000238D6"/>
    <w:rsid w:val="00026A20"/>
    <w:rsid w:val="00031DCC"/>
    <w:rsid w:val="0003748C"/>
    <w:rsid w:val="000421F6"/>
    <w:rsid w:val="00042977"/>
    <w:rsid w:val="00043679"/>
    <w:rsid w:val="00047124"/>
    <w:rsid w:val="000509E4"/>
    <w:rsid w:val="000533C5"/>
    <w:rsid w:val="00054631"/>
    <w:rsid w:val="0006013D"/>
    <w:rsid w:val="000602F2"/>
    <w:rsid w:val="00060770"/>
    <w:rsid w:val="000615E5"/>
    <w:rsid w:val="00061A18"/>
    <w:rsid w:val="00067FD5"/>
    <w:rsid w:val="00070C02"/>
    <w:rsid w:val="0007101B"/>
    <w:rsid w:val="0007516C"/>
    <w:rsid w:val="00080AE7"/>
    <w:rsid w:val="00081DC6"/>
    <w:rsid w:val="000868C4"/>
    <w:rsid w:val="00092B6D"/>
    <w:rsid w:val="00093133"/>
    <w:rsid w:val="000937D1"/>
    <w:rsid w:val="00096775"/>
    <w:rsid w:val="000A0B7E"/>
    <w:rsid w:val="000A7DFF"/>
    <w:rsid w:val="000B0128"/>
    <w:rsid w:val="000B069B"/>
    <w:rsid w:val="000B06FB"/>
    <w:rsid w:val="000B118D"/>
    <w:rsid w:val="000B4024"/>
    <w:rsid w:val="000C09CB"/>
    <w:rsid w:val="000C1B41"/>
    <w:rsid w:val="000C4B6D"/>
    <w:rsid w:val="000D39DC"/>
    <w:rsid w:val="000D481B"/>
    <w:rsid w:val="000D4896"/>
    <w:rsid w:val="000D5CA1"/>
    <w:rsid w:val="000D6B6C"/>
    <w:rsid w:val="000E216B"/>
    <w:rsid w:val="000E4A2B"/>
    <w:rsid w:val="000E56BC"/>
    <w:rsid w:val="000E7735"/>
    <w:rsid w:val="000F0353"/>
    <w:rsid w:val="001006EB"/>
    <w:rsid w:val="00101C49"/>
    <w:rsid w:val="001047C1"/>
    <w:rsid w:val="00106C8E"/>
    <w:rsid w:val="00106ED7"/>
    <w:rsid w:val="00107D9F"/>
    <w:rsid w:val="001108BA"/>
    <w:rsid w:val="00111E48"/>
    <w:rsid w:val="001146BF"/>
    <w:rsid w:val="00116DFF"/>
    <w:rsid w:val="00122DFE"/>
    <w:rsid w:val="00123AFA"/>
    <w:rsid w:val="00131C41"/>
    <w:rsid w:val="00134BE4"/>
    <w:rsid w:val="00134C02"/>
    <w:rsid w:val="001373B5"/>
    <w:rsid w:val="00137F1C"/>
    <w:rsid w:val="00143597"/>
    <w:rsid w:val="00145EA2"/>
    <w:rsid w:val="001501FC"/>
    <w:rsid w:val="00153CD6"/>
    <w:rsid w:val="001551AD"/>
    <w:rsid w:val="00157A97"/>
    <w:rsid w:val="001622C5"/>
    <w:rsid w:val="00165107"/>
    <w:rsid w:val="001668F5"/>
    <w:rsid w:val="001673F3"/>
    <w:rsid w:val="001738BD"/>
    <w:rsid w:val="00176D1E"/>
    <w:rsid w:val="0017777C"/>
    <w:rsid w:val="00180C34"/>
    <w:rsid w:val="00183424"/>
    <w:rsid w:val="00186318"/>
    <w:rsid w:val="001865DC"/>
    <w:rsid w:val="0018662F"/>
    <w:rsid w:val="001948EB"/>
    <w:rsid w:val="00196BE9"/>
    <w:rsid w:val="00197803"/>
    <w:rsid w:val="001A51BB"/>
    <w:rsid w:val="001A70B7"/>
    <w:rsid w:val="001A7AE4"/>
    <w:rsid w:val="001B3AB0"/>
    <w:rsid w:val="001B40A9"/>
    <w:rsid w:val="001B6D0E"/>
    <w:rsid w:val="001B764B"/>
    <w:rsid w:val="001B7A47"/>
    <w:rsid w:val="001C0DEF"/>
    <w:rsid w:val="001C197A"/>
    <w:rsid w:val="001C2F2F"/>
    <w:rsid w:val="001C472E"/>
    <w:rsid w:val="001D0CBF"/>
    <w:rsid w:val="001D1540"/>
    <w:rsid w:val="001D5C45"/>
    <w:rsid w:val="001E0D25"/>
    <w:rsid w:val="001E315E"/>
    <w:rsid w:val="001E3BA2"/>
    <w:rsid w:val="001E4721"/>
    <w:rsid w:val="001F1458"/>
    <w:rsid w:val="001F262F"/>
    <w:rsid w:val="001F2983"/>
    <w:rsid w:val="001F57C1"/>
    <w:rsid w:val="001F61CF"/>
    <w:rsid w:val="0020099B"/>
    <w:rsid w:val="00200BC9"/>
    <w:rsid w:val="002035D1"/>
    <w:rsid w:val="002067D4"/>
    <w:rsid w:val="00212EB0"/>
    <w:rsid w:val="002136B1"/>
    <w:rsid w:val="002164F6"/>
    <w:rsid w:val="00216A47"/>
    <w:rsid w:val="0021759A"/>
    <w:rsid w:val="0022059D"/>
    <w:rsid w:val="00221FF0"/>
    <w:rsid w:val="00223741"/>
    <w:rsid w:val="00227CE6"/>
    <w:rsid w:val="00230BB3"/>
    <w:rsid w:val="00233CA6"/>
    <w:rsid w:val="002349A9"/>
    <w:rsid w:val="00234C7A"/>
    <w:rsid w:val="0023776F"/>
    <w:rsid w:val="00243645"/>
    <w:rsid w:val="002447B3"/>
    <w:rsid w:val="00247371"/>
    <w:rsid w:val="00255F7F"/>
    <w:rsid w:val="00265ABE"/>
    <w:rsid w:val="00271510"/>
    <w:rsid w:val="00271AA8"/>
    <w:rsid w:val="0027744B"/>
    <w:rsid w:val="00282F18"/>
    <w:rsid w:val="00283D74"/>
    <w:rsid w:val="00283D91"/>
    <w:rsid w:val="002842B0"/>
    <w:rsid w:val="002855FE"/>
    <w:rsid w:val="00294006"/>
    <w:rsid w:val="00297E73"/>
    <w:rsid w:val="002A10CD"/>
    <w:rsid w:val="002A59D6"/>
    <w:rsid w:val="002A6741"/>
    <w:rsid w:val="002B2FA5"/>
    <w:rsid w:val="002C04FA"/>
    <w:rsid w:val="002C63C6"/>
    <w:rsid w:val="002D0E14"/>
    <w:rsid w:val="002D6884"/>
    <w:rsid w:val="002E0099"/>
    <w:rsid w:val="002E12B8"/>
    <w:rsid w:val="002E3AB8"/>
    <w:rsid w:val="002F1560"/>
    <w:rsid w:val="002F271F"/>
    <w:rsid w:val="002F5314"/>
    <w:rsid w:val="0030157F"/>
    <w:rsid w:val="003067FB"/>
    <w:rsid w:val="00306E72"/>
    <w:rsid w:val="003165DF"/>
    <w:rsid w:val="003166B2"/>
    <w:rsid w:val="00320B9A"/>
    <w:rsid w:val="00325E6F"/>
    <w:rsid w:val="003265FE"/>
    <w:rsid w:val="003273C2"/>
    <w:rsid w:val="00327C2B"/>
    <w:rsid w:val="003300E6"/>
    <w:rsid w:val="003301A9"/>
    <w:rsid w:val="00332A7D"/>
    <w:rsid w:val="003330BD"/>
    <w:rsid w:val="003348C2"/>
    <w:rsid w:val="00334FAE"/>
    <w:rsid w:val="003354B4"/>
    <w:rsid w:val="00337ED2"/>
    <w:rsid w:val="00341F5A"/>
    <w:rsid w:val="003462E5"/>
    <w:rsid w:val="0034764E"/>
    <w:rsid w:val="00352C6A"/>
    <w:rsid w:val="00353DC2"/>
    <w:rsid w:val="00367545"/>
    <w:rsid w:val="00367A88"/>
    <w:rsid w:val="00375ECD"/>
    <w:rsid w:val="00377D4F"/>
    <w:rsid w:val="003866F6"/>
    <w:rsid w:val="00387166"/>
    <w:rsid w:val="003908DD"/>
    <w:rsid w:val="00392F96"/>
    <w:rsid w:val="003A1549"/>
    <w:rsid w:val="003A1B6F"/>
    <w:rsid w:val="003A3F06"/>
    <w:rsid w:val="003B0568"/>
    <w:rsid w:val="003B2E66"/>
    <w:rsid w:val="003C38C8"/>
    <w:rsid w:val="003C7B8B"/>
    <w:rsid w:val="003D1AFF"/>
    <w:rsid w:val="003D25E2"/>
    <w:rsid w:val="003D3072"/>
    <w:rsid w:val="003D3D5A"/>
    <w:rsid w:val="003D50DC"/>
    <w:rsid w:val="003E21F7"/>
    <w:rsid w:val="003F19A1"/>
    <w:rsid w:val="003F590C"/>
    <w:rsid w:val="00403936"/>
    <w:rsid w:val="0040501F"/>
    <w:rsid w:val="00407044"/>
    <w:rsid w:val="004149B8"/>
    <w:rsid w:val="004200A1"/>
    <w:rsid w:val="00421BB3"/>
    <w:rsid w:val="00422995"/>
    <w:rsid w:val="004245AE"/>
    <w:rsid w:val="00424AFD"/>
    <w:rsid w:val="00424DA6"/>
    <w:rsid w:val="0042549B"/>
    <w:rsid w:val="004256BB"/>
    <w:rsid w:val="00426FD0"/>
    <w:rsid w:val="004337B5"/>
    <w:rsid w:val="00435DB2"/>
    <w:rsid w:val="0044016E"/>
    <w:rsid w:val="004440CD"/>
    <w:rsid w:val="004456A1"/>
    <w:rsid w:val="00445E2A"/>
    <w:rsid w:val="004462A1"/>
    <w:rsid w:val="0044717F"/>
    <w:rsid w:val="004515B1"/>
    <w:rsid w:val="00451C2F"/>
    <w:rsid w:val="004521CF"/>
    <w:rsid w:val="00453D93"/>
    <w:rsid w:val="0045520C"/>
    <w:rsid w:val="0045606F"/>
    <w:rsid w:val="00456ABF"/>
    <w:rsid w:val="00470507"/>
    <w:rsid w:val="00472476"/>
    <w:rsid w:val="00480909"/>
    <w:rsid w:val="004809A4"/>
    <w:rsid w:val="004824E8"/>
    <w:rsid w:val="004862E3"/>
    <w:rsid w:val="0048765C"/>
    <w:rsid w:val="00491415"/>
    <w:rsid w:val="00491F81"/>
    <w:rsid w:val="00492D3B"/>
    <w:rsid w:val="004950F0"/>
    <w:rsid w:val="0049618A"/>
    <w:rsid w:val="0049652D"/>
    <w:rsid w:val="004A18F2"/>
    <w:rsid w:val="004A3528"/>
    <w:rsid w:val="004A39F1"/>
    <w:rsid w:val="004A511C"/>
    <w:rsid w:val="004A7675"/>
    <w:rsid w:val="004B0D32"/>
    <w:rsid w:val="004B20F7"/>
    <w:rsid w:val="004B6AFB"/>
    <w:rsid w:val="004C03DA"/>
    <w:rsid w:val="004C4E66"/>
    <w:rsid w:val="004C612E"/>
    <w:rsid w:val="004D0805"/>
    <w:rsid w:val="004D1E9C"/>
    <w:rsid w:val="004D5AA9"/>
    <w:rsid w:val="004D5D65"/>
    <w:rsid w:val="004F29C9"/>
    <w:rsid w:val="004F5118"/>
    <w:rsid w:val="004F5665"/>
    <w:rsid w:val="004F60E8"/>
    <w:rsid w:val="004F738B"/>
    <w:rsid w:val="005016C7"/>
    <w:rsid w:val="00501AC8"/>
    <w:rsid w:val="0050214F"/>
    <w:rsid w:val="00503A3A"/>
    <w:rsid w:val="0051015D"/>
    <w:rsid w:val="00510892"/>
    <w:rsid w:val="00514B35"/>
    <w:rsid w:val="00514C40"/>
    <w:rsid w:val="00520AE6"/>
    <w:rsid w:val="00521807"/>
    <w:rsid w:val="0052410B"/>
    <w:rsid w:val="005274E7"/>
    <w:rsid w:val="00527580"/>
    <w:rsid w:val="00527ECC"/>
    <w:rsid w:val="0054003C"/>
    <w:rsid w:val="005423CB"/>
    <w:rsid w:val="0054686E"/>
    <w:rsid w:val="00546EED"/>
    <w:rsid w:val="00556574"/>
    <w:rsid w:val="00557B78"/>
    <w:rsid w:val="00561F2D"/>
    <w:rsid w:val="0056202E"/>
    <w:rsid w:val="0056723E"/>
    <w:rsid w:val="0057711E"/>
    <w:rsid w:val="00577345"/>
    <w:rsid w:val="00577346"/>
    <w:rsid w:val="005813E6"/>
    <w:rsid w:val="005826E0"/>
    <w:rsid w:val="00583CA6"/>
    <w:rsid w:val="00584A78"/>
    <w:rsid w:val="00590484"/>
    <w:rsid w:val="005920B1"/>
    <w:rsid w:val="005922A2"/>
    <w:rsid w:val="005965CA"/>
    <w:rsid w:val="005966F0"/>
    <w:rsid w:val="00596A6A"/>
    <w:rsid w:val="00596FD4"/>
    <w:rsid w:val="00597DE3"/>
    <w:rsid w:val="005A0794"/>
    <w:rsid w:val="005A32BB"/>
    <w:rsid w:val="005B1BE1"/>
    <w:rsid w:val="005B4338"/>
    <w:rsid w:val="005B437A"/>
    <w:rsid w:val="005B48D1"/>
    <w:rsid w:val="005B5C24"/>
    <w:rsid w:val="005C05AC"/>
    <w:rsid w:val="005C1C28"/>
    <w:rsid w:val="005D1300"/>
    <w:rsid w:val="005D1CA7"/>
    <w:rsid w:val="005D328F"/>
    <w:rsid w:val="005E7143"/>
    <w:rsid w:val="005F15C6"/>
    <w:rsid w:val="005F3D3A"/>
    <w:rsid w:val="005F57F3"/>
    <w:rsid w:val="005F5EE1"/>
    <w:rsid w:val="006000CC"/>
    <w:rsid w:val="00603732"/>
    <w:rsid w:val="00604A70"/>
    <w:rsid w:val="00607F7A"/>
    <w:rsid w:val="00610A02"/>
    <w:rsid w:val="0061453E"/>
    <w:rsid w:val="00614F67"/>
    <w:rsid w:val="00615668"/>
    <w:rsid w:val="00620A33"/>
    <w:rsid w:val="00622766"/>
    <w:rsid w:val="00622B8A"/>
    <w:rsid w:val="0063035D"/>
    <w:rsid w:val="006307A6"/>
    <w:rsid w:val="0063082A"/>
    <w:rsid w:val="00632A7B"/>
    <w:rsid w:val="006341BC"/>
    <w:rsid w:val="00635307"/>
    <w:rsid w:val="00636E0F"/>
    <w:rsid w:val="006421CE"/>
    <w:rsid w:val="0064255F"/>
    <w:rsid w:val="0064286C"/>
    <w:rsid w:val="006440C1"/>
    <w:rsid w:val="00645376"/>
    <w:rsid w:val="00656450"/>
    <w:rsid w:val="00661D6D"/>
    <w:rsid w:val="006625CC"/>
    <w:rsid w:val="0066517D"/>
    <w:rsid w:val="00666170"/>
    <w:rsid w:val="006671E1"/>
    <w:rsid w:val="00675873"/>
    <w:rsid w:val="00677BC9"/>
    <w:rsid w:val="00682C06"/>
    <w:rsid w:val="00683096"/>
    <w:rsid w:val="006860FE"/>
    <w:rsid w:val="00686676"/>
    <w:rsid w:val="00690184"/>
    <w:rsid w:val="00690C3A"/>
    <w:rsid w:val="0069483B"/>
    <w:rsid w:val="006949FD"/>
    <w:rsid w:val="00695761"/>
    <w:rsid w:val="00695EE6"/>
    <w:rsid w:val="006A047A"/>
    <w:rsid w:val="006A3B36"/>
    <w:rsid w:val="006A417E"/>
    <w:rsid w:val="006A5062"/>
    <w:rsid w:val="006B0B2A"/>
    <w:rsid w:val="006C1749"/>
    <w:rsid w:val="006C35ED"/>
    <w:rsid w:val="006C36D4"/>
    <w:rsid w:val="006C4265"/>
    <w:rsid w:val="006C62F4"/>
    <w:rsid w:val="006C68B2"/>
    <w:rsid w:val="006D1FBF"/>
    <w:rsid w:val="006D2900"/>
    <w:rsid w:val="006D4794"/>
    <w:rsid w:val="006D661D"/>
    <w:rsid w:val="006D663A"/>
    <w:rsid w:val="006E7053"/>
    <w:rsid w:val="006F6BDE"/>
    <w:rsid w:val="00705E42"/>
    <w:rsid w:val="00715D9D"/>
    <w:rsid w:val="007163C0"/>
    <w:rsid w:val="00716DD9"/>
    <w:rsid w:val="00717F37"/>
    <w:rsid w:val="00721F32"/>
    <w:rsid w:val="007269DF"/>
    <w:rsid w:val="00731A9D"/>
    <w:rsid w:val="00731D98"/>
    <w:rsid w:val="0073290A"/>
    <w:rsid w:val="00734128"/>
    <w:rsid w:val="00734E88"/>
    <w:rsid w:val="00734FF3"/>
    <w:rsid w:val="00737261"/>
    <w:rsid w:val="0074188C"/>
    <w:rsid w:val="007419DA"/>
    <w:rsid w:val="00742BDA"/>
    <w:rsid w:val="0074428F"/>
    <w:rsid w:val="00745D9B"/>
    <w:rsid w:val="00750350"/>
    <w:rsid w:val="00750CA3"/>
    <w:rsid w:val="00761821"/>
    <w:rsid w:val="007633DA"/>
    <w:rsid w:val="00763987"/>
    <w:rsid w:val="00765506"/>
    <w:rsid w:val="00765B34"/>
    <w:rsid w:val="00770ACA"/>
    <w:rsid w:val="007725C0"/>
    <w:rsid w:val="00774FAF"/>
    <w:rsid w:val="00775699"/>
    <w:rsid w:val="00781A53"/>
    <w:rsid w:val="00783EDA"/>
    <w:rsid w:val="00784236"/>
    <w:rsid w:val="007868DB"/>
    <w:rsid w:val="00787706"/>
    <w:rsid w:val="007902CE"/>
    <w:rsid w:val="00790CD4"/>
    <w:rsid w:val="00795386"/>
    <w:rsid w:val="00796C71"/>
    <w:rsid w:val="007A10A4"/>
    <w:rsid w:val="007A5B83"/>
    <w:rsid w:val="007A679D"/>
    <w:rsid w:val="007B685B"/>
    <w:rsid w:val="007C05CD"/>
    <w:rsid w:val="007C1264"/>
    <w:rsid w:val="007C25A0"/>
    <w:rsid w:val="007C39FC"/>
    <w:rsid w:val="007C5D38"/>
    <w:rsid w:val="007C75EB"/>
    <w:rsid w:val="007D020A"/>
    <w:rsid w:val="007D2F26"/>
    <w:rsid w:val="007D36C0"/>
    <w:rsid w:val="007D51FC"/>
    <w:rsid w:val="007D6B48"/>
    <w:rsid w:val="007E18C4"/>
    <w:rsid w:val="007E20B6"/>
    <w:rsid w:val="007E5066"/>
    <w:rsid w:val="007E5BB1"/>
    <w:rsid w:val="007E73FD"/>
    <w:rsid w:val="007F21D9"/>
    <w:rsid w:val="007F7685"/>
    <w:rsid w:val="007F7A66"/>
    <w:rsid w:val="008031DD"/>
    <w:rsid w:val="00804331"/>
    <w:rsid w:val="008046FF"/>
    <w:rsid w:val="00805EFD"/>
    <w:rsid w:val="00810F30"/>
    <w:rsid w:val="00821180"/>
    <w:rsid w:val="00821FFE"/>
    <w:rsid w:val="00822964"/>
    <w:rsid w:val="00825345"/>
    <w:rsid w:val="00826791"/>
    <w:rsid w:val="00831D5F"/>
    <w:rsid w:val="0083528D"/>
    <w:rsid w:val="00836FD8"/>
    <w:rsid w:val="00842347"/>
    <w:rsid w:val="00842F34"/>
    <w:rsid w:val="008430EE"/>
    <w:rsid w:val="00843594"/>
    <w:rsid w:val="00843DC5"/>
    <w:rsid w:val="00847A98"/>
    <w:rsid w:val="0085102E"/>
    <w:rsid w:val="008525DF"/>
    <w:rsid w:val="0085394A"/>
    <w:rsid w:val="00857898"/>
    <w:rsid w:val="00857B92"/>
    <w:rsid w:val="0086133E"/>
    <w:rsid w:val="00865DA6"/>
    <w:rsid w:val="008672F1"/>
    <w:rsid w:val="00871061"/>
    <w:rsid w:val="00875BA3"/>
    <w:rsid w:val="00877B18"/>
    <w:rsid w:val="00877D21"/>
    <w:rsid w:val="008824EB"/>
    <w:rsid w:val="00884216"/>
    <w:rsid w:val="00885E48"/>
    <w:rsid w:val="00887372"/>
    <w:rsid w:val="00887BBA"/>
    <w:rsid w:val="0089126D"/>
    <w:rsid w:val="00891322"/>
    <w:rsid w:val="0089751D"/>
    <w:rsid w:val="008A23CB"/>
    <w:rsid w:val="008A5B02"/>
    <w:rsid w:val="008B2DFA"/>
    <w:rsid w:val="008B3504"/>
    <w:rsid w:val="008B4F7D"/>
    <w:rsid w:val="008C3A3B"/>
    <w:rsid w:val="008C71BD"/>
    <w:rsid w:val="008D3407"/>
    <w:rsid w:val="008D70E0"/>
    <w:rsid w:val="008E2755"/>
    <w:rsid w:val="008E28A8"/>
    <w:rsid w:val="008E7D18"/>
    <w:rsid w:val="008F0EE1"/>
    <w:rsid w:val="008F1674"/>
    <w:rsid w:val="008F4376"/>
    <w:rsid w:val="008F481E"/>
    <w:rsid w:val="008F68EF"/>
    <w:rsid w:val="009103FA"/>
    <w:rsid w:val="00913D8D"/>
    <w:rsid w:val="00915040"/>
    <w:rsid w:val="009156F3"/>
    <w:rsid w:val="00921890"/>
    <w:rsid w:val="00923AE5"/>
    <w:rsid w:val="00925ED8"/>
    <w:rsid w:val="00925F07"/>
    <w:rsid w:val="00926051"/>
    <w:rsid w:val="00926DB1"/>
    <w:rsid w:val="0092747E"/>
    <w:rsid w:val="00927D6C"/>
    <w:rsid w:val="00930553"/>
    <w:rsid w:val="009309F6"/>
    <w:rsid w:val="009322C3"/>
    <w:rsid w:val="009334B6"/>
    <w:rsid w:val="00940708"/>
    <w:rsid w:val="00942706"/>
    <w:rsid w:val="00945AC7"/>
    <w:rsid w:val="00947800"/>
    <w:rsid w:val="009515D3"/>
    <w:rsid w:val="00951B26"/>
    <w:rsid w:val="00952608"/>
    <w:rsid w:val="00952ECA"/>
    <w:rsid w:val="009557B2"/>
    <w:rsid w:val="00955C16"/>
    <w:rsid w:val="00956083"/>
    <w:rsid w:val="00957E46"/>
    <w:rsid w:val="00961361"/>
    <w:rsid w:val="009655DC"/>
    <w:rsid w:val="00965737"/>
    <w:rsid w:val="009674DB"/>
    <w:rsid w:val="00973A34"/>
    <w:rsid w:val="009749CA"/>
    <w:rsid w:val="00974C79"/>
    <w:rsid w:val="009854C0"/>
    <w:rsid w:val="00986520"/>
    <w:rsid w:val="00990714"/>
    <w:rsid w:val="00995B93"/>
    <w:rsid w:val="009A3DFF"/>
    <w:rsid w:val="009A5C45"/>
    <w:rsid w:val="009B2279"/>
    <w:rsid w:val="009B42E7"/>
    <w:rsid w:val="009B4D82"/>
    <w:rsid w:val="009B5359"/>
    <w:rsid w:val="009B78D1"/>
    <w:rsid w:val="009C0573"/>
    <w:rsid w:val="009C2813"/>
    <w:rsid w:val="009C52E5"/>
    <w:rsid w:val="009C6168"/>
    <w:rsid w:val="009D00EF"/>
    <w:rsid w:val="009D141A"/>
    <w:rsid w:val="009D3B77"/>
    <w:rsid w:val="009D5620"/>
    <w:rsid w:val="009D7786"/>
    <w:rsid w:val="009E3AB2"/>
    <w:rsid w:val="009E4F3F"/>
    <w:rsid w:val="009F266D"/>
    <w:rsid w:val="009F3881"/>
    <w:rsid w:val="009F3CFD"/>
    <w:rsid w:val="009F4068"/>
    <w:rsid w:val="009F7BB8"/>
    <w:rsid w:val="00A00175"/>
    <w:rsid w:val="00A00B4C"/>
    <w:rsid w:val="00A01C8F"/>
    <w:rsid w:val="00A05626"/>
    <w:rsid w:val="00A059BB"/>
    <w:rsid w:val="00A07C21"/>
    <w:rsid w:val="00A10E74"/>
    <w:rsid w:val="00A119C7"/>
    <w:rsid w:val="00A13CA3"/>
    <w:rsid w:val="00A21643"/>
    <w:rsid w:val="00A23AA4"/>
    <w:rsid w:val="00A2498A"/>
    <w:rsid w:val="00A2779D"/>
    <w:rsid w:val="00A33EE2"/>
    <w:rsid w:val="00A343E5"/>
    <w:rsid w:val="00A34D23"/>
    <w:rsid w:val="00A3564E"/>
    <w:rsid w:val="00A438D8"/>
    <w:rsid w:val="00A463C9"/>
    <w:rsid w:val="00A47FC3"/>
    <w:rsid w:val="00A51A67"/>
    <w:rsid w:val="00A539A7"/>
    <w:rsid w:val="00A572FF"/>
    <w:rsid w:val="00A607EF"/>
    <w:rsid w:val="00A6315A"/>
    <w:rsid w:val="00A66362"/>
    <w:rsid w:val="00A667A1"/>
    <w:rsid w:val="00A66D1F"/>
    <w:rsid w:val="00A72346"/>
    <w:rsid w:val="00A72E48"/>
    <w:rsid w:val="00A73A3B"/>
    <w:rsid w:val="00A74421"/>
    <w:rsid w:val="00A76369"/>
    <w:rsid w:val="00A827A7"/>
    <w:rsid w:val="00A834B0"/>
    <w:rsid w:val="00A85026"/>
    <w:rsid w:val="00A8566D"/>
    <w:rsid w:val="00A903AB"/>
    <w:rsid w:val="00A9075A"/>
    <w:rsid w:val="00A909DC"/>
    <w:rsid w:val="00A90F17"/>
    <w:rsid w:val="00A9276B"/>
    <w:rsid w:val="00A976BF"/>
    <w:rsid w:val="00AA18E7"/>
    <w:rsid w:val="00AA349C"/>
    <w:rsid w:val="00AA56A1"/>
    <w:rsid w:val="00AA5FFA"/>
    <w:rsid w:val="00AB0CA7"/>
    <w:rsid w:val="00AB15F8"/>
    <w:rsid w:val="00AB555D"/>
    <w:rsid w:val="00AB5762"/>
    <w:rsid w:val="00AB7546"/>
    <w:rsid w:val="00AC7293"/>
    <w:rsid w:val="00AC7312"/>
    <w:rsid w:val="00AD62B1"/>
    <w:rsid w:val="00AD6D0E"/>
    <w:rsid w:val="00AD7BB6"/>
    <w:rsid w:val="00AE7309"/>
    <w:rsid w:val="00AF3377"/>
    <w:rsid w:val="00AF3A41"/>
    <w:rsid w:val="00AF43AC"/>
    <w:rsid w:val="00AF6452"/>
    <w:rsid w:val="00AF7058"/>
    <w:rsid w:val="00B014C2"/>
    <w:rsid w:val="00B028CA"/>
    <w:rsid w:val="00B05BA3"/>
    <w:rsid w:val="00B0629B"/>
    <w:rsid w:val="00B07C40"/>
    <w:rsid w:val="00B158FA"/>
    <w:rsid w:val="00B209C4"/>
    <w:rsid w:val="00B26D25"/>
    <w:rsid w:val="00B32A9B"/>
    <w:rsid w:val="00B34D42"/>
    <w:rsid w:val="00B4168E"/>
    <w:rsid w:val="00B44FD9"/>
    <w:rsid w:val="00B52331"/>
    <w:rsid w:val="00B5333F"/>
    <w:rsid w:val="00B53A9E"/>
    <w:rsid w:val="00B57A3D"/>
    <w:rsid w:val="00B60531"/>
    <w:rsid w:val="00B6110F"/>
    <w:rsid w:val="00B62100"/>
    <w:rsid w:val="00B621DE"/>
    <w:rsid w:val="00B6366E"/>
    <w:rsid w:val="00B64F28"/>
    <w:rsid w:val="00B66399"/>
    <w:rsid w:val="00B72DC8"/>
    <w:rsid w:val="00B72F65"/>
    <w:rsid w:val="00B73735"/>
    <w:rsid w:val="00B75563"/>
    <w:rsid w:val="00B75616"/>
    <w:rsid w:val="00B820D2"/>
    <w:rsid w:val="00B84D86"/>
    <w:rsid w:val="00B86409"/>
    <w:rsid w:val="00B879A9"/>
    <w:rsid w:val="00B91B10"/>
    <w:rsid w:val="00B93893"/>
    <w:rsid w:val="00B9466E"/>
    <w:rsid w:val="00BA0715"/>
    <w:rsid w:val="00BA102B"/>
    <w:rsid w:val="00BA2039"/>
    <w:rsid w:val="00BB0246"/>
    <w:rsid w:val="00BB60AC"/>
    <w:rsid w:val="00BC139A"/>
    <w:rsid w:val="00BD05C9"/>
    <w:rsid w:val="00BE2053"/>
    <w:rsid w:val="00BE446D"/>
    <w:rsid w:val="00BF022C"/>
    <w:rsid w:val="00BF27C7"/>
    <w:rsid w:val="00BF5D93"/>
    <w:rsid w:val="00BF7F00"/>
    <w:rsid w:val="00C01E8E"/>
    <w:rsid w:val="00C0384D"/>
    <w:rsid w:val="00C0593D"/>
    <w:rsid w:val="00C05B3D"/>
    <w:rsid w:val="00C06DD4"/>
    <w:rsid w:val="00C07016"/>
    <w:rsid w:val="00C076AB"/>
    <w:rsid w:val="00C113FA"/>
    <w:rsid w:val="00C13903"/>
    <w:rsid w:val="00C15282"/>
    <w:rsid w:val="00C20CAA"/>
    <w:rsid w:val="00C211CD"/>
    <w:rsid w:val="00C228C6"/>
    <w:rsid w:val="00C23247"/>
    <w:rsid w:val="00C24243"/>
    <w:rsid w:val="00C31EA8"/>
    <w:rsid w:val="00C32A73"/>
    <w:rsid w:val="00C34940"/>
    <w:rsid w:val="00C3535C"/>
    <w:rsid w:val="00C419D5"/>
    <w:rsid w:val="00C456A3"/>
    <w:rsid w:val="00C52752"/>
    <w:rsid w:val="00C5324A"/>
    <w:rsid w:val="00C56E19"/>
    <w:rsid w:val="00C60B83"/>
    <w:rsid w:val="00C63394"/>
    <w:rsid w:val="00C71A6C"/>
    <w:rsid w:val="00C73A8E"/>
    <w:rsid w:val="00C74126"/>
    <w:rsid w:val="00C74566"/>
    <w:rsid w:val="00C74B32"/>
    <w:rsid w:val="00C7542A"/>
    <w:rsid w:val="00C767FB"/>
    <w:rsid w:val="00C76B1F"/>
    <w:rsid w:val="00C77BE0"/>
    <w:rsid w:val="00C803BB"/>
    <w:rsid w:val="00C80639"/>
    <w:rsid w:val="00C81786"/>
    <w:rsid w:val="00C854E4"/>
    <w:rsid w:val="00C85F25"/>
    <w:rsid w:val="00C90EF7"/>
    <w:rsid w:val="00C94DAF"/>
    <w:rsid w:val="00C96DB4"/>
    <w:rsid w:val="00C97EC4"/>
    <w:rsid w:val="00CA40AE"/>
    <w:rsid w:val="00CB1411"/>
    <w:rsid w:val="00CB4B29"/>
    <w:rsid w:val="00CB6752"/>
    <w:rsid w:val="00CC14F4"/>
    <w:rsid w:val="00CD0DA7"/>
    <w:rsid w:val="00CD19D8"/>
    <w:rsid w:val="00CD2182"/>
    <w:rsid w:val="00CD2D5E"/>
    <w:rsid w:val="00CD2DFD"/>
    <w:rsid w:val="00CD2F82"/>
    <w:rsid w:val="00CD3C76"/>
    <w:rsid w:val="00CD3F95"/>
    <w:rsid w:val="00CD56E5"/>
    <w:rsid w:val="00CE34A4"/>
    <w:rsid w:val="00CF010E"/>
    <w:rsid w:val="00CF0F4E"/>
    <w:rsid w:val="00CF3182"/>
    <w:rsid w:val="00CF5A2F"/>
    <w:rsid w:val="00CF6D6E"/>
    <w:rsid w:val="00D00370"/>
    <w:rsid w:val="00D0097C"/>
    <w:rsid w:val="00D016C2"/>
    <w:rsid w:val="00D02B00"/>
    <w:rsid w:val="00D02D0D"/>
    <w:rsid w:val="00D03255"/>
    <w:rsid w:val="00D037B5"/>
    <w:rsid w:val="00D039FA"/>
    <w:rsid w:val="00D04375"/>
    <w:rsid w:val="00D061B0"/>
    <w:rsid w:val="00D065B1"/>
    <w:rsid w:val="00D072B0"/>
    <w:rsid w:val="00D11439"/>
    <w:rsid w:val="00D13AC4"/>
    <w:rsid w:val="00D13D7E"/>
    <w:rsid w:val="00D15150"/>
    <w:rsid w:val="00D15D52"/>
    <w:rsid w:val="00D175CF"/>
    <w:rsid w:val="00D25E7D"/>
    <w:rsid w:val="00D30BA5"/>
    <w:rsid w:val="00D30F5B"/>
    <w:rsid w:val="00D35C5F"/>
    <w:rsid w:val="00D36114"/>
    <w:rsid w:val="00D400B9"/>
    <w:rsid w:val="00D4429B"/>
    <w:rsid w:val="00D4468F"/>
    <w:rsid w:val="00D45A87"/>
    <w:rsid w:val="00D467A1"/>
    <w:rsid w:val="00D46A37"/>
    <w:rsid w:val="00D47499"/>
    <w:rsid w:val="00D50D3D"/>
    <w:rsid w:val="00D53227"/>
    <w:rsid w:val="00D56A8F"/>
    <w:rsid w:val="00D579D5"/>
    <w:rsid w:val="00D61B03"/>
    <w:rsid w:val="00D62095"/>
    <w:rsid w:val="00D625EF"/>
    <w:rsid w:val="00D62CDB"/>
    <w:rsid w:val="00D66147"/>
    <w:rsid w:val="00D6640D"/>
    <w:rsid w:val="00D73752"/>
    <w:rsid w:val="00D740CE"/>
    <w:rsid w:val="00D74211"/>
    <w:rsid w:val="00D8340B"/>
    <w:rsid w:val="00D84171"/>
    <w:rsid w:val="00D851D6"/>
    <w:rsid w:val="00D85FDC"/>
    <w:rsid w:val="00D873E4"/>
    <w:rsid w:val="00D8785E"/>
    <w:rsid w:val="00D90EDC"/>
    <w:rsid w:val="00D920A6"/>
    <w:rsid w:val="00D9341E"/>
    <w:rsid w:val="00D93B63"/>
    <w:rsid w:val="00D94BD5"/>
    <w:rsid w:val="00D95CBB"/>
    <w:rsid w:val="00DA1890"/>
    <w:rsid w:val="00DA2EC2"/>
    <w:rsid w:val="00DA39E9"/>
    <w:rsid w:val="00DA5483"/>
    <w:rsid w:val="00DA5F21"/>
    <w:rsid w:val="00DA721F"/>
    <w:rsid w:val="00DB0897"/>
    <w:rsid w:val="00DB2CB0"/>
    <w:rsid w:val="00DB476C"/>
    <w:rsid w:val="00DB56C2"/>
    <w:rsid w:val="00DC1A7B"/>
    <w:rsid w:val="00DC2F31"/>
    <w:rsid w:val="00DC670D"/>
    <w:rsid w:val="00DC788A"/>
    <w:rsid w:val="00DD023D"/>
    <w:rsid w:val="00DD053B"/>
    <w:rsid w:val="00DD2D87"/>
    <w:rsid w:val="00DD7C9F"/>
    <w:rsid w:val="00DE0697"/>
    <w:rsid w:val="00DE0EA6"/>
    <w:rsid w:val="00DE6E78"/>
    <w:rsid w:val="00DF3778"/>
    <w:rsid w:val="00DF78F3"/>
    <w:rsid w:val="00E00B80"/>
    <w:rsid w:val="00E014FD"/>
    <w:rsid w:val="00E01A54"/>
    <w:rsid w:val="00E10A64"/>
    <w:rsid w:val="00E11333"/>
    <w:rsid w:val="00E12202"/>
    <w:rsid w:val="00E15E8F"/>
    <w:rsid w:val="00E16548"/>
    <w:rsid w:val="00E21150"/>
    <w:rsid w:val="00E212A4"/>
    <w:rsid w:val="00E27C96"/>
    <w:rsid w:val="00E3052B"/>
    <w:rsid w:val="00E33D92"/>
    <w:rsid w:val="00E36EFC"/>
    <w:rsid w:val="00E4438D"/>
    <w:rsid w:val="00E540E1"/>
    <w:rsid w:val="00E55AD5"/>
    <w:rsid w:val="00E57548"/>
    <w:rsid w:val="00E61202"/>
    <w:rsid w:val="00E654F7"/>
    <w:rsid w:val="00E75A1D"/>
    <w:rsid w:val="00E761E0"/>
    <w:rsid w:val="00E81742"/>
    <w:rsid w:val="00E8442A"/>
    <w:rsid w:val="00E86DE5"/>
    <w:rsid w:val="00E93D45"/>
    <w:rsid w:val="00E94AEE"/>
    <w:rsid w:val="00E94B6F"/>
    <w:rsid w:val="00E9595F"/>
    <w:rsid w:val="00E9646B"/>
    <w:rsid w:val="00E97179"/>
    <w:rsid w:val="00E97E03"/>
    <w:rsid w:val="00EA010A"/>
    <w:rsid w:val="00EA4483"/>
    <w:rsid w:val="00EA4A1D"/>
    <w:rsid w:val="00EA6BA9"/>
    <w:rsid w:val="00EA7EB7"/>
    <w:rsid w:val="00EB7D80"/>
    <w:rsid w:val="00EC02F4"/>
    <w:rsid w:val="00EC2841"/>
    <w:rsid w:val="00EC3B58"/>
    <w:rsid w:val="00ED0967"/>
    <w:rsid w:val="00ED0A5C"/>
    <w:rsid w:val="00ED0A67"/>
    <w:rsid w:val="00ED19A8"/>
    <w:rsid w:val="00ED3F3F"/>
    <w:rsid w:val="00EE21C0"/>
    <w:rsid w:val="00EE2B9D"/>
    <w:rsid w:val="00EE2D26"/>
    <w:rsid w:val="00EE36AC"/>
    <w:rsid w:val="00EE6305"/>
    <w:rsid w:val="00EE7EBE"/>
    <w:rsid w:val="00EF179C"/>
    <w:rsid w:val="00EF27E9"/>
    <w:rsid w:val="00EF57A0"/>
    <w:rsid w:val="00EF62CC"/>
    <w:rsid w:val="00EF74F4"/>
    <w:rsid w:val="00F0021A"/>
    <w:rsid w:val="00F01BA5"/>
    <w:rsid w:val="00F0232A"/>
    <w:rsid w:val="00F11091"/>
    <w:rsid w:val="00F1266D"/>
    <w:rsid w:val="00F2148F"/>
    <w:rsid w:val="00F22042"/>
    <w:rsid w:val="00F2442B"/>
    <w:rsid w:val="00F25030"/>
    <w:rsid w:val="00F26726"/>
    <w:rsid w:val="00F27C72"/>
    <w:rsid w:val="00F301F8"/>
    <w:rsid w:val="00F31ED4"/>
    <w:rsid w:val="00F35586"/>
    <w:rsid w:val="00F35AFF"/>
    <w:rsid w:val="00F35E82"/>
    <w:rsid w:val="00F371D0"/>
    <w:rsid w:val="00F371E2"/>
    <w:rsid w:val="00F37C57"/>
    <w:rsid w:val="00F37EE0"/>
    <w:rsid w:val="00F40567"/>
    <w:rsid w:val="00F41C82"/>
    <w:rsid w:val="00F42A00"/>
    <w:rsid w:val="00F42AE2"/>
    <w:rsid w:val="00F47FE5"/>
    <w:rsid w:val="00F51E47"/>
    <w:rsid w:val="00F52DB7"/>
    <w:rsid w:val="00F5328F"/>
    <w:rsid w:val="00F5444C"/>
    <w:rsid w:val="00F5495A"/>
    <w:rsid w:val="00F56DA9"/>
    <w:rsid w:val="00F64A3E"/>
    <w:rsid w:val="00F66A70"/>
    <w:rsid w:val="00F71373"/>
    <w:rsid w:val="00F7729B"/>
    <w:rsid w:val="00F807A5"/>
    <w:rsid w:val="00F85B64"/>
    <w:rsid w:val="00F87A3C"/>
    <w:rsid w:val="00F921DF"/>
    <w:rsid w:val="00F92D4F"/>
    <w:rsid w:val="00F92F58"/>
    <w:rsid w:val="00F934F2"/>
    <w:rsid w:val="00FA65B5"/>
    <w:rsid w:val="00FB2344"/>
    <w:rsid w:val="00FB41A5"/>
    <w:rsid w:val="00FB76BC"/>
    <w:rsid w:val="00FC4200"/>
    <w:rsid w:val="00FC646D"/>
    <w:rsid w:val="00FD34D7"/>
    <w:rsid w:val="00FE1B7C"/>
    <w:rsid w:val="00FE2900"/>
    <w:rsid w:val="00FE350D"/>
    <w:rsid w:val="00FE3BBD"/>
    <w:rsid w:val="00FE3D4C"/>
    <w:rsid w:val="00FE476C"/>
    <w:rsid w:val="00FE4A5F"/>
    <w:rsid w:val="00FE58C8"/>
    <w:rsid w:val="00FE5FC1"/>
    <w:rsid w:val="00FF08A0"/>
    <w:rsid w:val="00FF26E4"/>
    <w:rsid w:val="00FF3BF2"/>
    <w:rsid w:val="00FF62D1"/>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C3A05"/>
  <w15:docId w15:val="{89883F25-6940-4FE9-9BE5-82A7C2FC8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tandard -adesso"/>
    <w:qFormat/>
    <w:rsid w:val="0054003C"/>
    <w:pPr>
      <w:widowControl w:val="0"/>
      <w:autoSpaceDE w:val="0"/>
      <w:autoSpaceDN w:val="0"/>
      <w:adjustRightInd w:val="0"/>
    </w:pPr>
    <w:rPr>
      <w:rFonts w:ascii="Arial" w:eastAsiaTheme="minorEastAsia" w:hAnsi="Arial" w:cs="Arial"/>
      <w:color w:val="000000"/>
      <w:sz w:val="24"/>
      <w:szCs w:val="24"/>
    </w:rPr>
  </w:style>
  <w:style w:type="paragraph" w:styleId="Ttulo1">
    <w:name w:val="heading 1"/>
    <w:aliases w:val="Überschrift 1 -adesso,Überschrift 1a,Überschrift 1 ohne,Anlagenüberschrift1,Headline1,Headline1:Überschrift 1,h1,OdsKap1,OdsKap1Überschrift,H1,Überschrift 1 -adesso Char,Überschrift Vertrag 1,Section Heading,Gliederung 1,Gliederung 11,2"/>
    <w:next w:val="Normal"/>
    <w:link w:val="Ttulo1Car"/>
    <w:qFormat/>
    <w:rsid w:val="00C24243"/>
    <w:pPr>
      <w:keepNext/>
      <w:keepLines/>
      <w:numPr>
        <w:numId w:val="5"/>
      </w:numPr>
      <w:spacing w:before="720" w:after="240" w:line="300" w:lineRule="auto"/>
      <w:ind w:left="431" w:hanging="431"/>
      <w:outlineLvl w:val="0"/>
    </w:pPr>
    <w:rPr>
      <w:rFonts w:ascii="Arial" w:eastAsia="Times New Roman" w:hAnsi="Arial" w:cs="Arial"/>
      <w:b/>
      <w:bCs/>
      <w:kern w:val="26"/>
      <w:sz w:val="28"/>
      <w:szCs w:val="32"/>
    </w:rPr>
  </w:style>
  <w:style w:type="paragraph" w:styleId="Ttulo2">
    <w:name w:val="heading 2"/>
    <w:aliases w:val="Überschrift 2 -adesso,Headline 2,Gliederung2,H2,h2,Heading 2- no#,L2,OdsKap2,OdsKap2Überschrift,Section,Überschrift 2 -adesso Char,Überschrift Vertrag 2,PA Major Section,DV Heading 2,DV Heading 21,DV Heading 22,DV Heading 23,DV Heading 24"/>
    <w:basedOn w:val="Ttulo1"/>
    <w:next w:val="Normal"/>
    <w:link w:val="Ttulo2Car"/>
    <w:qFormat/>
    <w:rsid w:val="008672F1"/>
    <w:pPr>
      <w:numPr>
        <w:ilvl w:val="1"/>
      </w:numPr>
      <w:spacing w:before="480"/>
      <w:outlineLvl w:val="1"/>
    </w:pPr>
    <w:rPr>
      <w:rFonts w:cs="Times New Roman"/>
      <w:bCs w:val="0"/>
      <w:iCs/>
      <w:kern w:val="24"/>
      <w:sz w:val="24"/>
      <w:szCs w:val="28"/>
      <w:lang w:val="x-none" w:eastAsia="x-none"/>
    </w:rPr>
  </w:style>
  <w:style w:type="paragraph" w:styleId="Ttulo3">
    <w:name w:val="heading 3"/>
    <w:aliases w:val="Überschrift 3 -adesso,Überschrift 3 -adesso Char,H3,h3,OdsKap3,OdsKap3Überschrift,Gliederung3,Map,Minor,Level 1 - 1,3,MPS legal level 1,3 bullet,b,bullet,bullet1,b1,21,Empire 3,Outline3"/>
    <w:basedOn w:val="Ttulo2"/>
    <w:next w:val="Normal"/>
    <w:link w:val="Ttulo3Car"/>
    <w:qFormat/>
    <w:rsid w:val="008672F1"/>
    <w:pPr>
      <w:numPr>
        <w:ilvl w:val="2"/>
      </w:numPr>
      <w:outlineLvl w:val="2"/>
    </w:pPr>
    <w:rPr>
      <w:bCs/>
      <w:kern w:val="22"/>
      <w:sz w:val="22"/>
      <w:szCs w:val="26"/>
    </w:rPr>
  </w:style>
  <w:style w:type="paragraph" w:styleId="Ttulo4">
    <w:name w:val="heading 4"/>
    <w:aliases w:val="Überschrift 4 -adesso,Überschrift 4 -adesso Char,Bullet 1,Sub-Minor,Level 2 - a,MPS legal level 2,H4,Empire 4"/>
    <w:basedOn w:val="Ttulo3"/>
    <w:next w:val="Normal"/>
    <w:link w:val="Ttulo4Car"/>
    <w:qFormat/>
    <w:rsid w:val="00122DFE"/>
    <w:pPr>
      <w:numPr>
        <w:ilvl w:val="3"/>
      </w:numPr>
      <w:outlineLvl w:val="3"/>
    </w:pPr>
    <w:rPr>
      <w:bCs w:val="0"/>
      <w:iCs w:val="0"/>
      <w:szCs w:val="28"/>
    </w:rPr>
  </w:style>
  <w:style w:type="paragraph" w:styleId="Ttulo5">
    <w:name w:val="heading 5"/>
    <w:aliases w:val="Überschrift 5 -adesso,Level 3 - i,MPS legal level 3"/>
    <w:basedOn w:val="Ttulo4"/>
    <w:next w:val="Normal"/>
    <w:link w:val="Ttulo5Car"/>
    <w:qFormat/>
    <w:rsid w:val="008672F1"/>
    <w:pPr>
      <w:numPr>
        <w:ilvl w:val="4"/>
      </w:numPr>
      <w:outlineLvl w:val="4"/>
    </w:pPr>
    <w:rPr>
      <w:szCs w:val="26"/>
    </w:rPr>
  </w:style>
  <w:style w:type="paragraph" w:styleId="Ttulo6">
    <w:name w:val="heading 6"/>
    <w:aliases w:val="Überschrift 6 -adesso"/>
    <w:basedOn w:val="Ttulo5"/>
    <w:next w:val="Normal"/>
    <w:link w:val="Ttulo6Car"/>
    <w:qFormat/>
    <w:rsid w:val="008672F1"/>
    <w:pPr>
      <w:numPr>
        <w:ilvl w:val="5"/>
      </w:numPr>
      <w:tabs>
        <w:tab w:val="clear" w:pos="1152"/>
        <w:tab w:val="left" w:pos="1151"/>
      </w:tabs>
      <w:outlineLvl w:val="5"/>
    </w:pPr>
    <w:rPr>
      <w:szCs w:val="22"/>
    </w:rPr>
  </w:style>
  <w:style w:type="paragraph" w:styleId="Ttulo7">
    <w:name w:val="heading 7"/>
    <w:aliases w:val="Anhang Ebene 1"/>
    <w:basedOn w:val="Ttulo6"/>
    <w:next w:val="Normal"/>
    <w:link w:val="Ttulo7Car"/>
    <w:qFormat/>
    <w:rsid w:val="003265FE"/>
    <w:pPr>
      <w:numPr>
        <w:ilvl w:val="0"/>
        <w:numId w:val="9"/>
      </w:numPr>
      <w:tabs>
        <w:tab w:val="clear" w:pos="1151"/>
      </w:tabs>
      <w:outlineLvl w:val="6"/>
    </w:pPr>
    <w:rPr>
      <w:sz w:val="28"/>
    </w:rPr>
  </w:style>
  <w:style w:type="paragraph" w:styleId="Ttulo8">
    <w:name w:val="heading 8"/>
    <w:aliases w:val="Anhang Ebene 2"/>
    <w:basedOn w:val="Ttulo7"/>
    <w:next w:val="Normal"/>
    <w:link w:val="Ttulo8Car"/>
    <w:qFormat/>
    <w:rsid w:val="00C73A8E"/>
    <w:pPr>
      <w:numPr>
        <w:ilvl w:val="1"/>
      </w:numPr>
      <w:outlineLvl w:val="7"/>
    </w:pPr>
    <w:rPr>
      <w:sz w:val="24"/>
    </w:rPr>
  </w:style>
  <w:style w:type="paragraph" w:styleId="Ttulo9">
    <w:name w:val="heading 9"/>
    <w:aliases w:val="Überschrift 9 -adesso,03MEMO"/>
    <w:basedOn w:val="Ttulo8"/>
    <w:next w:val="Normal"/>
    <w:link w:val="Ttulo9Car"/>
    <w:qFormat/>
    <w:rsid w:val="008672F1"/>
    <w:pPr>
      <w:numPr>
        <w:ilvl w:val="0"/>
        <w:numId w:val="0"/>
      </w:numPr>
      <w:ind w:left="3240" w:hanging="3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ellenaufzhlung">
    <w:name w:val="Tabellenaufzählung"/>
    <w:basedOn w:val="Tabellentext"/>
    <w:rsid w:val="002E12B8"/>
    <w:pPr>
      <w:numPr>
        <w:numId w:val="2"/>
      </w:numPr>
      <w:ind w:left="357" w:hanging="357"/>
    </w:pPr>
  </w:style>
  <w:style w:type="paragraph" w:customStyle="1" w:styleId="Tabellenaufzhlung20">
    <w:name w:val="Tabellenaufzählung2"/>
    <w:basedOn w:val="Tabellenaufzhlung"/>
    <w:uiPriority w:val="99"/>
    <w:rsid w:val="00D47499"/>
    <w:pPr>
      <w:numPr>
        <w:numId w:val="1"/>
      </w:numPr>
    </w:pPr>
  </w:style>
  <w:style w:type="paragraph" w:customStyle="1" w:styleId="Tabellentext">
    <w:name w:val="Tabellentext"/>
    <w:basedOn w:val="Normal"/>
    <w:qFormat/>
    <w:rsid w:val="009B5359"/>
    <w:pPr>
      <w:spacing w:before="60" w:after="60"/>
    </w:pPr>
    <w:rPr>
      <w:bCs/>
      <w:sz w:val="20"/>
      <w:szCs w:val="18"/>
    </w:rPr>
  </w:style>
  <w:style w:type="paragraph" w:customStyle="1" w:styleId="Tabellentext-berschrift">
    <w:name w:val="Tabellentext-Überschrift"/>
    <w:basedOn w:val="Tabellentext"/>
    <w:qFormat/>
    <w:rsid w:val="005C1C28"/>
    <w:rPr>
      <w:b/>
    </w:rPr>
  </w:style>
  <w:style w:type="paragraph" w:customStyle="1" w:styleId="Tabellenaufzhlung2">
    <w:name w:val="Tabellenaufzählung 2"/>
    <w:basedOn w:val="Tabellenaufzhlung"/>
    <w:qFormat/>
    <w:rsid w:val="005C1C28"/>
    <w:pPr>
      <w:numPr>
        <w:numId w:val="3"/>
      </w:numPr>
    </w:pPr>
  </w:style>
  <w:style w:type="paragraph" w:styleId="Encabezado">
    <w:name w:val="header"/>
    <w:aliases w:val="Kopfzeile -adesso"/>
    <w:basedOn w:val="Normal"/>
    <w:link w:val="EncabezadoCar"/>
    <w:unhideWhenUsed/>
    <w:rsid w:val="00F301F8"/>
    <w:pPr>
      <w:tabs>
        <w:tab w:val="center" w:pos="4536"/>
        <w:tab w:val="right" w:pos="9072"/>
      </w:tabs>
    </w:pPr>
    <w:rPr>
      <w:b/>
      <w:sz w:val="20"/>
      <w:lang w:val="x-none" w:eastAsia="x-none"/>
    </w:rPr>
  </w:style>
  <w:style w:type="character" w:customStyle="1" w:styleId="EncabezadoCar">
    <w:name w:val="Encabezado Car"/>
    <w:aliases w:val="Kopfzeile -adesso Car"/>
    <w:link w:val="Encabezado"/>
    <w:rsid w:val="00F301F8"/>
    <w:rPr>
      <w:rFonts w:ascii="Arial" w:eastAsia="Times New Roman" w:hAnsi="Arial"/>
      <w:b/>
      <w:szCs w:val="24"/>
      <w:lang w:val="x-none" w:eastAsia="x-none"/>
    </w:rPr>
  </w:style>
  <w:style w:type="paragraph" w:styleId="Piedepgina">
    <w:name w:val="footer"/>
    <w:aliases w:val="Fußzeile -adesso"/>
    <w:basedOn w:val="Normal"/>
    <w:link w:val="PiedepginaCar"/>
    <w:unhideWhenUsed/>
    <w:rsid w:val="00F51E47"/>
    <w:pPr>
      <w:tabs>
        <w:tab w:val="center" w:pos="4536"/>
        <w:tab w:val="right" w:pos="9072"/>
      </w:tabs>
    </w:pPr>
    <w:rPr>
      <w:sz w:val="16"/>
      <w:lang w:val="x-none" w:eastAsia="x-none"/>
    </w:rPr>
  </w:style>
  <w:style w:type="character" w:customStyle="1" w:styleId="PiedepginaCar">
    <w:name w:val="Pie de página Car"/>
    <w:aliases w:val="Fußzeile -adesso Car"/>
    <w:link w:val="Piedepgina"/>
    <w:rsid w:val="00F51E47"/>
    <w:rPr>
      <w:rFonts w:ascii="Arial" w:eastAsia="Times New Roman" w:hAnsi="Arial"/>
      <w:sz w:val="16"/>
      <w:szCs w:val="24"/>
    </w:rPr>
  </w:style>
  <w:style w:type="paragraph" w:styleId="Textodeglobo">
    <w:name w:val="Balloon Text"/>
    <w:basedOn w:val="Normal"/>
    <w:link w:val="TextodegloboCar"/>
    <w:uiPriority w:val="99"/>
    <w:semiHidden/>
    <w:unhideWhenUsed/>
    <w:rsid w:val="00197803"/>
    <w:rPr>
      <w:rFonts w:ascii="Tahoma" w:eastAsia="Calibri" w:hAnsi="Tahoma"/>
      <w:sz w:val="16"/>
      <w:szCs w:val="16"/>
      <w:lang w:val="x-none" w:eastAsia="x-none"/>
    </w:rPr>
  </w:style>
  <w:style w:type="character" w:customStyle="1" w:styleId="TextodegloboCar">
    <w:name w:val="Texto de globo Car"/>
    <w:link w:val="Textodeglobo"/>
    <w:uiPriority w:val="99"/>
    <w:semiHidden/>
    <w:rsid w:val="00197803"/>
    <w:rPr>
      <w:rFonts w:ascii="Tahoma" w:hAnsi="Tahoma" w:cs="Tahoma"/>
      <w:color w:val="000000"/>
      <w:sz w:val="16"/>
      <w:szCs w:val="16"/>
    </w:rPr>
  </w:style>
  <w:style w:type="paragraph" w:customStyle="1" w:styleId="StandardAbstnach0-adesso">
    <w:name w:val="Standard (Abst. nach 0) -adesso"/>
    <w:basedOn w:val="Normal"/>
    <w:uiPriority w:val="99"/>
    <w:rsid w:val="00F301F8"/>
  </w:style>
  <w:style w:type="paragraph" w:customStyle="1" w:styleId="Dokumenttitel-adesso">
    <w:name w:val="Dokumenttitel -adesso"/>
    <w:basedOn w:val="Normal"/>
    <w:rsid w:val="00CD2F82"/>
    <w:pPr>
      <w:spacing w:before="280"/>
    </w:pPr>
    <w:rPr>
      <w:b/>
      <w:bCs/>
      <w:sz w:val="44"/>
    </w:rPr>
  </w:style>
  <w:style w:type="paragraph" w:customStyle="1" w:styleId="Dokumentuntertitel-adesso">
    <w:name w:val="Dokumentuntertitel -adesso"/>
    <w:basedOn w:val="Normal"/>
    <w:rsid w:val="00CD2F82"/>
    <w:rPr>
      <w:b/>
      <w:bCs/>
      <w:sz w:val="32"/>
    </w:rPr>
  </w:style>
  <w:style w:type="paragraph" w:customStyle="1" w:styleId="Kontakt-adesso">
    <w:name w:val="Kontakt -adesso"/>
    <w:basedOn w:val="Normal"/>
    <w:rsid w:val="00F301F8"/>
    <w:rPr>
      <w:sz w:val="18"/>
    </w:rPr>
  </w:style>
  <w:style w:type="paragraph" w:customStyle="1" w:styleId="Aufzhlung1Ebene-adesso">
    <w:name w:val="Aufzählung 1. Ebene -adesso"/>
    <w:basedOn w:val="Normal"/>
    <w:link w:val="Aufzhlung1Ebene-adessoZchn"/>
    <w:qFormat/>
    <w:rsid w:val="00F301F8"/>
    <w:pPr>
      <w:numPr>
        <w:numId w:val="4"/>
      </w:numPr>
      <w:ind w:left="357" w:hanging="357"/>
    </w:pPr>
    <w:rPr>
      <w:lang w:val="x-none" w:eastAsia="x-none"/>
    </w:rPr>
  </w:style>
  <w:style w:type="paragraph" w:customStyle="1" w:styleId="Tabellentitel">
    <w:name w:val="Tabellentitel"/>
    <w:basedOn w:val="Normal"/>
    <w:rsid w:val="00B158FA"/>
    <w:pPr>
      <w:spacing w:before="60" w:after="120"/>
    </w:pPr>
    <w:rPr>
      <w:b/>
      <w:color w:val="FFFFFF"/>
      <w:sz w:val="20"/>
      <w:lang w:val="en-US"/>
    </w:rPr>
  </w:style>
  <w:style w:type="paragraph" w:customStyle="1" w:styleId="berschriftohneNum1Ebene-adesso">
    <w:name w:val="Überschrift ohne Num. 1. Ebene -adesso"/>
    <w:basedOn w:val="Normal"/>
    <w:next w:val="Normal"/>
    <w:rsid w:val="00C24243"/>
    <w:pPr>
      <w:spacing w:before="720"/>
    </w:pPr>
    <w:rPr>
      <w:b/>
      <w:bCs/>
      <w:sz w:val="28"/>
    </w:rPr>
  </w:style>
  <w:style w:type="character" w:styleId="Hipervnculo">
    <w:name w:val="Hyperlink"/>
    <w:aliases w:val="Hyperlink -adesso"/>
    <w:uiPriority w:val="99"/>
    <w:rsid w:val="008672F1"/>
    <w:rPr>
      <w:rFonts w:ascii="Arial" w:hAnsi="Arial"/>
      <w:color w:val="0000FF"/>
      <w:sz w:val="22"/>
      <w:u w:val="single"/>
    </w:rPr>
  </w:style>
  <w:style w:type="paragraph" w:styleId="TDC3">
    <w:name w:val="toc 3"/>
    <w:aliases w:val="Verzeichnis 3 -adesso"/>
    <w:basedOn w:val="TDC2"/>
    <w:next w:val="Normal"/>
    <w:autoRedefine/>
    <w:uiPriority w:val="39"/>
    <w:qFormat/>
    <w:rsid w:val="008672F1"/>
    <w:rPr>
      <w:bCs w:val="0"/>
      <w:sz w:val="22"/>
    </w:rPr>
  </w:style>
  <w:style w:type="paragraph" w:styleId="TDC2">
    <w:name w:val="toc 2"/>
    <w:aliases w:val="Verzeichnis 2 -adesso"/>
    <w:basedOn w:val="TDC1"/>
    <w:next w:val="Normal"/>
    <w:autoRedefine/>
    <w:uiPriority w:val="39"/>
    <w:qFormat/>
    <w:rsid w:val="008672F1"/>
    <w:pPr>
      <w:spacing w:before="0" w:after="120"/>
    </w:pPr>
    <w:rPr>
      <w:sz w:val="24"/>
      <w:szCs w:val="24"/>
    </w:rPr>
  </w:style>
  <w:style w:type="paragraph" w:styleId="TDC1">
    <w:name w:val="toc 1"/>
    <w:aliases w:val="Verzeichnis 1 -adesso"/>
    <w:basedOn w:val="Normal"/>
    <w:next w:val="Normal"/>
    <w:uiPriority w:val="39"/>
    <w:qFormat/>
    <w:rsid w:val="008672F1"/>
    <w:pPr>
      <w:spacing w:before="480"/>
    </w:pPr>
    <w:rPr>
      <w:b/>
      <w:bCs/>
      <w:sz w:val="28"/>
      <w:szCs w:val="28"/>
    </w:rPr>
  </w:style>
  <w:style w:type="character" w:customStyle="1" w:styleId="Ttulo1Car">
    <w:name w:val="Título 1 Car"/>
    <w:aliases w:val="Überschrift 1 -adesso Car,Überschrift 1a Car,Überschrift 1 ohne Car,Anlagenüberschrift1 Car,Headline1 Car,Headline1:Überschrift 1 Car,h1 Car,OdsKap1 Car,OdsKap1Überschrift Car,H1 Car,Überschrift 1 -adesso Char Car,Überschrift Vertrag 1 Car"/>
    <w:link w:val="Ttulo1"/>
    <w:rsid w:val="00C24243"/>
    <w:rPr>
      <w:rFonts w:ascii="Arial" w:eastAsia="Times New Roman" w:hAnsi="Arial" w:cs="Arial"/>
      <w:b/>
      <w:bCs/>
      <w:kern w:val="26"/>
      <w:sz w:val="28"/>
      <w:szCs w:val="32"/>
    </w:rPr>
  </w:style>
  <w:style w:type="character" w:customStyle="1" w:styleId="Ttulo2Car">
    <w:name w:val="Título 2 Car"/>
    <w:aliases w:val="Überschrift 2 -adesso Car,Headline 2 Car,Gliederung2 Car,H2 Car,h2 Car,Heading 2- no# Car,L2 Car,OdsKap2 Car,OdsKap2Überschrift Car,Section Car,Überschrift 2 -adesso Char Car,Überschrift Vertrag 2 Car,PA Major Section Car,DV Heading 2 Car"/>
    <w:link w:val="Ttulo2"/>
    <w:rsid w:val="008672F1"/>
    <w:rPr>
      <w:rFonts w:ascii="Arial" w:eastAsia="Times New Roman" w:hAnsi="Arial"/>
      <w:b/>
      <w:iCs/>
      <w:kern w:val="24"/>
      <w:sz w:val="24"/>
      <w:szCs w:val="28"/>
      <w:lang w:val="x-none" w:eastAsia="x-none"/>
    </w:rPr>
  </w:style>
  <w:style w:type="character" w:customStyle="1" w:styleId="Ttulo3Car">
    <w:name w:val="Título 3 Car"/>
    <w:aliases w:val="Überschrift 3 -adesso Car,Überschrift 3 -adesso Char Car,H3 Car,h3 Car,OdsKap3 Car,OdsKap3Überschrift Car,Gliederung3 Car,Map Car,Minor Car,Level 1 - 1 Car,3 Car,MPS legal level 1 Car,3 bullet Car,b Car,bullet Car,bullet1 Car,b1 Car,21 Car"/>
    <w:link w:val="Ttulo3"/>
    <w:rsid w:val="008672F1"/>
    <w:rPr>
      <w:rFonts w:ascii="Arial" w:eastAsia="Times New Roman" w:hAnsi="Arial"/>
      <w:b/>
      <w:bCs/>
      <w:iCs/>
      <w:kern w:val="22"/>
      <w:sz w:val="22"/>
      <w:szCs w:val="26"/>
      <w:lang w:val="x-none" w:eastAsia="x-none"/>
    </w:rPr>
  </w:style>
  <w:style w:type="character" w:customStyle="1" w:styleId="Ttulo4Car">
    <w:name w:val="Título 4 Car"/>
    <w:aliases w:val="Überschrift 4 -adesso Car,Überschrift 4 -adesso Char Car,Bullet 1 Car,Sub-Minor Car,Level 2 - a Car,MPS legal level 2 Car,H4 Car,Empire 4 Car"/>
    <w:link w:val="Ttulo4"/>
    <w:rsid w:val="00122DFE"/>
    <w:rPr>
      <w:rFonts w:ascii="Arial" w:eastAsia="Times New Roman" w:hAnsi="Arial"/>
      <w:b/>
      <w:kern w:val="22"/>
      <w:sz w:val="22"/>
      <w:szCs w:val="28"/>
      <w:lang w:val="x-none" w:eastAsia="x-none"/>
    </w:rPr>
  </w:style>
  <w:style w:type="character" w:customStyle="1" w:styleId="Ttulo5Car">
    <w:name w:val="Título 5 Car"/>
    <w:aliases w:val="Überschrift 5 -adesso Car,Level 3 - i Car,MPS legal level 3 Car"/>
    <w:link w:val="Ttulo5"/>
    <w:rsid w:val="008672F1"/>
    <w:rPr>
      <w:rFonts w:ascii="Arial" w:eastAsia="Times New Roman" w:hAnsi="Arial"/>
      <w:b/>
      <w:kern w:val="22"/>
      <w:sz w:val="22"/>
      <w:szCs w:val="26"/>
      <w:lang w:val="x-none" w:eastAsia="x-none"/>
    </w:rPr>
  </w:style>
  <w:style w:type="character" w:customStyle="1" w:styleId="Ttulo6Car">
    <w:name w:val="Título 6 Car"/>
    <w:aliases w:val="Überschrift 6 -adesso Car"/>
    <w:link w:val="Ttulo6"/>
    <w:rsid w:val="008672F1"/>
    <w:rPr>
      <w:rFonts w:ascii="Arial" w:eastAsia="Times New Roman" w:hAnsi="Arial"/>
      <w:b/>
      <w:kern w:val="22"/>
      <w:sz w:val="22"/>
      <w:szCs w:val="22"/>
      <w:lang w:val="x-none" w:eastAsia="x-none"/>
    </w:rPr>
  </w:style>
  <w:style w:type="character" w:customStyle="1" w:styleId="Ttulo7Car">
    <w:name w:val="Título 7 Car"/>
    <w:aliases w:val="Anhang Ebene 1 Car"/>
    <w:link w:val="Ttulo7"/>
    <w:rsid w:val="003265FE"/>
    <w:rPr>
      <w:rFonts w:ascii="Arial" w:eastAsia="Times New Roman" w:hAnsi="Arial"/>
      <w:b/>
      <w:kern w:val="22"/>
      <w:sz w:val="28"/>
      <w:szCs w:val="22"/>
      <w:lang w:val="x-none" w:eastAsia="x-none"/>
    </w:rPr>
  </w:style>
  <w:style w:type="character" w:customStyle="1" w:styleId="Ttulo8Car">
    <w:name w:val="Título 8 Car"/>
    <w:aliases w:val="Anhang Ebene 2 Car"/>
    <w:link w:val="Ttulo8"/>
    <w:rsid w:val="00C73A8E"/>
    <w:rPr>
      <w:rFonts w:ascii="Arial" w:eastAsia="Times New Roman" w:hAnsi="Arial"/>
      <w:b/>
      <w:kern w:val="22"/>
      <w:sz w:val="24"/>
      <w:szCs w:val="22"/>
      <w:lang w:val="x-none" w:eastAsia="x-none"/>
    </w:rPr>
  </w:style>
  <w:style w:type="character" w:customStyle="1" w:styleId="Ttulo9Car">
    <w:name w:val="Título 9 Car"/>
    <w:aliases w:val="Überschrift 9 -adesso Car,03MEMO Car"/>
    <w:link w:val="Ttulo9"/>
    <w:rsid w:val="008672F1"/>
    <w:rPr>
      <w:rFonts w:ascii="Arial" w:eastAsia="Times New Roman" w:hAnsi="Arial" w:cs="Arial"/>
      <w:b/>
      <w:kern w:val="22"/>
      <w:sz w:val="24"/>
      <w:szCs w:val="22"/>
    </w:rPr>
  </w:style>
  <w:style w:type="character" w:styleId="Refdecomentario">
    <w:name w:val="annotation reference"/>
    <w:rsid w:val="008672F1"/>
    <w:rPr>
      <w:sz w:val="16"/>
      <w:szCs w:val="16"/>
    </w:rPr>
  </w:style>
  <w:style w:type="paragraph" w:styleId="Textocomentario">
    <w:name w:val="annotation text"/>
    <w:basedOn w:val="Normal"/>
    <w:link w:val="TextocomentarioCar"/>
    <w:rsid w:val="008672F1"/>
    <w:rPr>
      <w:sz w:val="20"/>
      <w:szCs w:val="20"/>
      <w:lang w:val="x-none" w:eastAsia="x-none"/>
    </w:rPr>
  </w:style>
  <w:style w:type="character" w:customStyle="1" w:styleId="TextocomentarioCar">
    <w:name w:val="Texto comentario Car"/>
    <w:link w:val="Textocomentario"/>
    <w:rsid w:val="008672F1"/>
    <w:rPr>
      <w:rFonts w:ascii="Arial" w:eastAsia="Times New Roman" w:hAnsi="Arial"/>
    </w:rPr>
  </w:style>
  <w:style w:type="paragraph" w:customStyle="1" w:styleId="AufzhlungTabelle1Ebeneoben">
    <w:name w:val="Aufzählung Tabelle 1. Ebene oben"/>
    <w:basedOn w:val="Aufzhlung1Ebene-adesso"/>
    <w:uiPriority w:val="99"/>
    <w:qFormat/>
    <w:rsid w:val="00043679"/>
    <w:pPr>
      <w:numPr>
        <w:numId w:val="6"/>
      </w:numPr>
      <w:spacing w:before="60"/>
    </w:pPr>
    <w:rPr>
      <w:sz w:val="20"/>
      <w:szCs w:val="20"/>
    </w:rPr>
  </w:style>
  <w:style w:type="paragraph" w:customStyle="1" w:styleId="AufzhlungTabelle1Ebene">
    <w:name w:val="Aufzählung Tabelle 1. Ebene"/>
    <w:basedOn w:val="Aufzhlung1Ebene-adesso"/>
    <w:rsid w:val="00645376"/>
    <w:pPr>
      <w:numPr>
        <w:numId w:val="7"/>
      </w:numPr>
    </w:pPr>
    <w:rPr>
      <w:sz w:val="20"/>
      <w:szCs w:val="20"/>
    </w:rPr>
  </w:style>
  <w:style w:type="paragraph" w:styleId="Asuntodelcomentario">
    <w:name w:val="annotation subject"/>
    <w:basedOn w:val="Textocomentario"/>
    <w:next w:val="Textocomentario"/>
    <w:link w:val="AsuntodelcomentarioCar"/>
    <w:uiPriority w:val="99"/>
    <w:semiHidden/>
    <w:unhideWhenUsed/>
    <w:rsid w:val="00E761E0"/>
    <w:rPr>
      <w:b/>
      <w:bCs/>
    </w:rPr>
  </w:style>
  <w:style w:type="character" w:customStyle="1" w:styleId="AsuntodelcomentarioCar">
    <w:name w:val="Asunto del comentario Car"/>
    <w:link w:val="Asuntodelcomentario"/>
    <w:uiPriority w:val="99"/>
    <w:semiHidden/>
    <w:rsid w:val="00E761E0"/>
    <w:rPr>
      <w:rFonts w:ascii="Arial" w:eastAsia="Times New Roman" w:hAnsi="Arial"/>
      <w:b/>
      <w:bCs/>
    </w:rPr>
  </w:style>
  <w:style w:type="paragraph" w:styleId="TDC8">
    <w:name w:val="toc 8"/>
    <w:basedOn w:val="Normal"/>
    <w:next w:val="Normal"/>
    <w:autoRedefine/>
    <w:uiPriority w:val="39"/>
    <w:unhideWhenUsed/>
    <w:rsid w:val="00470507"/>
    <w:rPr>
      <w:b/>
    </w:rPr>
  </w:style>
  <w:style w:type="character" w:styleId="Refdenotaalpie">
    <w:name w:val="footnote reference"/>
    <w:aliases w:val="Fußnotenzeichen -adesso"/>
    <w:semiHidden/>
    <w:rsid w:val="0061453E"/>
    <w:rPr>
      <w:rFonts w:ascii="Arial" w:hAnsi="Arial"/>
      <w:vertAlign w:val="superscript"/>
    </w:rPr>
  </w:style>
  <w:style w:type="paragraph" w:styleId="Textonotapie">
    <w:name w:val="footnote text"/>
    <w:basedOn w:val="Normal"/>
    <w:link w:val="TextonotapieCar"/>
    <w:semiHidden/>
    <w:rsid w:val="0061453E"/>
    <w:rPr>
      <w:sz w:val="16"/>
      <w:szCs w:val="20"/>
      <w:lang w:val="x-none" w:eastAsia="x-none"/>
    </w:rPr>
  </w:style>
  <w:style w:type="character" w:customStyle="1" w:styleId="TextonotapieCar">
    <w:name w:val="Texto nota pie Car"/>
    <w:link w:val="Textonotapie"/>
    <w:semiHidden/>
    <w:rsid w:val="0061453E"/>
    <w:rPr>
      <w:rFonts w:ascii="Arial" w:eastAsia="Times New Roman" w:hAnsi="Arial"/>
      <w:sz w:val="16"/>
    </w:rPr>
  </w:style>
  <w:style w:type="paragraph" w:styleId="TtuloTDC">
    <w:name w:val="TOC Heading"/>
    <w:basedOn w:val="Ttulo1"/>
    <w:next w:val="Normal"/>
    <w:uiPriority w:val="39"/>
    <w:semiHidden/>
    <w:unhideWhenUsed/>
    <w:qFormat/>
    <w:rsid w:val="007D6B48"/>
    <w:pPr>
      <w:numPr>
        <w:numId w:val="0"/>
      </w:numPr>
      <w:spacing w:before="480" w:after="0" w:line="276" w:lineRule="auto"/>
      <w:outlineLvl w:val="9"/>
    </w:pPr>
    <w:rPr>
      <w:rFonts w:ascii="Cambria" w:hAnsi="Cambria" w:cs="Times New Roman"/>
      <w:color w:val="365F91"/>
      <w:kern w:val="0"/>
      <w:szCs w:val="28"/>
      <w:lang w:eastAsia="en-US"/>
    </w:rPr>
  </w:style>
  <w:style w:type="table" w:customStyle="1" w:styleId="Tabellengitternetz">
    <w:name w:val="Tabellengitternetz"/>
    <w:basedOn w:val="Tablanormal"/>
    <w:uiPriority w:val="59"/>
    <w:rsid w:val="0078423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erschriftohneNum2Ebene-adesso">
    <w:name w:val="Überschrift ohne Num. 2. Ebene -adesso"/>
    <w:basedOn w:val="Ttulo2"/>
    <w:qFormat/>
    <w:rsid w:val="00B5333F"/>
    <w:pPr>
      <w:numPr>
        <w:ilvl w:val="0"/>
        <w:numId w:val="0"/>
      </w:numPr>
    </w:pPr>
  </w:style>
  <w:style w:type="paragraph" w:styleId="Mapadeldocumento">
    <w:name w:val="Document Map"/>
    <w:basedOn w:val="Normal"/>
    <w:link w:val="MapadeldocumentoCar"/>
    <w:uiPriority w:val="99"/>
    <w:semiHidden/>
    <w:unhideWhenUsed/>
    <w:rsid w:val="00E75A1D"/>
    <w:rPr>
      <w:rFonts w:ascii="Tahoma" w:hAnsi="Tahoma"/>
      <w:sz w:val="16"/>
      <w:szCs w:val="16"/>
      <w:lang w:val="x-none" w:eastAsia="x-none"/>
    </w:rPr>
  </w:style>
  <w:style w:type="character" w:customStyle="1" w:styleId="MapadeldocumentoCar">
    <w:name w:val="Mapa del documento Car"/>
    <w:link w:val="Mapadeldocumento"/>
    <w:uiPriority w:val="99"/>
    <w:semiHidden/>
    <w:rsid w:val="00E75A1D"/>
    <w:rPr>
      <w:rFonts w:ascii="Tahoma" w:eastAsia="Times New Roman" w:hAnsi="Tahoma" w:cs="Tahoma"/>
      <w:sz w:val="16"/>
      <w:szCs w:val="16"/>
    </w:rPr>
  </w:style>
  <w:style w:type="paragraph" w:styleId="TDC7">
    <w:name w:val="toc 7"/>
    <w:basedOn w:val="Normal"/>
    <w:next w:val="Normal"/>
    <w:autoRedefine/>
    <w:uiPriority w:val="39"/>
    <w:unhideWhenUsed/>
    <w:rsid w:val="00470507"/>
    <w:pPr>
      <w:spacing w:after="100"/>
    </w:pPr>
    <w:rPr>
      <w:b/>
      <w:sz w:val="28"/>
    </w:rPr>
  </w:style>
  <w:style w:type="paragraph" w:styleId="Prrafodelista">
    <w:name w:val="List Paragraph"/>
    <w:basedOn w:val="Normal"/>
    <w:uiPriority w:val="34"/>
    <w:qFormat/>
    <w:rsid w:val="00016E78"/>
    <w:pPr>
      <w:ind w:left="720"/>
      <w:contextualSpacing/>
    </w:pPr>
  </w:style>
  <w:style w:type="paragraph" w:customStyle="1" w:styleId="StandardFett">
    <w:name w:val="Standard Fett"/>
    <w:basedOn w:val="Normal"/>
    <w:next w:val="Normal"/>
    <w:rsid w:val="00F301F8"/>
    <w:pPr>
      <w:keepNext/>
    </w:pPr>
    <w:rPr>
      <w:b/>
    </w:rPr>
  </w:style>
  <w:style w:type="paragraph" w:customStyle="1" w:styleId="Aufzhlung2Ebene-adesso">
    <w:name w:val="Aufzählung 2. Ebene -adesso"/>
    <w:basedOn w:val="Aufzhlung1Ebene-adesso"/>
    <w:link w:val="Aufzhlung2Ebene-adessoZchn"/>
    <w:rsid w:val="00D62095"/>
    <w:pPr>
      <w:numPr>
        <w:numId w:val="8"/>
      </w:numPr>
    </w:pPr>
  </w:style>
  <w:style w:type="paragraph" w:styleId="Listaconvietas">
    <w:name w:val="List Bullet"/>
    <w:basedOn w:val="Normal"/>
    <w:uiPriority w:val="99"/>
    <w:semiHidden/>
    <w:unhideWhenUsed/>
    <w:rsid w:val="001B764B"/>
    <w:pPr>
      <w:numPr>
        <w:numId w:val="10"/>
      </w:numPr>
      <w:spacing w:after="140" w:line="300" w:lineRule="atLeast"/>
    </w:pPr>
    <w:rPr>
      <w:rFonts w:ascii="Tele-GroteskNor" w:eastAsia="Calibri" w:hAnsi="Tele-GroteskNor"/>
      <w:szCs w:val="22"/>
    </w:rPr>
  </w:style>
  <w:style w:type="paragraph" w:styleId="Listaconvietas2">
    <w:name w:val="List Bullet 2"/>
    <w:basedOn w:val="Normal"/>
    <w:uiPriority w:val="99"/>
    <w:semiHidden/>
    <w:unhideWhenUsed/>
    <w:rsid w:val="001B764B"/>
    <w:pPr>
      <w:numPr>
        <w:ilvl w:val="1"/>
        <w:numId w:val="10"/>
      </w:numPr>
      <w:spacing w:after="140" w:line="300" w:lineRule="atLeast"/>
    </w:pPr>
    <w:rPr>
      <w:rFonts w:ascii="Tele-GroteskNor" w:eastAsia="Calibri" w:hAnsi="Tele-GroteskNor"/>
      <w:szCs w:val="22"/>
    </w:rPr>
  </w:style>
  <w:style w:type="paragraph" w:styleId="Listaconvietas3">
    <w:name w:val="List Bullet 3"/>
    <w:basedOn w:val="Normal"/>
    <w:uiPriority w:val="99"/>
    <w:semiHidden/>
    <w:unhideWhenUsed/>
    <w:rsid w:val="001B764B"/>
    <w:pPr>
      <w:numPr>
        <w:ilvl w:val="2"/>
        <w:numId w:val="10"/>
      </w:numPr>
      <w:spacing w:after="140" w:line="300" w:lineRule="atLeast"/>
    </w:pPr>
    <w:rPr>
      <w:rFonts w:ascii="Tele-GroteskNor" w:eastAsia="Calibri" w:hAnsi="Tele-GroteskNor"/>
      <w:szCs w:val="22"/>
    </w:rPr>
  </w:style>
  <w:style w:type="paragraph" w:styleId="Listaconvietas4">
    <w:name w:val="List Bullet 4"/>
    <w:basedOn w:val="Normal"/>
    <w:uiPriority w:val="99"/>
    <w:semiHidden/>
    <w:unhideWhenUsed/>
    <w:rsid w:val="001B764B"/>
    <w:pPr>
      <w:numPr>
        <w:ilvl w:val="3"/>
        <w:numId w:val="10"/>
      </w:numPr>
      <w:spacing w:after="140" w:line="300" w:lineRule="atLeast"/>
    </w:pPr>
    <w:rPr>
      <w:rFonts w:ascii="Tele-GroteskNor" w:eastAsia="Calibri" w:hAnsi="Tele-GroteskNor"/>
      <w:szCs w:val="22"/>
    </w:rPr>
  </w:style>
  <w:style w:type="paragraph" w:styleId="Listaconvietas5">
    <w:name w:val="List Bullet 5"/>
    <w:basedOn w:val="Normal"/>
    <w:uiPriority w:val="99"/>
    <w:semiHidden/>
    <w:unhideWhenUsed/>
    <w:rsid w:val="001B764B"/>
    <w:pPr>
      <w:numPr>
        <w:ilvl w:val="4"/>
        <w:numId w:val="10"/>
      </w:numPr>
      <w:spacing w:after="140" w:line="300" w:lineRule="atLeast"/>
    </w:pPr>
    <w:rPr>
      <w:rFonts w:ascii="Tele-GroteskNor" w:eastAsia="Calibri" w:hAnsi="Tele-GroteskNor"/>
      <w:szCs w:val="22"/>
    </w:rPr>
  </w:style>
  <w:style w:type="paragraph" w:styleId="Textoindependiente">
    <w:name w:val="Body Text"/>
    <w:basedOn w:val="Normal"/>
    <w:link w:val="TextoindependienteCar"/>
    <w:uiPriority w:val="99"/>
    <w:semiHidden/>
    <w:unhideWhenUsed/>
    <w:rsid w:val="001B764B"/>
    <w:pPr>
      <w:spacing w:after="140" w:line="300" w:lineRule="atLeast"/>
    </w:pPr>
    <w:rPr>
      <w:rFonts w:ascii="Tele-GroteskNor" w:eastAsia="Calibri" w:hAnsi="Tele-GroteskNor"/>
      <w:szCs w:val="22"/>
      <w:lang w:val="x-none" w:eastAsia="x-none"/>
    </w:rPr>
  </w:style>
  <w:style w:type="character" w:customStyle="1" w:styleId="TextoindependienteCar">
    <w:name w:val="Texto independiente Car"/>
    <w:link w:val="Textoindependiente"/>
    <w:uiPriority w:val="99"/>
    <w:semiHidden/>
    <w:rsid w:val="001B764B"/>
    <w:rPr>
      <w:rFonts w:ascii="Tele-GroteskNor" w:eastAsia="Calibri" w:hAnsi="Tele-GroteskNor"/>
      <w:sz w:val="22"/>
      <w:szCs w:val="22"/>
    </w:rPr>
  </w:style>
  <w:style w:type="paragraph" w:customStyle="1" w:styleId="Aufzhlung1EbeneohneDreiecke-adesso">
    <w:name w:val="Aufzählung 1. Ebene ohne Dreiecke -adesso"/>
    <w:basedOn w:val="Aufzhlung1Ebene-adesso"/>
    <w:link w:val="Aufzhlung1EbeneohneDreiecke-adessoZchn"/>
    <w:qFormat/>
    <w:rsid w:val="00885E48"/>
    <w:pPr>
      <w:numPr>
        <w:numId w:val="0"/>
      </w:numPr>
      <w:ind w:left="360"/>
    </w:pPr>
  </w:style>
  <w:style w:type="paragraph" w:customStyle="1" w:styleId="Aufzhlung2Ebene-adessoohneDreiecke">
    <w:name w:val="Aufzählung 2. Ebene-adesso ohne Dreiecke"/>
    <w:basedOn w:val="Aufzhlung2Ebene-adesso"/>
    <w:link w:val="Aufzhlung2Ebene-adessoohneDreieckeZchn"/>
    <w:qFormat/>
    <w:rsid w:val="00D62095"/>
    <w:pPr>
      <w:numPr>
        <w:numId w:val="0"/>
      </w:numPr>
      <w:ind w:left="720"/>
    </w:pPr>
  </w:style>
  <w:style w:type="character" w:customStyle="1" w:styleId="Aufzhlung1Ebene-adessoZchn">
    <w:name w:val="Aufzählung 1. Ebene -adesso Zchn"/>
    <w:link w:val="Aufzhlung1Ebene-adesso"/>
    <w:rsid w:val="00F301F8"/>
    <w:rPr>
      <w:rFonts w:ascii="Arial" w:eastAsiaTheme="minorEastAsia" w:hAnsi="Arial" w:cs="Arial"/>
      <w:color w:val="000000"/>
      <w:sz w:val="24"/>
      <w:szCs w:val="24"/>
      <w:lang w:val="x-none" w:eastAsia="x-none"/>
    </w:rPr>
  </w:style>
  <w:style w:type="character" w:customStyle="1" w:styleId="Aufzhlung1EbeneohneDreiecke-adessoZchn">
    <w:name w:val="Aufzählung 1. Ebene ohne Dreiecke -adesso Zchn"/>
    <w:link w:val="Aufzhlung1EbeneohneDreiecke-adesso"/>
    <w:rsid w:val="00885E48"/>
    <w:rPr>
      <w:rFonts w:ascii="Arial" w:eastAsia="Times New Roman" w:hAnsi="Arial"/>
      <w:sz w:val="22"/>
      <w:szCs w:val="24"/>
    </w:rPr>
  </w:style>
  <w:style w:type="character" w:customStyle="1" w:styleId="Aufzhlung2Ebene-adessoZchn">
    <w:name w:val="Aufzählung 2. Ebene -adesso Zchn"/>
    <w:link w:val="Aufzhlung2Ebene-adesso"/>
    <w:rsid w:val="00D62095"/>
    <w:rPr>
      <w:rFonts w:ascii="Arial" w:eastAsiaTheme="minorEastAsia" w:hAnsi="Arial" w:cs="Arial"/>
      <w:color w:val="000000"/>
      <w:sz w:val="24"/>
      <w:szCs w:val="24"/>
      <w:lang w:val="x-none" w:eastAsia="x-none"/>
    </w:rPr>
  </w:style>
  <w:style w:type="character" w:customStyle="1" w:styleId="Aufzhlung2Ebene-adessoohneDreieckeZchn">
    <w:name w:val="Aufzählung 2. Ebene-adesso ohne Dreiecke Zchn"/>
    <w:link w:val="Aufzhlung2Ebene-adessoohneDreiecke"/>
    <w:rsid w:val="00D62095"/>
    <w:rPr>
      <w:rFonts w:ascii="Arial" w:eastAsia="Times New Roman" w:hAnsi="Arial"/>
      <w:sz w:val="22"/>
      <w:szCs w:val="24"/>
    </w:rPr>
  </w:style>
  <w:style w:type="paragraph" w:customStyle="1" w:styleId="AufzhlungTabelle2Ebene-adesso">
    <w:name w:val="Aufzählung Tabelle 2. Ebene -adesso"/>
    <w:basedOn w:val="Normal"/>
    <w:qFormat/>
    <w:rsid w:val="00610A02"/>
    <w:pPr>
      <w:numPr>
        <w:numId w:val="11"/>
      </w:numPr>
      <w:spacing w:before="60"/>
      <w:ind w:left="714" w:hanging="357"/>
    </w:pPr>
    <w:rPr>
      <w:sz w:val="20"/>
      <w:lang w:val="x-none" w:eastAsia="x-none"/>
    </w:rPr>
  </w:style>
  <w:style w:type="paragraph" w:customStyle="1" w:styleId="Abbildungsformat">
    <w:name w:val="Abbildungsformat"/>
    <w:basedOn w:val="Normal"/>
    <w:next w:val="Normal"/>
    <w:rsid w:val="00CA40AE"/>
    <w:pPr>
      <w:numPr>
        <w:numId w:val="12"/>
      </w:numPr>
    </w:pPr>
    <w:rPr>
      <w:b/>
      <w:bCs/>
      <w:sz w:val="20"/>
    </w:rPr>
  </w:style>
  <w:style w:type="paragraph" w:customStyle="1" w:styleId="Tabellenformat">
    <w:name w:val="Tabellenformat"/>
    <w:basedOn w:val="Abbildungsformat"/>
    <w:next w:val="Normal"/>
    <w:rsid w:val="00CA40AE"/>
    <w:pPr>
      <w:numPr>
        <w:numId w:val="13"/>
      </w:numPr>
    </w:pPr>
  </w:style>
  <w:style w:type="character" w:customStyle="1" w:styleId="st">
    <w:name w:val="st"/>
    <w:basedOn w:val="Fuentedeprrafopredeter"/>
    <w:rsid w:val="00DC788A"/>
  </w:style>
  <w:style w:type="paragraph" w:customStyle="1" w:styleId="Aufzhlung3Ebene-adesso">
    <w:name w:val="Aufzählung 3. Ebene -adesso"/>
    <w:basedOn w:val="Aufzhlung2Ebene-adesso"/>
    <w:qFormat/>
    <w:rsid w:val="00603732"/>
    <w:pPr>
      <w:numPr>
        <w:numId w:val="14"/>
      </w:numPr>
    </w:pPr>
    <w:rPr>
      <w:lang w:val="de-DE" w:eastAsia="de-DE"/>
    </w:rPr>
  </w:style>
  <w:style w:type="paragraph" w:customStyle="1" w:styleId="Aufzhlung3EbeneohneBullet-adesso">
    <w:name w:val="Aufzählung 3. Ebene ohneBullet -adesso"/>
    <w:basedOn w:val="Aufzhlung3Ebene-adesso"/>
    <w:qFormat/>
    <w:rsid w:val="00603732"/>
    <w:pPr>
      <w:numPr>
        <w:numId w:val="0"/>
      </w:numPr>
      <w:ind w:left="1072"/>
    </w:pPr>
  </w:style>
  <w:style w:type="character" w:styleId="Textodelmarcadordeposicin">
    <w:name w:val="Placeholder Text"/>
    <w:basedOn w:val="Fuentedeprrafopredeter"/>
    <w:uiPriority w:val="99"/>
    <w:semiHidden/>
    <w:rsid w:val="007F7A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1398">
      <w:bodyDiv w:val="1"/>
      <w:marLeft w:val="0"/>
      <w:marRight w:val="0"/>
      <w:marTop w:val="0"/>
      <w:marBottom w:val="0"/>
      <w:divBdr>
        <w:top w:val="none" w:sz="0" w:space="0" w:color="auto"/>
        <w:left w:val="none" w:sz="0" w:space="0" w:color="auto"/>
        <w:bottom w:val="none" w:sz="0" w:space="0" w:color="auto"/>
        <w:right w:val="none" w:sz="0" w:space="0" w:color="auto"/>
      </w:divBdr>
    </w:div>
    <w:div w:id="30343444">
      <w:bodyDiv w:val="1"/>
      <w:marLeft w:val="0"/>
      <w:marRight w:val="0"/>
      <w:marTop w:val="0"/>
      <w:marBottom w:val="0"/>
      <w:divBdr>
        <w:top w:val="none" w:sz="0" w:space="0" w:color="auto"/>
        <w:left w:val="none" w:sz="0" w:space="0" w:color="auto"/>
        <w:bottom w:val="none" w:sz="0" w:space="0" w:color="auto"/>
        <w:right w:val="none" w:sz="0" w:space="0" w:color="auto"/>
      </w:divBdr>
    </w:div>
    <w:div w:id="107480275">
      <w:bodyDiv w:val="1"/>
      <w:marLeft w:val="0"/>
      <w:marRight w:val="0"/>
      <w:marTop w:val="0"/>
      <w:marBottom w:val="0"/>
      <w:divBdr>
        <w:top w:val="none" w:sz="0" w:space="0" w:color="auto"/>
        <w:left w:val="none" w:sz="0" w:space="0" w:color="auto"/>
        <w:bottom w:val="none" w:sz="0" w:space="0" w:color="auto"/>
        <w:right w:val="none" w:sz="0" w:space="0" w:color="auto"/>
      </w:divBdr>
    </w:div>
    <w:div w:id="185601632">
      <w:bodyDiv w:val="1"/>
      <w:marLeft w:val="0"/>
      <w:marRight w:val="0"/>
      <w:marTop w:val="0"/>
      <w:marBottom w:val="0"/>
      <w:divBdr>
        <w:top w:val="none" w:sz="0" w:space="0" w:color="auto"/>
        <w:left w:val="none" w:sz="0" w:space="0" w:color="auto"/>
        <w:bottom w:val="none" w:sz="0" w:space="0" w:color="auto"/>
        <w:right w:val="none" w:sz="0" w:space="0" w:color="auto"/>
      </w:divBdr>
    </w:div>
    <w:div w:id="524635160">
      <w:bodyDiv w:val="1"/>
      <w:marLeft w:val="0"/>
      <w:marRight w:val="0"/>
      <w:marTop w:val="0"/>
      <w:marBottom w:val="0"/>
      <w:divBdr>
        <w:top w:val="none" w:sz="0" w:space="0" w:color="auto"/>
        <w:left w:val="none" w:sz="0" w:space="0" w:color="auto"/>
        <w:bottom w:val="none" w:sz="0" w:space="0" w:color="auto"/>
        <w:right w:val="none" w:sz="0" w:space="0" w:color="auto"/>
      </w:divBdr>
    </w:div>
    <w:div w:id="580335726">
      <w:bodyDiv w:val="1"/>
      <w:marLeft w:val="0"/>
      <w:marRight w:val="0"/>
      <w:marTop w:val="0"/>
      <w:marBottom w:val="0"/>
      <w:divBdr>
        <w:top w:val="none" w:sz="0" w:space="0" w:color="auto"/>
        <w:left w:val="none" w:sz="0" w:space="0" w:color="auto"/>
        <w:bottom w:val="none" w:sz="0" w:space="0" w:color="auto"/>
        <w:right w:val="none" w:sz="0" w:space="0" w:color="auto"/>
      </w:divBdr>
    </w:div>
    <w:div w:id="724448228">
      <w:bodyDiv w:val="1"/>
      <w:marLeft w:val="0"/>
      <w:marRight w:val="0"/>
      <w:marTop w:val="0"/>
      <w:marBottom w:val="0"/>
      <w:divBdr>
        <w:top w:val="none" w:sz="0" w:space="0" w:color="auto"/>
        <w:left w:val="none" w:sz="0" w:space="0" w:color="auto"/>
        <w:bottom w:val="none" w:sz="0" w:space="0" w:color="auto"/>
        <w:right w:val="none" w:sz="0" w:space="0" w:color="auto"/>
      </w:divBdr>
    </w:div>
    <w:div w:id="745155539">
      <w:bodyDiv w:val="1"/>
      <w:marLeft w:val="0"/>
      <w:marRight w:val="0"/>
      <w:marTop w:val="0"/>
      <w:marBottom w:val="0"/>
      <w:divBdr>
        <w:top w:val="none" w:sz="0" w:space="0" w:color="auto"/>
        <w:left w:val="none" w:sz="0" w:space="0" w:color="auto"/>
        <w:bottom w:val="none" w:sz="0" w:space="0" w:color="auto"/>
        <w:right w:val="none" w:sz="0" w:space="0" w:color="auto"/>
      </w:divBdr>
    </w:div>
    <w:div w:id="812336283">
      <w:bodyDiv w:val="1"/>
      <w:marLeft w:val="0"/>
      <w:marRight w:val="0"/>
      <w:marTop w:val="0"/>
      <w:marBottom w:val="0"/>
      <w:divBdr>
        <w:top w:val="none" w:sz="0" w:space="0" w:color="auto"/>
        <w:left w:val="none" w:sz="0" w:space="0" w:color="auto"/>
        <w:bottom w:val="none" w:sz="0" w:space="0" w:color="auto"/>
        <w:right w:val="none" w:sz="0" w:space="0" w:color="auto"/>
      </w:divBdr>
    </w:div>
    <w:div w:id="882013973">
      <w:bodyDiv w:val="1"/>
      <w:marLeft w:val="0"/>
      <w:marRight w:val="0"/>
      <w:marTop w:val="0"/>
      <w:marBottom w:val="0"/>
      <w:divBdr>
        <w:top w:val="none" w:sz="0" w:space="0" w:color="auto"/>
        <w:left w:val="none" w:sz="0" w:space="0" w:color="auto"/>
        <w:bottom w:val="none" w:sz="0" w:space="0" w:color="auto"/>
        <w:right w:val="none" w:sz="0" w:space="0" w:color="auto"/>
      </w:divBdr>
    </w:div>
    <w:div w:id="1040980577">
      <w:bodyDiv w:val="1"/>
      <w:marLeft w:val="0"/>
      <w:marRight w:val="0"/>
      <w:marTop w:val="0"/>
      <w:marBottom w:val="0"/>
      <w:divBdr>
        <w:top w:val="none" w:sz="0" w:space="0" w:color="auto"/>
        <w:left w:val="none" w:sz="0" w:space="0" w:color="auto"/>
        <w:bottom w:val="none" w:sz="0" w:space="0" w:color="auto"/>
        <w:right w:val="none" w:sz="0" w:space="0" w:color="auto"/>
      </w:divBdr>
    </w:div>
    <w:div w:id="1065185318">
      <w:bodyDiv w:val="1"/>
      <w:marLeft w:val="0"/>
      <w:marRight w:val="0"/>
      <w:marTop w:val="0"/>
      <w:marBottom w:val="0"/>
      <w:divBdr>
        <w:top w:val="none" w:sz="0" w:space="0" w:color="auto"/>
        <w:left w:val="none" w:sz="0" w:space="0" w:color="auto"/>
        <w:bottom w:val="none" w:sz="0" w:space="0" w:color="auto"/>
        <w:right w:val="none" w:sz="0" w:space="0" w:color="auto"/>
      </w:divBdr>
    </w:div>
    <w:div w:id="1081222764">
      <w:bodyDiv w:val="1"/>
      <w:marLeft w:val="0"/>
      <w:marRight w:val="0"/>
      <w:marTop w:val="0"/>
      <w:marBottom w:val="0"/>
      <w:divBdr>
        <w:top w:val="none" w:sz="0" w:space="0" w:color="auto"/>
        <w:left w:val="none" w:sz="0" w:space="0" w:color="auto"/>
        <w:bottom w:val="none" w:sz="0" w:space="0" w:color="auto"/>
        <w:right w:val="none" w:sz="0" w:space="0" w:color="auto"/>
      </w:divBdr>
    </w:div>
    <w:div w:id="1105611121">
      <w:bodyDiv w:val="1"/>
      <w:marLeft w:val="0"/>
      <w:marRight w:val="0"/>
      <w:marTop w:val="0"/>
      <w:marBottom w:val="0"/>
      <w:divBdr>
        <w:top w:val="none" w:sz="0" w:space="0" w:color="auto"/>
        <w:left w:val="none" w:sz="0" w:space="0" w:color="auto"/>
        <w:bottom w:val="none" w:sz="0" w:space="0" w:color="auto"/>
        <w:right w:val="none" w:sz="0" w:space="0" w:color="auto"/>
      </w:divBdr>
    </w:div>
    <w:div w:id="1119184888">
      <w:bodyDiv w:val="1"/>
      <w:marLeft w:val="0"/>
      <w:marRight w:val="0"/>
      <w:marTop w:val="0"/>
      <w:marBottom w:val="0"/>
      <w:divBdr>
        <w:top w:val="none" w:sz="0" w:space="0" w:color="auto"/>
        <w:left w:val="none" w:sz="0" w:space="0" w:color="auto"/>
        <w:bottom w:val="none" w:sz="0" w:space="0" w:color="auto"/>
        <w:right w:val="none" w:sz="0" w:space="0" w:color="auto"/>
      </w:divBdr>
    </w:div>
    <w:div w:id="1145505784">
      <w:bodyDiv w:val="1"/>
      <w:marLeft w:val="0"/>
      <w:marRight w:val="0"/>
      <w:marTop w:val="0"/>
      <w:marBottom w:val="0"/>
      <w:divBdr>
        <w:top w:val="none" w:sz="0" w:space="0" w:color="auto"/>
        <w:left w:val="none" w:sz="0" w:space="0" w:color="auto"/>
        <w:bottom w:val="none" w:sz="0" w:space="0" w:color="auto"/>
        <w:right w:val="none" w:sz="0" w:space="0" w:color="auto"/>
      </w:divBdr>
    </w:div>
    <w:div w:id="1149444598">
      <w:bodyDiv w:val="1"/>
      <w:marLeft w:val="0"/>
      <w:marRight w:val="0"/>
      <w:marTop w:val="0"/>
      <w:marBottom w:val="0"/>
      <w:divBdr>
        <w:top w:val="none" w:sz="0" w:space="0" w:color="auto"/>
        <w:left w:val="none" w:sz="0" w:space="0" w:color="auto"/>
        <w:bottom w:val="none" w:sz="0" w:space="0" w:color="auto"/>
        <w:right w:val="none" w:sz="0" w:space="0" w:color="auto"/>
      </w:divBdr>
    </w:div>
    <w:div w:id="1187906914">
      <w:bodyDiv w:val="1"/>
      <w:marLeft w:val="0"/>
      <w:marRight w:val="0"/>
      <w:marTop w:val="0"/>
      <w:marBottom w:val="0"/>
      <w:divBdr>
        <w:top w:val="none" w:sz="0" w:space="0" w:color="auto"/>
        <w:left w:val="none" w:sz="0" w:space="0" w:color="auto"/>
        <w:bottom w:val="none" w:sz="0" w:space="0" w:color="auto"/>
        <w:right w:val="none" w:sz="0" w:space="0" w:color="auto"/>
      </w:divBdr>
    </w:div>
    <w:div w:id="1212763170">
      <w:bodyDiv w:val="1"/>
      <w:marLeft w:val="0"/>
      <w:marRight w:val="0"/>
      <w:marTop w:val="0"/>
      <w:marBottom w:val="0"/>
      <w:divBdr>
        <w:top w:val="none" w:sz="0" w:space="0" w:color="auto"/>
        <w:left w:val="none" w:sz="0" w:space="0" w:color="auto"/>
        <w:bottom w:val="none" w:sz="0" w:space="0" w:color="auto"/>
        <w:right w:val="none" w:sz="0" w:space="0" w:color="auto"/>
      </w:divBdr>
    </w:div>
    <w:div w:id="1226137722">
      <w:bodyDiv w:val="1"/>
      <w:marLeft w:val="0"/>
      <w:marRight w:val="0"/>
      <w:marTop w:val="0"/>
      <w:marBottom w:val="0"/>
      <w:divBdr>
        <w:top w:val="none" w:sz="0" w:space="0" w:color="auto"/>
        <w:left w:val="none" w:sz="0" w:space="0" w:color="auto"/>
        <w:bottom w:val="none" w:sz="0" w:space="0" w:color="auto"/>
        <w:right w:val="none" w:sz="0" w:space="0" w:color="auto"/>
      </w:divBdr>
    </w:div>
    <w:div w:id="1273168430">
      <w:bodyDiv w:val="1"/>
      <w:marLeft w:val="0"/>
      <w:marRight w:val="0"/>
      <w:marTop w:val="0"/>
      <w:marBottom w:val="0"/>
      <w:divBdr>
        <w:top w:val="none" w:sz="0" w:space="0" w:color="auto"/>
        <w:left w:val="none" w:sz="0" w:space="0" w:color="auto"/>
        <w:bottom w:val="none" w:sz="0" w:space="0" w:color="auto"/>
        <w:right w:val="none" w:sz="0" w:space="0" w:color="auto"/>
      </w:divBdr>
    </w:div>
    <w:div w:id="1376543389">
      <w:bodyDiv w:val="1"/>
      <w:marLeft w:val="0"/>
      <w:marRight w:val="0"/>
      <w:marTop w:val="0"/>
      <w:marBottom w:val="0"/>
      <w:divBdr>
        <w:top w:val="none" w:sz="0" w:space="0" w:color="auto"/>
        <w:left w:val="none" w:sz="0" w:space="0" w:color="auto"/>
        <w:bottom w:val="none" w:sz="0" w:space="0" w:color="auto"/>
        <w:right w:val="none" w:sz="0" w:space="0" w:color="auto"/>
      </w:divBdr>
    </w:div>
    <w:div w:id="1423378446">
      <w:bodyDiv w:val="1"/>
      <w:marLeft w:val="0"/>
      <w:marRight w:val="0"/>
      <w:marTop w:val="0"/>
      <w:marBottom w:val="0"/>
      <w:divBdr>
        <w:top w:val="none" w:sz="0" w:space="0" w:color="auto"/>
        <w:left w:val="none" w:sz="0" w:space="0" w:color="auto"/>
        <w:bottom w:val="none" w:sz="0" w:space="0" w:color="auto"/>
        <w:right w:val="none" w:sz="0" w:space="0" w:color="auto"/>
      </w:divBdr>
    </w:div>
    <w:div w:id="1452823088">
      <w:bodyDiv w:val="1"/>
      <w:marLeft w:val="0"/>
      <w:marRight w:val="0"/>
      <w:marTop w:val="0"/>
      <w:marBottom w:val="0"/>
      <w:divBdr>
        <w:top w:val="none" w:sz="0" w:space="0" w:color="auto"/>
        <w:left w:val="none" w:sz="0" w:space="0" w:color="auto"/>
        <w:bottom w:val="none" w:sz="0" w:space="0" w:color="auto"/>
        <w:right w:val="none" w:sz="0" w:space="0" w:color="auto"/>
      </w:divBdr>
    </w:div>
    <w:div w:id="1504667083">
      <w:bodyDiv w:val="1"/>
      <w:marLeft w:val="0"/>
      <w:marRight w:val="0"/>
      <w:marTop w:val="0"/>
      <w:marBottom w:val="0"/>
      <w:divBdr>
        <w:top w:val="none" w:sz="0" w:space="0" w:color="auto"/>
        <w:left w:val="none" w:sz="0" w:space="0" w:color="auto"/>
        <w:bottom w:val="none" w:sz="0" w:space="0" w:color="auto"/>
        <w:right w:val="none" w:sz="0" w:space="0" w:color="auto"/>
      </w:divBdr>
    </w:div>
    <w:div w:id="1620257089">
      <w:bodyDiv w:val="1"/>
      <w:marLeft w:val="0"/>
      <w:marRight w:val="0"/>
      <w:marTop w:val="0"/>
      <w:marBottom w:val="0"/>
      <w:divBdr>
        <w:top w:val="none" w:sz="0" w:space="0" w:color="auto"/>
        <w:left w:val="none" w:sz="0" w:space="0" w:color="auto"/>
        <w:bottom w:val="none" w:sz="0" w:space="0" w:color="auto"/>
        <w:right w:val="none" w:sz="0" w:space="0" w:color="auto"/>
      </w:divBdr>
    </w:div>
    <w:div w:id="1783458333">
      <w:bodyDiv w:val="1"/>
      <w:marLeft w:val="0"/>
      <w:marRight w:val="0"/>
      <w:marTop w:val="0"/>
      <w:marBottom w:val="0"/>
      <w:divBdr>
        <w:top w:val="none" w:sz="0" w:space="0" w:color="auto"/>
        <w:left w:val="none" w:sz="0" w:space="0" w:color="auto"/>
        <w:bottom w:val="none" w:sz="0" w:space="0" w:color="auto"/>
        <w:right w:val="none" w:sz="0" w:space="0" w:color="auto"/>
      </w:divBdr>
    </w:div>
    <w:div w:id="1810245249">
      <w:bodyDiv w:val="1"/>
      <w:marLeft w:val="0"/>
      <w:marRight w:val="0"/>
      <w:marTop w:val="0"/>
      <w:marBottom w:val="0"/>
      <w:divBdr>
        <w:top w:val="none" w:sz="0" w:space="0" w:color="auto"/>
        <w:left w:val="none" w:sz="0" w:space="0" w:color="auto"/>
        <w:bottom w:val="none" w:sz="0" w:space="0" w:color="auto"/>
        <w:right w:val="none" w:sz="0" w:space="0" w:color="auto"/>
      </w:divBdr>
    </w:div>
    <w:div w:id="1882130070">
      <w:bodyDiv w:val="1"/>
      <w:marLeft w:val="0"/>
      <w:marRight w:val="0"/>
      <w:marTop w:val="0"/>
      <w:marBottom w:val="0"/>
      <w:divBdr>
        <w:top w:val="none" w:sz="0" w:space="0" w:color="auto"/>
        <w:left w:val="none" w:sz="0" w:space="0" w:color="auto"/>
        <w:bottom w:val="none" w:sz="0" w:space="0" w:color="auto"/>
        <w:right w:val="none" w:sz="0" w:space="0" w:color="auto"/>
      </w:divBdr>
    </w:div>
    <w:div w:id="193593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dlich\AppData\Local\Temp\Angebotsvorlage_DE_final_2012-06-26.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odx:xpath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odx:xpath id="career">
    <odx:dataBinding xpath="/profile/personalData/career" storeItemID="{13792969-13E2-4AC2-A76A-D59F53272E0C}"/>
  </odx:xpath>
  <odx:xpath id="name">
    <odx:dataBinding xpath="/profile/personalData/personalAttribute/value" storeItemID="{13792969-13E2-4AC2-A76A-D59F53272E0C}"/>
  </odx:xpath>
  <odx:xpath id="personalAttributeRep">
    <odx:dataBinding xpath="/profile/personalData/personalAttribute" storeItemID="{13792969-13E2-4AC2-A76A-D59F53272E0C}"/>
  </odx:xpath>
  <odx:xpath id="personalAttributeHeader">
    <odx:dataBinding xpath="/profile/personalData/personalAttribute/header" storeItemID="{13792969-13E2-4AC2-A76A-D59F53272E0C}"/>
  </odx:xpath>
  <odx:xpath id="personalAttributeValue">
    <odx:dataBinding xpath="/profile/personalData/personalAttribute/value" storeItemID="{13792969-13E2-4AC2-A76A-D59F53272E0C}"/>
  </odx:xpath>
  <odx:xpath id="publrep">
    <odx:dataBinding xpath="/profile/qualifications/publications" storeItemID="{13792969-13E2-4AC2-A76A-D59F53272E0C}"/>
  </odx:xpath>
  <odx:xpath id="publcontentrep">
    <odx:dataBinding xpath="/profile/qualifications/publications/publication" storeItemID="{13792969-13E2-4AC2-A76A-D59F53272E0C}"/>
  </odx:xpath>
  <odx:xpath id="publtitle">
    <odx:dataBinding xpath="/profile/qualifications/publications/publication/title" storeItemID="{13792969-13E2-4AC2-A76A-D59F53272E0C}"/>
  </odx:xpath>
  <odx:xpath id="publtitleFirst">
    <odx:dataBinding xpath="/profile/qualifications/publications/publication/title" storeItemID="{13792969-13E2-4AC2-A76A-D59F53272E0C}"/>
  </odx:xpath>
  <odx:xpath id="certisrep">
    <odx:dataBinding xpath="/profile/qualifications/certifications" storeItemID="{13792969-13E2-4AC2-A76A-D59F53272E0C}"/>
  </odx:xpath>
  <odx:xpath id="certicontentrep">
    <odx:dataBinding xpath="/profile/qualifications/certifications/certification" storeItemID="{13792969-13E2-4AC2-A76A-D59F53272E0C}"/>
  </odx:xpath>
  <odx:xpath id="certititle">
    <odx:dataBinding xpath="/profile/qualifications/certifications/certification/title" storeItemID="{13792969-13E2-4AC2-A76A-D59F53272E0C}"/>
  </odx:xpath>
  <odx:xpath id="languagerep">
    <odx:dataBinding xpath="/profile/qualifications/languages/language" storeItemID="{13792969-13E2-4AC2-A76A-D59F53272E0C}"/>
  </odx:xpath>
  <odx:xpath id="languagecontentrep">
    <odx:dataBinding xpath="/profile/qualifications/languages/language" storeItemID="{13792969-13E2-4AC2-A76A-D59F53272E0C}"/>
  </odx:xpath>
  <odx:xpath id="languagelabel">
    <odx:dataBinding xpath="/profile/qualifications/languages/language/label" storeItemID="{13792969-13E2-4AC2-A76A-D59F53272E0C}"/>
  </odx:xpath>
  <odx:xpath id="languagerating">
    <odx:dataBinding xpath="/profile/qualifications/languages/language/rating" storeItemID="{13792969-13E2-4AC2-A76A-D59F53272E0C}"/>
  </odx:xpath>
  <odx:xpath id="skillparentrep">
    <odx:dataBinding xpath="/profile/skills/parentGroup" storeItemID="{13792969-13E2-4AC2-A76A-D59F53272E0C}"/>
  </odx:xpath>
  <odx:xpath id="skillparentheader">
    <odx:dataBinding xpath="/profile/skills/parentGroup/header" storeItemID="{13792969-13E2-4AC2-A76A-D59F53272E0C}"/>
  </odx:xpath>
  <odx:xpath id="skillchildrep">
    <odx:dataBinding xpath="/profile/skills/parentGroup/childGroup" storeItemID="{13792969-13E2-4AC2-A76A-D59F53272E0C}"/>
  </odx:xpath>
  <odx:xpath id="childheader">
    <odx:dataBinding xpath="/profile/skills/parentGroup/childGroup/header" storeItemID="{13792969-13E2-4AC2-A76A-D59F53272E0C}"/>
  </odx:xpath>
  <odx:xpath id="skillrep">
    <odx:dataBinding xpath="/profile/skills/parentGroup/childGroup/skill" storeItemID="{13792969-13E2-4AC2-A76A-D59F53272E0C}"/>
  </odx:xpath>
  <odx:xpath id="skillcontent">
    <odx:dataBinding xpath="/profile/skills/parentGroup/childGroup/skill" storeItemID="{13792969-13E2-4AC2-A76A-D59F53272E0C}"/>
  </odx:xpath>
  <odx:xpath id="projectsrep">
    <odx:dataBinding xpath="/profile/projects" storeItemID="{13792969-13E2-4AC2-A76A-D59F53272E0C}"/>
  </odx:xpath>
  <odx:xpath id="projectrep">
    <odx:dataBinding xpath="/profile/projects/project" storeItemID="{13792969-13E2-4AC2-A76A-D59F53272E0C}"/>
  </odx:xpath>
  <odx:xpath id="projectbegin">
    <odx:dataBinding xpath="/profile/projects/project/timespan/beginDate" storeItemID="{13792969-13E2-4AC2-A76A-D59F53272E0C}"/>
  </odx:xpath>
  <odx:xpath id="projectend">
    <odx:dataBinding xpath="/profile/projects/project/timespan/endDate" storeItemID="{13792969-13E2-4AC2-A76A-D59F53272E0C}"/>
  </odx:xpath>
  <odx:xpath id="projecttitle">
    <odx:dataBinding xpath="/profile/projects/project/title" storeItemID="{13792969-13E2-4AC2-A76A-D59F53272E0C}"/>
  </odx:xpath>
  <odx:xpath id="projectdesc">
    <odx:dataBinding xpath="/profile/projects/project/description" storeItemID="{13792969-13E2-4AC2-A76A-D59F53272E0C}"/>
  </odx:xpath>
  <odx:xpath id="projectrolerep">
    <odx:dataBinding xpath="/profile/projects/project/role" storeItemID="{13792969-13E2-4AC2-A76A-D59F53272E0C}"/>
  </odx:xpath>
  <odx:xpath id="projectrole">
    <odx:dataBinding xpath="/profile/projects/project/role" storeItemID="{13792969-13E2-4AC2-A76A-D59F53272E0C}"/>
  </odx:xpath>
  <odx:xpath id="languagesrep">
    <odx:dataBinding xpath="/profile/qualifications/languages" storeItemID="{13792969-13E2-4AC2-A76A-D59F53272E0C}"/>
  </odx:xpath>
  <odx:xpath id="eduRep">
    <odx:dataBinding xpath="/profile/personalData/education" storeItemID="{13792969-13E2-4AC2-A76A-D59F53272E0C}"/>
  </odx:xpath>
  <odx:xpath id="eduHeader">
    <odx:dataBinding xpath="/profile/personalData/education/header" storeItemID="{13792969-13E2-4AC2-A76A-D59F53272E0C}"/>
  </odx:xpath>
  <odx:xpath id="pubHeader">
    <odx:dataBinding xpath="/profile/qualifications/publications/header" storeItemID="{13792969-13E2-4AC2-A76A-D59F53272E0C}"/>
  </odx:xpath>
  <odx:xpath id="certiHeader">
    <odx:dataBinding xpath="/profile/qualifications/certifications/header" storeItemID="{13792969-13E2-4AC2-A76A-D59F53272E0C}"/>
  </odx:xpath>
  <odx:xpath id="languageHeader">
    <odx:dataBinding xpath="/profile/qualifications/languages/header" storeItemID="{13792969-13E2-4AC2-A76A-D59F53272E0C}"/>
  </odx:xpath>
  <odx:xpath id="persDataHeader">
    <odx:dataBinding xpath="/profile/personalData/header" storeItemID="{13792969-13E2-4AC2-A76A-D59F53272E0C}"/>
  </odx:xpath>
  <odx:xpath id="projectTitle">
    <odx:dataBinding xpath="/profile/projects/project/title" storeItemID="{13792969-13E2-4AC2-A76A-D59F53272E0C}"/>
  </odx:xpath>
  <odx:xpath id="eduLineRep">
    <odx:dataBinding xpath="/profile/personalData/education/line" storeItemID="{13792969-13E2-4AC2-A76A-D59F53272E0C}"/>
  </odx:xpath>
  <odx:xpath id="eduContentBullet">
    <odx:dataBinding xpath="/profile/personalData/education/line/content" storeItemID="{13792969-13E2-4AC2-A76A-D59F53272E0C}"/>
  </odx:xpath>
  <odx:xpath id="eduContentNoBullet">
    <odx:dataBinding xpath="/profile/personalData/education/line/content" storeItemID="{13792969-13E2-4AC2-A76A-D59F53272E0C}"/>
  </odx:xpath>
  <odx:xpath id="eduBullet">
    <odx:dataBinding xpath="/profile/personalData/education/line/bullet" storeItemID="{13792969-13E2-4AC2-A76A-D59F53272E0C}"/>
  </odx:xpath>
  <odx:xpath id="eduNoBullet">
    <odx:dataBinding xpath="/profile/personalData/education/line/nobullet" storeItemID="{13792969-13E2-4AC2-A76A-D59F53272E0C}"/>
  </odx:xpath>
  <odx:xpath id="projectLineRep">
    <odx:dataBinding xpath="/profile/projects/project/description/line" storeItemID="{13792969-13E2-4AC2-A76A-D59F53272E0C}"/>
  </odx:xpath>
  <odx:xpath id="projectDescContBullet">
    <odx:dataBinding xpath="/profile/projects/project/description/line/content" storeItemID="{13792969-13E2-4AC2-A76A-D59F53272E0C}"/>
  </odx:xpath>
  <odx:xpath id="projectDescContentNoBullet">
    <odx:dataBinding xpath="/profile/projects/project/description/line/content" storeItemID="{13792969-13E2-4AC2-A76A-D59F53272E0C}"/>
  </odx:xpath>
  <odx:xpath id="projectLineBullet">
    <odx:dataBinding xpath="/profile/projects/project/description/line/bullet" storeItemID="{13792969-13E2-4AC2-A76A-D59F53272E0C}"/>
  </odx:xpath>
  <odx:xpath id="projectLineNoBullet">
    <odx:dataBinding xpath="/profile/projects/project/description/line/nobullet" storeItemID="{13792969-13E2-4AC2-A76A-D59F53272E0C}"/>
  </odx:xpath>
  <odx:xpath id="languagesRep">
    <odx:dataBinding xpath="/profile/qualifications/languages" storeItemID="{13792969-13E2-4AC2-A76A-D59F53272E0C}"/>
  </odx:xpath>
  <odx:xpath id="languageRep">
    <odx:dataBinding xpath="/profile/qualifications/languages/language" storeItemID="{13792969-13E2-4AC2-A76A-D59F53272E0C}"/>
  </odx:xpath>
  <odx:xpath id="languageLabel">
    <odx:dataBinding xpath="/profile/qualifications/languages/language/label" storeItemID="{13792969-13E2-4AC2-A76A-D59F53272E0C}"/>
  </odx:xpath>
  <odx:xpath id="languageRating">
    <odx:dataBinding xpath="/profile/qualifications/languages/language/rating" storeItemID="{13792969-13E2-4AC2-A76A-D59F53272E0C}"/>
  </odx:xpath>
  <odx:xpath id="persDataNameBig">
    <odx:dataBinding xpath="/profile/personalData/name/value" storeItemID="{13792969-13E2-4AC2-A76A-D59F53272E0C}"/>
  </odx:xpath>
  <odx:xpath id="persDataName">
    <odx:dataBinding xpath="/profile/personalData/name/value" storeItemID="{13792969-13E2-4AC2-A76A-D59F53272E0C}"/>
  </odx:xpath>
  <odx:xpath id="yearOfBirthRep">
    <odx:dataBinding xpath="/profile/personalData/yearOfBirth" storeItemID="{13792969-13E2-4AC2-A76A-D59F53272E0C}"/>
  </odx:xpath>
  <odx:xpath id="yearOfBirthValue">
    <odx:dataBinding xpath="/profile/personalData/yearOfBirth/value" storeItemID="{13792969-13E2-4AC2-A76A-D59F53272E0C}"/>
  </odx:xpath>
  <odx:xpath id="yearOfBirthHeader">
    <odx:dataBinding xpath="/profile/personalData/yearOfBirth/header" storeItemID="{13792969-13E2-4AC2-A76A-D59F53272E0C}"/>
  </odx:xpath>
  <odx:xpath id="langHeader">
    <odx:dataBinding xpath="/profile/qualifications/languages/header" storeItemID="{13792969-13E2-4AC2-A76A-D59F53272E0C}"/>
  </odx:xpath>
  <odx:xpath id="projectCustomer">
    <odx:dataBinding xpath="/profile/projects/project/customer" storeItemID="{13792969-13E2-4AC2-A76A-D59F53272E0C}"/>
  </odx:xpath>
  <odx:xpath id="projectCustomerRep">
    <odx:dataBinding xpath="/profile/projects/project/customer" storeItemID="{13792969-13E2-4AC2-A76A-D59F53272E0C}"/>
  </odx:xpath>
  <odx:xpath id="projectsHeader">
    <odx:dataBinding xpath="/profile/projects/header" storeItemID="{13792969-13E2-4AC2-A76A-D59F53272E0C}"/>
  </odx:xpath>
  <odx:xpath id="careerRep">
    <odx:dataBinding xpath="/profile/personalData/career" storeItemID="{13792969-13E2-4AC2-A76A-D59F53272E0C}"/>
  </odx:xpath>
  <odx:xpath id="publFirst">
    <odx:dataBinding xpath="/profile/qualifications/publications/publication/firstForAngebot" storeItemID="{13792969-13E2-4AC2-A76A-D59F53272E0C}"/>
  </odx:xpath>
  <odx:xpath id="publNoFirst">
    <odx:dataBinding xpath="not(/profile/qualifications/publications/publication/firstForAngebot)" storeItemID="{13792969-13E2-4AC2-A76A-D59F53272E0C}"/>
  </odx:xpath>
  <odx:xpath id="certiFirst">
    <odx:dataBinding xpath="/profile/qualifications/certifications/certification/firstForAngebot" storeItemID="{13792969-13E2-4AC2-A76A-D59F53272E0C}"/>
  </odx:xpath>
  <odx:xpath id="certiNoFirst">
    <odx:dataBinding xpath="not(/profile/qualifications/certifications/certification/firstForAngebot)" storeItemID="{13792969-13E2-4AC2-A76A-D59F53272E0C}"/>
  </odx:xpath>
  <odx:xpath id="langFirst">
    <odx:dataBinding xpath="/profile/qualifications/languages/language/firstForAngebot" storeItemID="{13792969-13E2-4AC2-A76A-D59F53272E0C}"/>
  </odx:xpath>
  <odx:xpath id="langNoFirst">
    <odx:dataBinding xpath="not(/profile/qualifications/languages/language/firstForAngebot)" storeItemID="{13792969-13E2-4AC2-A76A-D59F53272E0C}"/>
  </odx:xpath>
  <odx:xpath id="skillContent">
    <odx:dataBinding xpath="/profile/skills/parentGroup/childGroup/skill/value" storeItemID="{13792969-13E2-4AC2-A76A-D59F53272E0C}"/>
  </odx:xpath>
  <odx:xpath id="skillRep">
    <odx:dataBinding xpath="/profile/skills/parentGroup/childGroup/skill" storeItemID="{13792969-13E2-4AC2-A76A-D59F53272E0C}"/>
  </odx:xpath>
  <odx:xpath id="skillFirst">
    <odx:dataBinding xpath="/profile/skills/parentGroup/childGroup/skill/firstForAngebot" storeItemID="{13792969-13E2-4AC2-A76A-D59F53272E0C}"/>
  </odx:xpath>
  <odx:xpath id="skillNoFirst">
    <odx:dataBinding xpath="not(/profile/skills/parentGroup/childGroup/skill/firstForAngebot)" storeItemID="{13792969-13E2-4AC2-A76A-D59F53272E0C}"/>
  </odx:xpath>
  <odx:xpath id="eduFirst">
    <odx:dataBinding xpath="(/profile/personalData/education/line/bullet) and (/profile/personalData/education/line/firstForAngebot)" storeItemID="{13792969-13E2-4AC2-A76A-D59F53272E0C}"/>
  </odx:xpath>
  <odx:xpath id="eduNoFirst">
    <odx:dataBinding xpath="(/profile/personalData/education/line/bullet) and (not(/profile/personalData/education/line/firstForAngebot))" storeItemID="{13792969-13E2-4AC2-A76A-D59F53272E0C}"/>
  </odx:xpath>
  <odx:xpath id="sumHeader">
    <odx:dataBinding xpath="/profile/personalData/summary/header" storeItemID="{13792969-13E2-4AC2-A76A-D59F53272E0C}"/>
  </odx:xpath>
  <odx:xpath id="sumContentBulletFirst">
    <odx:dataBinding xpath="/profile/personalData/summary/line/content" storeItemID="{13792969-13E2-4AC2-A76A-D59F53272E0C}"/>
  </odx:xpath>
  <odx:xpath id="sumContentBulletNoFirst">
    <odx:dataBinding xpath="/profile/personalData/summary/line/content" storeItemID="{13792969-13E2-4AC2-A76A-D59F53272E0C}"/>
  </odx:xpath>
  <odx:xpath id="sumContentNoBullet">
    <odx:dataBinding xpath="/profile/personalData/summary/line/nobullet" storeItemID="{13792969-13E2-4AC2-A76A-D59F53272E0C}"/>
  </odx:xpath>
  <odx:xpath id="sumLineRep">
    <odx:dataBinding xpath="/profile/personalData/summary/line" storeItemID="{13792969-13E2-4AC2-A76A-D59F53272E0C}"/>
  </odx:xpath>
  <odx:xpath id="sumRep">
    <odx:dataBinding xpath="/profile/personalData/summary" storeItemID="{13792969-13E2-4AC2-A76A-D59F53272E0C}"/>
  </odx:xpath>
  <odx:xpath id="sumBullet">
    <odx:dataBinding xpath="/profile/personalData/summary/line/bullet" storeItemID="{13792969-13E2-4AC2-A76A-D59F53272E0C}"/>
  </odx:xpath>
  <odx:xpath id="sumNoBullet">
    <odx:dataBinding xpath="/profile/personalData/summary/line/nobullet" storeItemID="{13792969-13E2-4AC2-A76A-D59F53272E0C}"/>
  </odx:xpath>
  <odx:xpath id="sumFirst">
    <odx:dataBinding xpath="(/profile/personalData/summary/line/bullet) and (/profile/personalData/summary/line/firstForAngebot)" storeItemID="{13792969-13E2-4AC2-A76A-D59F53272E0C}"/>
  </odx:xpath>
  <odx:xpath id="sumNoFirst">
    <odx:dataBinding xpath="(/profile/personalData/summary/line/bullet) and (not(/profile/personalData/summary/line/firstForAngebot))" storeItemID="{13792969-13E2-4AC2-A76A-D59F53272E0C}"/>
  </odx:xpath>
  <odx:xpath id="projectDescHeader">
    <odx:dataBinding xpath="/profile/projects/project/description/header" storeItemID="{13792969-13E2-4AC2-A76A-D59F53272E0C}"/>
  </odx:xpath>
  <odx:xpath id="projectDescContentRep">
    <odx:dataBinding xpath="/profile/projects/project/description" storeItemID="{13792969-13E2-4AC2-A76A-D59F53272E0C}"/>
  </odx:xpath>
  <odx:xpath id="trainASTTitle">
    <odx:dataBinding xpath="/profile/qualifications/trainingsAsTutor/trainingAsTutor/title" storeItemID="{13792969-13E2-4AC2-A76A-D59F53272E0C}"/>
  </odx:xpath>
  <odx:xpath id="trainASTRep">
    <odx:dataBinding xpath="/profile/qualifications/trainingsAsTutor/trainingAsTutor" storeItemID="{13792969-13E2-4AC2-A76A-D59F53272E0C}"/>
  </odx:xpath>
  <odx:xpath id="trainASTHeader">
    <odx:dataBinding xpath="/profile/qualifications/trainingsAsTutor/header" storeItemID="{13792969-13E2-4AC2-A76A-D59F53272E0C}"/>
  </odx:xpath>
  <odx:xpath id="trainsASTRep">
    <odx:dataBinding xpath="/profile/qualifications/trainingsAsTutor" storeItemID="{13792969-13E2-4AC2-A76A-D59F53272E0C}"/>
  </odx:xpath>
  <odx:xpath id="trainTitle">
    <odx:dataBinding xpath="/profile/qualifications/trainings/training/title" storeItemID="{13792969-13E2-4AC2-A76A-D59F53272E0C}"/>
  </odx:xpath>
  <odx:xpath id="trainRep">
    <odx:dataBinding xpath="/profile/qualifications/trainings/training" storeItemID="{13792969-13E2-4AC2-A76A-D59F53272E0C}"/>
  </odx:xpath>
  <odx:xpath id="trainHeader">
    <odx:dataBinding xpath="/profile/qualifications/trainings/header" storeItemID="{13792969-13E2-4AC2-A76A-D59F53272E0C}"/>
  </odx:xpath>
  <odx:xpath id="trainsRep">
    <odx:dataBinding xpath="/profile/qualifications/trainings" storeItemID="{13792969-13E2-4AC2-A76A-D59F53272E0C}"/>
  </odx:xpath>
  <odx:xpath id="trainASTRep">
    <odx:dataBinding xpath="/profile/qualifications/trainingsAsTutor/trainingAsTutor" storeItemID="{13792969-13E2-4AC2-A76A-D59F53272E0C}"/>
  </odx:xpath>
  <odx:xpath id="trainsASTRep">
    <odx:dataBinding xpath="/profile/qualifications/trainingsAsTutor" storeItemID="{13792969-13E2-4AC2-A76A-D59F53272E0C}"/>
  </odx:xpath>
  <odx:xpath id="trainRep">
    <odx:dataBinding xpath="/profile/qualifications/trainings/training" storeItemID="{13792969-13E2-4AC2-A76A-D59F53272E0C}"/>
  </odx:xpath>
  <odx:xpath id="trainsRep">
    <odx:dataBinding xpath="/profile/qualifications/trainings" storeItemID="{13792969-13E2-4AC2-A76A-D59F53272E0C}"/>
  </odx:xpath>
  <odx:xpath id="trainASTRep">
    <odx:dataBinding xpath="/profile/qualifications/trainingsAsTutor/trainingAsTutor" storeItemID="{13792969-13E2-4AC2-A76A-D59F53272E0C}"/>
  </odx:xpath>
  <odx:xpath id="trainsASTRep">
    <odx:dataBinding xpath="/profile/qualifications/trainingsAsTutor" storeItemID="{13792969-13E2-4AC2-A76A-D59F53272E0C}"/>
  </odx:xpath>
  <odx:xpath id="trainRep">
    <odx:dataBinding xpath="/profile/qualifications/trainings/training" storeItemID="{13792969-13E2-4AC2-A76A-D59F53272E0C}"/>
  </odx:xpath>
  <odx:xpath id="trainsRep">
    <odx:dataBinding xpath="/profile/qualifications/trainings" storeItemID="{13792969-13E2-4AC2-A76A-D59F53272E0C}"/>
  </odx:xpath>
  <odx:xpath id="trainASTRep">
    <odx:dataBinding xpath="/profile/qualifications/trainingsAsTutor/trainingAsTutor" storeItemID="{13792969-13E2-4AC2-A76A-D59F53272E0C}"/>
  </odx:xpath>
  <odx:xpath id="trainsASTRep">
    <odx:dataBinding xpath="/profile/qualifications/trainingsAsTutor" storeItemID="{13792969-13E2-4AC2-A76A-D59F53272E0C}"/>
  </odx:xpath>
  <odx:xpath id="trainRep">
    <odx:dataBinding xpath="/profile/qualifications/trainings/training" storeItemID="{13792969-13E2-4AC2-A76A-D59F53272E0C}"/>
  </odx:xpath>
  <odx:xpath id="trainsRep">
    <odx:dataBinding xpath="/profile/qualifications/trainings" storeItemID="{13792969-13E2-4AC2-A76A-D59F53272E0C}"/>
  </odx:xpath>
  <odx:xpath id="trainASTRep">
    <odx:dataBinding xpath="/profile/qualifications/trainingsAsTutor/trainingAsTutor" storeItemID="{13792969-13E2-4AC2-A76A-D59F53272E0C}"/>
  </odx:xpath>
  <odx:xpath id="trainsASTRep">
    <odx:dataBinding xpath="/profile/qualifications/trainingsAsTutor" storeItemID="{13792969-13E2-4AC2-A76A-D59F53272E0C}"/>
  </odx:xpath>
  <odx:xpath id="trainRep">
    <odx:dataBinding xpath="/profile/qualifications/trainings/training" storeItemID="{13792969-13E2-4AC2-A76A-D59F53272E0C}"/>
  </odx:xpath>
  <odx:xpath id="trainsRep">
    <odx:dataBinding xpath="/profile/qualifications/trainings" storeItemID="{13792969-13E2-4AC2-A76A-D59F53272E0C}"/>
  </odx:xpath>
  <odx:xpath id="trainASTRep">
    <odx:dataBinding xpath="/profile/qualifications/trainingsAsTutor/trainingAsTutor" storeItemID="{13792969-13E2-4AC2-A76A-D59F53272E0C}"/>
  </odx:xpath>
  <odx:xpath id="trainsASTRep">
    <odx:dataBinding xpath="/profile/qualifications/trainingsAsTutor" storeItemID="{13792969-13E2-4AC2-A76A-D59F53272E0C}"/>
  </odx:xpath>
  <odx:xpath id="trainRep">
    <odx:dataBinding xpath="/profile/qualifications/trainings/training" storeItemID="{13792969-13E2-4AC2-A76A-D59F53272E0C}"/>
  </odx:xpath>
  <odx:xpath id="trainsRep">
    <odx:dataBinding xpath="/profile/qualifications/trainings" storeItemID="{13792969-13E2-4AC2-A76A-D59F53272E0C}"/>
  </odx:xpath>
  <odx:xpath id="trainASTRep">
    <odx:dataBinding xpath="/profile/qualifications/trainingsAsTutor/trainingAsTutor" storeItemID="{13792969-13E2-4AC2-A76A-D59F53272E0C}"/>
  </odx:xpath>
  <odx:xpath id="trainsASTRep">
    <odx:dataBinding xpath="/profile/qualifications/trainingsAsTutor" storeItemID="{13792969-13E2-4AC2-A76A-D59F53272E0C}"/>
  </odx:xpath>
  <odx:xpath id="trainRep">
    <odx:dataBinding xpath="/profile/qualifications/trainings/training" storeItemID="{13792969-13E2-4AC2-A76A-D59F53272E0C}"/>
  </odx:xpath>
  <odx:xpath id="trainsRep">
    <odx:dataBinding xpath="/profile/qualifications/trainings" storeItemID="{13792969-13E2-4AC2-A76A-D59F53272E0C}"/>
  </odx:xpath>
  <odx:xpath id="trainASTRep">
    <odx:dataBinding xpath="/profile/qualifications/trainingsAsTutor/trainingAsTutor" storeItemID="{13792969-13E2-4AC2-A76A-D59F53272E0C}"/>
  </odx:xpath>
  <odx:xpath id="trainsASTRep">
    <odx:dataBinding xpath="/profile/qualifications/trainingsAsTutor" storeItemID="{13792969-13E2-4AC2-A76A-D59F53272E0C}"/>
  </odx:xpath>
  <odx:xpath id="trainRep">
    <odx:dataBinding xpath="/profile/qualifications/trainings/training" storeItemID="{13792969-13E2-4AC2-A76A-D59F53272E0C}"/>
  </odx:xpath>
  <odx:xpath id="trainsRep">
    <odx:dataBinding xpath="/profile/qualifications/trainings" storeItemID="{13792969-13E2-4AC2-A76A-D59F53272E0C}"/>
  </odx:xpath>
  <odx:xpath id="skillparentheader_0">
    <odx:dataBinding xpath="/profile/skills/parentGroup[1]/header" storeItemID="{13792969-13E2-4AC2-A76A-D59F53272E0C}"/>
  </odx:xpath>
  <odx:xpath id="skillchildrep_0">
    <odx:dataBinding xpath="/profile/skills/parentGroup[1]/childGroup" storeItemID="{13792969-13E2-4AC2-A76A-D59F53272E0C}"/>
  </odx:xpath>
  <odx:xpath id="childheader_0">
    <odx:dataBinding xpath="/profile/skills/parentGroup[1]/childGroup/header" storeItemID="{13792969-13E2-4AC2-A76A-D59F53272E0C}"/>
  </odx:xpath>
  <odx:xpath id="skillRep_0">
    <odx:dataBinding xpath="/profile/skills/parentGroup[1]/childGroup/skill" storeItemID="{13792969-13E2-4AC2-A76A-D59F53272E0C}"/>
  </odx:xpath>
  <odx:xpath id="skillFirst_0">
    <odx:dataBinding xpath="/profile/skills/parentGroup[1]/childGroup/skill/firstForAngebot" storeItemID="{13792969-13E2-4AC2-A76A-D59F53272E0C}"/>
  </odx:xpath>
  <odx:xpath id="skillContent_0">
    <odx:dataBinding xpath="/profile/skills/parentGroup[1]/childGroup/skill/value" storeItemID="{13792969-13E2-4AC2-A76A-D59F53272E0C}"/>
  </odx:xpath>
  <odx:xpath id="skillNoFirst_0">
    <odx:dataBinding xpath="not(/profile/skills/parentGroup[1]/childGroup/skill/firstForAngebot)" storeItemID="{13792969-13E2-4AC2-A76A-D59F53272E0C}"/>
  </odx:xpath>
  <odx:xpath id="skillContent_0">
    <odx:dataBinding xpath="/profile/skills/parentGroup[1]/childGroup/skill/value" storeItemID="{13792969-13E2-4AC2-A76A-D59F53272E0C}"/>
  </odx:xpath>
  <odx:xpath id="projectsHeader_0">
    <odx:dataBinding xpath="/profile/projects[1]/header" storeItemID="{13792969-13E2-4AC2-A76A-D59F53272E0C}"/>
  </odx:xpath>
  <odx:xpath id="projectrep_0">
    <odx:dataBinding xpath="/profile/projects[1]/project" storeItemID="{13792969-13E2-4AC2-A76A-D59F53272E0C}"/>
  </odx:xpath>
  <odx:xpath id="projectbegin_0">
    <odx:dataBinding xpath="/profile/projects[1]/project/timespan/beginDate" storeItemID="{13792969-13E2-4AC2-A76A-D59F53272E0C}"/>
  </odx:xpath>
  <odx:xpath id="projectend_0">
    <odx:dataBinding xpath="/profile/projects[1]/project/timespan/endDate" storeItemID="{13792969-13E2-4AC2-A76A-D59F53272E0C}"/>
  </odx:xpath>
  <odx:xpath id="projectrolerep_0">
    <odx:dataBinding xpath="/profile/projects[1]/project/role" storeItemID="{13792969-13E2-4AC2-A76A-D59F53272E0C}"/>
  </odx:xpath>
  <odx:xpath id="projectrole_0">
    <odx:dataBinding xpath="/profile/projects[1]/project/role" storeItemID="{13792969-13E2-4AC2-A76A-D59F53272E0C}"/>
  </odx:xpath>
  <odx:xpath id="projectTitle_0">
    <odx:dataBinding xpath="/profile/projects[1]/project/title" storeItemID="{13792969-13E2-4AC2-A76A-D59F53272E0C}"/>
  </odx:xpath>
  <odx:xpath id="projectCustomerRep_0">
    <odx:dataBinding xpath="/profile/projects[1]/project/customer" storeItemID="{13792969-13E2-4AC2-A76A-D59F53272E0C}"/>
  </odx:xpath>
  <odx:xpath id="projectCustomer_0">
    <odx:dataBinding xpath="/profile/projects[1]/project/customer" storeItemID="{13792969-13E2-4AC2-A76A-D59F53272E0C}"/>
  </odx:xpath>
  <odx:xpath id="projectDescContentRep_0">
    <odx:dataBinding xpath="/profile/projects[1]/project/description" storeItemID="{13792969-13E2-4AC2-A76A-D59F53272E0C}"/>
  </odx:xpath>
  <odx:xpath id="projectDescHeader_0">
    <odx:dataBinding xpath="/profile/projects[1]/project/description/header" storeItemID="{13792969-13E2-4AC2-A76A-D59F53272E0C}"/>
  </odx:xpath>
  <odx:xpath id="projectLineRep_0">
    <odx:dataBinding xpath="/profile/projects[1]/project/description/line" storeItemID="{13792969-13E2-4AC2-A76A-D59F53272E0C}"/>
  </odx:xpath>
  <odx:xpath id="projectLineBullet_0">
    <odx:dataBinding xpath="/profile/projects[1]/project/description/line/bullet" storeItemID="{13792969-13E2-4AC2-A76A-D59F53272E0C}"/>
  </odx:xpath>
  <odx:xpath id="projectDescContBullet_0">
    <odx:dataBinding xpath="/profile/projects[1]/project/description/line/content" storeItemID="{13792969-13E2-4AC2-A76A-D59F53272E0C}"/>
  </odx:xpath>
  <odx:xpath id="projectLineNoBullet_0">
    <odx:dataBinding xpath="/profile/projects[1]/project/description/line/nobullet" storeItemID="{13792969-13E2-4AC2-A76A-D59F53272E0C}"/>
  </odx:xpath>
  <odx:xpath id="projectDescContentNoBullet_0">
    <odx:dataBinding xpath="/profile/projects[1]/project/description/line/content" storeItemID="{13792969-13E2-4AC2-A76A-D59F53272E0C}"/>
  </odx:xpath>
  <odx:xpath id="sumHeader_0">
    <odx:dataBinding xpath="/profile/personalData/summary[1]/header" storeItemID="{13792969-13E2-4AC2-A76A-D59F53272E0C}"/>
  </odx:xpath>
  <odx:xpath id="sumLineRep_0">
    <odx:dataBinding xpath="/profile/personalData/summary[1]/line" storeItemID="{13792969-13E2-4AC2-A76A-D59F53272E0C}"/>
  </odx:xpath>
  <odx:xpath id="sumFirst_0">
    <odx:dataBinding xpath="(/profile/personalData/summary[1]/line/bullet) and (/profile/personalData/summary[1]/line/firstForAngebot)" storeItemID="{13792969-13E2-4AC2-A76A-D59F53272E0C}"/>
  </odx:xpath>
  <odx:xpath id="sumContentBulletFirst_0">
    <odx:dataBinding xpath="/profile/personalData/summary[1]/line/content" storeItemID="{13792969-13E2-4AC2-A76A-D59F53272E0C}"/>
  </odx:xpath>
  <odx:xpath id="sumNoFirst_0">
    <odx:dataBinding xpath="(/profile/personalData/summary[1]/line/bullet) and (not(/profile/personalData/summary[1]/line/firstForAngebot))" storeItemID="{13792969-13E2-4AC2-A76A-D59F53272E0C}"/>
  </odx:xpath>
  <odx:xpath id="sumContentBulletNoFirst_0">
    <odx:dataBinding xpath="/profile/personalData/summary[1]/line/content" storeItemID="{13792969-13E2-4AC2-A76A-D59F53272E0C}"/>
  </odx:xpath>
  <odx:xpath id="sumNoBullet_0">
    <odx:dataBinding xpath="/profile/personalData/summary[1]/line/nobullet" storeItemID="{13792969-13E2-4AC2-A76A-D59F53272E0C}"/>
  </odx:xpath>
  <odx:xpath id="sumContentNoBullet_0">
    <odx:dataBinding xpath="/profile/personalData/summary[1]/line/content" storeItemID="{13792969-13E2-4AC2-A76A-D59F53272E0C}"/>
  </odx:xpath>
  <odx:xpath id="yearOfBirthHeader_0">
    <odx:dataBinding xpath="/profile/personalData/yearOfBirth[1]/header" storeItemID="{13792969-13E2-4AC2-A76A-D59F53272E0C}"/>
  </odx:xpath>
  <odx:xpath id="yearOfBirthValue_0">
    <odx:dataBinding xpath="/profile/personalData/yearOfBirth[1]/value" storeItemID="{13792969-13E2-4AC2-A76A-D59F53272E0C}"/>
  </odx:xpath>
  <odx:xpath id="eduHeader_0">
    <odx:dataBinding xpath="/profile/personalData/education[1]/header" storeItemID="{13792969-13E2-4AC2-A76A-D59F53272E0C}"/>
  </odx:xpath>
  <odx:xpath id="eduLineRep_0">
    <odx:dataBinding xpath="/profile/personalData/education[1]/line" storeItemID="{13792969-13E2-4AC2-A76A-D59F53272E0C}"/>
  </odx:xpath>
  <odx:xpath id="eduFirst_0">
    <odx:dataBinding xpath="(/profile/personalData/education[1]/line/bullet) and (/profile/personalData/education[1]/line/firstForAngebot)" storeItemID="{13792969-13E2-4AC2-A76A-D59F53272E0C}"/>
  </odx:xpath>
  <odx:xpath id="eduContentBullet_0">
    <odx:dataBinding xpath="/profile/personalData/education[1]/line/content" storeItemID="{13792969-13E2-4AC2-A76A-D59F53272E0C}"/>
  </odx:xpath>
  <odx:xpath id="eduNoFirst_0">
    <odx:dataBinding xpath="(/profile/personalData/education[1]/line/bullet) and (not(/profile/personalData/education[1]/line/firstForAngebot))" storeItemID="{13792969-13E2-4AC2-A76A-D59F53272E0C}"/>
  </odx:xpath>
  <odx:xpath id="eduContentBullet_0">
    <odx:dataBinding xpath="/profile/personalData/education[1]/line/content" storeItemID="{13792969-13E2-4AC2-A76A-D59F53272E0C}"/>
  </odx:xpath>
  <odx:xpath id="eduNoBullet_0">
    <odx:dataBinding xpath="/profile/personalData/education[1]/line/nobullet" storeItemID="{13792969-13E2-4AC2-A76A-D59F53272E0C}"/>
  </odx:xpath>
  <odx:xpath id="eduContentNoBullet_0">
    <odx:dataBinding xpath="/profile/personalData/education[1]/line/content" storeItemID="{13792969-13E2-4AC2-A76A-D59F53272E0C}"/>
  </odx:xpath>
  <odx:xpath id="langHeader_0">
    <odx:dataBinding xpath="/profile/qualifications/languages[1]/header" storeItemID="{13792969-13E2-4AC2-A76A-D59F53272E0C}"/>
  </odx:xpath>
  <odx:xpath id="languageRep_0">
    <odx:dataBinding xpath="/profile/qualifications/languages[1]/language" storeItemID="{13792969-13E2-4AC2-A76A-D59F53272E0C}"/>
  </odx:xpath>
  <odx:xpath id="langFirst_0">
    <odx:dataBinding xpath="/profile/qualifications/languages[1]/language/firstForAngebot" storeItemID="{13792969-13E2-4AC2-A76A-D59F53272E0C}"/>
  </odx:xpath>
  <odx:xpath id="languageLabel_0">
    <odx:dataBinding xpath="/profile/qualifications/languages[1]/language/label" storeItemID="{13792969-13E2-4AC2-A76A-D59F53272E0C}"/>
  </odx:xpath>
  <odx:xpath id="languageRating_0">
    <odx:dataBinding xpath="/profile/qualifications/languages[1]/language/rating" storeItemID="{13792969-13E2-4AC2-A76A-D59F53272E0C}"/>
  </odx:xpath>
  <odx:xpath id="langNoFirst_0">
    <odx:dataBinding xpath="not(/profile/qualifications/languages[1]/language/firstForAngebot)" storeItemID="{13792969-13E2-4AC2-A76A-D59F53272E0C}"/>
  </odx:xpath>
  <odx:xpath id="languageLabel_0">
    <odx:dataBinding xpath="/profile/qualifications/languages[1]/language/label" storeItemID="{13792969-13E2-4AC2-A76A-D59F53272E0C}"/>
  </odx:xpath>
  <odx:xpath id="languageRating_0">
    <odx:dataBinding xpath="/profile/qualifications/languages[1]/language/rating" storeItemID="{13792969-13E2-4AC2-A76A-D59F53272E0C}"/>
  </odx:xpath>
  <odx:xpath id="sumFirst_0_0">
    <odx:dataBinding xpath="(/profile/personalData/summary[1]/line[1]/bullet) and (/profile/personalData/summary[1]/line[1]/firstForAngebot)" storeItemID="{13792969-13E2-4AC2-A76A-D59F53272E0C}"/>
  </odx:xpath>
  <odx:xpath id="sumContentBulletFirst_0_0">
    <odx:dataBinding xpath="/profile/personalData/summary[1]/line[1]/content" storeItemID="{13792969-13E2-4AC2-A76A-D59F53272E0C}"/>
  </odx:xpath>
  <odx:xpath id="sumNoFirst_0_0">
    <odx:dataBinding xpath="(/profile/personalData/summary[1]/line[1]/bullet) and (not(/profile/personalData/summary[1]/line[1]/firstForAngebot))" storeItemID="{13792969-13E2-4AC2-A76A-D59F53272E0C}"/>
  </odx:xpath>
  <odx:xpath id="sumContentBulletNoFirst_0_0">
    <odx:dataBinding xpath="/profile/personalData/summary[1]/line[1]/content" storeItemID="{13792969-13E2-4AC2-A76A-D59F53272E0C}"/>
  </odx:xpath>
  <odx:xpath id="sumNoBullet_0_0">
    <odx:dataBinding xpath="/profile/personalData/summary[1]/line[1]/nobullet" storeItemID="{13792969-13E2-4AC2-A76A-D59F53272E0C}"/>
  </odx:xpath>
  <odx:xpath id="sumContentNoBullet_0_0">
    <odx:dataBinding xpath="/profile/personalData/summary[1]/line[1]/content" storeItemID="{13792969-13E2-4AC2-A76A-D59F53272E0C}"/>
  </odx:xpath>
  <odx:xpath id="eduFirst_0_0">
    <odx:dataBinding xpath="(/profile/personalData/education[1]/line[1]/bullet) and (/profile/personalData/education[1]/line[1]/firstForAngebot)" storeItemID="{13792969-13E2-4AC2-A76A-D59F53272E0C}"/>
  </odx:xpath>
  <odx:xpath id="eduContentBullet_0_0">
    <odx:dataBinding xpath="/profile/personalData/education[1]/line[1]/content" storeItemID="{13792969-13E2-4AC2-A76A-D59F53272E0C}"/>
  </odx:xpath>
  <odx:xpath id="eduNoFirst_0_0">
    <odx:dataBinding xpath="(/profile/personalData/education[1]/line[1]/bullet) and (not(/profile/personalData/education[1]/line[1]/firstForAngebot))" storeItemID="{13792969-13E2-4AC2-A76A-D59F53272E0C}"/>
  </odx:xpath>
  <odx:xpath id="eduContentBullet_0_0">
    <odx:dataBinding xpath="/profile/personalData/education[1]/line[1]/content" storeItemID="{13792969-13E2-4AC2-A76A-D59F53272E0C}"/>
  </odx:xpath>
  <odx:xpath id="eduNoBullet_0_0">
    <odx:dataBinding xpath="/profile/personalData/education[1]/line[1]/nobullet" storeItemID="{13792969-13E2-4AC2-A76A-D59F53272E0C}"/>
  </odx:xpath>
  <odx:xpath id="eduContentNoBullet_0_0">
    <odx:dataBinding xpath="/profile/personalData/education[1]/line[1]/content" storeItemID="{13792969-13E2-4AC2-A76A-D59F53272E0C}"/>
  </odx:xpath>
  <odx:xpath id="eduFirst_0_1">
    <odx:dataBinding xpath="(/profile/personalData/education[1]/line[2]/bullet) and (/profile/personalData/education[1]/line[2]/firstForAngebot)" storeItemID="{13792969-13E2-4AC2-A76A-D59F53272E0C}"/>
  </odx:xpath>
  <odx:xpath id="eduContentBullet_0_1">
    <odx:dataBinding xpath="/profile/personalData/education[1]/line[2]/content" storeItemID="{13792969-13E2-4AC2-A76A-D59F53272E0C}"/>
  </odx:xpath>
  <odx:xpath id="eduNoFirst_0_1">
    <odx:dataBinding xpath="(/profile/personalData/education[1]/line[2]/bullet) and (not(/profile/personalData/education[1]/line[2]/firstForAngebot))" storeItemID="{13792969-13E2-4AC2-A76A-D59F53272E0C}"/>
  </odx:xpath>
  <odx:xpath id="eduContentBullet_0_1">
    <odx:dataBinding xpath="/profile/personalData/education[1]/line[2]/content" storeItemID="{13792969-13E2-4AC2-A76A-D59F53272E0C}"/>
  </odx:xpath>
  <odx:xpath id="eduNoBullet_0_1">
    <odx:dataBinding xpath="/profile/personalData/education[1]/line[2]/nobullet" storeItemID="{13792969-13E2-4AC2-A76A-D59F53272E0C}"/>
  </odx:xpath>
  <odx:xpath id="eduContentNoBullet_0_1">
    <odx:dataBinding xpath="/profile/personalData/education[1]/line[2]/content" storeItemID="{13792969-13E2-4AC2-A76A-D59F53272E0C}"/>
  </odx:xpath>
  <odx:xpath id="eduFirst_0_2">
    <odx:dataBinding xpath="(/profile/personalData/education[1]/line[3]/bullet) and (/profile/personalData/education[1]/line[3]/firstForAngebot)" storeItemID="{13792969-13E2-4AC2-A76A-D59F53272E0C}"/>
  </odx:xpath>
  <odx:xpath id="eduContentBullet_0_2">
    <odx:dataBinding xpath="/profile/personalData/education[1]/line[3]/content" storeItemID="{13792969-13E2-4AC2-A76A-D59F53272E0C}"/>
  </odx:xpath>
  <odx:xpath id="eduNoFirst_0_2">
    <odx:dataBinding xpath="(/profile/personalData/education[1]/line[3]/bullet) and (not(/profile/personalData/education[1]/line[3]/firstForAngebot))" storeItemID="{13792969-13E2-4AC2-A76A-D59F53272E0C}"/>
  </odx:xpath>
  <odx:xpath id="eduContentBullet_0_2">
    <odx:dataBinding xpath="/profile/personalData/education[1]/line[3]/content" storeItemID="{13792969-13E2-4AC2-A76A-D59F53272E0C}"/>
  </odx:xpath>
  <odx:xpath id="eduNoBullet_0_2">
    <odx:dataBinding xpath="/profile/personalData/education[1]/line[3]/nobullet" storeItemID="{13792969-13E2-4AC2-A76A-D59F53272E0C}"/>
  </odx:xpath>
  <odx:xpath id="eduContentNoBullet_0_2">
    <odx:dataBinding xpath="/profile/personalData/education[1]/line[3]/content" storeItemID="{13792969-13E2-4AC2-A76A-D59F53272E0C}"/>
  </odx:xpath>
  <odx:xpath id="langFirst_0_0">
    <odx:dataBinding xpath="/profile/qualifications/languages[1]/language[1]/firstForAngebot" storeItemID="{13792969-13E2-4AC2-A76A-D59F53272E0C}"/>
  </odx:xpath>
  <odx:xpath id="languageLabel_0_0">
    <odx:dataBinding xpath="/profile/qualifications/languages[1]/language[1]/label" storeItemID="{13792969-13E2-4AC2-A76A-D59F53272E0C}"/>
  </odx:xpath>
  <odx:xpath id="languageRating_0_0">
    <odx:dataBinding xpath="/profile/qualifications/languages[1]/language[1]/rating" storeItemID="{13792969-13E2-4AC2-A76A-D59F53272E0C}"/>
  </odx:xpath>
  <odx:xpath id="langNoFirst_0_0">
    <odx:dataBinding xpath="not(/profile/qualifications/languages[1]/language[1]/firstForAngebot)" storeItemID="{13792969-13E2-4AC2-A76A-D59F53272E0C}"/>
  </odx:xpath>
  <odx:xpath id="languageLabel_0_0">
    <odx:dataBinding xpath="/profile/qualifications/languages[1]/language[1]/label" storeItemID="{13792969-13E2-4AC2-A76A-D59F53272E0C}"/>
  </odx:xpath>
  <odx:xpath id="languageRating_0_0">
    <odx:dataBinding xpath="/profile/qualifications/languages[1]/language[1]/rating" storeItemID="{13792969-13E2-4AC2-A76A-D59F53272E0C}"/>
  </odx:xpath>
  <odx:xpath id="langFirst_0_1">
    <odx:dataBinding xpath="/profile/qualifications/languages[1]/language[2]/firstForAngebot" storeItemID="{13792969-13E2-4AC2-A76A-D59F53272E0C}"/>
  </odx:xpath>
  <odx:xpath id="languageLabel_0_1">
    <odx:dataBinding xpath="/profile/qualifications/languages[1]/language[2]/label" storeItemID="{13792969-13E2-4AC2-A76A-D59F53272E0C}"/>
  </odx:xpath>
  <odx:xpath id="languageRating_0_1">
    <odx:dataBinding xpath="/profile/qualifications/languages[1]/language[2]/rating" storeItemID="{13792969-13E2-4AC2-A76A-D59F53272E0C}"/>
  </odx:xpath>
  <odx:xpath id="langNoFirst_0_1">
    <odx:dataBinding xpath="not(/profile/qualifications/languages[1]/language[2]/firstForAngebot)" storeItemID="{13792969-13E2-4AC2-A76A-D59F53272E0C}"/>
  </odx:xpath>
  <odx:xpath id="languageLabel_0_1">
    <odx:dataBinding xpath="/profile/qualifications/languages[1]/language[2]/label" storeItemID="{13792969-13E2-4AC2-A76A-D59F53272E0C}"/>
  </odx:xpath>
  <odx:xpath id="languageRating_0_1">
    <odx:dataBinding xpath="/profile/qualifications/languages[1]/language[2]/rating" storeItemID="{13792969-13E2-4AC2-A76A-D59F53272E0C}"/>
  </odx:xpath>
  <odx:xpath id="childheader_0_0">
    <odx:dataBinding xpath="/profile/skills/parentGroup[1]/childGroup[1]/header" storeItemID="{13792969-13E2-4AC2-A76A-D59F53272E0C}"/>
  </odx:xpath>
  <odx:xpath id="skillRep_0_0">
    <odx:dataBinding xpath="/profile/skills/parentGroup[1]/childGroup[1]/skill" storeItemID="{13792969-13E2-4AC2-A76A-D59F53272E0C}"/>
  </odx:xpath>
  <odx:xpath id="skillFirst_0_0">
    <odx:dataBinding xpath="/profile/skills/parentGroup[1]/childGroup[1]/skill/firstForAngebot" storeItemID="{13792969-13E2-4AC2-A76A-D59F53272E0C}"/>
  </odx:xpath>
  <odx:xpath id="skillContent_0_0">
    <odx:dataBinding xpath="/profile/skills/parentGroup[1]/childGroup[1]/skill/value" storeItemID="{13792969-13E2-4AC2-A76A-D59F53272E0C}"/>
  </odx:xpath>
  <odx:xpath id="skillNoFirst_0_0">
    <odx:dataBinding xpath="not(/profile/skills/parentGroup[1]/childGroup[1]/skill/firstForAngebot)" storeItemID="{13792969-13E2-4AC2-A76A-D59F53272E0C}"/>
  </odx:xpath>
  <odx:xpath id="skillContent_0_0">
    <odx:dataBinding xpath="/profile/skills/parentGroup[1]/childGroup[1]/skill/value" storeItemID="{13792969-13E2-4AC2-A76A-D59F53272E0C}"/>
  </odx:xpath>
  <odx:xpath id="childheader_0_1">
    <odx:dataBinding xpath="/profile/skills/parentGroup[1]/childGroup[2]/header" storeItemID="{13792969-13E2-4AC2-A76A-D59F53272E0C}"/>
  </odx:xpath>
  <odx:xpath id="skillRep_0_1">
    <odx:dataBinding xpath="/profile/skills/parentGroup[1]/childGroup[2]/skill" storeItemID="{13792969-13E2-4AC2-A76A-D59F53272E0C}"/>
  </odx:xpath>
  <odx:xpath id="skillFirst_0_1">
    <odx:dataBinding xpath="/profile/skills/parentGroup[1]/childGroup[2]/skill/firstForAngebot" storeItemID="{13792969-13E2-4AC2-A76A-D59F53272E0C}"/>
  </odx:xpath>
  <odx:xpath id="skillContent_0_1">
    <odx:dataBinding xpath="/profile/skills/parentGroup[1]/childGroup[2]/skill/value" storeItemID="{13792969-13E2-4AC2-A76A-D59F53272E0C}"/>
  </odx:xpath>
  <odx:xpath id="skillNoFirst_0_1">
    <odx:dataBinding xpath="not(/profile/skills/parentGroup[1]/childGroup[2]/skill/firstForAngebot)" storeItemID="{13792969-13E2-4AC2-A76A-D59F53272E0C}"/>
  </odx:xpath>
  <odx:xpath id="skillContent_0_1">
    <odx:dataBinding xpath="/profile/skills/parentGroup[1]/childGroup[2]/skill/value" storeItemID="{13792969-13E2-4AC2-A76A-D59F53272E0C}"/>
  </odx:xpath>
  <odx:xpath id="childheader_0_2">
    <odx:dataBinding xpath="/profile/skills/parentGroup[1]/childGroup[3]/header" storeItemID="{13792969-13E2-4AC2-A76A-D59F53272E0C}"/>
  </odx:xpath>
  <odx:xpath id="skillRep_0_2">
    <odx:dataBinding xpath="/profile/skills/parentGroup[1]/childGroup[3]/skill" storeItemID="{13792969-13E2-4AC2-A76A-D59F53272E0C}"/>
  </odx:xpath>
  <odx:xpath id="skillFirst_0_2">
    <odx:dataBinding xpath="/profile/skills/parentGroup[1]/childGroup[3]/skill/firstForAngebot" storeItemID="{13792969-13E2-4AC2-A76A-D59F53272E0C}"/>
  </odx:xpath>
  <odx:xpath id="skillContent_0_2">
    <odx:dataBinding xpath="/profile/skills/parentGroup[1]/childGroup[3]/skill/value" storeItemID="{13792969-13E2-4AC2-A76A-D59F53272E0C}"/>
  </odx:xpath>
  <odx:xpath id="skillNoFirst_0_2">
    <odx:dataBinding xpath="not(/profile/skills/parentGroup[1]/childGroup[3]/skill/firstForAngebot)" storeItemID="{13792969-13E2-4AC2-A76A-D59F53272E0C}"/>
  </odx:xpath>
  <odx:xpath id="skillContent_0_2">
    <odx:dataBinding xpath="/profile/skills/parentGroup[1]/childGroup[3]/skill/value" storeItemID="{13792969-13E2-4AC2-A76A-D59F53272E0C}"/>
  </odx:xpath>
  <odx:xpath id="childheader_0_3">
    <odx:dataBinding xpath="/profile/skills/parentGroup[1]/childGroup[4]/header" storeItemID="{13792969-13E2-4AC2-A76A-D59F53272E0C}"/>
  </odx:xpath>
  <odx:xpath id="skillRep_0_3">
    <odx:dataBinding xpath="/profile/skills/parentGroup[1]/childGroup[4]/skill" storeItemID="{13792969-13E2-4AC2-A76A-D59F53272E0C}"/>
  </odx:xpath>
  <odx:xpath id="skillFirst_0_3">
    <odx:dataBinding xpath="/profile/skills/parentGroup[1]/childGroup[4]/skill/firstForAngebot" storeItemID="{13792969-13E2-4AC2-A76A-D59F53272E0C}"/>
  </odx:xpath>
  <odx:xpath id="skillContent_0_3">
    <odx:dataBinding xpath="/profile/skills/parentGroup[1]/childGroup[4]/skill/value" storeItemID="{13792969-13E2-4AC2-A76A-D59F53272E0C}"/>
  </odx:xpath>
  <odx:xpath id="skillNoFirst_0_3">
    <odx:dataBinding xpath="not(/profile/skills/parentGroup[1]/childGroup[4]/skill/firstForAngebot)" storeItemID="{13792969-13E2-4AC2-A76A-D59F53272E0C}"/>
  </odx:xpath>
  <odx:xpath id="skillContent_0_3">
    <odx:dataBinding xpath="/profile/skills/parentGroup[1]/childGroup[4]/skill/value" storeItemID="{13792969-13E2-4AC2-A76A-D59F53272E0C}"/>
  </odx:xpath>
  <odx:xpath id="childheader_0_4">
    <odx:dataBinding xpath="/profile/skills/parentGroup[1]/childGroup[5]/header" storeItemID="{13792969-13E2-4AC2-A76A-D59F53272E0C}"/>
  </odx:xpath>
  <odx:xpath id="skillRep_0_4">
    <odx:dataBinding xpath="/profile/skills/parentGroup[1]/childGroup[5]/skill" storeItemID="{13792969-13E2-4AC2-A76A-D59F53272E0C}"/>
  </odx:xpath>
  <odx:xpath id="skillFirst_0_4">
    <odx:dataBinding xpath="/profile/skills/parentGroup[1]/childGroup[5]/skill/firstForAngebot" storeItemID="{13792969-13E2-4AC2-A76A-D59F53272E0C}"/>
  </odx:xpath>
  <odx:xpath id="skillContent_0_4">
    <odx:dataBinding xpath="/profile/skills/parentGroup[1]/childGroup[5]/skill/value" storeItemID="{13792969-13E2-4AC2-A76A-D59F53272E0C}"/>
  </odx:xpath>
  <odx:xpath id="skillNoFirst_0_4">
    <odx:dataBinding xpath="not(/profile/skills/parentGroup[1]/childGroup[5]/skill/firstForAngebot)" storeItemID="{13792969-13E2-4AC2-A76A-D59F53272E0C}"/>
  </odx:xpath>
  <odx:xpath id="skillContent_0_4">
    <odx:dataBinding xpath="/profile/skills/parentGroup[1]/childGroup[5]/skill/value" storeItemID="{13792969-13E2-4AC2-A76A-D59F53272E0C}"/>
  </odx:xpath>
  <odx:xpath id="childheader_0_5">
    <odx:dataBinding xpath="/profile/skills/parentGroup[1]/childGroup[6]/header" storeItemID="{13792969-13E2-4AC2-A76A-D59F53272E0C}"/>
  </odx:xpath>
  <odx:xpath id="skillRep_0_5">
    <odx:dataBinding xpath="/profile/skills/parentGroup[1]/childGroup[6]/skill" storeItemID="{13792969-13E2-4AC2-A76A-D59F53272E0C}"/>
  </odx:xpath>
  <odx:xpath id="skillFirst_0_5">
    <odx:dataBinding xpath="/profile/skills/parentGroup[1]/childGroup[6]/skill/firstForAngebot" storeItemID="{13792969-13E2-4AC2-A76A-D59F53272E0C}"/>
  </odx:xpath>
  <odx:xpath id="skillContent_0_5">
    <odx:dataBinding xpath="/profile/skills/parentGroup[1]/childGroup[6]/skill/value" storeItemID="{13792969-13E2-4AC2-A76A-D59F53272E0C}"/>
  </odx:xpath>
  <odx:xpath id="skillNoFirst_0_5">
    <odx:dataBinding xpath="not(/profile/skills/parentGroup[1]/childGroup[6]/skill/firstForAngebot)" storeItemID="{13792969-13E2-4AC2-A76A-D59F53272E0C}"/>
  </odx:xpath>
  <odx:xpath id="skillContent_0_5">
    <odx:dataBinding xpath="/profile/skills/parentGroup[1]/childGroup[6]/skill/value" storeItemID="{13792969-13E2-4AC2-A76A-D59F53272E0C}"/>
  </odx:xpath>
  <odx:xpath id="childheader_0_6">
    <odx:dataBinding xpath="/profile/skills/parentGroup[1]/childGroup[7]/header" storeItemID="{13792969-13E2-4AC2-A76A-D59F53272E0C}"/>
  </odx:xpath>
  <odx:xpath id="skillRep_0_6">
    <odx:dataBinding xpath="/profile/skills/parentGroup[1]/childGroup[7]/skill" storeItemID="{13792969-13E2-4AC2-A76A-D59F53272E0C}"/>
  </odx:xpath>
  <odx:xpath id="skillFirst_0_6">
    <odx:dataBinding xpath="/profile/skills/parentGroup[1]/childGroup[7]/skill/firstForAngebot" storeItemID="{13792969-13E2-4AC2-A76A-D59F53272E0C}"/>
  </odx:xpath>
  <odx:xpath id="skillContent_0_6">
    <odx:dataBinding xpath="/profile/skills/parentGroup[1]/childGroup[7]/skill/value" storeItemID="{13792969-13E2-4AC2-A76A-D59F53272E0C}"/>
  </odx:xpath>
  <odx:xpath id="skillNoFirst_0_6">
    <odx:dataBinding xpath="not(/profile/skills/parentGroup[1]/childGroup[7]/skill/firstForAngebot)" storeItemID="{13792969-13E2-4AC2-A76A-D59F53272E0C}"/>
  </odx:xpath>
  <odx:xpath id="skillContent_0_6">
    <odx:dataBinding xpath="/profile/skills/parentGroup[1]/childGroup[7]/skill/value" storeItemID="{13792969-13E2-4AC2-A76A-D59F53272E0C}"/>
  </odx:xpath>
  <odx:xpath id="childheader_0_7">
    <odx:dataBinding xpath="/profile/skills/parentGroup[1]/childGroup[8]/header" storeItemID="{13792969-13E2-4AC2-A76A-D59F53272E0C}"/>
  </odx:xpath>
  <odx:xpath id="skillRep_0_7">
    <odx:dataBinding xpath="/profile/skills/parentGroup[1]/childGroup[8]/skill" storeItemID="{13792969-13E2-4AC2-A76A-D59F53272E0C}"/>
  </odx:xpath>
  <odx:xpath id="skillFirst_0_7">
    <odx:dataBinding xpath="/profile/skills/parentGroup[1]/childGroup[8]/skill/firstForAngebot" storeItemID="{13792969-13E2-4AC2-A76A-D59F53272E0C}"/>
  </odx:xpath>
  <odx:xpath id="skillContent_0_7">
    <odx:dataBinding xpath="/profile/skills/parentGroup[1]/childGroup[8]/skill/value" storeItemID="{13792969-13E2-4AC2-A76A-D59F53272E0C}"/>
  </odx:xpath>
  <odx:xpath id="skillNoFirst_0_7">
    <odx:dataBinding xpath="not(/profile/skills/parentGroup[1]/childGroup[8]/skill/firstForAngebot)" storeItemID="{13792969-13E2-4AC2-A76A-D59F53272E0C}"/>
  </odx:xpath>
  <odx:xpath id="skillContent_0_7">
    <odx:dataBinding xpath="/profile/skills/parentGroup[1]/childGroup[8]/skill/value" storeItemID="{13792969-13E2-4AC2-A76A-D59F53272E0C}"/>
  </odx:xpath>
  <odx:xpath id="skillFirst_0_0_0">
    <odx:dataBinding xpath="/profile/skills/parentGroup[1]/childGroup[1]/skill[1]/firstForAngebot" storeItemID="{13792969-13E2-4AC2-A76A-D59F53272E0C}"/>
  </odx:xpath>
  <odx:xpath id="skillContent_0_0_0">
    <odx:dataBinding xpath="/profile/skills/parentGroup[1]/childGroup[1]/skill[1]/value" storeItemID="{13792969-13E2-4AC2-A76A-D59F53272E0C}"/>
  </odx:xpath>
  <odx:xpath id="skillNoFirst_0_0_0">
    <odx:dataBinding xpath="not(/profile/skills/parentGroup[1]/childGroup[1]/skill[1]/firstForAngebot)" storeItemID="{13792969-13E2-4AC2-A76A-D59F53272E0C}"/>
  </odx:xpath>
  <odx:xpath id="skillContent_0_0_0">
    <odx:dataBinding xpath="/profile/skills/parentGroup[1]/childGroup[1]/skill[1]/value" storeItemID="{13792969-13E2-4AC2-A76A-D59F53272E0C}"/>
  </odx:xpath>
  <odx:xpath id="skillFirst_0_0_1">
    <odx:dataBinding xpath="/profile/skills/parentGroup[1]/childGroup[1]/skill[2]/firstForAngebot" storeItemID="{13792969-13E2-4AC2-A76A-D59F53272E0C}"/>
  </odx:xpath>
  <odx:xpath id="skillContent_0_0_1">
    <odx:dataBinding xpath="/profile/skills/parentGroup[1]/childGroup[1]/skill[2]/value" storeItemID="{13792969-13E2-4AC2-A76A-D59F53272E0C}"/>
  </odx:xpath>
  <odx:xpath id="skillNoFirst_0_0_1">
    <odx:dataBinding xpath="not(/profile/skills/parentGroup[1]/childGroup[1]/skill[2]/firstForAngebot)" storeItemID="{13792969-13E2-4AC2-A76A-D59F53272E0C}"/>
  </odx:xpath>
  <odx:xpath id="skillContent_0_0_1">
    <odx:dataBinding xpath="/profile/skills/parentGroup[1]/childGroup[1]/skill[2]/value" storeItemID="{13792969-13E2-4AC2-A76A-D59F53272E0C}"/>
  </odx:xpath>
  <odx:xpath id="skillFirst_0_0_2">
    <odx:dataBinding xpath="/profile/skills/parentGroup[1]/childGroup[1]/skill[3]/firstForAngebot" storeItemID="{13792969-13E2-4AC2-A76A-D59F53272E0C}"/>
  </odx:xpath>
  <odx:xpath id="skillContent_0_0_2">
    <odx:dataBinding xpath="/profile/skills/parentGroup[1]/childGroup[1]/skill[3]/value" storeItemID="{13792969-13E2-4AC2-A76A-D59F53272E0C}"/>
  </odx:xpath>
  <odx:xpath id="skillNoFirst_0_0_2">
    <odx:dataBinding xpath="not(/profile/skills/parentGroup[1]/childGroup[1]/skill[3]/firstForAngebot)" storeItemID="{13792969-13E2-4AC2-A76A-D59F53272E0C}"/>
  </odx:xpath>
  <odx:xpath id="skillContent_0_0_2">
    <odx:dataBinding xpath="/profile/skills/parentGroup[1]/childGroup[1]/skill[3]/value" storeItemID="{13792969-13E2-4AC2-A76A-D59F53272E0C}"/>
  </odx:xpath>
  <odx:xpath id="skillFirst_0_1_0">
    <odx:dataBinding xpath="/profile/skills/parentGroup[1]/childGroup[2]/skill[1]/firstForAngebot" storeItemID="{13792969-13E2-4AC2-A76A-D59F53272E0C}"/>
  </odx:xpath>
  <odx:xpath id="skillContent_0_1_0">
    <odx:dataBinding xpath="/profile/skills/parentGroup[1]/childGroup[2]/skill[1]/value" storeItemID="{13792969-13E2-4AC2-A76A-D59F53272E0C}"/>
  </odx:xpath>
  <odx:xpath id="skillNoFirst_0_1_0">
    <odx:dataBinding xpath="not(/profile/skills/parentGroup[1]/childGroup[2]/skill[1]/firstForAngebot)" storeItemID="{13792969-13E2-4AC2-A76A-D59F53272E0C}"/>
  </odx:xpath>
  <odx:xpath id="skillContent_0_1_0">
    <odx:dataBinding xpath="/profile/skills/parentGroup[1]/childGroup[2]/skill[1]/value" storeItemID="{13792969-13E2-4AC2-A76A-D59F53272E0C}"/>
  </odx:xpath>
  <odx:xpath id="skillFirst_0_1_1">
    <odx:dataBinding xpath="/profile/skills/parentGroup[1]/childGroup[2]/skill[2]/firstForAngebot" storeItemID="{13792969-13E2-4AC2-A76A-D59F53272E0C}"/>
  </odx:xpath>
  <odx:xpath id="skillContent_0_1_1">
    <odx:dataBinding xpath="/profile/skills/parentGroup[1]/childGroup[2]/skill[2]/value" storeItemID="{13792969-13E2-4AC2-A76A-D59F53272E0C}"/>
  </odx:xpath>
  <odx:xpath id="skillNoFirst_0_1_1">
    <odx:dataBinding xpath="not(/profile/skills/parentGroup[1]/childGroup[2]/skill[2]/firstForAngebot)" storeItemID="{13792969-13E2-4AC2-A76A-D59F53272E0C}"/>
  </odx:xpath>
  <odx:xpath id="skillContent_0_1_1">
    <odx:dataBinding xpath="/profile/skills/parentGroup[1]/childGroup[2]/skill[2]/value" storeItemID="{13792969-13E2-4AC2-A76A-D59F53272E0C}"/>
  </odx:xpath>
  <odx:xpath id="skillFirst_0_1_2">
    <odx:dataBinding xpath="/profile/skills/parentGroup[1]/childGroup[2]/skill[3]/firstForAngebot" storeItemID="{13792969-13E2-4AC2-A76A-D59F53272E0C}"/>
  </odx:xpath>
  <odx:xpath id="skillContent_0_1_2">
    <odx:dataBinding xpath="/profile/skills/parentGroup[1]/childGroup[2]/skill[3]/value" storeItemID="{13792969-13E2-4AC2-A76A-D59F53272E0C}"/>
  </odx:xpath>
  <odx:xpath id="skillNoFirst_0_1_2">
    <odx:dataBinding xpath="not(/profile/skills/parentGroup[1]/childGroup[2]/skill[3]/firstForAngebot)" storeItemID="{13792969-13E2-4AC2-A76A-D59F53272E0C}"/>
  </odx:xpath>
  <odx:xpath id="skillContent_0_1_2">
    <odx:dataBinding xpath="/profile/skills/parentGroup[1]/childGroup[2]/skill[3]/value" storeItemID="{13792969-13E2-4AC2-A76A-D59F53272E0C}"/>
  </odx:xpath>
  <odx:xpath id="skillFirst_0_2_0">
    <odx:dataBinding xpath="/profile/skills/parentGroup[1]/childGroup[3]/skill[1]/firstForAngebot" storeItemID="{13792969-13E2-4AC2-A76A-D59F53272E0C}"/>
  </odx:xpath>
  <odx:xpath id="skillContent_0_2_0">
    <odx:dataBinding xpath="/profile/skills/parentGroup[1]/childGroup[3]/skill[1]/value" storeItemID="{13792969-13E2-4AC2-A76A-D59F53272E0C}"/>
  </odx:xpath>
  <odx:xpath id="skillNoFirst_0_2_0">
    <odx:dataBinding xpath="not(/profile/skills/parentGroup[1]/childGroup[3]/skill[1]/firstForAngebot)" storeItemID="{13792969-13E2-4AC2-A76A-D59F53272E0C}"/>
  </odx:xpath>
  <odx:xpath id="skillContent_0_2_0">
    <odx:dataBinding xpath="/profile/skills/parentGroup[1]/childGroup[3]/skill[1]/value" storeItemID="{13792969-13E2-4AC2-A76A-D59F53272E0C}"/>
  </odx:xpath>
  <odx:xpath id="skillFirst_0_2_1">
    <odx:dataBinding xpath="/profile/skills/parentGroup[1]/childGroup[3]/skill[2]/firstForAngebot" storeItemID="{13792969-13E2-4AC2-A76A-D59F53272E0C}"/>
  </odx:xpath>
  <odx:xpath id="skillContent_0_2_1">
    <odx:dataBinding xpath="/profile/skills/parentGroup[1]/childGroup[3]/skill[2]/value" storeItemID="{13792969-13E2-4AC2-A76A-D59F53272E0C}"/>
  </odx:xpath>
  <odx:xpath id="skillNoFirst_0_2_1">
    <odx:dataBinding xpath="not(/profile/skills/parentGroup[1]/childGroup[3]/skill[2]/firstForAngebot)" storeItemID="{13792969-13E2-4AC2-A76A-D59F53272E0C}"/>
  </odx:xpath>
  <odx:xpath id="skillContent_0_2_1">
    <odx:dataBinding xpath="/profile/skills/parentGroup[1]/childGroup[3]/skill[2]/value" storeItemID="{13792969-13E2-4AC2-A76A-D59F53272E0C}"/>
  </odx:xpath>
  <odx:xpath id="skillFirst_0_2_2">
    <odx:dataBinding xpath="/profile/skills/parentGroup[1]/childGroup[3]/skill[3]/firstForAngebot" storeItemID="{13792969-13E2-4AC2-A76A-D59F53272E0C}"/>
  </odx:xpath>
  <odx:xpath id="skillContent_0_2_2">
    <odx:dataBinding xpath="/profile/skills/parentGroup[1]/childGroup[3]/skill[3]/value" storeItemID="{13792969-13E2-4AC2-A76A-D59F53272E0C}"/>
  </odx:xpath>
  <odx:xpath id="skillNoFirst_0_2_2">
    <odx:dataBinding xpath="not(/profile/skills/parentGroup[1]/childGroup[3]/skill[3]/firstForAngebot)" storeItemID="{13792969-13E2-4AC2-A76A-D59F53272E0C}"/>
  </odx:xpath>
  <odx:xpath id="skillContent_0_2_2">
    <odx:dataBinding xpath="/profile/skills/parentGroup[1]/childGroup[3]/skill[3]/value" storeItemID="{13792969-13E2-4AC2-A76A-D59F53272E0C}"/>
  </odx:xpath>
  <odx:xpath id="skillFirst_0_2_3">
    <odx:dataBinding xpath="/profile/skills/parentGroup[1]/childGroup[3]/skill[4]/firstForAngebot" storeItemID="{13792969-13E2-4AC2-A76A-D59F53272E0C}"/>
  </odx:xpath>
  <odx:xpath id="skillContent_0_2_3">
    <odx:dataBinding xpath="/profile/skills/parentGroup[1]/childGroup[3]/skill[4]/value" storeItemID="{13792969-13E2-4AC2-A76A-D59F53272E0C}"/>
  </odx:xpath>
  <odx:xpath id="skillNoFirst_0_2_3">
    <odx:dataBinding xpath="not(/profile/skills/parentGroup[1]/childGroup[3]/skill[4]/firstForAngebot)" storeItemID="{13792969-13E2-4AC2-A76A-D59F53272E0C}"/>
  </odx:xpath>
  <odx:xpath id="skillContent_0_2_3">
    <odx:dataBinding xpath="/profile/skills/parentGroup[1]/childGroup[3]/skill[4]/value" storeItemID="{13792969-13E2-4AC2-A76A-D59F53272E0C}"/>
  </odx:xpath>
  <odx:xpath id="skillFirst_0_2_4">
    <odx:dataBinding xpath="/profile/skills/parentGroup[1]/childGroup[3]/skill[5]/firstForAngebot" storeItemID="{13792969-13E2-4AC2-A76A-D59F53272E0C}"/>
  </odx:xpath>
  <odx:xpath id="skillContent_0_2_4">
    <odx:dataBinding xpath="/profile/skills/parentGroup[1]/childGroup[3]/skill[5]/value" storeItemID="{13792969-13E2-4AC2-A76A-D59F53272E0C}"/>
  </odx:xpath>
  <odx:xpath id="skillNoFirst_0_2_4">
    <odx:dataBinding xpath="not(/profile/skills/parentGroup[1]/childGroup[3]/skill[5]/firstForAngebot)" storeItemID="{13792969-13E2-4AC2-A76A-D59F53272E0C}"/>
  </odx:xpath>
  <odx:xpath id="skillContent_0_2_4">
    <odx:dataBinding xpath="/profile/skills/parentGroup[1]/childGroup[3]/skill[5]/value" storeItemID="{13792969-13E2-4AC2-A76A-D59F53272E0C}"/>
  </odx:xpath>
  <odx:xpath id="skillFirst_0_2_5">
    <odx:dataBinding xpath="/profile/skills/parentGroup[1]/childGroup[3]/skill[6]/firstForAngebot" storeItemID="{13792969-13E2-4AC2-A76A-D59F53272E0C}"/>
  </odx:xpath>
  <odx:xpath id="skillContent_0_2_5">
    <odx:dataBinding xpath="/profile/skills/parentGroup[1]/childGroup[3]/skill[6]/value" storeItemID="{13792969-13E2-4AC2-A76A-D59F53272E0C}"/>
  </odx:xpath>
  <odx:xpath id="skillNoFirst_0_2_5">
    <odx:dataBinding xpath="not(/profile/skills/parentGroup[1]/childGroup[3]/skill[6]/firstForAngebot)" storeItemID="{13792969-13E2-4AC2-A76A-D59F53272E0C}"/>
  </odx:xpath>
  <odx:xpath id="skillContent_0_2_5">
    <odx:dataBinding xpath="/profile/skills/parentGroup[1]/childGroup[3]/skill[6]/value" storeItemID="{13792969-13E2-4AC2-A76A-D59F53272E0C}"/>
  </odx:xpath>
  <odx:xpath id="skillFirst_0_2_6">
    <odx:dataBinding xpath="/profile/skills/parentGroup[1]/childGroup[3]/skill[7]/firstForAngebot" storeItemID="{13792969-13E2-4AC2-A76A-D59F53272E0C}"/>
  </odx:xpath>
  <odx:xpath id="skillContent_0_2_6">
    <odx:dataBinding xpath="/profile/skills/parentGroup[1]/childGroup[3]/skill[7]/value" storeItemID="{13792969-13E2-4AC2-A76A-D59F53272E0C}"/>
  </odx:xpath>
  <odx:xpath id="skillNoFirst_0_2_6">
    <odx:dataBinding xpath="not(/profile/skills/parentGroup[1]/childGroup[3]/skill[7]/firstForAngebot)" storeItemID="{13792969-13E2-4AC2-A76A-D59F53272E0C}"/>
  </odx:xpath>
  <odx:xpath id="skillContent_0_2_6">
    <odx:dataBinding xpath="/profile/skills/parentGroup[1]/childGroup[3]/skill[7]/value" storeItemID="{13792969-13E2-4AC2-A76A-D59F53272E0C}"/>
  </odx:xpath>
  <odx:xpath id="skillFirst_0_2_7">
    <odx:dataBinding xpath="/profile/skills/parentGroup[1]/childGroup[3]/skill[8]/firstForAngebot" storeItemID="{13792969-13E2-4AC2-A76A-D59F53272E0C}"/>
  </odx:xpath>
  <odx:xpath id="skillContent_0_2_7">
    <odx:dataBinding xpath="/profile/skills/parentGroup[1]/childGroup[3]/skill[8]/value" storeItemID="{13792969-13E2-4AC2-A76A-D59F53272E0C}"/>
  </odx:xpath>
  <odx:xpath id="skillNoFirst_0_2_7">
    <odx:dataBinding xpath="not(/profile/skills/parentGroup[1]/childGroup[3]/skill[8]/firstForAngebot)" storeItemID="{13792969-13E2-4AC2-A76A-D59F53272E0C}"/>
  </odx:xpath>
  <odx:xpath id="skillContent_0_2_7">
    <odx:dataBinding xpath="/profile/skills/parentGroup[1]/childGroup[3]/skill[8]/value" storeItemID="{13792969-13E2-4AC2-A76A-D59F53272E0C}"/>
  </odx:xpath>
  <odx:xpath id="skillFirst_0_2_8">
    <odx:dataBinding xpath="/profile/skills/parentGroup[1]/childGroup[3]/skill[9]/firstForAngebot" storeItemID="{13792969-13E2-4AC2-A76A-D59F53272E0C}"/>
  </odx:xpath>
  <odx:xpath id="skillContent_0_2_8">
    <odx:dataBinding xpath="/profile/skills/parentGroup[1]/childGroup[3]/skill[9]/value" storeItemID="{13792969-13E2-4AC2-A76A-D59F53272E0C}"/>
  </odx:xpath>
  <odx:xpath id="skillNoFirst_0_2_8">
    <odx:dataBinding xpath="not(/profile/skills/parentGroup[1]/childGroup[3]/skill[9]/firstForAngebot)" storeItemID="{13792969-13E2-4AC2-A76A-D59F53272E0C}"/>
  </odx:xpath>
  <odx:xpath id="skillContent_0_2_8">
    <odx:dataBinding xpath="/profile/skills/parentGroup[1]/childGroup[3]/skill[9]/value" storeItemID="{13792969-13E2-4AC2-A76A-D59F53272E0C}"/>
  </odx:xpath>
  <odx:xpath id="skillFirst_0_2_9">
    <odx:dataBinding xpath="/profile/skills/parentGroup[1]/childGroup[3]/skill[10]/firstForAngebot" storeItemID="{13792969-13E2-4AC2-A76A-D59F53272E0C}"/>
  </odx:xpath>
  <odx:xpath id="skillContent_0_2_9">
    <odx:dataBinding xpath="/profile/skills/parentGroup[1]/childGroup[3]/skill[10]/value" storeItemID="{13792969-13E2-4AC2-A76A-D59F53272E0C}"/>
  </odx:xpath>
  <odx:xpath id="skillNoFirst_0_2_9">
    <odx:dataBinding xpath="not(/profile/skills/parentGroup[1]/childGroup[3]/skill[10]/firstForAngebot)" storeItemID="{13792969-13E2-4AC2-A76A-D59F53272E0C}"/>
  </odx:xpath>
  <odx:xpath id="skillContent_0_2_9">
    <odx:dataBinding xpath="/profile/skills/parentGroup[1]/childGroup[3]/skill[10]/value" storeItemID="{13792969-13E2-4AC2-A76A-D59F53272E0C}"/>
  </odx:xpath>
  <odx:xpath id="skillFirst_0_2_10">
    <odx:dataBinding xpath="/profile/skills/parentGroup[1]/childGroup[3]/skill[11]/firstForAngebot" storeItemID="{13792969-13E2-4AC2-A76A-D59F53272E0C}"/>
  </odx:xpath>
  <odx:xpath id="skillContent_0_2_10">
    <odx:dataBinding xpath="/profile/skills/parentGroup[1]/childGroup[3]/skill[11]/value" storeItemID="{13792969-13E2-4AC2-A76A-D59F53272E0C}"/>
  </odx:xpath>
  <odx:xpath id="skillNoFirst_0_2_10">
    <odx:dataBinding xpath="not(/profile/skills/parentGroup[1]/childGroup[3]/skill[11]/firstForAngebot)" storeItemID="{13792969-13E2-4AC2-A76A-D59F53272E0C}"/>
  </odx:xpath>
  <odx:xpath id="skillContent_0_2_10">
    <odx:dataBinding xpath="/profile/skills/parentGroup[1]/childGroup[3]/skill[11]/value" storeItemID="{13792969-13E2-4AC2-A76A-D59F53272E0C}"/>
  </odx:xpath>
  <odx:xpath id="skillFirst_0_2_11">
    <odx:dataBinding xpath="/profile/skills/parentGroup[1]/childGroup[3]/skill[12]/firstForAngebot" storeItemID="{13792969-13E2-4AC2-A76A-D59F53272E0C}"/>
  </odx:xpath>
  <odx:xpath id="skillContent_0_2_11">
    <odx:dataBinding xpath="/profile/skills/parentGroup[1]/childGroup[3]/skill[12]/value" storeItemID="{13792969-13E2-4AC2-A76A-D59F53272E0C}"/>
  </odx:xpath>
  <odx:xpath id="skillNoFirst_0_2_11">
    <odx:dataBinding xpath="not(/profile/skills/parentGroup[1]/childGroup[3]/skill[12]/firstForAngebot)" storeItemID="{13792969-13E2-4AC2-A76A-D59F53272E0C}"/>
  </odx:xpath>
  <odx:xpath id="skillContent_0_2_11">
    <odx:dataBinding xpath="/profile/skills/parentGroup[1]/childGroup[3]/skill[12]/value" storeItemID="{13792969-13E2-4AC2-A76A-D59F53272E0C}"/>
  </odx:xpath>
  <odx:xpath id="skillFirst_0_2_12">
    <odx:dataBinding xpath="/profile/skills/parentGroup[1]/childGroup[3]/skill[13]/firstForAngebot" storeItemID="{13792969-13E2-4AC2-A76A-D59F53272E0C}"/>
  </odx:xpath>
  <odx:xpath id="skillContent_0_2_12">
    <odx:dataBinding xpath="/profile/skills/parentGroup[1]/childGroup[3]/skill[13]/value" storeItemID="{13792969-13E2-4AC2-A76A-D59F53272E0C}"/>
  </odx:xpath>
  <odx:xpath id="skillNoFirst_0_2_12">
    <odx:dataBinding xpath="not(/profile/skills/parentGroup[1]/childGroup[3]/skill[13]/firstForAngebot)" storeItemID="{13792969-13E2-4AC2-A76A-D59F53272E0C}"/>
  </odx:xpath>
  <odx:xpath id="skillContent_0_2_12">
    <odx:dataBinding xpath="/profile/skills/parentGroup[1]/childGroup[3]/skill[13]/value" storeItemID="{13792969-13E2-4AC2-A76A-D59F53272E0C}"/>
  </odx:xpath>
  <odx:xpath id="skillFirst_0_2_13">
    <odx:dataBinding xpath="/profile/skills/parentGroup[1]/childGroup[3]/skill[14]/firstForAngebot" storeItemID="{13792969-13E2-4AC2-A76A-D59F53272E0C}"/>
  </odx:xpath>
  <odx:xpath id="skillContent_0_2_13">
    <odx:dataBinding xpath="/profile/skills/parentGroup[1]/childGroup[3]/skill[14]/value" storeItemID="{13792969-13E2-4AC2-A76A-D59F53272E0C}"/>
  </odx:xpath>
  <odx:xpath id="skillNoFirst_0_2_13">
    <odx:dataBinding xpath="not(/profile/skills/parentGroup[1]/childGroup[3]/skill[14]/firstForAngebot)" storeItemID="{13792969-13E2-4AC2-A76A-D59F53272E0C}"/>
  </odx:xpath>
  <odx:xpath id="skillContent_0_2_13">
    <odx:dataBinding xpath="/profile/skills/parentGroup[1]/childGroup[3]/skill[14]/value" storeItemID="{13792969-13E2-4AC2-A76A-D59F53272E0C}"/>
  </odx:xpath>
  <odx:xpath id="skillFirst_0_2_14">
    <odx:dataBinding xpath="/profile/skills/parentGroup[1]/childGroup[3]/skill[15]/firstForAngebot" storeItemID="{13792969-13E2-4AC2-A76A-D59F53272E0C}"/>
  </odx:xpath>
  <odx:xpath id="skillContent_0_2_14">
    <odx:dataBinding xpath="/profile/skills/parentGroup[1]/childGroup[3]/skill[15]/value" storeItemID="{13792969-13E2-4AC2-A76A-D59F53272E0C}"/>
  </odx:xpath>
  <odx:xpath id="skillNoFirst_0_2_14">
    <odx:dataBinding xpath="not(/profile/skills/parentGroup[1]/childGroup[3]/skill[15]/firstForAngebot)" storeItemID="{13792969-13E2-4AC2-A76A-D59F53272E0C}"/>
  </odx:xpath>
  <odx:xpath id="skillContent_0_2_14">
    <odx:dataBinding xpath="/profile/skills/parentGroup[1]/childGroup[3]/skill[15]/value" storeItemID="{13792969-13E2-4AC2-A76A-D59F53272E0C}"/>
  </odx:xpath>
  <odx:xpath id="skillFirst_0_2_15">
    <odx:dataBinding xpath="/profile/skills/parentGroup[1]/childGroup[3]/skill[16]/firstForAngebot" storeItemID="{13792969-13E2-4AC2-A76A-D59F53272E0C}"/>
  </odx:xpath>
  <odx:xpath id="skillContent_0_2_15">
    <odx:dataBinding xpath="/profile/skills/parentGroup[1]/childGroup[3]/skill[16]/value" storeItemID="{13792969-13E2-4AC2-A76A-D59F53272E0C}"/>
  </odx:xpath>
  <odx:xpath id="skillNoFirst_0_2_15">
    <odx:dataBinding xpath="not(/profile/skills/parentGroup[1]/childGroup[3]/skill[16]/firstForAngebot)" storeItemID="{13792969-13E2-4AC2-A76A-D59F53272E0C}"/>
  </odx:xpath>
  <odx:xpath id="skillContent_0_2_15">
    <odx:dataBinding xpath="/profile/skills/parentGroup[1]/childGroup[3]/skill[16]/value" storeItemID="{13792969-13E2-4AC2-A76A-D59F53272E0C}"/>
  </odx:xpath>
  <odx:xpath id="skillFirst_0_2_16">
    <odx:dataBinding xpath="/profile/skills/parentGroup[1]/childGroup[3]/skill[17]/firstForAngebot" storeItemID="{13792969-13E2-4AC2-A76A-D59F53272E0C}"/>
  </odx:xpath>
  <odx:xpath id="skillContent_0_2_16">
    <odx:dataBinding xpath="/profile/skills/parentGroup[1]/childGroup[3]/skill[17]/value" storeItemID="{13792969-13E2-4AC2-A76A-D59F53272E0C}"/>
  </odx:xpath>
  <odx:xpath id="skillNoFirst_0_2_16">
    <odx:dataBinding xpath="not(/profile/skills/parentGroup[1]/childGroup[3]/skill[17]/firstForAngebot)" storeItemID="{13792969-13E2-4AC2-A76A-D59F53272E0C}"/>
  </odx:xpath>
  <odx:xpath id="skillContent_0_2_16">
    <odx:dataBinding xpath="/profile/skills/parentGroup[1]/childGroup[3]/skill[17]/value" storeItemID="{13792969-13E2-4AC2-A76A-D59F53272E0C}"/>
  </odx:xpath>
  <odx:xpath id="skillFirst_0_2_17">
    <odx:dataBinding xpath="/profile/skills/parentGroup[1]/childGroup[3]/skill[18]/firstForAngebot" storeItemID="{13792969-13E2-4AC2-A76A-D59F53272E0C}"/>
  </odx:xpath>
  <odx:xpath id="skillContent_0_2_17">
    <odx:dataBinding xpath="/profile/skills/parentGroup[1]/childGroup[3]/skill[18]/value" storeItemID="{13792969-13E2-4AC2-A76A-D59F53272E0C}"/>
  </odx:xpath>
  <odx:xpath id="skillNoFirst_0_2_17">
    <odx:dataBinding xpath="not(/profile/skills/parentGroup[1]/childGroup[3]/skill[18]/firstForAngebot)" storeItemID="{13792969-13E2-4AC2-A76A-D59F53272E0C}"/>
  </odx:xpath>
  <odx:xpath id="skillContent_0_2_17">
    <odx:dataBinding xpath="/profile/skills/parentGroup[1]/childGroup[3]/skill[18]/value" storeItemID="{13792969-13E2-4AC2-A76A-D59F53272E0C}"/>
  </odx:xpath>
  <odx:xpath id="skillFirst_0_3_0">
    <odx:dataBinding xpath="/profile/skills/parentGroup[1]/childGroup[4]/skill[1]/firstForAngebot" storeItemID="{13792969-13E2-4AC2-A76A-D59F53272E0C}"/>
  </odx:xpath>
  <odx:xpath id="skillContent_0_3_0">
    <odx:dataBinding xpath="/profile/skills/parentGroup[1]/childGroup[4]/skill[1]/value" storeItemID="{13792969-13E2-4AC2-A76A-D59F53272E0C}"/>
  </odx:xpath>
  <odx:xpath id="skillNoFirst_0_3_0">
    <odx:dataBinding xpath="not(/profile/skills/parentGroup[1]/childGroup[4]/skill[1]/firstForAngebot)" storeItemID="{13792969-13E2-4AC2-A76A-D59F53272E0C}"/>
  </odx:xpath>
  <odx:xpath id="skillContent_0_3_0">
    <odx:dataBinding xpath="/profile/skills/parentGroup[1]/childGroup[4]/skill[1]/value" storeItemID="{13792969-13E2-4AC2-A76A-D59F53272E0C}"/>
  </odx:xpath>
  <odx:xpath id="skillFirst_0_3_1">
    <odx:dataBinding xpath="/profile/skills/parentGroup[1]/childGroup[4]/skill[2]/firstForAngebot" storeItemID="{13792969-13E2-4AC2-A76A-D59F53272E0C}"/>
  </odx:xpath>
  <odx:xpath id="skillContent_0_3_1">
    <odx:dataBinding xpath="/profile/skills/parentGroup[1]/childGroup[4]/skill[2]/value" storeItemID="{13792969-13E2-4AC2-A76A-D59F53272E0C}"/>
  </odx:xpath>
  <odx:xpath id="skillNoFirst_0_3_1">
    <odx:dataBinding xpath="not(/profile/skills/parentGroup[1]/childGroup[4]/skill[2]/firstForAngebot)" storeItemID="{13792969-13E2-4AC2-A76A-D59F53272E0C}"/>
  </odx:xpath>
  <odx:xpath id="skillContent_0_3_1">
    <odx:dataBinding xpath="/profile/skills/parentGroup[1]/childGroup[4]/skill[2]/value" storeItemID="{13792969-13E2-4AC2-A76A-D59F53272E0C}"/>
  </odx:xpath>
  <odx:xpath id="skillFirst_0_4_0">
    <odx:dataBinding xpath="/profile/skills/parentGroup[1]/childGroup[5]/skill[1]/firstForAngebot" storeItemID="{13792969-13E2-4AC2-A76A-D59F53272E0C}"/>
  </odx:xpath>
  <odx:xpath id="skillContent_0_4_0">
    <odx:dataBinding xpath="/profile/skills/parentGroup[1]/childGroup[5]/skill[1]/value" storeItemID="{13792969-13E2-4AC2-A76A-D59F53272E0C}"/>
  </odx:xpath>
  <odx:xpath id="skillNoFirst_0_4_0">
    <odx:dataBinding xpath="not(/profile/skills/parentGroup[1]/childGroup[5]/skill[1]/firstForAngebot)" storeItemID="{13792969-13E2-4AC2-A76A-D59F53272E0C}"/>
  </odx:xpath>
  <odx:xpath id="skillContent_0_4_0">
    <odx:dataBinding xpath="/profile/skills/parentGroup[1]/childGroup[5]/skill[1]/value" storeItemID="{13792969-13E2-4AC2-A76A-D59F53272E0C}"/>
  </odx:xpath>
  <odx:xpath id="skillFirst_0_4_1">
    <odx:dataBinding xpath="/profile/skills/parentGroup[1]/childGroup[5]/skill[2]/firstForAngebot" storeItemID="{13792969-13E2-4AC2-A76A-D59F53272E0C}"/>
  </odx:xpath>
  <odx:xpath id="skillContent_0_4_1">
    <odx:dataBinding xpath="/profile/skills/parentGroup[1]/childGroup[5]/skill[2]/value" storeItemID="{13792969-13E2-4AC2-A76A-D59F53272E0C}"/>
  </odx:xpath>
  <odx:xpath id="skillNoFirst_0_4_1">
    <odx:dataBinding xpath="not(/profile/skills/parentGroup[1]/childGroup[5]/skill[2]/firstForAngebot)" storeItemID="{13792969-13E2-4AC2-A76A-D59F53272E0C}"/>
  </odx:xpath>
  <odx:xpath id="skillContent_0_4_1">
    <odx:dataBinding xpath="/profile/skills/parentGroup[1]/childGroup[5]/skill[2]/value" storeItemID="{13792969-13E2-4AC2-A76A-D59F53272E0C}"/>
  </odx:xpath>
  <odx:xpath id="skillFirst_0_5_0">
    <odx:dataBinding xpath="/profile/skills/parentGroup[1]/childGroup[6]/skill[1]/firstForAngebot" storeItemID="{13792969-13E2-4AC2-A76A-D59F53272E0C}"/>
  </odx:xpath>
  <odx:xpath id="skillContent_0_5_0">
    <odx:dataBinding xpath="/profile/skills/parentGroup[1]/childGroup[6]/skill[1]/value" storeItemID="{13792969-13E2-4AC2-A76A-D59F53272E0C}"/>
  </odx:xpath>
  <odx:xpath id="skillNoFirst_0_5_0">
    <odx:dataBinding xpath="not(/profile/skills/parentGroup[1]/childGroup[6]/skill[1]/firstForAngebot)" storeItemID="{13792969-13E2-4AC2-A76A-D59F53272E0C}"/>
  </odx:xpath>
  <odx:xpath id="skillContent_0_5_0">
    <odx:dataBinding xpath="/profile/skills/parentGroup[1]/childGroup[6]/skill[1]/value" storeItemID="{13792969-13E2-4AC2-A76A-D59F53272E0C}"/>
  </odx:xpath>
  <odx:xpath id="skillFirst_0_5_1">
    <odx:dataBinding xpath="/profile/skills/parentGroup[1]/childGroup[6]/skill[2]/firstForAngebot" storeItemID="{13792969-13E2-4AC2-A76A-D59F53272E0C}"/>
  </odx:xpath>
  <odx:xpath id="skillContent_0_5_1">
    <odx:dataBinding xpath="/profile/skills/parentGroup[1]/childGroup[6]/skill[2]/value" storeItemID="{13792969-13E2-4AC2-A76A-D59F53272E0C}"/>
  </odx:xpath>
  <odx:xpath id="skillNoFirst_0_5_1">
    <odx:dataBinding xpath="not(/profile/skills/parentGroup[1]/childGroup[6]/skill[2]/firstForAngebot)" storeItemID="{13792969-13E2-4AC2-A76A-D59F53272E0C}"/>
  </odx:xpath>
  <odx:xpath id="skillContent_0_5_1">
    <odx:dataBinding xpath="/profile/skills/parentGroup[1]/childGroup[6]/skill[2]/value" storeItemID="{13792969-13E2-4AC2-A76A-D59F53272E0C}"/>
  </odx:xpath>
  <odx:xpath id="skillFirst_0_5_2">
    <odx:dataBinding xpath="/profile/skills/parentGroup[1]/childGroup[6]/skill[3]/firstForAngebot" storeItemID="{13792969-13E2-4AC2-A76A-D59F53272E0C}"/>
  </odx:xpath>
  <odx:xpath id="skillContent_0_5_2">
    <odx:dataBinding xpath="/profile/skills/parentGroup[1]/childGroup[6]/skill[3]/value" storeItemID="{13792969-13E2-4AC2-A76A-D59F53272E0C}"/>
  </odx:xpath>
  <odx:xpath id="skillNoFirst_0_5_2">
    <odx:dataBinding xpath="not(/profile/skills/parentGroup[1]/childGroup[6]/skill[3]/firstForAngebot)" storeItemID="{13792969-13E2-4AC2-A76A-D59F53272E0C}"/>
  </odx:xpath>
  <odx:xpath id="skillContent_0_5_2">
    <odx:dataBinding xpath="/profile/skills/parentGroup[1]/childGroup[6]/skill[3]/value" storeItemID="{13792969-13E2-4AC2-A76A-D59F53272E0C}"/>
  </odx:xpath>
  <odx:xpath id="skillFirst_0_5_3">
    <odx:dataBinding xpath="/profile/skills/parentGroup[1]/childGroup[6]/skill[4]/firstForAngebot" storeItemID="{13792969-13E2-4AC2-A76A-D59F53272E0C}"/>
  </odx:xpath>
  <odx:xpath id="skillContent_0_5_3">
    <odx:dataBinding xpath="/profile/skills/parentGroup[1]/childGroup[6]/skill[4]/value" storeItemID="{13792969-13E2-4AC2-A76A-D59F53272E0C}"/>
  </odx:xpath>
  <odx:xpath id="skillNoFirst_0_5_3">
    <odx:dataBinding xpath="not(/profile/skills/parentGroup[1]/childGroup[6]/skill[4]/firstForAngebot)" storeItemID="{13792969-13E2-4AC2-A76A-D59F53272E0C}"/>
  </odx:xpath>
  <odx:xpath id="skillContent_0_5_3">
    <odx:dataBinding xpath="/profile/skills/parentGroup[1]/childGroup[6]/skill[4]/value" storeItemID="{13792969-13E2-4AC2-A76A-D59F53272E0C}"/>
  </odx:xpath>
  <odx:xpath id="skillFirst_0_6_0">
    <odx:dataBinding xpath="/profile/skills/parentGroup[1]/childGroup[7]/skill[1]/firstForAngebot" storeItemID="{13792969-13E2-4AC2-A76A-D59F53272E0C}"/>
  </odx:xpath>
  <odx:xpath id="skillContent_0_6_0">
    <odx:dataBinding xpath="/profile/skills/parentGroup[1]/childGroup[7]/skill[1]/value" storeItemID="{13792969-13E2-4AC2-A76A-D59F53272E0C}"/>
  </odx:xpath>
  <odx:xpath id="skillNoFirst_0_6_0">
    <odx:dataBinding xpath="not(/profile/skills/parentGroup[1]/childGroup[7]/skill[1]/firstForAngebot)" storeItemID="{13792969-13E2-4AC2-A76A-D59F53272E0C}"/>
  </odx:xpath>
  <odx:xpath id="skillContent_0_6_0">
    <odx:dataBinding xpath="/profile/skills/parentGroup[1]/childGroup[7]/skill[1]/value" storeItemID="{13792969-13E2-4AC2-A76A-D59F53272E0C}"/>
  </odx:xpath>
  <odx:xpath id="skillFirst_0_7_0">
    <odx:dataBinding xpath="/profile/skills/parentGroup[1]/childGroup[8]/skill[1]/firstForAngebot" storeItemID="{13792969-13E2-4AC2-A76A-D59F53272E0C}"/>
  </odx:xpath>
  <odx:xpath id="skillContent_0_7_0">
    <odx:dataBinding xpath="/profile/skills/parentGroup[1]/childGroup[8]/skill[1]/value" storeItemID="{13792969-13E2-4AC2-A76A-D59F53272E0C}"/>
  </odx:xpath>
  <odx:xpath id="skillNoFirst_0_7_0">
    <odx:dataBinding xpath="not(/profile/skills/parentGroup[1]/childGroup[8]/skill[1]/firstForAngebot)" storeItemID="{13792969-13E2-4AC2-A76A-D59F53272E0C}"/>
  </odx:xpath>
  <odx:xpath id="skillContent_0_7_0">
    <odx:dataBinding xpath="/profile/skills/parentGroup[1]/childGroup[8]/skill[1]/value" storeItemID="{13792969-13E2-4AC2-A76A-D59F53272E0C}"/>
  </odx:xpath>
  <odx:xpath id="skillFirst_0_7_1">
    <odx:dataBinding xpath="/profile/skills/parentGroup[1]/childGroup[8]/skill[2]/firstForAngebot" storeItemID="{13792969-13E2-4AC2-A76A-D59F53272E0C}"/>
  </odx:xpath>
  <odx:xpath id="skillContent_0_7_1">
    <odx:dataBinding xpath="/profile/skills/parentGroup[1]/childGroup[8]/skill[2]/value" storeItemID="{13792969-13E2-4AC2-A76A-D59F53272E0C}"/>
  </odx:xpath>
  <odx:xpath id="skillNoFirst_0_7_1">
    <odx:dataBinding xpath="not(/profile/skills/parentGroup[1]/childGroup[8]/skill[2]/firstForAngebot)" storeItemID="{13792969-13E2-4AC2-A76A-D59F53272E0C}"/>
  </odx:xpath>
  <odx:xpath id="skillContent_0_7_1">
    <odx:dataBinding xpath="/profile/skills/parentGroup[1]/childGroup[8]/skill[2]/value" storeItemID="{13792969-13E2-4AC2-A76A-D59F53272E0C}"/>
  </odx:xpath>
  <odx:xpath id="skillFirst_0_7_2">
    <odx:dataBinding xpath="/profile/skills/parentGroup[1]/childGroup[8]/skill[3]/firstForAngebot" storeItemID="{13792969-13E2-4AC2-A76A-D59F53272E0C}"/>
  </odx:xpath>
  <odx:xpath id="skillContent_0_7_2">
    <odx:dataBinding xpath="/profile/skills/parentGroup[1]/childGroup[8]/skill[3]/value" storeItemID="{13792969-13E2-4AC2-A76A-D59F53272E0C}"/>
  </odx:xpath>
  <odx:xpath id="skillNoFirst_0_7_2">
    <odx:dataBinding xpath="not(/profile/skills/parentGroup[1]/childGroup[8]/skill[3]/firstForAngebot)" storeItemID="{13792969-13E2-4AC2-A76A-D59F53272E0C}"/>
  </odx:xpath>
  <odx:xpath id="skillContent_0_7_2">
    <odx:dataBinding xpath="/profile/skills/parentGroup[1]/childGroup[8]/skill[3]/value" storeItemID="{13792969-13E2-4AC2-A76A-D59F53272E0C}"/>
  </odx:xpath>
  <odx:xpath id="projectbegin_0_0">
    <odx:dataBinding xpath="/profile/projects[1]/project[1]/timespan/beginDate" storeItemID="{13792969-13E2-4AC2-A76A-D59F53272E0C}"/>
  </odx:xpath>
  <odx:xpath id="projectend_0_0">
    <odx:dataBinding xpath="/profile/projects[1]/project[1]/timespan/endDate" storeItemID="{13792969-13E2-4AC2-A76A-D59F53272E0C}"/>
  </odx:xpath>
  <odx:xpath id="projectrolerep_0_0">
    <odx:dataBinding xpath="/profile/projects[1]/project[1]/role" storeItemID="{13792969-13E2-4AC2-A76A-D59F53272E0C}"/>
  </odx:xpath>
  <odx:xpath id="projectrole_0_0">
    <odx:dataBinding xpath="/profile/projects[1]/project[1]/role" storeItemID="{13792969-13E2-4AC2-A76A-D59F53272E0C}"/>
  </odx:xpath>
  <odx:xpath id="projectTitle_0_0">
    <odx:dataBinding xpath="/profile/projects[1]/project[1]/title" storeItemID="{13792969-13E2-4AC2-A76A-D59F53272E0C}"/>
  </odx:xpath>
  <odx:xpath id="projectCustomerRep_0_0">
    <odx:dataBinding xpath="/profile/projects[1]/project[1]/customer" storeItemID="{13792969-13E2-4AC2-A76A-D59F53272E0C}"/>
  </odx:xpath>
  <odx:xpath id="projectCustomer_0_0">
    <odx:dataBinding xpath="/profile/projects[1]/project[1]/customer" storeItemID="{13792969-13E2-4AC2-A76A-D59F53272E0C}"/>
  </odx:xpath>
  <odx:xpath id="projectDescContentRep_0_0">
    <odx:dataBinding xpath="/profile/projects[1]/project[1]/description" storeItemID="{13792969-13E2-4AC2-A76A-D59F53272E0C}"/>
  </odx:xpath>
  <odx:xpath id="projectDescHeader_0_0">
    <odx:dataBinding xpath="/profile/projects[1]/project[1]/description/header" storeItemID="{13792969-13E2-4AC2-A76A-D59F53272E0C}"/>
  </odx:xpath>
  <odx:xpath id="projectLineRep_0_0">
    <odx:dataBinding xpath="/profile/projects[1]/project[1]/description/line" storeItemID="{13792969-13E2-4AC2-A76A-D59F53272E0C}"/>
  </odx:xpath>
  <odx:xpath id="projectLineBullet_0_0">
    <odx:dataBinding xpath="/profile/projects[1]/project[1]/description/line/bullet" storeItemID="{13792969-13E2-4AC2-A76A-D59F53272E0C}"/>
  </odx:xpath>
  <odx:xpath id="projectDescContBullet_0_0">
    <odx:dataBinding xpath="/profile/projects[1]/project[1]/description/line/content" storeItemID="{13792969-13E2-4AC2-A76A-D59F53272E0C}"/>
  </odx:xpath>
  <odx:xpath id="projectLineNoBullet_0_0">
    <odx:dataBinding xpath="/profile/projects[1]/project[1]/description/line/nobullet" storeItemID="{13792969-13E2-4AC2-A76A-D59F53272E0C}"/>
  </odx:xpath>
  <odx:xpath id="projectDescContentNoBullet_0_0">
    <odx:dataBinding xpath="/profile/projects[1]/project[1]/description/line/content" storeItemID="{13792969-13E2-4AC2-A76A-D59F53272E0C}"/>
  </odx:xpath>
  <odx:xpath id="projectbegin_0_1">
    <odx:dataBinding xpath="/profile/projects[1]/project[2]/timespan/beginDate" storeItemID="{13792969-13E2-4AC2-A76A-D59F53272E0C}"/>
  </odx:xpath>
  <odx:xpath id="projectend_0_1">
    <odx:dataBinding xpath="/profile/projects[1]/project[2]/timespan/endDate" storeItemID="{13792969-13E2-4AC2-A76A-D59F53272E0C}"/>
  </odx:xpath>
  <odx:xpath id="projectrolerep_0_1">
    <odx:dataBinding xpath="/profile/projects[1]/project[2]/role" storeItemID="{13792969-13E2-4AC2-A76A-D59F53272E0C}"/>
  </odx:xpath>
  <odx:xpath id="projectrole_0_1">
    <odx:dataBinding xpath="/profile/projects[1]/project[2]/role" storeItemID="{13792969-13E2-4AC2-A76A-D59F53272E0C}"/>
  </odx:xpath>
  <odx:xpath id="projectTitle_0_1">
    <odx:dataBinding xpath="/profile/projects[1]/project[2]/title" storeItemID="{13792969-13E2-4AC2-A76A-D59F53272E0C}"/>
  </odx:xpath>
  <odx:xpath id="projectCustomerRep_0_1">
    <odx:dataBinding xpath="/profile/projects[1]/project[2]/customer" storeItemID="{13792969-13E2-4AC2-A76A-D59F53272E0C}"/>
  </odx:xpath>
  <odx:xpath id="projectCustomer_0_1">
    <odx:dataBinding xpath="/profile/projects[1]/project[2]/customer" storeItemID="{13792969-13E2-4AC2-A76A-D59F53272E0C}"/>
  </odx:xpath>
  <odx:xpath id="projectDescContentRep_0_1">
    <odx:dataBinding xpath="/profile/projects[1]/project[2]/description" storeItemID="{13792969-13E2-4AC2-A76A-D59F53272E0C}"/>
  </odx:xpath>
  <odx:xpath id="projectDescHeader_0_1">
    <odx:dataBinding xpath="/profile/projects[1]/project[2]/description/header" storeItemID="{13792969-13E2-4AC2-A76A-D59F53272E0C}"/>
  </odx:xpath>
  <odx:xpath id="projectLineRep_0_1">
    <odx:dataBinding xpath="/profile/projects[1]/project[2]/description/line" storeItemID="{13792969-13E2-4AC2-A76A-D59F53272E0C}"/>
  </odx:xpath>
  <odx:xpath id="projectLineBullet_0_1">
    <odx:dataBinding xpath="/profile/projects[1]/project[2]/description/line/bullet" storeItemID="{13792969-13E2-4AC2-A76A-D59F53272E0C}"/>
  </odx:xpath>
  <odx:xpath id="projectDescContBullet_0_1">
    <odx:dataBinding xpath="/profile/projects[1]/project[2]/description/line/content" storeItemID="{13792969-13E2-4AC2-A76A-D59F53272E0C}"/>
  </odx:xpath>
  <odx:xpath id="projectLineNoBullet_0_1">
    <odx:dataBinding xpath="/profile/projects[1]/project[2]/description/line/nobullet" storeItemID="{13792969-13E2-4AC2-A76A-D59F53272E0C}"/>
  </odx:xpath>
  <odx:xpath id="projectDescContentNoBullet_0_1">
    <odx:dataBinding xpath="/profile/projects[1]/project[2]/description/line/content" storeItemID="{13792969-13E2-4AC2-A76A-D59F53272E0C}"/>
  </odx:xpath>
  <odx:xpath id="projectbegin_0_2">
    <odx:dataBinding xpath="/profile/projects[1]/project[3]/timespan/beginDate" storeItemID="{13792969-13E2-4AC2-A76A-D59F53272E0C}"/>
  </odx:xpath>
  <odx:xpath id="projectend_0_2">
    <odx:dataBinding xpath="/profile/projects[1]/project[3]/timespan/endDate" storeItemID="{13792969-13E2-4AC2-A76A-D59F53272E0C}"/>
  </odx:xpath>
  <odx:xpath id="projectrolerep_0_2">
    <odx:dataBinding xpath="/profile/projects[1]/project[3]/role" storeItemID="{13792969-13E2-4AC2-A76A-D59F53272E0C}"/>
  </odx:xpath>
  <odx:xpath id="projectrole_0_2">
    <odx:dataBinding xpath="/profile/projects[1]/project[3]/role" storeItemID="{13792969-13E2-4AC2-A76A-D59F53272E0C}"/>
  </odx:xpath>
  <odx:xpath id="projectTitle_0_2">
    <odx:dataBinding xpath="/profile/projects[1]/project[3]/title" storeItemID="{13792969-13E2-4AC2-A76A-D59F53272E0C}"/>
  </odx:xpath>
  <odx:xpath id="projectCustomerRep_0_2">
    <odx:dataBinding xpath="/profile/projects[1]/project[3]/customer" storeItemID="{13792969-13E2-4AC2-A76A-D59F53272E0C}"/>
  </odx:xpath>
  <odx:xpath id="projectCustomer_0_2">
    <odx:dataBinding xpath="/profile/projects[1]/project[3]/customer" storeItemID="{13792969-13E2-4AC2-A76A-D59F53272E0C}"/>
  </odx:xpath>
  <odx:xpath id="projectDescContentRep_0_2">
    <odx:dataBinding xpath="/profile/projects[1]/project[3]/description" storeItemID="{13792969-13E2-4AC2-A76A-D59F53272E0C}"/>
  </odx:xpath>
  <odx:xpath id="projectDescHeader_0_2">
    <odx:dataBinding xpath="/profile/projects[1]/project[3]/description/header" storeItemID="{13792969-13E2-4AC2-A76A-D59F53272E0C}"/>
  </odx:xpath>
  <odx:xpath id="projectLineRep_0_2">
    <odx:dataBinding xpath="/profile/projects[1]/project[3]/description/line" storeItemID="{13792969-13E2-4AC2-A76A-D59F53272E0C}"/>
  </odx:xpath>
  <odx:xpath id="projectLineBullet_0_2">
    <odx:dataBinding xpath="/profile/projects[1]/project[3]/description/line/bullet" storeItemID="{13792969-13E2-4AC2-A76A-D59F53272E0C}"/>
  </odx:xpath>
  <odx:xpath id="projectDescContBullet_0_2">
    <odx:dataBinding xpath="/profile/projects[1]/project[3]/description/line/content" storeItemID="{13792969-13E2-4AC2-A76A-D59F53272E0C}"/>
  </odx:xpath>
  <odx:xpath id="projectLineNoBullet_0_2">
    <odx:dataBinding xpath="/profile/projects[1]/project[3]/description/line/nobullet" storeItemID="{13792969-13E2-4AC2-A76A-D59F53272E0C}"/>
  </odx:xpath>
  <odx:xpath id="projectDescContentNoBullet_0_2">
    <odx:dataBinding xpath="/profile/projects[1]/project[3]/description/line/content" storeItemID="{13792969-13E2-4AC2-A76A-D59F53272E0C}"/>
  </odx:xpath>
  <odx:xpath id="projectbegin_0_3">
    <odx:dataBinding xpath="/profile/projects[1]/project[4]/timespan/beginDate" storeItemID="{13792969-13E2-4AC2-A76A-D59F53272E0C}"/>
  </odx:xpath>
  <odx:xpath id="projectend_0_3">
    <odx:dataBinding xpath="/profile/projects[1]/project[4]/timespan/endDate" storeItemID="{13792969-13E2-4AC2-A76A-D59F53272E0C}"/>
  </odx:xpath>
  <odx:xpath id="projectrolerep_0_3">
    <odx:dataBinding xpath="/profile/projects[1]/project[4]/role" storeItemID="{13792969-13E2-4AC2-A76A-D59F53272E0C}"/>
  </odx:xpath>
  <odx:xpath id="projectrole_0_3">
    <odx:dataBinding xpath="/profile/projects[1]/project[4]/role" storeItemID="{13792969-13E2-4AC2-A76A-D59F53272E0C}"/>
  </odx:xpath>
  <odx:xpath id="projectTitle_0_3">
    <odx:dataBinding xpath="/profile/projects[1]/project[4]/title" storeItemID="{13792969-13E2-4AC2-A76A-D59F53272E0C}"/>
  </odx:xpath>
  <odx:xpath id="projectCustomerRep_0_3">
    <odx:dataBinding xpath="/profile/projects[1]/project[4]/customer" storeItemID="{13792969-13E2-4AC2-A76A-D59F53272E0C}"/>
  </odx:xpath>
  <odx:xpath id="projectCustomer_0_3">
    <odx:dataBinding xpath="/profile/projects[1]/project[4]/customer" storeItemID="{13792969-13E2-4AC2-A76A-D59F53272E0C}"/>
  </odx:xpath>
  <odx:xpath id="projectDescContentRep_0_3">
    <odx:dataBinding xpath="/profile/projects[1]/project[4]/description" storeItemID="{13792969-13E2-4AC2-A76A-D59F53272E0C}"/>
  </odx:xpath>
  <odx:xpath id="projectDescHeader_0_3">
    <odx:dataBinding xpath="/profile/projects[1]/project[4]/description/header" storeItemID="{13792969-13E2-4AC2-A76A-D59F53272E0C}"/>
  </odx:xpath>
  <odx:xpath id="projectLineRep_0_3">
    <odx:dataBinding xpath="/profile/projects[1]/project[4]/description/line" storeItemID="{13792969-13E2-4AC2-A76A-D59F53272E0C}"/>
  </odx:xpath>
  <odx:xpath id="projectLineBullet_0_3">
    <odx:dataBinding xpath="/profile/projects[1]/project[4]/description/line/bullet" storeItemID="{13792969-13E2-4AC2-A76A-D59F53272E0C}"/>
  </odx:xpath>
  <odx:xpath id="projectDescContBullet_0_3">
    <odx:dataBinding xpath="/profile/projects[1]/project[4]/description/line/content" storeItemID="{13792969-13E2-4AC2-A76A-D59F53272E0C}"/>
  </odx:xpath>
  <odx:xpath id="projectLineNoBullet_0_3">
    <odx:dataBinding xpath="/profile/projects[1]/project[4]/description/line/nobullet" storeItemID="{13792969-13E2-4AC2-A76A-D59F53272E0C}"/>
  </odx:xpath>
  <odx:xpath id="projectDescContentNoBullet_0_3">
    <odx:dataBinding xpath="/profile/projects[1]/project[4]/description/line/content" storeItemID="{13792969-13E2-4AC2-A76A-D59F53272E0C}"/>
  </odx:xpath>
  <odx:xpath id="projectbegin_0_4">
    <odx:dataBinding xpath="/profile/projects[1]/project[5]/timespan/beginDate" storeItemID="{13792969-13E2-4AC2-A76A-D59F53272E0C}"/>
  </odx:xpath>
  <odx:xpath id="projectend_0_4">
    <odx:dataBinding xpath="/profile/projects[1]/project[5]/timespan/endDate" storeItemID="{13792969-13E2-4AC2-A76A-D59F53272E0C}"/>
  </odx:xpath>
  <odx:xpath id="projectrolerep_0_4">
    <odx:dataBinding xpath="/profile/projects[1]/project[5]/role" storeItemID="{13792969-13E2-4AC2-A76A-D59F53272E0C}"/>
  </odx:xpath>
  <odx:xpath id="projectrole_0_4">
    <odx:dataBinding xpath="/profile/projects[1]/project[5]/role" storeItemID="{13792969-13E2-4AC2-A76A-D59F53272E0C}"/>
  </odx:xpath>
  <odx:xpath id="projectTitle_0_4">
    <odx:dataBinding xpath="/profile/projects[1]/project[5]/title" storeItemID="{13792969-13E2-4AC2-A76A-D59F53272E0C}"/>
  </odx:xpath>
  <odx:xpath id="projectCustomerRep_0_4">
    <odx:dataBinding xpath="/profile/projects[1]/project[5]/customer" storeItemID="{13792969-13E2-4AC2-A76A-D59F53272E0C}"/>
  </odx:xpath>
  <odx:xpath id="projectCustomer_0_4">
    <odx:dataBinding xpath="/profile/projects[1]/project[5]/customer" storeItemID="{13792969-13E2-4AC2-A76A-D59F53272E0C}"/>
  </odx:xpath>
  <odx:xpath id="projectDescContentRep_0_4">
    <odx:dataBinding xpath="/profile/projects[1]/project[5]/description" storeItemID="{13792969-13E2-4AC2-A76A-D59F53272E0C}"/>
  </odx:xpath>
  <odx:xpath id="projectDescHeader_0_4">
    <odx:dataBinding xpath="/profile/projects[1]/project[5]/description/header" storeItemID="{13792969-13E2-4AC2-A76A-D59F53272E0C}"/>
  </odx:xpath>
  <odx:xpath id="projectLineRep_0_4">
    <odx:dataBinding xpath="/profile/projects[1]/project[5]/description/line" storeItemID="{13792969-13E2-4AC2-A76A-D59F53272E0C}"/>
  </odx:xpath>
  <odx:xpath id="projectLineBullet_0_4">
    <odx:dataBinding xpath="/profile/projects[1]/project[5]/description/line/bullet" storeItemID="{13792969-13E2-4AC2-A76A-D59F53272E0C}"/>
  </odx:xpath>
  <odx:xpath id="projectDescContBullet_0_4">
    <odx:dataBinding xpath="/profile/projects[1]/project[5]/description/line/content" storeItemID="{13792969-13E2-4AC2-A76A-D59F53272E0C}"/>
  </odx:xpath>
  <odx:xpath id="projectLineNoBullet_0_4">
    <odx:dataBinding xpath="/profile/projects[1]/project[5]/description/line/nobullet" storeItemID="{13792969-13E2-4AC2-A76A-D59F53272E0C}"/>
  </odx:xpath>
  <odx:xpath id="projectDescContentNoBullet_0_4">
    <odx:dataBinding xpath="/profile/projects[1]/project[5]/description/line/content" storeItemID="{13792969-13E2-4AC2-A76A-D59F53272E0C}"/>
  </odx:xpath>
  <odx:xpath id="projectbegin_0_5">
    <odx:dataBinding xpath="/profile/projects[1]/project[6]/timespan/beginDate" storeItemID="{13792969-13E2-4AC2-A76A-D59F53272E0C}"/>
  </odx:xpath>
  <odx:xpath id="projectend_0_5">
    <odx:dataBinding xpath="/profile/projects[1]/project[6]/timespan/endDate" storeItemID="{13792969-13E2-4AC2-A76A-D59F53272E0C}"/>
  </odx:xpath>
  <odx:xpath id="projectrolerep_0_5">
    <odx:dataBinding xpath="/profile/projects[1]/project[6]/role" storeItemID="{13792969-13E2-4AC2-A76A-D59F53272E0C}"/>
  </odx:xpath>
  <odx:xpath id="projectrole_0_5">
    <odx:dataBinding xpath="/profile/projects[1]/project[6]/role" storeItemID="{13792969-13E2-4AC2-A76A-D59F53272E0C}"/>
  </odx:xpath>
  <odx:xpath id="projectTitle_0_5">
    <odx:dataBinding xpath="/profile/projects[1]/project[6]/title" storeItemID="{13792969-13E2-4AC2-A76A-D59F53272E0C}"/>
  </odx:xpath>
  <odx:xpath id="projectCustomerRep_0_5">
    <odx:dataBinding xpath="/profile/projects[1]/project[6]/customer" storeItemID="{13792969-13E2-4AC2-A76A-D59F53272E0C}"/>
  </odx:xpath>
  <odx:xpath id="projectCustomer_0_5">
    <odx:dataBinding xpath="/profile/projects[1]/project[6]/customer" storeItemID="{13792969-13E2-4AC2-A76A-D59F53272E0C}"/>
  </odx:xpath>
  <odx:xpath id="projectDescContentRep_0_5">
    <odx:dataBinding xpath="/profile/projects[1]/project[6]/description" storeItemID="{13792969-13E2-4AC2-A76A-D59F53272E0C}"/>
  </odx:xpath>
  <odx:xpath id="projectDescHeader_0_5">
    <odx:dataBinding xpath="/profile/projects[1]/project[6]/description/header" storeItemID="{13792969-13E2-4AC2-A76A-D59F53272E0C}"/>
  </odx:xpath>
  <odx:xpath id="projectLineRep_0_5">
    <odx:dataBinding xpath="/profile/projects[1]/project[6]/description/line" storeItemID="{13792969-13E2-4AC2-A76A-D59F53272E0C}"/>
  </odx:xpath>
  <odx:xpath id="projectLineBullet_0_5">
    <odx:dataBinding xpath="/profile/projects[1]/project[6]/description/line/bullet" storeItemID="{13792969-13E2-4AC2-A76A-D59F53272E0C}"/>
  </odx:xpath>
  <odx:xpath id="projectDescContBullet_0_5">
    <odx:dataBinding xpath="/profile/projects[1]/project[6]/description/line/content" storeItemID="{13792969-13E2-4AC2-A76A-D59F53272E0C}"/>
  </odx:xpath>
  <odx:xpath id="projectLineNoBullet_0_5">
    <odx:dataBinding xpath="/profile/projects[1]/project[6]/description/line/nobullet" storeItemID="{13792969-13E2-4AC2-A76A-D59F53272E0C}"/>
  </odx:xpath>
  <odx:xpath id="projectDescContentNoBullet_0_5">
    <odx:dataBinding xpath="/profile/projects[1]/project[6]/description/line/content" storeItemID="{13792969-13E2-4AC2-A76A-D59F53272E0C}"/>
  </odx:xpath>
  <odx:xpath id="projectbegin_0_6">
    <odx:dataBinding xpath="/profile/projects[1]/project[7]/timespan/beginDate" storeItemID="{13792969-13E2-4AC2-A76A-D59F53272E0C}"/>
  </odx:xpath>
  <odx:xpath id="projectend_0_6">
    <odx:dataBinding xpath="/profile/projects[1]/project[7]/timespan/endDate" storeItemID="{13792969-13E2-4AC2-A76A-D59F53272E0C}"/>
  </odx:xpath>
  <odx:xpath id="projectrolerep_0_6">
    <odx:dataBinding xpath="/profile/projects[1]/project[7]/role" storeItemID="{13792969-13E2-4AC2-A76A-D59F53272E0C}"/>
  </odx:xpath>
  <odx:xpath id="projectrole_0_6">
    <odx:dataBinding xpath="/profile/projects[1]/project[7]/role" storeItemID="{13792969-13E2-4AC2-A76A-D59F53272E0C}"/>
  </odx:xpath>
  <odx:xpath id="projectTitle_0_6">
    <odx:dataBinding xpath="/profile/projects[1]/project[7]/title" storeItemID="{13792969-13E2-4AC2-A76A-D59F53272E0C}"/>
  </odx:xpath>
  <odx:xpath id="projectCustomerRep_0_6">
    <odx:dataBinding xpath="/profile/projects[1]/project[7]/customer" storeItemID="{13792969-13E2-4AC2-A76A-D59F53272E0C}"/>
  </odx:xpath>
  <odx:xpath id="projectCustomer_0_6">
    <odx:dataBinding xpath="/profile/projects[1]/project[7]/customer" storeItemID="{13792969-13E2-4AC2-A76A-D59F53272E0C}"/>
  </odx:xpath>
  <odx:xpath id="projectDescContentRep_0_6">
    <odx:dataBinding xpath="/profile/projects[1]/project[7]/description" storeItemID="{13792969-13E2-4AC2-A76A-D59F53272E0C}"/>
  </odx:xpath>
  <odx:xpath id="projectDescHeader_0_6">
    <odx:dataBinding xpath="/profile/projects[1]/project[7]/description/header" storeItemID="{13792969-13E2-4AC2-A76A-D59F53272E0C}"/>
  </odx:xpath>
  <odx:xpath id="projectLineRep_0_6">
    <odx:dataBinding xpath="/profile/projects[1]/project[7]/description/line" storeItemID="{13792969-13E2-4AC2-A76A-D59F53272E0C}"/>
  </odx:xpath>
  <odx:xpath id="projectLineBullet_0_6">
    <odx:dataBinding xpath="/profile/projects[1]/project[7]/description/line/bullet" storeItemID="{13792969-13E2-4AC2-A76A-D59F53272E0C}"/>
  </odx:xpath>
  <odx:xpath id="projectDescContBullet_0_6">
    <odx:dataBinding xpath="/profile/projects[1]/project[7]/description/line/content" storeItemID="{13792969-13E2-4AC2-A76A-D59F53272E0C}"/>
  </odx:xpath>
  <odx:xpath id="projectLineNoBullet_0_6">
    <odx:dataBinding xpath="/profile/projects[1]/project[7]/description/line/nobullet" storeItemID="{13792969-13E2-4AC2-A76A-D59F53272E0C}"/>
  </odx:xpath>
  <odx:xpath id="projectDescContentNoBullet_0_6">
    <odx:dataBinding xpath="/profile/projects[1]/project[7]/description/line/content" storeItemID="{13792969-13E2-4AC2-A76A-D59F53272E0C}"/>
  </odx:xpath>
  <odx:xpath id="projectbegin_0_7">
    <odx:dataBinding xpath="/profile/projects[1]/project[8]/timespan/beginDate" storeItemID="{13792969-13E2-4AC2-A76A-D59F53272E0C}"/>
  </odx:xpath>
  <odx:xpath id="projectend_0_7">
    <odx:dataBinding xpath="/profile/projects[1]/project[8]/timespan/endDate" storeItemID="{13792969-13E2-4AC2-A76A-D59F53272E0C}"/>
  </odx:xpath>
  <odx:xpath id="projectrolerep_0_7">
    <odx:dataBinding xpath="/profile/projects[1]/project[8]/role" storeItemID="{13792969-13E2-4AC2-A76A-D59F53272E0C}"/>
  </odx:xpath>
  <odx:xpath id="projectrole_0_7">
    <odx:dataBinding xpath="/profile/projects[1]/project[8]/role" storeItemID="{13792969-13E2-4AC2-A76A-D59F53272E0C}"/>
  </odx:xpath>
  <odx:xpath id="projectTitle_0_7">
    <odx:dataBinding xpath="/profile/projects[1]/project[8]/title" storeItemID="{13792969-13E2-4AC2-A76A-D59F53272E0C}"/>
  </odx:xpath>
  <odx:xpath id="projectCustomerRep_0_7">
    <odx:dataBinding xpath="/profile/projects[1]/project[8]/customer" storeItemID="{13792969-13E2-4AC2-A76A-D59F53272E0C}"/>
  </odx:xpath>
  <odx:xpath id="projectCustomer_0_7">
    <odx:dataBinding xpath="/profile/projects[1]/project[8]/customer" storeItemID="{13792969-13E2-4AC2-A76A-D59F53272E0C}"/>
  </odx:xpath>
  <odx:xpath id="projectDescContentRep_0_7">
    <odx:dataBinding xpath="/profile/projects[1]/project[8]/description" storeItemID="{13792969-13E2-4AC2-A76A-D59F53272E0C}"/>
  </odx:xpath>
  <odx:xpath id="projectDescHeader_0_7">
    <odx:dataBinding xpath="/profile/projects[1]/project[8]/description/header" storeItemID="{13792969-13E2-4AC2-A76A-D59F53272E0C}"/>
  </odx:xpath>
  <odx:xpath id="projectLineRep_0_7">
    <odx:dataBinding xpath="/profile/projects[1]/project[8]/description/line" storeItemID="{13792969-13E2-4AC2-A76A-D59F53272E0C}"/>
  </odx:xpath>
  <odx:xpath id="projectLineBullet_0_7">
    <odx:dataBinding xpath="/profile/projects[1]/project[8]/description/line/bullet" storeItemID="{13792969-13E2-4AC2-A76A-D59F53272E0C}"/>
  </odx:xpath>
  <odx:xpath id="projectDescContBullet_0_7">
    <odx:dataBinding xpath="/profile/projects[1]/project[8]/description/line/content" storeItemID="{13792969-13E2-4AC2-A76A-D59F53272E0C}"/>
  </odx:xpath>
  <odx:xpath id="projectLineNoBullet_0_7">
    <odx:dataBinding xpath="/profile/projects[1]/project[8]/description/line/nobullet" storeItemID="{13792969-13E2-4AC2-A76A-D59F53272E0C}"/>
  </odx:xpath>
  <odx:xpath id="projectDescContentNoBullet_0_7">
    <odx:dataBinding xpath="/profile/projects[1]/project[8]/description/line/content" storeItemID="{13792969-13E2-4AC2-A76A-D59F53272E0C}"/>
  </odx:xpath>
  <odx:xpath id="projectrole_0_0_0">
    <odx:dataBinding xpath="/profile/projects[1]/project[1]/role[1]" storeItemID="{13792969-13E2-4AC2-A76A-D59F53272E0C}"/>
  </odx:xpath>
  <odx:xpath id="projectDescHeader_0_0_0">
    <odx:dataBinding xpath="/profile/projects[1]/project[1]/description[1]/header" storeItemID="{13792969-13E2-4AC2-A76A-D59F53272E0C}"/>
  </odx:xpath>
  <odx:xpath id="projectLineRep_0_0_0">
    <odx:dataBinding xpath="/profile/projects[1]/project[1]/description[1]/line" storeItemID="{13792969-13E2-4AC2-A76A-D59F53272E0C}"/>
  </odx:xpath>
  <odx:xpath id="projectLineBullet_0_0_0">
    <odx:dataBinding xpath="/profile/projects[1]/project[1]/description[1]/line/bullet" storeItemID="{13792969-13E2-4AC2-A76A-D59F53272E0C}"/>
  </odx:xpath>
  <odx:xpath id="projectDescContBullet_0_0_0">
    <odx:dataBinding xpath="/profile/projects[1]/project[1]/description[1]/line/content" storeItemID="{13792969-13E2-4AC2-A76A-D59F53272E0C}"/>
  </odx:xpath>
  <odx:xpath id="projectLineNoBullet_0_0_0">
    <odx:dataBinding xpath="/profile/projects[1]/project[1]/description[1]/line/nobullet" storeItemID="{13792969-13E2-4AC2-A76A-D59F53272E0C}"/>
  </odx:xpath>
  <odx:xpath id="projectDescContentNoBullet_0_0_0">
    <odx:dataBinding xpath="/profile/projects[1]/project[1]/description[1]/line/content" storeItemID="{13792969-13E2-4AC2-A76A-D59F53272E0C}"/>
  </odx:xpath>
  <odx:xpath id="projectDescHeader_0_0_1">
    <odx:dataBinding xpath="/profile/projects[1]/project[1]/description[2]/header" storeItemID="{13792969-13E2-4AC2-A76A-D59F53272E0C}"/>
  </odx:xpath>
  <odx:xpath id="projectLineRep_0_0_1">
    <odx:dataBinding xpath="/profile/projects[1]/project[1]/description[2]/line" storeItemID="{13792969-13E2-4AC2-A76A-D59F53272E0C}"/>
  </odx:xpath>
  <odx:xpath id="projectLineBullet_0_0_1">
    <odx:dataBinding xpath="/profile/projects[1]/project[1]/description[2]/line/bullet" storeItemID="{13792969-13E2-4AC2-A76A-D59F53272E0C}"/>
  </odx:xpath>
  <odx:xpath id="projectDescContBullet_0_0_1">
    <odx:dataBinding xpath="/profile/projects[1]/project[1]/description[2]/line/content" storeItemID="{13792969-13E2-4AC2-A76A-D59F53272E0C}"/>
  </odx:xpath>
  <odx:xpath id="projectLineNoBullet_0_0_1">
    <odx:dataBinding xpath="/profile/projects[1]/project[1]/description[2]/line/nobullet" storeItemID="{13792969-13E2-4AC2-A76A-D59F53272E0C}"/>
  </odx:xpath>
  <odx:xpath id="projectDescContentNoBullet_0_0_1">
    <odx:dataBinding xpath="/profile/projects[1]/project[1]/description[2]/line/content" storeItemID="{13792969-13E2-4AC2-A76A-D59F53272E0C}"/>
  </odx:xpath>
  <odx:xpath id="projectDescHeader_0_0_2">
    <odx:dataBinding xpath="/profile/projects[1]/project[1]/description[3]/header" storeItemID="{13792969-13E2-4AC2-A76A-D59F53272E0C}"/>
  </odx:xpath>
  <odx:xpath id="projectLineRep_0_0_2">
    <odx:dataBinding xpath="/profile/projects[1]/project[1]/description[3]/line" storeItemID="{13792969-13E2-4AC2-A76A-D59F53272E0C}"/>
  </odx:xpath>
  <odx:xpath id="projectLineBullet_0_0_2">
    <odx:dataBinding xpath="/profile/projects[1]/project[1]/description[3]/line/bullet" storeItemID="{13792969-13E2-4AC2-A76A-D59F53272E0C}"/>
  </odx:xpath>
  <odx:xpath id="projectDescContBullet_0_0_2">
    <odx:dataBinding xpath="/profile/projects[1]/project[1]/description[3]/line/content" storeItemID="{13792969-13E2-4AC2-A76A-D59F53272E0C}"/>
  </odx:xpath>
  <odx:xpath id="projectLineNoBullet_0_0_2">
    <odx:dataBinding xpath="/profile/projects[1]/project[1]/description[3]/line/nobullet" storeItemID="{13792969-13E2-4AC2-A76A-D59F53272E0C}"/>
  </odx:xpath>
  <odx:xpath id="projectDescContentNoBullet_0_0_2">
    <odx:dataBinding xpath="/profile/projects[1]/project[1]/description[3]/line/content" storeItemID="{13792969-13E2-4AC2-A76A-D59F53272E0C}"/>
  </odx:xpath>
  <odx:xpath id="projectCustomer_0_0_0">
    <odx:dataBinding xpath="/profile/projects[1]/project[1]/customer[1]" storeItemID="{13792969-13E2-4AC2-A76A-D59F53272E0C}"/>
  </odx:xpath>
  <odx:xpath id="projectLineBullet_0_0_0_0">
    <odx:dataBinding xpath="/profile/projects[1]/project[1]/description[1]/line[1]/bullet" storeItemID="{13792969-13E2-4AC2-A76A-D59F53272E0C}"/>
  </odx:xpath>
  <odx:xpath id="projectDescContBullet_0_0_0_0">
    <odx:dataBinding xpath="/profile/projects[1]/project[1]/description[1]/line[1]/content" storeItemID="{13792969-13E2-4AC2-A76A-D59F53272E0C}"/>
  </odx:xpath>
  <odx:xpath id="projectLineNoBullet_0_0_0_0">
    <odx:dataBinding xpath="/profile/projects[1]/project[1]/description[1]/line[1]/nobullet" storeItemID="{13792969-13E2-4AC2-A76A-D59F53272E0C}"/>
  </odx:xpath>
  <odx:xpath id="projectDescContentNoBullet_0_0_0_0">
    <odx:dataBinding xpath="/profile/projects[1]/project[1]/description[1]/line[1]/content" storeItemID="{13792969-13E2-4AC2-A76A-D59F53272E0C}"/>
  </odx:xpath>
  <odx:xpath id="projectLineBullet_0_0_1_0">
    <odx:dataBinding xpath="/profile/projects[1]/project[1]/description[2]/line[1]/bullet" storeItemID="{13792969-13E2-4AC2-A76A-D59F53272E0C}"/>
  </odx:xpath>
  <odx:xpath id="projectDescContBullet_0_0_1_0">
    <odx:dataBinding xpath="/profile/projects[1]/project[1]/description[2]/line[1]/content" storeItemID="{13792969-13E2-4AC2-A76A-D59F53272E0C}"/>
  </odx:xpath>
  <odx:xpath id="projectLineNoBullet_0_0_1_0">
    <odx:dataBinding xpath="/profile/projects[1]/project[1]/description[2]/line[1]/nobullet" storeItemID="{13792969-13E2-4AC2-A76A-D59F53272E0C}"/>
  </odx:xpath>
  <odx:xpath id="projectDescContentNoBullet_0_0_1_0">
    <odx:dataBinding xpath="/profile/projects[1]/project[1]/description[2]/line[1]/content" storeItemID="{13792969-13E2-4AC2-A76A-D59F53272E0C}"/>
  </odx:xpath>
  <odx:xpath id="projectLineBullet_0_0_1_1">
    <odx:dataBinding xpath="/profile/projects[1]/project[1]/description[2]/line[2]/bullet" storeItemID="{13792969-13E2-4AC2-A76A-D59F53272E0C}"/>
  </odx:xpath>
  <odx:xpath id="projectDescContBullet_0_0_1_1">
    <odx:dataBinding xpath="/profile/projects[1]/project[1]/description[2]/line[2]/content" storeItemID="{13792969-13E2-4AC2-A76A-D59F53272E0C}"/>
  </odx:xpath>
  <odx:xpath id="projectLineNoBullet_0_0_1_1">
    <odx:dataBinding xpath="/profile/projects[1]/project[1]/description[2]/line[2]/nobullet" storeItemID="{13792969-13E2-4AC2-A76A-D59F53272E0C}"/>
  </odx:xpath>
  <odx:xpath id="projectDescContentNoBullet_0_0_1_1">
    <odx:dataBinding xpath="/profile/projects[1]/project[1]/description[2]/line[2]/content" storeItemID="{13792969-13E2-4AC2-A76A-D59F53272E0C}"/>
  </odx:xpath>
  <odx:xpath id="projectLineBullet_0_0_1_2">
    <odx:dataBinding xpath="/profile/projects[1]/project[1]/description[2]/line[3]/bullet" storeItemID="{13792969-13E2-4AC2-A76A-D59F53272E0C}"/>
  </odx:xpath>
  <odx:xpath id="projectDescContBullet_0_0_1_2">
    <odx:dataBinding xpath="/profile/projects[1]/project[1]/description[2]/line[3]/content" storeItemID="{13792969-13E2-4AC2-A76A-D59F53272E0C}"/>
  </odx:xpath>
  <odx:xpath id="projectLineNoBullet_0_0_1_2">
    <odx:dataBinding xpath="/profile/projects[1]/project[1]/description[2]/line[3]/nobullet" storeItemID="{13792969-13E2-4AC2-A76A-D59F53272E0C}"/>
  </odx:xpath>
  <odx:xpath id="projectDescContentNoBullet_0_0_1_2">
    <odx:dataBinding xpath="/profile/projects[1]/project[1]/description[2]/line[3]/content" storeItemID="{13792969-13E2-4AC2-A76A-D59F53272E0C}"/>
  </odx:xpath>
  <odx:xpath id="projectLineBullet_0_0_1_3">
    <odx:dataBinding xpath="/profile/projects[1]/project[1]/description[2]/line[4]/bullet" storeItemID="{13792969-13E2-4AC2-A76A-D59F53272E0C}"/>
  </odx:xpath>
  <odx:xpath id="projectDescContBullet_0_0_1_3">
    <odx:dataBinding xpath="/profile/projects[1]/project[1]/description[2]/line[4]/content" storeItemID="{13792969-13E2-4AC2-A76A-D59F53272E0C}"/>
  </odx:xpath>
  <odx:xpath id="projectLineNoBullet_0_0_1_3">
    <odx:dataBinding xpath="/profile/projects[1]/project[1]/description[2]/line[4]/nobullet" storeItemID="{13792969-13E2-4AC2-A76A-D59F53272E0C}"/>
  </odx:xpath>
  <odx:xpath id="projectDescContentNoBullet_0_0_1_3">
    <odx:dataBinding xpath="/profile/projects[1]/project[1]/description[2]/line[4]/content" storeItemID="{13792969-13E2-4AC2-A76A-D59F53272E0C}"/>
  </odx:xpath>
  <odx:xpath id="projectLineBullet_0_0_1_4">
    <odx:dataBinding xpath="/profile/projects[1]/project[1]/description[2]/line[5]/bullet" storeItemID="{13792969-13E2-4AC2-A76A-D59F53272E0C}"/>
  </odx:xpath>
  <odx:xpath id="projectDescContBullet_0_0_1_4">
    <odx:dataBinding xpath="/profile/projects[1]/project[1]/description[2]/line[5]/content" storeItemID="{13792969-13E2-4AC2-A76A-D59F53272E0C}"/>
  </odx:xpath>
  <odx:xpath id="projectLineNoBullet_0_0_1_4">
    <odx:dataBinding xpath="/profile/projects[1]/project[1]/description[2]/line[5]/nobullet" storeItemID="{13792969-13E2-4AC2-A76A-D59F53272E0C}"/>
  </odx:xpath>
  <odx:xpath id="projectDescContentNoBullet_0_0_1_4">
    <odx:dataBinding xpath="/profile/projects[1]/project[1]/description[2]/line[5]/content" storeItemID="{13792969-13E2-4AC2-A76A-D59F53272E0C}"/>
  </odx:xpath>
  <odx:xpath id="projectLineBullet_0_0_1_5">
    <odx:dataBinding xpath="/profile/projects[1]/project[1]/description[2]/line[6]/bullet" storeItemID="{13792969-13E2-4AC2-A76A-D59F53272E0C}"/>
  </odx:xpath>
  <odx:xpath id="projectDescContBullet_0_0_1_5">
    <odx:dataBinding xpath="/profile/projects[1]/project[1]/description[2]/line[6]/content" storeItemID="{13792969-13E2-4AC2-A76A-D59F53272E0C}"/>
  </odx:xpath>
  <odx:xpath id="projectLineNoBullet_0_0_1_5">
    <odx:dataBinding xpath="/profile/projects[1]/project[1]/description[2]/line[6]/nobullet" storeItemID="{13792969-13E2-4AC2-A76A-D59F53272E0C}"/>
  </odx:xpath>
  <odx:xpath id="projectDescContentNoBullet_0_0_1_5">
    <odx:dataBinding xpath="/profile/projects[1]/project[1]/description[2]/line[6]/content" storeItemID="{13792969-13E2-4AC2-A76A-D59F53272E0C}"/>
  </odx:xpath>
  <odx:xpath id="projectLineBullet_0_0_1_6">
    <odx:dataBinding xpath="/profile/projects[1]/project[1]/description[2]/line[7]/bullet" storeItemID="{13792969-13E2-4AC2-A76A-D59F53272E0C}"/>
  </odx:xpath>
  <odx:xpath id="projectDescContBullet_0_0_1_6">
    <odx:dataBinding xpath="/profile/projects[1]/project[1]/description[2]/line[7]/content" storeItemID="{13792969-13E2-4AC2-A76A-D59F53272E0C}"/>
  </odx:xpath>
  <odx:xpath id="projectLineNoBullet_0_0_1_6">
    <odx:dataBinding xpath="/profile/projects[1]/project[1]/description[2]/line[7]/nobullet" storeItemID="{13792969-13E2-4AC2-A76A-D59F53272E0C}"/>
  </odx:xpath>
  <odx:xpath id="projectDescContentNoBullet_0_0_1_6">
    <odx:dataBinding xpath="/profile/projects[1]/project[1]/description[2]/line[7]/content" storeItemID="{13792969-13E2-4AC2-A76A-D59F53272E0C}"/>
  </odx:xpath>
  <odx:xpath id="projectLineBullet_0_0_1_7">
    <odx:dataBinding xpath="/profile/projects[1]/project[1]/description[2]/line[8]/bullet" storeItemID="{13792969-13E2-4AC2-A76A-D59F53272E0C}"/>
  </odx:xpath>
  <odx:xpath id="projectDescContBullet_0_0_1_7">
    <odx:dataBinding xpath="/profile/projects[1]/project[1]/description[2]/line[8]/content" storeItemID="{13792969-13E2-4AC2-A76A-D59F53272E0C}"/>
  </odx:xpath>
  <odx:xpath id="projectLineNoBullet_0_0_1_7">
    <odx:dataBinding xpath="/profile/projects[1]/project[1]/description[2]/line[8]/nobullet" storeItemID="{13792969-13E2-4AC2-A76A-D59F53272E0C}"/>
  </odx:xpath>
  <odx:xpath id="projectDescContentNoBullet_0_0_1_7">
    <odx:dataBinding xpath="/profile/projects[1]/project[1]/description[2]/line[8]/content" storeItemID="{13792969-13E2-4AC2-A76A-D59F53272E0C}"/>
  </odx:xpath>
  <odx:xpath id="projectLineBullet_0_0_1_8">
    <odx:dataBinding xpath="/profile/projects[1]/project[1]/description[2]/line[9]/bullet" storeItemID="{13792969-13E2-4AC2-A76A-D59F53272E0C}"/>
  </odx:xpath>
  <odx:xpath id="projectDescContBullet_0_0_1_8">
    <odx:dataBinding xpath="/profile/projects[1]/project[1]/description[2]/line[9]/content" storeItemID="{13792969-13E2-4AC2-A76A-D59F53272E0C}"/>
  </odx:xpath>
  <odx:xpath id="projectLineNoBullet_0_0_1_8">
    <odx:dataBinding xpath="/profile/projects[1]/project[1]/description[2]/line[9]/nobullet" storeItemID="{13792969-13E2-4AC2-A76A-D59F53272E0C}"/>
  </odx:xpath>
  <odx:xpath id="projectDescContentNoBullet_0_0_1_8">
    <odx:dataBinding xpath="/profile/projects[1]/project[1]/description[2]/line[9]/content" storeItemID="{13792969-13E2-4AC2-A76A-D59F53272E0C}"/>
  </odx:xpath>
  <odx:xpath id="projectLineBullet_0_0_2_0">
    <odx:dataBinding xpath="/profile/projects[1]/project[1]/description[3]/line[1]/bullet" storeItemID="{13792969-13E2-4AC2-A76A-D59F53272E0C}"/>
  </odx:xpath>
  <odx:xpath id="projectDescContBullet_0_0_2_0">
    <odx:dataBinding xpath="/profile/projects[1]/project[1]/description[3]/line[1]/content" storeItemID="{13792969-13E2-4AC2-A76A-D59F53272E0C}"/>
  </odx:xpath>
  <odx:xpath id="projectLineNoBullet_0_0_2_0">
    <odx:dataBinding xpath="/profile/projects[1]/project[1]/description[3]/line[1]/nobullet" storeItemID="{13792969-13E2-4AC2-A76A-D59F53272E0C}"/>
  </odx:xpath>
  <odx:xpath id="projectDescContentNoBullet_0_0_2_0">
    <odx:dataBinding xpath="/profile/projects[1]/project[1]/description[3]/line[1]/content" storeItemID="{13792969-13E2-4AC2-A76A-D59F53272E0C}"/>
  </odx:xpath>
  <odx:xpath id="projectLineBullet_0_0_2_1">
    <odx:dataBinding xpath="/profile/projects[1]/project[1]/description[3]/line[2]/bullet" storeItemID="{13792969-13E2-4AC2-A76A-D59F53272E0C}"/>
  </odx:xpath>
  <odx:xpath id="projectDescContBullet_0_0_2_1">
    <odx:dataBinding xpath="/profile/projects[1]/project[1]/description[3]/line[2]/content" storeItemID="{13792969-13E2-4AC2-A76A-D59F53272E0C}"/>
  </odx:xpath>
  <odx:xpath id="projectLineNoBullet_0_0_2_1">
    <odx:dataBinding xpath="/profile/projects[1]/project[1]/description[3]/line[2]/nobullet" storeItemID="{13792969-13E2-4AC2-A76A-D59F53272E0C}"/>
  </odx:xpath>
  <odx:xpath id="projectDescContentNoBullet_0_0_2_1">
    <odx:dataBinding xpath="/profile/projects[1]/project[1]/description[3]/line[2]/content" storeItemID="{13792969-13E2-4AC2-A76A-D59F53272E0C}"/>
  </odx:xpath>
  <odx:xpath id="projectrole_0_1_0">
    <odx:dataBinding xpath="/profile/projects[1]/project[2]/role[1]" storeItemID="{13792969-13E2-4AC2-A76A-D59F53272E0C}"/>
  </odx:xpath>
  <odx:xpath id="projectDescHeader_0_1_0">
    <odx:dataBinding xpath="/profile/projects[1]/project[2]/description[1]/header" storeItemID="{13792969-13E2-4AC2-A76A-D59F53272E0C}"/>
  </odx:xpath>
  <odx:xpath id="projectLineRep_0_1_0">
    <odx:dataBinding xpath="/profile/projects[1]/project[2]/description[1]/line" storeItemID="{13792969-13E2-4AC2-A76A-D59F53272E0C}"/>
  </odx:xpath>
  <odx:xpath id="projectLineBullet_0_1_0">
    <odx:dataBinding xpath="/profile/projects[1]/project[2]/description[1]/line/bullet" storeItemID="{13792969-13E2-4AC2-A76A-D59F53272E0C}"/>
  </odx:xpath>
  <odx:xpath id="projectDescContBullet_0_1_0">
    <odx:dataBinding xpath="/profile/projects[1]/project[2]/description[1]/line/content" storeItemID="{13792969-13E2-4AC2-A76A-D59F53272E0C}"/>
  </odx:xpath>
  <odx:xpath id="projectLineNoBullet_0_1_0">
    <odx:dataBinding xpath="/profile/projects[1]/project[2]/description[1]/line/nobullet" storeItemID="{13792969-13E2-4AC2-A76A-D59F53272E0C}"/>
  </odx:xpath>
  <odx:xpath id="projectDescContentNoBullet_0_1_0">
    <odx:dataBinding xpath="/profile/projects[1]/project[2]/description[1]/line/content" storeItemID="{13792969-13E2-4AC2-A76A-D59F53272E0C}"/>
  </odx:xpath>
  <odx:xpath id="projectDescHeader_0_1_1">
    <odx:dataBinding xpath="/profile/projects[1]/project[2]/description[2]/header" storeItemID="{13792969-13E2-4AC2-A76A-D59F53272E0C}"/>
  </odx:xpath>
  <odx:xpath id="projectLineRep_0_1_1">
    <odx:dataBinding xpath="/profile/projects[1]/project[2]/description[2]/line" storeItemID="{13792969-13E2-4AC2-A76A-D59F53272E0C}"/>
  </odx:xpath>
  <odx:xpath id="projectLineBullet_0_1_1">
    <odx:dataBinding xpath="/profile/projects[1]/project[2]/description[2]/line/bullet" storeItemID="{13792969-13E2-4AC2-A76A-D59F53272E0C}"/>
  </odx:xpath>
  <odx:xpath id="projectDescContBullet_0_1_1">
    <odx:dataBinding xpath="/profile/projects[1]/project[2]/description[2]/line/content" storeItemID="{13792969-13E2-4AC2-A76A-D59F53272E0C}"/>
  </odx:xpath>
  <odx:xpath id="projectLineNoBullet_0_1_1">
    <odx:dataBinding xpath="/profile/projects[1]/project[2]/description[2]/line/nobullet" storeItemID="{13792969-13E2-4AC2-A76A-D59F53272E0C}"/>
  </odx:xpath>
  <odx:xpath id="projectDescContentNoBullet_0_1_1">
    <odx:dataBinding xpath="/profile/projects[1]/project[2]/description[2]/line/content" storeItemID="{13792969-13E2-4AC2-A76A-D59F53272E0C}"/>
  </odx:xpath>
  <odx:xpath id="projectDescHeader_0_1_2">
    <odx:dataBinding xpath="/profile/projects[1]/project[2]/description[3]/header" storeItemID="{13792969-13E2-4AC2-A76A-D59F53272E0C}"/>
  </odx:xpath>
  <odx:xpath id="projectLineRep_0_1_2">
    <odx:dataBinding xpath="/profile/projects[1]/project[2]/description[3]/line" storeItemID="{13792969-13E2-4AC2-A76A-D59F53272E0C}"/>
  </odx:xpath>
  <odx:xpath id="projectLineBullet_0_1_2">
    <odx:dataBinding xpath="/profile/projects[1]/project[2]/description[3]/line/bullet" storeItemID="{13792969-13E2-4AC2-A76A-D59F53272E0C}"/>
  </odx:xpath>
  <odx:xpath id="projectDescContBullet_0_1_2">
    <odx:dataBinding xpath="/profile/projects[1]/project[2]/description[3]/line/content" storeItemID="{13792969-13E2-4AC2-A76A-D59F53272E0C}"/>
  </odx:xpath>
  <odx:xpath id="projectLineNoBullet_0_1_2">
    <odx:dataBinding xpath="/profile/projects[1]/project[2]/description[3]/line/nobullet" storeItemID="{13792969-13E2-4AC2-A76A-D59F53272E0C}"/>
  </odx:xpath>
  <odx:xpath id="projectDescContentNoBullet_0_1_2">
    <odx:dataBinding xpath="/profile/projects[1]/project[2]/description[3]/line/content" storeItemID="{13792969-13E2-4AC2-A76A-D59F53272E0C}"/>
  </odx:xpath>
  <odx:xpath id="projectCustomer_0_1_0">
    <odx:dataBinding xpath="/profile/projects[1]/project[2]/customer[1]" storeItemID="{13792969-13E2-4AC2-A76A-D59F53272E0C}"/>
  </odx:xpath>
  <odx:xpath id="projectLineBullet_0_1_0_0">
    <odx:dataBinding xpath="/profile/projects[1]/project[2]/description[1]/line[1]/bullet" storeItemID="{13792969-13E2-4AC2-A76A-D59F53272E0C}"/>
  </odx:xpath>
  <odx:xpath id="projectDescContBullet_0_1_0_0">
    <odx:dataBinding xpath="/profile/projects[1]/project[2]/description[1]/line[1]/content" storeItemID="{13792969-13E2-4AC2-A76A-D59F53272E0C}"/>
  </odx:xpath>
  <odx:xpath id="projectLineNoBullet_0_1_0_0">
    <odx:dataBinding xpath="/profile/projects[1]/project[2]/description[1]/line[1]/nobullet" storeItemID="{13792969-13E2-4AC2-A76A-D59F53272E0C}"/>
  </odx:xpath>
  <odx:xpath id="projectDescContentNoBullet_0_1_0_0">
    <odx:dataBinding xpath="/profile/projects[1]/project[2]/description[1]/line[1]/content" storeItemID="{13792969-13E2-4AC2-A76A-D59F53272E0C}"/>
  </odx:xpath>
  <odx:xpath id="projectLineBullet_0_1_0_1">
    <odx:dataBinding xpath="/profile/projects[1]/project[2]/description[1]/line[2]/bullet" storeItemID="{13792969-13E2-4AC2-A76A-D59F53272E0C}"/>
  </odx:xpath>
  <odx:xpath id="projectDescContBullet_0_1_0_1">
    <odx:dataBinding xpath="/profile/projects[1]/project[2]/description[1]/line[2]/content" storeItemID="{13792969-13E2-4AC2-A76A-D59F53272E0C}"/>
  </odx:xpath>
  <odx:xpath id="projectLineNoBullet_0_1_0_1">
    <odx:dataBinding xpath="/profile/projects[1]/project[2]/description[1]/line[2]/nobullet" storeItemID="{13792969-13E2-4AC2-A76A-D59F53272E0C}"/>
  </odx:xpath>
  <odx:xpath id="projectDescContentNoBullet_0_1_0_1">
    <odx:dataBinding xpath="/profile/projects[1]/project[2]/description[1]/line[2]/content" storeItemID="{13792969-13E2-4AC2-A76A-D59F53272E0C}"/>
  </odx:xpath>
  <odx:xpath id="projectLineBullet_0_1_0_2">
    <odx:dataBinding xpath="/profile/projects[1]/project[2]/description[1]/line[3]/bullet" storeItemID="{13792969-13E2-4AC2-A76A-D59F53272E0C}"/>
  </odx:xpath>
  <odx:xpath id="projectDescContBullet_0_1_0_2">
    <odx:dataBinding xpath="/profile/projects[1]/project[2]/description[1]/line[3]/content" storeItemID="{13792969-13E2-4AC2-A76A-D59F53272E0C}"/>
  </odx:xpath>
  <odx:xpath id="projectLineNoBullet_0_1_0_2">
    <odx:dataBinding xpath="/profile/projects[1]/project[2]/description[1]/line[3]/nobullet" storeItemID="{13792969-13E2-4AC2-A76A-D59F53272E0C}"/>
  </odx:xpath>
  <odx:xpath id="projectDescContentNoBullet_0_1_0_2">
    <odx:dataBinding xpath="/profile/projects[1]/project[2]/description[1]/line[3]/content" storeItemID="{13792969-13E2-4AC2-A76A-D59F53272E0C}"/>
  </odx:xpath>
  <odx:xpath id="projectLineBullet_0_1_1_0">
    <odx:dataBinding xpath="/profile/projects[1]/project[2]/description[2]/line[1]/bullet" storeItemID="{13792969-13E2-4AC2-A76A-D59F53272E0C}"/>
  </odx:xpath>
  <odx:xpath id="projectDescContBullet_0_1_1_0">
    <odx:dataBinding xpath="/profile/projects[1]/project[2]/description[2]/line[1]/content" storeItemID="{13792969-13E2-4AC2-A76A-D59F53272E0C}"/>
  </odx:xpath>
  <odx:xpath id="projectLineNoBullet_0_1_1_0">
    <odx:dataBinding xpath="/profile/projects[1]/project[2]/description[2]/line[1]/nobullet" storeItemID="{13792969-13E2-4AC2-A76A-D59F53272E0C}"/>
  </odx:xpath>
  <odx:xpath id="projectDescContentNoBullet_0_1_1_0">
    <odx:dataBinding xpath="/profile/projects[1]/project[2]/description[2]/line[1]/content" storeItemID="{13792969-13E2-4AC2-A76A-D59F53272E0C}"/>
  </odx:xpath>
  <odx:xpath id="projectLineBullet_0_1_1_1">
    <odx:dataBinding xpath="/profile/projects[1]/project[2]/description[2]/line[2]/bullet" storeItemID="{13792969-13E2-4AC2-A76A-D59F53272E0C}"/>
  </odx:xpath>
  <odx:xpath id="projectDescContBullet_0_1_1_1">
    <odx:dataBinding xpath="/profile/projects[1]/project[2]/description[2]/line[2]/content" storeItemID="{13792969-13E2-4AC2-A76A-D59F53272E0C}"/>
  </odx:xpath>
  <odx:xpath id="projectLineNoBullet_0_1_1_1">
    <odx:dataBinding xpath="/profile/projects[1]/project[2]/description[2]/line[2]/nobullet" storeItemID="{13792969-13E2-4AC2-A76A-D59F53272E0C}"/>
  </odx:xpath>
  <odx:xpath id="projectDescContentNoBullet_0_1_1_1">
    <odx:dataBinding xpath="/profile/projects[1]/project[2]/description[2]/line[2]/content" storeItemID="{13792969-13E2-4AC2-A76A-D59F53272E0C}"/>
  </odx:xpath>
  <odx:xpath id="projectLineBullet_0_1_1_2">
    <odx:dataBinding xpath="/profile/projects[1]/project[2]/description[2]/line[3]/bullet" storeItemID="{13792969-13E2-4AC2-A76A-D59F53272E0C}"/>
  </odx:xpath>
  <odx:xpath id="projectDescContBullet_0_1_1_2">
    <odx:dataBinding xpath="/profile/projects[1]/project[2]/description[2]/line[3]/content" storeItemID="{13792969-13E2-4AC2-A76A-D59F53272E0C}"/>
  </odx:xpath>
  <odx:xpath id="projectLineNoBullet_0_1_1_2">
    <odx:dataBinding xpath="/profile/projects[1]/project[2]/description[2]/line[3]/nobullet" storeItemID="{13792969-13E2-4AC2-A76A-D59F53272E0C}"/>
  </odx:xpath>
  <odx:xpath id="projectDescContentNoBullet_0_1_1_2">
    <odx:dataBinding xpath="/profile/projects[1]/project[2]/description[2]/line[3]/content" storeItemID="{13792969-13E2-4AC2-A76A-D59F53272E0C}"/>
  </odx:xpath>
  <odx:xpath id="projectLineBullet_0_1_1_3">
    <odx:dataBinding xpath="/profile/projects[1]/project[2]/description[2]/line[4]/bullet" storeItemID="{13792969-13E2-4AC2-A76A-D59F53272E0C}"/>
  </odx:xpath>
  <odx:xpath id="projectDescContBullet_0_1_1_3">
    <odx:dataBinding xpath="/profile/projects[1]/project[2]/description[2]/line[4]/content" storeItemID="{13792969-13E2-4AC2-A76A-D59F53272E0C}"/>
  </odx:xpath>
  <odx:xpath id="projectLineNoBullet_0_1_1_3">
    <odx:dataBinding xpath="/profile/projects[1]/project[2]/description[2]/line[4]/nobullet" storeItemID="{13792969-13E2-4AC2-A76A-D59F53272E0C}"/>
  </odx:xpath>
  <odx:xpath id="projectDescContentNoBullet_0_1_1_3">
    <odx:dataBinding xpath="/profile/projects[1]/project[2]/description[2]/line[4]/content" storeItemID="{13792969-13E2-4AC2-A76A-D59F53272E0C}"/>
  </odx:xpath>
  <odx:xpath id="projectLineBullet_0_1_1_4">
    <odx:dataBinding xpath="/profile/projects[1]/project[2]/description[2]/line[5]/bullet" storeItemID="{13792969-13E2-4AC2-A76A-D59F53272E0C}"/>
  </odx:xpath>
  <odx:xpath id="projectDescContBullet_0_1_1_4">
    <odx:dataBinding xpath="/profile/projects[1]/project[2]/description[2]/line[5]/content" storeItemID="{13792969-13E2-4AC2-A76A-D59F53272E0C}"/>
  </odx:xpath>
  <odx:xpath id="projectLineNoBullet_0_1_1_4">
    <odx:dataBinding xpath="/profile/projects[1]/project[2]/description[2]/line[5]/nobullet" storeItemID="{13792969-13E2-4AC2-A76A-D59F53272E0C}"/>
  </odx:xpath>
  <odx:xpath id="projectDescContentNoBullet_0_1_1_4">
    <odx:dataBinding xpath="/profile/projects[1]/project[2]/description[2]/line[5]/content" storeItemID="{13792969-13E2-4AC2-A76A-D59F53272E0C}"/>
  </odx:xpath>
  <odx:xpath id="projectLineBullet_0_1_1_5">
    <odx:dataBinding xpath="/profile/projects[1]/project[2]/description[2]/line[6]/bullet" storeItemID="{13792969-13E2-4AC2-A76A-D59F53272E0C}"/>
  </odx:xpath>
  <odx:xpath id="projectDescContBullet_0_1_1_5">
    <odx:dataBinding xpath="/profile/projects[1]/project[2]/description[2]/line[6]/content" storeItemID="{13792969-13E2-4AC2-A76A-D59F53272E0C}"/>
  </odx:xpath>
  <odx:xpath id="projectLineNoBullet_0_1_1_5">
    <odx:dataBinding xpath="/profile/projects[1]/project[2]/description[2]/line[6]/nobullet" storeItemID="{13792969-13E2-4AC2-A76A-D59F53272E0C}"/>
  </odx:xpath>
  <odx:xpath id="projectDescContentNoBullet_0_1_1_5">
    <odx:dataBinding xpath="/profile/projects[1]/project[2]/description[2]/line[6]/content" storeItemID="{13792969-13E2-4AC2-A76A-D59F53272E0C}"/>
  </odx:xpath>
  <odx:xpath id="projectLineBullet_0_1_1_6">
    <odx:dataBinding xpath="/profile/projects[1]/project[2]/description[2]/line[7]/bullet" storeItemID="{13792969-13E2-4AC2-A76A-D59F53272E0C}"/>
  </odx:xpath>
  <odx:xpath id="projectDescContBullet_0_1_1_6">
    <odx:dataBinding xpath="/profile/projects[1]/project[2]/description[2]/line[7]/content" storeItemID="{13792969-13E2-4AC2-A76A-D59F53272E0C}"/>
  </odx:xpath>
  <odx:xpath id="projectLineNoBullet_0_1_1_6">
    <odx:dataBinding xpath="/profile/projects[1]/project[2]/description[2]/line[7]/nobullet" storeItemID="{13792969-13E2-4AC2-A76A-D59F53272E0C}"/>
  </odx:xpath>
  <odx:xpath id="projectDescContentNoBullet_0_1_1_6">
    <odx:dataBinding xpath="/profile/projects[1]/project[2]/description[2]/line[7]/content" storeItemID="{13792969-13E2-4AC2-A76A-D59F53272E0C}"/>
  </odx:xpath>
  <odx:xpath id="projectLineBullet_0_1_1_7">
    <odx:dataBinding xpath="/profile/projects[1]/project[2]/description[2]/line[8]/bullet" storeItemID="{13792969-13E2-4AC2-A76A-D59F53272E0C}"/>
  </odx:xpath>
  <odx:xpath id="projectDescContBullet_0_1_1_7">
    <odx:dataBinding xpath="/profile/projects[1]/project[2]/description[2]/line[8]/content" storeItemID="{13792969-13E2-4AC2-A76A-D59F53272E0C}"/>
  </odx:xpath>
  <odx:xpath id="projectLineNoBullet_0_1_1_7">
    <odx:dataBinding xpath="/profile/projects[1]/project[2]/description[2]/line[8]/nobullet" storeItemID="{13792969-13E2-4AC2-A76A-D59F53272E0C}"/>
  </odx:xpath>
  <odx:xpath id="projectDescContentNoBullet_0_1_1_7">
    <odx:dataBinding xpath="/profile/projects[1]/project[2]/description[2]/line[8]/content" storeItemID="{13792969-13E2-4AC2-A76A-D59F53272E0C}"/>
  </odx:xpath>
  <odx:xpath id="projectLineBullet_0_1_1_8">
    <odx:dataBinding xpath="/profile/projects[1]/project[2]/description[2]/line[9]/bullet" storeItemID="{13792969-13E2-4AC2-A76A-D59F53272E0C}"/>
  </odx:xpath>
  <odx:xpath id="projectDescContBullet_0_1_1_8">
    <odx:dataBinding xpath="/profile/projects[1]/project[2]/description[2]/line[9]/content" storeItemID="{13792969-13E2-4AC2-A76A-D59F53272E0C}"/>
  </odx:xpath>
  <odx:xpath id="projectLineNoBullet_0_1_1_8">
    <odx:dataBinding xpath="/profile/projects[1]/project[2]/description[2]/line[9]/nobullet" storeItemID="{13792969-13E2-4AC2-A76A-D59F53272E0C}"/>
  </odx:xpath>
  <odx:xpath id="projectDescContentNoBullet_0_1_1_8">
    <odx:dataBinding xpath="/profile/projects[1]/project[2]/description[2]/line[9]/content" storeItemID="{13792969-13E2-4AC2-A76A-D59F53272E0C}"/>
  </odx:xpath>
  <odx:xpath id="projectLineBullet_0_1_1_9">
    <odx:dataBinding xpath="/profile/projects[1]/project[2]/description[2]/line[10]/bullet" storeItemID="{13792969-13E2-4AC2-A76A-D59F53272E0C}"/>
  </odx:xpath>
  <odx:xpath id="projectDescContBullet_0_1_1_9">
    <odx:dataBinding xpath="/profile/projects[1]/project[2]/description[2]/line[10]/content" storeItemID="{13792969-13E2-4AC2-A76A-D59F53272E0C}"/>
  </odx:xpath>
  <odx:xpath id="projectLineNoBullet_0_1_1_9">
    <odx:dataBinding xpath="/profile/projects[1]/project[2]/description[2]/line[10]/nobullet" storeItemID="{13792969-13E2-4AC2-A76A-D59F53272E0C}"/>
  </odx:xpath>
  <odx:xpath id="projectDescContentNoBullet_0_1_1_9">
    <odx:dataBinding xpath="/profile/projects[1]/project[2]/description[2]/line[10]/content" storeItemID="{13792969-13E2-4AC2-A76A-D59F53272E0C}"/>
  </odx:xpath>
  <odx:xpath id="projectLineBullet_0_1_2_0">
    <odx:dataBinding xpath="/profile/projects[1]/project[2]/description[3]/line[1]/bullet" storeItemID="{13792969-13E2-4AC2-A76A-D59F53272E0C}"/>
  </odx:xpath>
  <odx:xpath id="projectDescContBullet_0_1_2_0">
    <odx:dataBinding xpath="/profile/projects[1]/project[2]/description[3]/line[1]/content" storeItemID="{13792969-13E2-4AC2-A76A-D59F53272E0C}"/>
  </odx:xpath>
  <odx:xpath id="projectLineNoBullet_0_1_2_0">
    <odx:dataBinding xpath="/profile/projects[1]/project[2]/description[3]/line[1]/nobullet" storeItemID="{13792969-13E2-4AC2-A76A-D59F53272E0C}"/>
  </odx:xpath>
  <odx:xpath id="projectDescContentNoBullet_0_1_2_0">
    <odx:dataBinding xpath="/profile/projects[1]/project[2]/description[3]/line[1]/content" storeItemID="{13792969-13E2-4AC2-A76A-D59F53272E0C}"/>
  </odx:xpath>
  <odx:xpath id="projectLineBullet_0_1_2_1">
    <odx:dataBinding xpath="/profile/projects[1]/project[2]/description[3]/line[2]/bullet" storeItemID="{13792969-13E2-4AC2-A76A-D59F53272E0C}"/>
  </odx:xpath>
  <odx:xpath id="projectDescContBullet_0_1_2_1">
    <odx:dataBinding xpath="/profile/projects[1]/project[2]/description[3]/line[2]/content" storeItemID="{13792969-13E2-4AC2-A76A-D59F53272E0C}"/>
  </odx:xpath>
  <odx:xpath id="projectLineNoBullet_0_1_2_1">
    <odx:dataBinding xpath="/profile/projects[1]/project[2]/description[3]/line[2]/nobullet" storeItemID="{13792969-13E2-4AC2-A76A-D59F53272E0C}"/>
  </odx:xpath>
  <odx:xpath id="projectDescContentNoBullet_0_1_2_1">
    <odx:dataBinding xpath="/profile/projects[1]/project[2]/description[3]/line[2]/content" storeItemID="{13792969-13E2-4AC2-A76A-D59F53272E0C}"/>
  </odx:xpath>
  <odx:xpath id="projectLineBullet_0_1_2_2">
    <odx:dataBinding xpath="/profile/projects[1]/project[2]/description[3]/line[3]/bullet" storeItemID="{13792969-13E2-4AC2-A76A-D59F53272E0C}"/>
  </odx:xpath>
  <odx:xpath id="projectDescContBullet_0_1_2_2">
    <odx:dataBinding xpath="/profile/projects[1]/project[2]/description[3]/line[3]/content" storeItemID="{13792969-13E2-4AC2-A76A-D59F53272E0C}"/>
  </odx:xpath>
  <odx:xpath id="projectLineNoBullet_0_1_2_2">
    <odx:dataBinding xpath="/profile/projects[1]/project[2]/description[3]/line[3]/nobullet" storeItemID="{13792969-13E2-4AC2-A76A-D59F53272E0C}"/>
  </odx:xpath>
  <odx:xpath id="projectDescContentNoBullet_0_1_2_2">
    <odx:dataBinding xpath="/profile/projects[1]/project[2]/description[3]/line[3]/content" storeItemID="{13792969-13E2-4AC2-A76A-D59F53272E0C}"/>
  </odx:xpath>
  <odx:xpath id="projectLineBullet_0_1_2_3">
    <odx:dataBinding xpath="/profile/projects[1]/project[2]/description[3]/line[4]/bullet" storeItemID="{13792969-13E2-4AC2-A76A-D59F53272E0C}"/>
  </odx:xpath>
  <odx:xpath id="projectDescContBullet_0_1_2_3">
    <odx:dataBinding xpath="/profile/projects[1]/project[2]/description[3]/line[4]/content" storeItemID="{13792969-13E2-4AC2-A76A-D59F53272E0C}"/>
  </odx:xpath>
  <odx:xpath id="projectLineNoBullet_0_1_2_3">
    <odx:dataBinding xpath="/profile/projects[1]/project[2]/description[3]/line[4]/nobullet" storeItemID="{13792969-13E2-4AC2-A76A-D59F53272E0C}"/>
  </odx:xpath>
  <odx:xpath id="projectDescContentNoBullet_0_1_2_3">
    <odx:dataBinding xpath="/profile/projects[1]/project[2]/description[3]/line[4]/content" storeItemID="{13792969-13E2-4AC2-A76A-D59F53272E0C}"/>
  </odx:xpath>
  <odx:xpath id="projectLineBullet_0_1_2_4">
    <odx:dataBinding xpath="/profile/projects[1]/project[2]/description[3]/line[5]/bullet" storeItemID="{13792969-13E2-4AC2-A76A-D59F53272E0C}"/>
  </odx:xpath>
  <odx:xpath id="projectDescContBullet_0_1_2_4">
    <odx:dataBinding xpath="/profile/projects[1]/project[2]/description[3]/line[5]/content" storeItemID="{13792969-13E2-4AC2-A76A-D59F53272E0C}"/>
  </odx:xpath>
  <odx:xpath id="projectLineNoBullet_0_1_2_4">
    <odx:dataBinding xpath="/profile/projects[1]/project[2]/description[3]/line[5]/nobullet" storeItemID="{13792969-13E2-4AC2-A76A-D59F53272E0C}"/>
  </odx:xpath>
  <odx:xpath id="projectDescContentNoBullet_0_1_2_4">
    <odx:dataBinding xpath="/profile/projects[1]/project[2]/description[3]/line[5]/content" storeItemID="{13792969-13E2-4AC2-A76A-D59F53272E0C}"/>
  </odx:xpath>
  <odx:xpath id="projectLineBullet_0_1_2_5">
    <odx:dataBinding xpath="/profile/projects[1]/project[2]/description[3]/line[6]/bullet" storeItemID="{13792969-13E2-4AC2-A76A-D59F53272E0C}"/>
  </odx:xpath>
  <odx:xpath id="projectDescContBullet_0_1_2_5">
    <odx:dataBinding xpath="/profile/projects[1]/project[2]/description[3]/line[6]/content" storeItemID="{13792969-13E2-4AC2-A76A-D59F53272E0C}"/>
  </odx:xpath>
  <odx:xpath id="projectLineNoBullet_0_1_2_5">
    <odx:dataBinding xpath="/profile/projects[1]/project[2]/description[3]/line[6]/nobullet" storeItemID="{13792969-13E2-4AC2-A76A-D59F53272E0C}"/>
  </odx:xpath>
  <odx:xpath id="projectDescContentNoBullet_0_1_2_5">
    <odx:dataBinding xpath="/profile/projects[1]/project[2]/description[3]/line[6]/content" storeItemID="{13792969-13E2-4AC2-A76A-D59F53272E0C}"/>
  </odx:xpath>
  <odx:xpath id="projectLineBullet_0_1_2_6">
    <odx:dataBinding xpath="/profile/projects[1]/project[2]/description[3]/line[7]/bullet" storeItemID="{13792969-13E2-4AC2-A76A-D59F53272E0C}"/>
  </odx:xpath>
  <odx:xpath id="projectDescContBullet_0_1_2_6">
    <odx:dataBinding xpath="/profile/projects[1]/project[2]/description[3]/line[7]/content" storeItemID="{13792969-13E2-4AC2-A76A-D59F53272E0C}"/>
  </odx:xpath>
  <odx:xpath id="projectLineNoBullet_0_1_2_6">
    <odx:dataBinding xpath="/profile/projects[1]/project[2]/description[3]/line[7]/nobullet" storeItemID="{13792969-13E2-4AC2-A76A-D59F53272E0C}"/>
  </odx:xpath>
  <odx:xpath id="projectDescContentNoBullet_0_1_2_6">
    <odx:dataBinding xpath="/profile/projects[1]/project[2]/description[3]/line[7]/content" storeItemID="{13792969-13E2-4AC2-A76A-D59F53272E0C}"/>
  </odx:xpath>
  <odx:xpath id="projectLineBullet_0_1_2_7">
    <odx:dataBinding xpath="/profile/projects[1]/project[2]/description[3]/line[8]/bullet" storeItemID="{13792969-13E2-4AC2-A76A-D59F53272E0C}"/>
  </odx:xpath>
  <odx:xpath id="projectDescContBullet_0_1_2_7">
    <odx:dataBinding xpath="/profile/projects[1]/project[2]/description[3]/line[8]/content" storeItemID="{13792969-13E2-4AC2-A76A-D59F53272E0C}"/>
  </odx:xpath>
  <odx:xpath id="projectLineNoBullet_0_1_2_7">
    <odx:dataBinding xpath="/profile/projects[1]/project[2]/description[3]/line[8]/nobullet" storeItemID="{13792969-13E2-4AC2-A76A-D59F53272E0C}"/>
  </odx:xpath>
  <odx:xpath id="projectDescContentNoBullet_0_1_2_7">
    <odx:dataBinding xpath="/profile/projects[1]/project[2]/description[3]/line[8]/content" storeItemID="{13792969-13E2-4AC2-A76A-D59F53272E0C}"/>
  </odx:xpath>
  <odx:xpath id="projectrole_0_2_0">
    <odx:dataBinding xpath="/profile/projects[1]/project[3]/role[1]" storeItemID="{13792969-13E2-4AC2-A76A-D59F53272E0C}"/>
  </odx:xpath>
  <odx:xpath id="projectDescHeader_0_2_0">
    <odx:dataBinding xpath="/profile/projects[1]/project[3]/description[1]/header" storeItemID="{13792969-13E2-4AC2-A76A-D59F53272E0C}"/>
  </odx:xpath>
  <odx:xpath id="projectLineRep_0_2_0">
    <odx:dataBinding xpath="/profile/projects[1]/project[3]/description[1]/line" storeItemID="{13792969-13E2-4AC2-A76A-D59F53272E0C}"/>
  </odx:xpath>
  <odx:xpath id="projectLineBullet_0_2_0">
    <odx:dataBinding xpath="/profile/projects[1]/project[3]/description[1]/line/bullet" storeItemID="{13792969-13E2-4AC2-A76A-D59F53272E0C}"/>
  </odx:xpath>
  <odx:xpath id="projectDescContBullet_0_2_0">
    <odx:dataBinding xpath="/profile/projects[1]/project[3]/description[1]/line/content" storeItemID="{13792969-13E2-4AC2-A76A-D59F53272E0C}"/>
  </odx:xpath>
  <odx:xpath id="projectLineNoBullet_0_2_0">
    <odx:dataBinding xpath="/profile/projects[1]/project[3]/description[1]/line/nobullet" storeItemID="{13792969-13E2-4AC2-A76A-D59F53272E0C}"/>
  </odx:xpath>
  <odx:xpath id="projectDescContentNoBullet_0_2_0">
    <odx:dataBinding xpath="/profile/projects[1]/project[3]/description[1]/line/content" storeItemID="{13792969-13E2-4AC2-A76A-D59F53272E0C}"/>
  </odx:xpath>
  <odx:xpath id="projectDescHeader_0_2_1">
    <odx:dataBinding xpath="/profile/projects[1]/project[3]/description[2]/header" storeItemID="{13792969-13E2-4AC2-A76A-D59F53272E0C}"/>
  </odx:xpath>
  <odx:xpath id="projectLineRep_0_2_1">
    <odx:dataBinding xpath="/profile/projects[1]/project[3]/description[2]/line" storeItemID="{13792969-13E2-4AC2-A76A-D59F53272E0C}"/>
  </odx:xpath>
  <odx:xpath id="projectLineBullet_0_2_1">
    <odx:dataBinding xpath="/profile/projects[1]/project[3]/description[2]/line/bullet" storeItemID="{13792969-13E2-4AC2-A76A-D59F53272E0C}"/>
  </odx:xpath>
  <odx:xpath id="projectDescContBullet_0_2_1">
    <odx:dataBinding xpath="/profile/projects[1]/project[3]/description[2]/line/content" storeItemID="{13792969-13E2-4AC2-A76A-D59F53272E0C}"/>
  </odx:xpath>
  <odx:xpath id="projectLineNoBullet_0_2_1">
    <odx:dataBinding xpath="/profile/projects[1]/project[3]/description[2]/line/nobullet" storeItemID="{13792969-13E2-4AC2-A76A-D59F53272E0C}"/>
  </odx:xpath>
  <odx:xpath id="projectDescContentNoBullet_0_2_1">
    <odx:dataBinding xpath="/profile/projects[1]/project[3]/description[2]/line/content" storeItemID="{13792969-13E2-4AC2-A76A-D59F53272E0C}"/>
  </odx:xpath>
  <odx:xpath id="projectDescHeader_0_2_2">
    <odx:dataBinding xpath="/profile/projects[1]/project[3]/description[3]/header" storeItemID="{13792969-13E2-4AC2-A76A-D59F53272E0C}"/>
  </odx:xpath>
  <odx:xpath id="projectLineRep_0_2_2">
    <odx:dataBinding xpath="/profile/projects[1]/project[3]/description[3]/line" storeItemID="{13792969-13E2-4AC2-A76A-D59F53272E0C}"/>
  </odx:xpath>
  <odx:xpath id="projectLineBullet_0_2_2">
    <odx:dataBinding xpath="/profile/projects[1]/project[3]/description[3]/line/bullet" storeItemID="{13792969-13E2-4AC2-A76A-D59F53272E0C}"/>
  </odx:xpath>
  <odx:xpath id="projectDescContBullet_0_2_2">
    <odx:dataBinding xpath="/profile/projects[1]/project[3]/description[3]/line/content" storeItemID="{13792969-13E2-4AC2-A76A-D59F53272E0C}"/>
  </odx:xpath>
  <odx:xpath id="projectLineNoBullet_0_2_2">
    <odx:dataBinding xpath="/profile/projects[1]/project[3]/description[3]/line/nobullet" storeItemID="{13792969-13E2-4AC2-A76A-D59F53272E0C}"/>
  </odx:xpath>
  <odx:xpath id="projectDescContentNoBullet_0_2_2">
    <odx:dataBinding xpath="/profile/projects[1]/project[3]/description[3]/line/content" storeItemID="{13792969-13E2-4AC2-A76A-D59F53272E0C}"/>
  </odx:xpath>
  <odx:xpath id="projectCustomer_0_2_0">
    <odx:dataBinding xpath="/profile/projects[1]/project[3]/customer[1]" storeItemID="{13792969-13E2-4AC2-A76A-D59F53272E0C}"/>
  </odx:xpath>
  <odx:xpath id="projectLineBullet_0_2_0_0">
    <odx:dataBinding xpath="/profile/projects[1]/project[3]/description[1]/line[1]/bullet" storeItemID="{13792969-13E2-4AC2-A76A-D59F53272E0C}"/>
  </odx:xpath>
  <odx:xpath id="projectDescContBullet_0_2_0_0">
    <odx:dataBinding xpath="/profile/projects[1]/project[3]/description[1]/line[1]/content" storeItemID="{13792969-13E2-4AC2-A76A-D59F53272E0C}"/>
  </odx:xpath>
  <odx:xpath id="projectLineNoBullet_0_2_0_0">
    <odx:dataBinding xpath="/profile/projects[1]/project[3]/description[1]/line[1]/nobullet" storeItemID="{13792969-13E2-4AC2-A76A-D59F53272E0C}"/>
  </odx:xpath>
  <odx:xpath id="projectDescContentNoBullet_0_2_0_0">
    <odx:dataBinding xpath="/profile/projects[1]/project[3]/description[1]/line[1]/content" storeItemID="{13792969-13E2-4AC2-A76A-D59F53272E0C}"/>
  </odx:xpath>
  <odx:xpath id="projectLineBullet_0_2_0_1">
    <odx:dataBinding xpath="/profile/projects[1]/project[3]/description[1]/line[2]/bullet" storeItemID="{13792969-13E2-4AC2-A76A-D59F53272E0C}"/>
  </odx:xpath>
  <odx:xpath id="projectDescContBullet_0_2_0_1">
    <odx:dataBinding xpath="/profile/projects[1]/project[3]/description[1]/line[2]/content" storeItemID="{13792969-13E2-4AC2-A76A-D59F53272E0C}"/>
  </odx:xpath>
  <odx:xpath id="projectLineNoBullet_0_2_0_1">
    <odx:dataBinding xpath="/profile/projects[1]/project[3]/description[1]/line[2]/nobullet" storeItemID="{13792969-13E2-4AC2-A76A-D59F53272E0C}"/>
  </odx:xpath>
  <odx:xpath id="projectDescContentNoBullet_0_2_0_1">
    <odx:dataBinding xpath="/profile/projects[1]/project[3]/description[1]/line[2]/content" storeItemID="{13792969-13E2-4AC2-A76A-D59F53272E0C}"/>
  </odx:xpath>
  <odx:xpath id="projectLineBullet_0_2_0_2">
    <odx:dataBinding xpath="/profile/projects[1]/project[3]/description[1]/line[3]/bullet" storeItemID="{13792969-13E2-4AC2-A76A-D59F53272E0C}"/>
  </odx:xpath>
  <odx:xpath id="projectDescContBullet_0_2_0_2">
    <odx:dataBinding xpath="/profile/projects[1]/project[3]/description[1]/line[3]/content" storeItemID="{13792969-13E2-4AC2-A76A-D59F53272E0C}"/>
  </odx:xpath>
  <odx:xpath id="projectLineNoBullet_0_2_0_2">
    <odx:dataBinding xpath="/profile/projects[1]/project[3]/description[1]/line[3]/nobullet" storeItemID="{13792969-13E2-4AC2-A76A-D59F53272E0C}"/>
  </odx:xpath>
  <odx:xpath id="projectDescContentNoBullet_0_2_0_2">
    <odx:dataBinding xpath="/profile/projects[1]/project[3]/description[1]/line[3]/content" storeItemID="{13792969-13E2-4AC2-A76A-D59F53272E0C}"/>
  </odx:xpath>
  <odx:xpath id="projectLineBullet_0_2_0_3">
    <odx:dataBinding xpath="/profile/projects[1]/project[3]/description[1]/line[4]/bullet" storeItemID="{13792969-13E2-4AC2-A76A-D59F53272E0C}"/>
  </odx:xpath>
  <odx:xpath id="projectDescContBullet_0_2_0_3">
    <odx:dataBinding xpath="/profile/projects[1]/project[3]/description[1]/line[4]/content" storeItemID="{13792969-13E2-4AC2-A76A-D59F53272E0C}"/>
  </odx:xpath>
  <odx:xpath id="projectLineNoBullet_0_2_0_3">
    <odx:dataBinding xpath="/profile/projects[1]/project[3]/description[1]/line[4]/nobullet" storeItemID="{13792969-13E2-4AC2-A76A-D59F53272E0C}"/>
  </odx:xpath>
  <odx:xpath id="projectDescContentNoBullet_0_2_0_3">
    <odx:dataBinding xpath="/profile/projects[1]/project[3]/description[1]/line[4]/content" storeItemID="{13792969-13E2-4AC2-A76A-D59F53272E0C}"/>
  </odx:xpath>
  <odx:xpath id="projectLineBullet_0_2_0_4">
    <odx:dataBinding xpath="/profile/projects[1]/project[3]/description[1]/line[5]/bullet" storeItemID="{13792969-13E2-4AC2-A76A-D59F53272E0C}"/>
  </odx:xpath>
  <odx:xpath id="projectDescContBullet_0_2_0_4">
    <odx:dataBinding xpath="/profile/projects[1]/project[3]/description[1]/line[5]/content" storeItemID="{13792969-13E2-4AC2-A76A-D59F53272E0C}"/>
  </odx:xpath>
  <odx:xpath id="projectLineNoBullet_0_2_0_4">
    <odx:dataBinding xpath="/profile/projects[1]/project[3]/description[1]/line[5]/nobullet" storeItemID="{13792969-13E2-4AC2-A76A-D59F53272E0C}"/>
  </odx:xpath>
  <odx:xpath id="projectDescContentNoBullet_0_2_0_4">
    <odx:dataBinding xpath="/profile/projects[1]/project[3]/description[1]/line[5]/content" storeItemID="{13792969-13E2-4AC2-A76A-D59F53272E0C}"/>
  </odx:xpath>
  <odx:xpath id="projectLineBullet_0_2_0_5">
    <odx:dataBinding xpath="/profile/projects[1]/project[3]/description[1]/line[6]/bullet" storeItemID="{13792969-13E2-4AC2-A76A-D59F53272E0C}"/>
  </odx:xpath>
  <odx:xpath id="projectDescContBullet_0_2_0_5">
    <odx:dataBinding xpath="/profile/projects[1]/project[3]/description[1]/line[6]/content" storeItemID="{13792969-13E2-4AC2-A76A-D59F53272E0C}"/>
  </odx:xpath>
  <odx:xpath id="projectLineNoBullet_0_2_0_5">
    <odx:dataBinding xpath="/profile/projects[1]/project[3]/description[1]/line[6]/nobullet" storeItemID="{13792969-13E2-4AC2-A76A-D59F53272E0C}"/>
  </odx:xpath>
  <odx:xpath id="projectDescContentNoBullet_0_2_0_5">
    <odx:dataBinding xpath="/profile/projects[1]/project[3]/description[1]/line[6]/content" storeItemID="{13792969-13E2-4AC2-A76A-D59F53272E0C}"/>
  </odx:xpath>
  <odx:xpath id="projectLineBullet_0_2_1_0">
    <odx:dataBinding xpath="/profile/projects[1]/project[3]/description[2]/line[1]/bullet" storeItemID="{13792969-13E2-4AC2-A76A-D59F53272E0C}"/>
  </odx:xpath>
  <odx:xpath id="projectDescContBullet_0_2_1_0">
    <odx:dataBinding xpath="/profile/projects[1]/project[3]/description[2]/line[1]/content" storeItemID="{13792969-13E2-4AC2-A76A-D59F53272E0C}"/>
  </odx:xpath>
  <odx:xpath id="projectLineNoBullet_0_2_1_0">
    <odx:dataBinding xpath="/profile/projects[1]/project[3]/description[2]/line[1]/nobullet" storeItemID="{13792969-13E2-4AC2-A76A-D59F53272E0C}"/>
  </odx:xpath>
  <odx:xpath id="projectDescContentNoBullet_0_2_1_0">
    <odx:dataBinding xpath="/profile/projects[1]/project[3]/description[2]/line[1]/content" storeItemID="{13792969-13E2-4AC2-A76A-D59F53272E0C}"/>
  </odx:xpath>
  <odx:xpath id="projectLineBullet_0_2_1_1">
    <odx:dataBinding xpath="/profile/projects[1]/project[3]/description[2]/line[2]/bullet" storeItemID="{13792969-13E2-4AC2-A76A-D59F53272E0C}"/>
  </odx:xpath>
  <odx:xpath id="projectDescContBullet_0_2_1_1">
    <odx:dataBinding xpath="/profile/projects[1]/project[3]/description[2]/line[2]/content" storeItemID="{13792969-13E2-4AC2-A76A-D59F53272E0C}"/>
  </odx:xpath>
  <odx:xpath id="projectLineNoBullet_0_2_1_1">
    <odx:dataBinding xpath="/profile/projects[1]/project[3]/description[2]/line[2]/nobullet" storeItemID="{13792969-13E2-4AC2-A76A-D59F53272E0C}"/>
  </odx:xpath>
  <odx:xpath id="projectDescContentNoBullet_0_2_1_1">
    <odx:dataBinding xpath="/profile/projects[1]/project[3]/description[2]/line[2]/content" storeItemID="{13792969-13E2-4AC2-A76A-D59F53272E0C}"/>
  </odx:xpath>
  <odx:xpath id="projectLineBullet_0_2_1_2">
    <odx:dataBinding xpath="/profile/projects[1]/project[3]/description[2]/line[3]/bullet" storeItemID="{13792969-13E2-4AC2-A76A-D59F53272E0C}"/>
  </odx:xpath>
  <odx:xpath id="projectDescContBullet_0_2_1_2">
    <odx:dataBinding xpath="/profile/projects[1]/project[3]/description[2]/line[3]/content" storeItemID="{13792969-13E2-4AC2-A76A-D59F53272E0C}"/>
  </odx:xpath>
  <odx:xpath id="projectLineNoBullet_0_2_1_2">
    <odx:dataBinding xpath="/profile/projects[1]/project[3]/description[2]/line[3]/nobullet" storeItemID="{13792969-13E2-4AC2-A76A-D59F53272E0C}"/>
  </odx:xpath>
  <odx:xpath id="projectDescContentNoBullet_0_2_1_2">
    <odx:dataBinding xpath="/profile/projects[1]/project[3]/description[2]/line[3]/content" storeItemID="{13792969-13E2-4AC2-A76A-D59F53272E0C}"/>
  </odx:xpath>
  <odx:xpath id="projectLineBullet_0_2_1_3">
    <odx:dataBinding xpath="/profile/projects[1]/project[3]/description[2]/line[4]/bullet" storeItemID="{13792969-13E2-4AC2-A76A-D59F53272E0C}"/>
  </odx:xpath>
  <odx:xpath id="projectDescContBullet_0_2_1_3">
    <odx:dataBinding xpath="/profile/projects[1]/project[3]/description[2]/line[4]/content" storeItemID="{13792969-13E2-4AC2-A76A-D59F53272E0C}"/>
  </odx:xpath>
  <odx:xpath id="projectLineNoBullet_0_2_1_3">
    <odx:dataBinding xpath="/profile/projects[1]/project[3]/description[2]/line[4]/nobullet" storeItemID="{13792969-13E2-4AC2-A76A-D59F53272E0C}"/>
  </odx:xpath>
  <odx:xpath id="projectDescContentNoBullet_0_2_1_3">
    <odx:dataBinding xpath="/profile/projects[1]/project[3]/description[2]/line[4]/content" storeItemID="{13792969-13E2-4AC2-A76A-D59F53272E0C}"/>
  </odx:xpath>
  <odx:xpath id="projectLineBullet_0_2_1_4">
    <odx:dataBinding xpath="/profile/projects[1]/project[3]/description[2]/line[5]/bullet" storeItemID="{13792969-13E2-4AC2-A76A-D59F53272E0C}"/>
  </odx:xpath>
  <odx:xpath id="projectDescContBullet_0_2_1_4">
    <odx:dataBinding xpath="/profile/projects[1]/project[3]/description[2]/line[5]/content" storeItemID="{13792969-13E2-4AC2-A76A-D59F53272E0C}"/>
  </odx:xpath>
  <odx:xpath id="projectLineNoBullet_0_2_1_4">
    <odx:dataBinding xpath="/profile/projects[1]/project[3]/description[2]/line[5]/nobullet" storeItemID="{13792969-13E2-4AC2-A76A-D59F53272E0C}"/>
  </odx:xpath>
  <odx:xpath id="projectDescContentNoBullet_0_2_1_4">
    <odx:dataBinding xpath="/profile/projects[1]/project[3]/description[2]/line[5]/content" storeItemID="{13792969-13E2-4AC2-A76A-D59F53272E0C}"/>
  </odx:xpath>
  <odx:xpath id="projectLineBullet_0_2_1_5">
    <odx:dataBinding xpath="/profile/projects[1]/project[3]/description[2]/line[6]/bullet" storeItemID="{13792969-13E2-4AC2-A76A-D59F53272E0C}"/>
  </odx:xpath>
  <odx:xpath id="projectDescContBullet_0_2_1_5">
    <odx:dataBinding xpath="/profile/projects[1]/project[3]/description[2]/line[6]/content" storeItemID="{13792969-13E2-4AC2-A76A-D59F53272E0C}"/>
  </odx:xpath>
  <odx:xpath id="projectLineNoBullet_0_2_1_5">
    <odx:dataBinding xpath="/profile/projects[1]/project[3]/description[2]/line[6]/nobullet" storeItemID="{13792969-13E2-4AC2-A76A-D59F53272E0C}"/>
  </odx:xpath>
  <odx:xpath id="projectDescContentNoBullet_0_2_1_5">
    <odx:dataBinding xpath="/profile/projects[1]/project[3]/description[2]/line[6]/content" storeItemID="{13792969-13E2-4AC2-A76A-D59F53272E0C}"/>
  </odx:xpath>
  <odx:xpath id="projectLineBullet_0_2_2_0">
    <odx:dataBinding xpath="/profile/projects[1]/project[3]/description[3]/line[1]/bullet" storeItemID="{13792969-13E2-4AC2-A76A-D59F53272E0C}"/>
  </odx:xpath>
  <odx:xpath id="projectDescContBullet_0_2_2_0">
    <odx:dataBinding xpath="/profile/projects[1]/project[3]/description[3]/line[1]/content" storeItemID="{13792969-13E2-4AC2-A76A-D59F53272E0C}"/>
  </odx:xpath>
  <odx:xpath id="projectLineNoBullet_0_2_2_0">
    <odx:dataBinding xpath="/profile/projects[1]/project[3]/description[3]/line[1]/nobullet" storeItemID="{13792969-13E2-4AC2-A76A-D59F53272E0C}"/>
  </odx:xpath>
  <odx:xpath id="projectDescContentNoBullet_0_2_2_0">
    <odx:dataBinding xpath="/profile/projects[1]/project[3]/description[3]/line[1]/content" storeItemID="{13792969-13E2-4AC2-A76A-D59F53272E0C}"/>
  </odx:xpath>
  <odx:xpath id="projectLineBullet_0_2_2_1">
    <odx:dataBinding xpath="/profile/projects[1]/project[3]/description[3]/line[2]/bullet" storeItemID="{13792969-13E2-4AC2-A76A-D59F53272E0C}"/>
  </odx:xpath>
  <odx:xpath id="projectDescContBullet_0_2_2_1">
    <odx:dataBinding xpath="/profile/projects[1]/project[3]/description[3]/line[2]/content" storeItemID="{13792969-13E2-4AC2-A76A-D59F53272E0C}"/>
  </odx:xpath>
  <odx:xpath id="projectLineNoBullet_0_2_2_1">
    <odx:dataBinding xpath="/profile/projects[1]/project[3]/description[3]/line[2]/nobullet" storeItemID="{13792969-13E2-4AC2-A76A-D59F53272E0C}"/>
  </odx:xpath>
  <odx:xpath id="projectDescContentNoBullet_0_2_2_1">
    <odx:dataBinding xpath="/profile/projects[1]/project[3]/description[3]/line[2]/content" storeItemID="{13792969-13E2-4AC2-A76A-D59F53272E0C}"/>
  </odx:xpath>
  <odx:xpath id="projectLineBullet_0_2_2_2">
    <odx:dataBinding xpath="/profile/projects[1]/project[3]/description[3]/line[3]/bullet" storeItemID="{13792969-13E2-4AC2-A76A-D59F53272E0C}"/>
  </odx:xpath>
  <odx:xpath id="projectDescContBullet_0_2_2_2">
    <odx:dataBinding xpath="/profile/projects[1]/project[3]/description[3]/line[3]/content" storeItemID="{13792969-13E2-4AC2-A76A-D59F53272E0C}"/>
  </odx:xpath>
  <odx:xpath id="projectLineNoBullet_0_2_2_2">
    <odx:dataBinding xpath="/profile/projects[1]/project[3]/description[3]/line[3]/nobullet" storeItemID="{13792969-13E2-4AC2-A76A-D59F53272E0C}"/>
  </odx:xpath>
  <odx:xpath id="projectDescContentNoBullet_0_2_2_2">
    <odx:dataBinding xpath="/profile/projects[1]/project[3]/description[3]/line[3]/content" storeItemID="{13792969-13E2-4AC2-A76A-D59F53272E0C}"/>
  </odx:xpath>
  <odx:xpath id="projectLineBullet_0_2_2_3">
    <odx:dataBinding xpath="/profile/projects[1]/project[3]/description[3]/line[4]/bullet" storeItemID="{13792969-13E2-4AC2-A76A-D59F53272E0C}"/>
  </odx:xpath>
  <odx:xpath id="projectDescContBullet_0_2_2_3">
    <odx:dataBinding xpath="/profile/projects[1]/project[3]/description[3]/line[4]/content" storeItemID="{13792969-13E2-4AC2-A76A-D59F53272E0C}"/>
  </odx:xpath>
  <odx:xpath id="projectLineNoBullet_0_2_2_3">
    <odx:dataBinding xpath="/profile/projects[1]/project[3]/description[3]/line[4]/nobullet" storeItemID="{13792969-13E2-4AC2-A76A-D59F53272E0C}"/>
  </odx:xpath>
  <odx:xpath id="projectDescContentNoBullet_0_2_2_3">
    <odx:dataBinding xpath="/profile/projects[1]/project[3]/description[3]/line[4]/content" storeItemID="{13792969-13E2-4AC2-A76A-D59F53272E0C}"/>
  </odx:xpath>
  <odx:xpath id="projectLineBullet_0_2_2_4">
    <odx:dataBinding xpath="/profile/projects[1]/project[3]/description[3]/line[5]/bullet" storeItemID="{13792969-13E2-4AC2-A76A-D59F53272E0C}"/>
  </odx:xpath>
  <odx:xpath id="projectDescContBullet_0_2_2_4">
    <odx:dataBinding xpath="/profile/projects[1]/project[3]/description[3]/line[5]/content" storeItemID="{13792969-13E2-4AC2-A76A-D59F53272E0C}"/>
  </odx:xpath>
  <odx:xpath id="projectLineNoBullet_0_2_2_4">
    <odx:dataBinding xpath="/profile/projects[1]/project[3]/description[3]/line[5]/nobullet" storeItemID="{13792969-13E2-4AC2-A76A-D59F53272E0C}"/>
  </odx:xpath>
  <odx:xpath id="projectDescContentNoBullet_0_2_2_4">
    <odx:dataBinding xpath="/profile/projects[1]/project[3]/description[3]/line[5]/content" storeItemID="{13792969-13E2-4AC2-A76A-D59F53272E0C}"/>
  </odx:xpath>
  <odx:xpath id="projectLineBullet_0_2_2_5">
    <odx:dataBinding xpath="/profile/projects[1]/project[3]/description[3]/line[6]/bullet" storeItemID="{13792969-13E2-4AC2-A76A-D59F53272E0C}"/>
  </odx:xpath>
  <odx:xpath id="projectDescContBullet_0_2_2_5">
    <odx:dataBinding xpath="/profile/projects[1]/project[3]/description[3]/line[6]/content" storeItemID="{13792969-13E2-4AC2-A76A-D59F53272E0C}"/>
  </odx:xpath>
  <odx:xpath id="projectLineNoBullet_0_2_2_5">
    <odx:dataBinding xpath="/profile/projects[1]/project[3]/description[3]/line[6]/nobullet" storeItemID="{13792969-13E2-4AC2-A76A-D59F53272E0C}"/>
  </odx:xpath>
  <odx:xpath id="projectDescContentNoBullet_0_2_2_5">
    <odx:dataBinding xpath="/profile/projects[1]/project[3]/description[3]/line[6]/content" storeItemID="{13792969-13E2-4AC2-A76A-D59F53272E0C}"/>
  </odx:xpath>
  <odx:xpath id="projectLineBullet_0_2_2_6">
    <odx:dataBinding xpath="/profile/projects[1]/project[3]/description[3]/line[7]/bullet" storeItemID="{13792969-13E2-4AC2-A76A-D59F53272E0C}"/>
  </odx:xpath>
  <odx:xpath id="projectDescContBullet_0_2_2_6">
    <odx:dataBinding xpath="/profile/projects[1]/project[3]/description[3]/line[7]/content" storeItemID="{13792969-13E2-4AC2-A76A-D59F53272E0C}"/>
  </odx:xpath>
  <odx:xpath id="projectLineNoBullet_0_2_2_6">
    <odx:dataBinding xpath="/profile/projects[1]/project[3]/description[3]/line[7]/nobullet" storeItemID="{13792969-13E2-4AC2-A76A-D59F53272E0C}"/>
  </odx:xpath>
  <odx:xpath id="projectDescContentNoBullet_0_2_2_6">
    <odx:dataBinding xpath="/profile/projects[1]/project[3]/description[3]/line[7]/content" storeItemID="{13792969-13E2-4AC2-A76A-D59F53272E0C}"/>
  </odx:xpath>
  <odx:xpath id="projectLineBullet_0_2_2_7">
    <odx:dataBinding xpath="/profile/projects[1]/project[3]/description[3]/line[8]/bullet" storeItemID="{13792969-13E2-4AC2-A76A-D59F53272E0C}"/>
  </odx:xpath>
  <odx:xpath id="projectDescContBullet_0_2_2_7">
    <odx:dataBinding xpath="/profile/projects[1]/project[3]/description[3]/line[8]/content" storeItemID="{13792969-13E2-4AC2-A76A-D59F53272E0C}"/>
  </odx:xpath>
  <odx:xpath id="projectLineNoBullet_0_2_2_7">
    <odx:dataBinding xpath="/profile/projects[1]/project[3]/description[3]/line[8]/nobullet" storeItemID="{13792969-13E2-4AC2-A76A-D59F53272E0C}"/>
  </odx:xpath>
  <odx:xpath id="projectDescContentNoBullet_0_2_2_7">
    <odx:dataBinding xpath="/profile/projects[1]/project[3]/description[3]/line[8]/content" storeItemID="{13792969-13E2-4AC2-A76A-D59F53272E0C}"/>
  </odx:xpath>
  <odx:xpath id="projectLineBullet_0_2_2_8">
    <odx:dataBinding xpath="/profile/projects[1]/project[3]/description[3]/line[9]/bullet" storeItemID="{13792969-13E2-4AC2-A76A-D59F53272E0C}"/>
  </odx:xpath>
  <odx:xpath id="projectDescContBullet_0_2_2_8">
    <odx:dataBinding xpath="/profile/projects[1]/project[3]/description[3]/line[9]/content" storeItemID="{13792969-13E2-4AC2-A76A-D59F53272E0C}"/>
  </odx:xpath>
  <odx:xpath id="projectLineNoBullet_0_2_2_8">
    <odx:dataBinding xpath="/profile/projects[1]/project[3]/description[3]/line[9]/nobullet" storeItemID="{13792969-13E2-4AC2-A76A-D59F53272E0C}"/>
  </odx:xpath>
  <odx:xpath id="projectDescContentNoBullet_0_2_2_8">
    <odx:dataBinding xpath="/profile/projects[1]/project[3]/description[3]/line[9]/content" storeItemID="{13792969-13E2-4AC2-A76A-D59F53272E0C}"/>
  </odx:xpath>
  <odx:xpath id="projectrole_0_3_0">
    <odx:dataBinding xpath="/profile/projects[1]/project[4]/role[1]" storeItemID="{13792969-13E2-4AC2-A76A-D59F53272E0C}"/>
  </odx:xpath>
  <odx:xpath id="projectDescHeader_0_3_0">
    <odx:dataBinding xpath="/profile/projects[1]/project[4]/description[1]/header" storeItemID="{13792969-13E2-4AC2-A76A-D59F53272E0C}"/>
  </odx:xpath>
  <odx:xpath id="projectLineRep_0_3_0">
    <odx:dataBinding xpath="/profile/projects[1]/project[4]/description[1]/line" storeItemID="{13792969-13E2-4AC2-A76A-D59F53272E0C}"/>
  </odx:xpath>
  <odx:xpath id="projectLineBullet_0_3_0">
    <odx:dataBinding xpath="/profile/projects[1]/project[4]/description[1]/line/bullet" storeItemID="{13792969-13E2-4AC2-A76A-D59F53272E0C}"/>
  </odx:xpath>
  <odx:xpath id="projectDescContBullet_0_3_0">
    <odx:dataBinding xpath="/profile/projects[1]/project[4]/description[1]/line/content" storeItemID="{13792969-13E2-4AC2-A76A-D59F53272E0C}"/>
  </odx:xpath>
  <odx:xpath id="projectLineNoBullet_0_3_0">
    <odx:dataBinding xpath="/profile/projects[1]/project[4]/description[1]/line/nobullet" storeItemID="{13792969-13E2-4AC2-A76A-D59F53272E0C}"/>
  </odx:xpath>
  <odx:xpath id="projectDescContentNoBullet_0_3_0">
    <odx:dataBinding xpath="/profile/projects[1]/project[4]/description[1]/line/content" storeItemID="{13792969-13E2-4AC2-A76A-D59F53272E0C}"/>
  </odx:xpath>
  <odx:xpath id="projectDescHeader_0_3_1">
    <odx:dataBinding xpath="/profile/projects[1]/project[4]/description[2]/header" storeItemID="{13792969-13E2-4AC2-A76A-D59F53272E0C}"/>
  </odx:xpath>
  <odx:xpath id="projectLineRep_0_3_1">
    <odx:dataBinding xpath="/profile/projects[1]/project[4]/description[2]/line" storeItemID="{13792969-13E2-4AC2-A76A-D59F53272E0C}"/>
  </odx:xpath>
  <odx:xpath id="projectLineBullet_0_3_1">
    <odx:dataBinding xpath="/profile/projects[1]/project[4]/description[2]/line/bullet" storeItemID="{13792969-13E2-4AC2-A76A-D59F53272E0C}"/>
  </odx:xpath>
  <odx:xpath id="projectDescContBullet_0_3_1">
    <odx:dataBinding xpath="/profile/projects[1]/project[4]/description[2]/line/content" storeItemID="{13792969-13E2-4AC2-A76A-D59F53272E0C}"/>
  </odx:xpath>
  <odx:xpath id="projectLineNoBullet_0_3_1">
    <odx:dataBinding xpath="/profile/projects[1]/project[4]/description[2]/line/nobullet" storeItemID="{13792969-13E2-4AC2-A76A-D59F53272E0C}"/>
  </odx:xpath>
  <odx:xpath id="projectDescContentNoBullet_0_3_1">
    <odx:dataBinding xpath="/profile/projects[1]/project[4]/description[2]/line/content" storeItemID="{13792969-13E2-4AC2-A76A-D59F53272E0C}"/>
  </odx:xpath>
  <odx:xpath id="projectDescHeader_0_3_2">
    <odx:dataBinding xpath="/profile/projects[1]/project[4]/description[3]/header" storeItemID="{13792969-13E2-4AC2-A76A-D59F53272E0C}"/>
  </odx:xpath>
  <odx:xpath id="projectLineRep_0_3_2">
    <odx:dataBinding xpath="/profile/projects[1]/project[4]/description[3]/line" storeItemID="{13792969-13E2-4AC2-A76A-D59F53272E0C}"/>
  </odx:xpath>
  <odx:xpath id="projectLineBullet_0_3_2">
    <odx:dataBinding xpath="/profile/projects[1]/project[4]/description[3]/line/bullet" storeItemID="{13792969-13E2-4AC2-A76A-D59F53272E0C}"/>
  </odx:xpath>
  <odx:xpath id="projectDescContBullet_0_3_2">
    <odx:dataBinding xpath="/profile/projects[1]/project[4]/description[3]/line/content" storeItemID="{13792969-13E2-4AC2-A76A-D59F53272E0C}"/>
  </odx:xpath>
  <odx:xpath id="projectLineNoBullet_0_3_2">
    <odx:dataBinding xpath="/profile/projects[1]/project[4]/description[3]/line/nobullet" storeItemID="{13792969-13E2-4AC2-A76A-D59F53272E0C}"/>
  </odx:xpath>
  <odx:xpath id="projectDescContentNoBullet_0_3_2">
    <odx:dataBinding xpath="/profile/projects[1]/project[4]/description[3]/line/content" storeItemID="{13792969-13E2-4AC2-A76A-D59F53272E0C}"/>
  </odx:xpath>
  <odx:xpath id="projectCustomer_0_3_0">
    <odx:dataBinding xpath="/profile/projects[1]/project[4]/customer[1]" storeItemID="{13792969-13E2-4AC2-A76A-D59F53272E0C}"/>
  </odx:xpath>
  <odx:xpath id="projectLineBullet_0_3_0_0">
    <odx:dataBinding xpath="/profile/projects[1]/project[4]/description[1]/line[1]/bullet" storeItemID="{13792969-13E2-4AC2-A76A-D59F53272E0C}"/>
  </odx:xpath>
  <odx:xpath id="projectDescContBullet_0_3_0_0">
    <odx:dataBinding xpath="/profile/projects[1]/project[4]/description[1]/line[1]/content" storeItemID="{13792969-13E2-4AC2-A76A-D59F53272E0C}"/>
  </odx:xpath>
  <odx:xpath id="projectLineNoBullet_0_3_0_0">
    <odx:dataBinding xpath="/profile/projects[1]/project[4]/description[1]/line[1]/nobullet" storeItemID="{13792969-13E2-4AC2-A76A-D59F53272E0C}"/>
  </odx:xpath>
  <odx:xpath id="projectDescContentNoBullet_0_3_0_0">
    <odx:dataBinding xpath="/profile/projects[1]/project[4]/description[1]/line[1]/content" storeItemID="{13792969-13E2-4AC2-A76A-D59F53272E0C}"/>
  </odx:xpath>
  <odx:xpath id="projectLineBullet_0_3_1_0">
    <odx:dataBinding xpath="/profile/projects[1]/project[4]/description[2]/line[1]/bullet" storeItemID="{13792969-13E2-4AC2-A76A-D59F53272E0C}"/>
  </odx:xpath>
  <odx:xpath id="projectDescContBullet_0_3_1_0">
    <odx:dataBinding xpath="/profile/projects[1]/project[4]/description[2]/line[1]/content" storeItemID="{13792969-13E2-4AC2-A76A-D59F53272E0C}"/>
  </odx:xpath>
  <odx:xpath id="projectLineNoBullet_0_3_1_0">
    <odx:dataBinding xpath="/profile/projects[1]/project[4]/description[2]/line[1]/nobullet" storeItemID="{13792969-13E2-4AC2-A76A-D59F53272E0C}"/>
  </odx:xpath>
  <odx:xpath id="projectDescContentNoBullet_0_3_1_0">
    <odx:dataBinding xpath="/profile/projects[1]/project[4]/description[2]/line[1]/content" storeItemID="{13792969-13E2-4AC2-A76A-D59F53272E0C}"/>
  </odx:xpath>
  <odx:xpath id="projectLineBullet_0_3_1_1">
    <odx:dataBinding xpath="/profile/projects[1]/project[4]/description[2]/line[2]/bullet" storeItemID="{13792969-13E2-4AC2-A76A-D59F53272E0C}"/>
  </odx:xpath>
  <odx:xpath id="projectDescContBullet_0_3_1_1">
    <odx:dataBinding xpath="/profile/projects[1]/project[4]/description[2]/line[2]/content" storeItemID="{13792969-13E2-4AC2-A76A-D59F53272E0C}"/>
  </odx:xpath>
  <odx:xpath id="projectLineNoBullet_0_3_1_1">
    <odx:dataBinding xpath="/profile/projects[1]/project[4]/description[2]/line[2]/nobullet" storeItemID="{13792969-13E2-4AC2-A76A-D59F53272E0C}"/>
  </odx:xpath>
  <odx:xpath id="projectDescContentNoBullet_0_3_1_1">
    <odx:dataBinding xpath="/profile/projects[1]/project[4]/description[2]/line[2]/content" storeItemID="{13792969-13E2-4AC2-A76A-D59F53272E0C}"/>
  </odx:xpath>
  <odx:xpath id="projectLineBullet_0_3_1_2">
    <odx:dataBinding xpath="/profile/projects[1]/project[4]/description[2]/line[3]/bullet" storeItemID="{13792969-13E2-4AC2-A76A-D59F53272E0C}"/>
  </odx:xpath>
  <odx:xpath id="projectDescContBullet_0_3_1_2">
    <odx:dataBinding xpath="/profile/projects[1]/project[4]/description[2]/line[3]/content" storeItemID="{13792969-13E2-4AC2-A76A-D59F53272E0C}"/>
  </odx:xpath>
  <odx:xpath id="projectLineNoBullet_0_3_1_2">
    <odx:dataBinding xpath="/profile/projects[1]/project[4]/description[2]/line[3]/nobullet" storeItemID="{13792969-13E2-4AC2-A76A-D59F53272E0C}"/>
  </odx:xpath>
  <odx:xpath id="projectDescContentNoBullet_0_3_1_2">
    <odx:dataBinding xpath="/profile/projects[1]/project[4]/description[2]/line[3]/content" storeItemID="{13792969-13E2-4AC2-A76A-D59F53272E0C}"/>
  </odx:xpath>
  <odx:xpath id="projectLineBullet_0_3_1_3">
    <odx:dataBinding xpath="/profile/projects[1]/project[4]/description[2]/line[4]/bullet" storeItemID="{13792969-13E2-4AC2-A76A-D59F53272E0C}"/>
  </odx:xpath>
  <odx:xpath id="projectDescContBullet_0_3_1_3">
    <odx:dataBinding xpath="/profile/projects[1]/project[4]/description[2]/line[4]/content" storeItemID="{13792969-13E2-4AC2-A76A-D59F53272E0C}"/>
  </odx:xpath>
  <odx:xpath id="projectLineNoBullet_0_3_1_3">
    <odx:dataBinding xpath="/profile/projects[1]/project[4]/description[2]/line[4]/nobullet" storeItemID="{13792969-13E2-4AC2-A76A-D59F53272E0C}"/>
  </odx:xpath>
  <odx:xpath id="projectDescContentNoBullet_0_3_1_3">
    <odx:dataBinding xpath="/profile/projects[1]/project[4]/description[2]/line[4]/content" storeItemID="{13792969-13E2-4AC2-A76A-D59F53272E0C}"/>
  </odx:xpath>
  <odx:xpath id="projectLineBullet_0_3_1_4">
    <odx:dataBinding xpath="/profile/projects[1]/project[4]/description[2]/line[5]/bullet" storeItemID="{13792969-13E2-4AC2-A76A-D59F53272E0C}"/>
  </odx:xpath>
  <odx:xpath id="projectDescContBullet_0_3_1_4">
    <odx:dataBinding xpath="/profile/projects[1]/project[4]/description[2]/line[5]/content" storeItemID="{13792969-13E2-4AC2-A76A-D59F53272E0C}"/>
  </odx:xpath>
  <odx:xpath id="projectLineNoBullet_0_3_1_4">
    <odx:dataBinding xpath="/profile/projects[1]/project[4]/description[2]/line[5]/nobullet" storeItemID="{13792969-13E2-4AC2-A76A-D59F53272E0C}"/>
  </odx:xpath>
  <odx:xpath id="projectDescContentNoBullet_0_3_1_4">
    <odx:dataBinding xpath="/profile/projects[1]/project[4]/description[2]/line[5]/content" storeItemID="{13792969-13E2-4AC2-A76A-D59F53272E0C}"/>
  </odx:xpath>
  <odx:xpath id="projectLineBullet_0_3_1_5">
    <odx:dataBinding xpath="/profile/projects[1]/project[4]/description[2]/line[6]/bullet" storeItemID="{13792969-13E2-4AC2-A76A-D59F53272E0C}"/>
  </odx:xpath>
  <odx:xpath id="projectDescContBullet_0_3_1_5">
    <odx:dataBinding xpath="/profile/projects[1]/project[4]/description[2]/line[6]/content" storeItemID="{13792969-13E2-4AC2-A76A-D59F53272E0C}"/>
  </odx:xpath>
  <odx:xpath id="projectLineNoBullet_0_3_1_5">
    <odx:dataBinding xpath="/profile/projects[1]/project[4]/description[2]/line[6]/nobullet" storeItemID="{13792969-13E2-4AC2-A76A-D59F53272E0C}"/>
  </odx:xpath>
  <odx:xpath id="projectDescContentNoBullet_0_3_1_5">
    <odx:dataBinding xpath="/profile/projects[1]/project[4]/description[2]/line[6]/content" storeItemID="{13792969-13E2-4AC2-A76A-D59F53272E0C}"/>
  </odx:xpath>
  <odx:xpath id="projectLineBullet_0_3_2_0">
    <odx:dataBinding xpath="/profile/projects[1]/project[4]/description[3]/line[1]/bullet" storeItemID="{13792969-13E2-4AC2-A76A-D59F53272E0C}"/>
  </odx:xpath>
  <odx:xpath id="projectDescContBullet_0_3_2_0">
    <odx:dataBinding xpath="/profile/projects[1]/project[4]/description[3]/line[1]/content" storeItemID="{13792969-13E2-4AC2-A76A-D59F53272E0C}"/>
  </odx:xpath>
  <odx:xpath id="projectLineNoBullet_0_3_2_0">
    <odx:dataBinding xpath="/profile/projects[1]/project[4]/description[3]/line[1]/nobullet" storeItemID="{13792969-13E2-4AC2-A76A-D59F53272E0C}"/>
  </odx:xpath>
  <odx:xpath id="projectDescContentNoBullet_0_3_2_0">
    <odx:dataBinding xpath="/profile/projects[1]/project[4]/description[3]/line[1]/content" storeItemID="{13792969-13E2-4AC2-A76A-D59F53272E0C}"/>
  </odx:xpath>
  <odx:xpath id="projectLineBullet_0_3_2_1">
    <odx:dataBinding xpath="/profile/projects[1]/project[4]/description[3]/line[2]/bullet" storeItemID="{13792969-13E2-4AC2-A76A-D59F53272E0C}"/>
  </odx:xpath>
  <odx:xpath id="projectDescContBullet_0_3_2_1">
    <odx:dataBinding xpath="/profile/projects[1]/project[4]/description[3]/line[2]/content" storeItemID="{13792969-13E2-4AC2-A76A-D59F53272E0C}"/>
  </odx:xpath>
  <odx:xpath id="projectLineNoBullet_0_3_2_1">
    <odx:dataBinding xpath="/profile/projects[1]/project[4]/description[3]/line[2]/nobullet" storeItemID="{13792969-13E2-4AC2-A76A-D59F53272E0C}"/>
  </odx:xpath>
  <odx:xpath id="projectDescContentNoBullet_0_3_2_1">
    <odx:dataBinding xpath="/profile/projects[1]/project[4]/description[3]/line[2]/content" storeItemID="{13792969-13E2-4AC2-A76A-D59F53272E0C}"/>
  </odx:xpath>
  <odx:xpath id="projectLineBullet_0_3_2_2">
    <odx:dataBinding xpath="/profile/projects[1]/project[4]/description[3]/line[3]/bullet" storeItemID="{13792969-13E2-4AC2-A76A-D59F53272E0C}"/>
  </odx:xpath>
  <odx:xpath id="projectDescContBullet_0_3_2_2">
    <odx:dataBinding xpath="/profile/projects[1]/project[4]/description[3]/line[3]/content" storeItemID="{13792969-13E2-4AC2-A76A-D59F53272E0C}"/>
  </odx:xpath>
  <odx:xpath id="projectLineNoBullet_0_3_2_2">
    <odx:dataBinding xpath="/profile/projects[1]/project[4]/description[3]/line[3]/nobullet" storeItemID="{13792969-13E2-4AC2-A76A-D59F53272E0C}"/>
  </odx:xpath>
  <odx:xpath id="projectDescContentNoBullet_0_3_2_2">
    <odx:dataBinding xpath="/profile/projects[1]/project[4]/description[3]/line[3]/content" storeItemID="{13792969-13E2-4AC2-A76A-D59F53272E0C}"/>
  </odx:xpath>
  <odx:xpath id="projectLineBullet_0_3_2_3">
    <odx:dataBinding xpath="/profile/projects[1]/project[4]/description[3]/line[4]/bullet" storeItemID="{13792969-13E2-4AC2-A76A-D59F53272E0C}"/>
  </odx:xpath>
  <odx:xpath id="projectDescContBullet_0_3_2_3">
    <odx:dataBinding xpath="/profile/projects[1]/project[4]/description[3]/line[4]/content" storeItemID="{13792969-13E2-4AC2-A76A-D59F53272E0C}"/>
  </odx:xpath>
  <odx:xpath id="projectLineNoBullet_0_3_2_3">
    <odx:dataBinding xpath="/profile/projects[1]/project[4]/description[3]/line[4]/nobullet" storeItemID="{13792969-13E2-4AC2-A76A-D59F53272E0C}"/>
  </odx:xpath>
  <odx:xpath id="projectDescContentNoBullet_0_3_2_3">
    <odx:dataBinding xpath="/profile/projects[1]/project[4]/description[3]/line[4]/content" storeItemID="{13792969-13E2-4AC2-A76A-D59F53272E0C}"/>
  </odx:xpath>
  <odx:xpath id="projectrole_0_4_0">
    <odx:dataBinding xpath="/profile/projects[1]/project[5]/role[1]" storeItemID="{13792969-13E2-4AC2-A76A-D59F53272E0C}"/>
  </odx:xpath>
  <odx:xpath id="projectDescHeader_0_4_0">
    <odx:dataBinding xpath="/profile/projects[1]/project[5]/description[1]/header" storeItemID="{13792969-13E2-4AC2-A76A-D59F53272E0C}"/>
  </odx:xpath>
  <odx:xpath id="projectLineRep_0_4_0">
    <odx:dataBinding xpath="/profile/projects[1]/project[5]/description[1]/line" storeItemID="{13792969-13E2-4AC2-A76A-D59F53272E0C}"/>
  </odx:xpath>
  <odx:xpath id="projectLineBullet_0_4_0">
    <odx:dataBinding xpath="/profile/projects[1]/project[5]/description[1]/line/bullet" storeItemID="{13792969-13E2-4AC2-A76A-D59F53272E0C}"/>
  </odx:xpath>
  <odx:xpath id="projectDescContBullet_0_4_0">
    <odx:dataBinding xpath="/profile/projects[1]/project[5]/description[1]/line/content" storeItemID="{13792969-13E2-4AC2-A76A-D59F53272E0C}"/>
  </odx:xpath>
  <odx:xpath id="projectLineNoBullet_0_4_0">
    <odx:dataBinding xpath="/profile/projects[1]/project[5]/description[1]/line/nobullet" storeItemID="{13792969-13E2-4AC2-A76A-D59F53272E0C}"/>
  </odx:xpath>
  <odx:xpath id="projectDescContentNoBullet_0_4_0">
    <odx:dataBinding xpath="/profile/projects[1]/project[5]/description[1]/line/content" storeItemID="{13792969-13E2-4AC2-A76A-D59F53272E0C}"/>
  </odx:xpath>
  <odx:xpath id="projectDescHeader_0_4_1">
    <odx:dataBinding xpath="/profile/projects[1]/project[5]/description[2]/header" storeItemID="{13792969-13E2-4AC2-A76A-D59F53272E0C}"/>
  </odx:xpath>
  <odx:xpath id="projectLineRep_0_4_1">
    <odx:dataBinding xpath="/profile/projects[1]/project[5]/description[2]/line" storeItemID="{13792969-13E2-4AC2-A76A-D59F53272E0C}"/>
  </odx:xpath>
  <odx:xpath id="projectLineBullet_0_4_1">
    <odx:dataBinding xpath="/profile/projects[1]/project[5]/description[2]/line/bullet" storeItemID="{13792969-13E2-4AC2-A76A-D59F53272E0C}"/>
  </odx:xpath>
  <odx:xpath id="projectDescContBullet_0_4_1">
    <odx:dataBinding xpath="/profile/projects[1]/project[5]/description[2]/line/content" storeItemID="{13792969-13E2-4AC2-A76A-D59F53272E0C}"/>
  </odx:xpath>
  <odx:xpath id="projectLineNoBullet_0_4_1">
    <odx:dataBinding xpath="/profile/projects[1]/project[5]/description[2]/line/nobullet" storeItemID="{13792969-13E2-4AC2-A76A-D59F53272E0C}"/>
  </odx:xpath>
  <odx:xpath id="projectDescContentNoBullet_0_4_1">
    <odx:dataBinding xpath="/profile/projects[1]/project[5]/description[2]/line/content" storeItemID="{13792969-13E2-4AC2-A76A-D59F53272E0C}"/>
  </odx:xpath>
  <odx:xpath id="projectDescHeader_0_4_2">
    <odx:dataBinding xpath="/profile/projects[1]/project[5]/description[3]/header" storeItemID="{13792969-13E2-4AC2-A76A-D59F53272E0C}"/>
  </odx:xpath>
  <odx:xpath id="projectLineRep_0_4_2">
    <odx:dataBinding xpath="/profile/projects[1]/project[5]/description[3]/line" storeItemID="{13792969-13E2-4AC2-A76A-D59F53272E0C}"/>
  </odx:xpath>
  <odx:xpath id="projectLineBullet_0_4_2">
    <odx:dataBinding xpath="/profile/projects[1]/project[5]/description[3]/line/bullet" storeItemID="{13792969-13E2-4AC2-A76A-D59F53272E0C}"/>
  </odx:xpath>
  <odx:xpath id="projectDescContBullet_0_4_2">
    <odx:dataBinding xpath="/profile/projects[1]/project[5]/description[3]/line/content" storeItemID="{13792969-13E2-4AC2-A76A-D59F53272E0C}"/>
  </odx:xpath>
  <odx:xpath id="projectLineNoBullet_0_4_2">
    <odx:dataBinding xpath="/profile/projects[1]/project[5]/description[3]/line/nobullet" storeItemID="{13792969-13E2-4AC2-A76A-D59F53272E0C}"/>
  </odx:xpath>
  <odx:xpath id="projectDescContentNoBullet_0_4_2">
    <odx:dataBinding xpath="/profile/projects[1]/project[5]/description[3]/line/content" storeItemID="{13792969-13E2-4AC2-A76A-D59F53272E0C}"/>
  </odx:xpath>
  <odx:xpath id="projectCustomer_0_4_0">
    <odx:dataBinding xpath="/profile/projects[1]/project[5]/customer[1]" storeItemID="{13792969-13E2-4AC2-A76A-D59F53272E0C}"/>
  </odx:xpath>
  <odx:xpath id="projectLineBullet_0_4_0_0">
    <odx:dataBinding xpath="/profile/projects[1]/project[5]/description[1]/line[1]/bullet" storeItemID="{13792969-13E2-4AC2-A76A-D59F53272E0C}"/>
  </odx:xpath>
  <odx:xpath id="projectDescContBullet_0_4_0_0">
    <odx:dataBinding xpath="/profile/projects[1]/project[5]/description[1]/line[1]/content" storeItemID="{13792969-13E2-4AC2-A76A-D59F53272E0C}"/>
  </odx:xpath>
  <odx:xpath id="projectLineNoBullet_0_4_0_0">
    <odx:dataBinding xpath="/profile/projects[1]/project[5]/description[1]/line[1]/nobullet" storeItemID="{13792969-13E2-4AC2-A76A-D59F53272E0C}"/>
  </odx:xpath>
  <odx:xpath id="projectDescContentNoBullet_0_4_0_0">
    <odx:dataBinding xpath="/profile/projects[1]/project[5]/description[1]/line[1]/content" storeItemID="{13792969-13E2-4AC2-A76A-D59F53272E0C}"/>
  </odx:xpath>
  <odx:xpath id="projectLineBullet_0_4_1_0">
    <odx:dataBinding xpath="/profile/projects[1]/project[5]/description[2]/line[1]/bullet" storeItemID="{13792969-13E2-4AC2-A76A-D59F53272E0C}"/>
  </odx:xpath>
  <odx:xpath id="projectDescContBullet_0_4_1_0">
    <odx:dataBinding xpath="/profile/projects[1]/project[5]/description[2]/line[1]/content" storeItemID="{13792969-13E2-4AC2-A76A-D59F53272E0C}"/>
  </odx:xpath>
  <odx:xpath id="projectLineNoBullet_0_4_1_0">
    <odx:dataBinding xpath="/profile/projects[1]/project[5]/description[2]/line[1]/nobullet" storeItemID="{13792969-13E2-4AC2-A76A-D59F53272E0C}"/>
  </odx:xpath>
  <odx:xpath id="projectDescContentNoBullet_0_4_1_0">
    <odx:dataBinding xpath="/profile/projects[1]/project[5]/description[2]/line[1]/content" storeItemID="{13792969-13E2-4AC2-A76A-D59F53272E0C}"/>
  </odx:xpath>
  <odx:xpath id="projectLineBullet_0_4_1_1">
    <odx:dataBinding xpath="/profile/projects[1]/project[5]/description[2]/line[2]/bullet" storeItemID="{13792969-13E2-4AC2-A76A-D59F53272E0C}"/>
  </odx:xpath>
  <odx:xpath id="projectDescContBullet_0_4_1_1">
    <odx:dataBinding xpath="/profile/projects[1]/project[5]/description[2]/line[2]/content" storeItemID="{13792969-13E2-4AC2-A76A-D59F53272E0C}"/>
  </odx:xpath>
  <odx:xpath id="projectLineNoBullet_0_4_1_1">
    <odx:dataBinding xpath="/profile/projects[1]/project[5]/description[2]/line[2]/nobullet" storeItemID="{13792969-13E2-4AC2-A76A-D59F53272E0C}"/>
  </odx:xpath>
  <odx:xpath id="projectDescContentNoBullet_0_4_1_1">
    <odx:dataBinding xpath="/profile/projects[1]/project[5]/description[2]/line[2]/content" storeItemID="{13792969-13E2-4AC2-A76A-D59F53272E0C}"/>
  </odx:xpath>
  <odx:xpath id="projectLineBullet_0_4_1_2">
    <odx:dataBinding xpath="/profile/projects[1]/project[5]/description[2]/line[3]/bullet" storeItemID="{13792969-13E2-4AC2-A76A-D59F53272E0C}"/>
  </odx:xpath>
  <odx:xpath id="projectDescContBullet_0_4_1_2">
    <odx:dataBinding xpath="/profile/projects[1]/project[5]/description[2]/line[3]/content" storeItemID="{13792969-13E2-4AC2-A76A-D59F53272E0C}"/>
  </odx:xpath>
  <odx:xpath id="projectLineNoBullet_0_4_1_2">
    <odx:dataBinding xpath="/profile/projects[1]/project[5]/description[2]/line[3]/nobullet" storeItemID="{13792969-13E2-4AC2-A76A-D59F53272E0C}"/>
  </odx:xpath>
  <odx:xpath id="projectDescContentNoBullet_0_4_1_2">
    <odx:dataBinding xpath="/profile/projects[1]/project[5]/description[2]/line[3]/content" storeItemID="{13792969-13E2-4AC2-A76A-D59F53272E0C}"/>
  </odx:xpath>
  <odx:xpath id="projectLineBullet_0_4_1_3">
    <odx:dataBinding xpath="/profile/projects[1]/project[5]/description[2]/line[4]/bullet" storeItemID="{13792969-13E2-4AC2-A76A-D59F53272E0C}"/>
  </odx:xpath>
  <odx:xpath id="projectDescContBullet_0_4_1_3">
    <odx:dataBinding xpath="/profile/projects[1]/project[5]/description[2]/line[4]/content" storeItemID="{13792969-13E2-4AC2-A76A-D59F53272E0C}"/>
  </odx:xpath>
  <odx:xpath id="projectLineNoBullet_0_4_1_3">
    <odx:dataBinding xpath="/profile/projects[1]/project[5]/description[2]/line[4]/nobullet" storeItemID="{13792969-13E2-4AC2-A76A-D59F53272E0C}"/>
  </odx:xpath>
  <odx:xpath id="projectDescContentNoBullet_0_4_1_3">
    <odx:dataBinding xpath="/profile/projects[1]/project[5]/description[2]/line[4]/content" storeItemID="{13792969-13E2-4AC2-A76A-D59F53272E0C}"/>
  </odx:xpath>
  <odx:xpath id="projectLineBullet_0_4_2_0">
    <odx:dataBinding xpath="/profile/projects[1]/project[5]/description[3]/line[1]/bullet" storeItemID="{13792969-13E2-4AC2-A76A-D59F53272E0C}"/>
  </odx:xpath>
  <odx:xpath id="projectDescContBullet_0_4_2_0">
    <odx:dataBinding xpath="/profile/projects[1]/project[5]/description[3]/line[1]/content" storeItemID="{13792969-13E2-4AC2-A76A-D59F53272E0C}"/>
  </odx:xpath>
  <odx:xpath id="projectLineNoBullet_0_4_2_0">
    <odx:dataBinding xpath="/profile/projects[1]/project[5]/description[3]/line[1]/nobullet" storeItemID="{13792969-13E2-4AC2-A76A-D59F53272E0C}"/>
  </odx:xpath>
  <odx:xpath id="projectDescContentNoBullet_0_4_2_0">
    <odx:dataBinding xpath="/profile/projects[1]/project[5]/description[3]/line[1]/content" storeItemID="{13792969-13E2-4AC2-A76A-D59F53272E0C}"/>
  </odx:xpath>
  <odx:xpath id="projectLineBullet_0_4_2_1">
    <odx:dataBinding xpath="/profile/projects[1]/project[5]/description[3]/line[2]/bullet" storeItemID="{13792969-13E2-4AC2-A76A-D59F53272E0C}"/>
  </odx:xpath>
  <odx:xpath id="projectDescContBullet_0_4_2_1">
    <odx:dataBinding xpath="/profile/projects[1]/project[5]/description[3]/line[2]/content" storeItemID="{13792969-13E2-4AC2-A76A-D59F53272E0C}"/>
  </odx:xpath>
  <odx:xpath id="projectLineNoBullet_0_4_2_1">
    <odx:dataBinding xpath="/profile/projects[1]/project[5]/description[3]/line[2]/nobullet" storeItemID="{13792969-13E2-4AC2-A76A-D59F53272E0C}"/>
  </odx:xpath>
  <odx:xpath id="projectDescContentNoBullet_0_4_2_1">
    <odx:dataBinding xpath="/profile/projects[1]/project[5]/description[3]/line[2]/content" storeItemID="{13792969-13E2-4AC2-A76A-D59F53272E0C}"/>
  </odx:xpath>
  <odx:xpath id="projectLineBullet_0_4_2_2">
    <odx:dataBinding xpath="/profile/projects[1]/project[5]/description[3]/line[3]/bullet" storeItemID="{13792969-13E2-4AC2-A76A-D59F53272E0C}"/>
  </odx:xpath>
  <odx:xpath id="projectDescContBullet_0_4_2_2">
    <odx:dataBinding xpath="/profile/projects[1]/project[5]/description[3]/line[3]/content" storeItemID="{13792969-13E2-4AC2-A76A-D59F53272E0C}"/>
  </odx:xpath>
  <odx:xpath id="projectLineNoBullet_0_4_2_2">
    <odx:dataBinding xpath="/profile/projects[1]/project[5]/description[3]/line[3]/nobullet" storeItemID="{13792969-13E2-4AC2-A76A-D59F53272E0C}"/>
  </odx:xpath>
  <odx:xpath id="projectDescContentNoBullet_0_4_2_2">
    <odx:dataBinding xpath="/profile/projects[1]/project[5]/description[3]/line[3]/content" storeItemID="{13792969-13E2-4AC2-A76A-D59F53272E0C}"/>
  </odx:xpath>
  <odx:xpath id="projectLineBullet_0_4_2_3">
    <odx:dataBinding xpath="/profile/projects[1]/project[5]/description[3]/line[4]/bullet" storeItemID="{13792969-13E2-4AC2-A76A-D59F53272E0C}"/>
  </odx:xpath>
  <odx:xpath id="projectDescContBullet_0_4_2_3">
    <odx:dataBinding xpath="/profile/projects[1]/project[5]/description[3]/line[4]/content" storeItemID="{13792969-13E2-4AC2-A76A-D59F53272E0C}"/>
  </odx:xpath>
  <odx:xpath id="projectLineNoBullet_0_4_2_3">
    <odx:dataBinding xpath="/profile/projects[1]/project[5]/description[3]/line[4]/nobullet" storeItemID="{13792969-13E2-4AC2-A76A-D59F53272E0C}"/>
  </odx:xpath>
  <odx:xpath id="projectDescContentNoBullet_0_4_2_3">
    <odx:dataBinding xpath="/profile/projects[1]/project[5]/description[3]/line[4]/content" storeItemID="{13792969-13E2-4AC2-A76A-D59F53272E0C}"/>
  </odx:xpath>
  <odx:xpath id="projectLineBullet_0_4_2_4">
    <odx:dataBinding xpath="/profile/projects[1]/project[5]/description[3]/line[5]/bullet" storeItemID="{13792969-13E2-4AC2-A76A-D59F53272E0C}"/>
  </odx:xpath>
  <odx:xpath id="projectDescContBullet_0_4_2_4">
    <odx:dataBinding xpath="/profile/projects[1]/project[5]/description[3]/line[5]/content" storeItemID="{13792969-13E2-4AC2-A76A-D59F53272E0C}"/>
  </odx:xpath>
  <odx:xpath id="projectLineNoBullet_0_4_2_4">
    <odx:dataBinding xpath="/profile/projects[1]/project[5]/description[3]/line[5]/nobullet" storeItemID="{13792969-13E2-4AC2-A76A-D59F53272E0C}"/>
  </odx:xpath>
  <odx:xpath id="projectDescContentNoBullet_0_4_2_4">
    <odx:dataBinding xpath="/profile/projects[1]/project[5]/description[3]/line[5]/content" storeItemID="{13792969-13E2-4AC2-A76A-D59F53272E0C}"/>
  </odx:xpath>
  <odx:xpath id="projectrole_0_5_0">
    <odx:dataBinding xpath="/profile/projects[1]/project[6]/role[1]" storeItemID="{13792969-13E2-4AC2-A76A-D59F53272E0C}"/>
  </odx:xpath>
  <odx:xpath id="projectDescHeader_0_5_0">
    <odx:dataBinding xpath="/profile/projects[1]/project[6]/description[1]/header" storeItemID="{13792969-13E2-4AC2-A76A-D59F53272E0C}"/>
  </odx:xpath>
  <odx:xpath id="projectLineRep_0_5_0">
    <odx:dataBinding xpath="/profile/projects[1]/project[6]/description[1]/line" storeItemID="{13792969-13E2-4AC2-A76A-D59F53272E0C}"/>
  </odx:xpath>
  <odx:xpath id="projectLineBullet_0_5_0">
    <odx:dataBinding xpath="/profile/projects[1]/project[6]/description[1]/line/bullet" storeItemID="{13792969-13E2-4AC2-A76A-D59F53272E0C}"/>
  </odx:xpath>
  <odx:xpath id="projectDescContBullet_0_5_0">
    <odx:dataBinding xpath="/profile/projects[1]/project[6]/description[1]/line/content" storeItemID="{13792969-13E2-4AC2-A76A-D59F53272E0C}"/>
  </odx:xpath>
  <odx:xpath id="projectLineNoBullet_0_5_0">
    <odx:dataBinding xpath="/profile/projects[1]/project[6]/description[1]/line/nobullet" storeItemID="{13792969-13E2-4AC2-A76A-D59F53272E0C}"/>
  </odx:xpath>
  <odx:xpath id="projectDescContentNoBullet_0_5_0">
    <odx:dataBinding xpath="/profile/projects[1]/project[6]/description[1]/line/content" storeItemID="{13792969-13E2-4AC2-A76A-D59F53272E0C}"/>
  </odx:xpath>
  <odx:xpath id="projectDescHeader_0_5_1">
    <odx:dataBinding xpath="/profile/projects[1]/project[6]/description[2]/header" storeItemID="{13792969-13E2-4AC2-A76A-D59F53272E0C}"/>
  </odx:xpath>
  <odx:xpath id="projectLineRep_0_5_1">
    <odx:dataBinding xpath="/profile/projects[1]/project[6]/description[2]/line" storeItemID="{13792969-13E2-4AC2-A76A-D59F53272E0C}"/>
  </odx:xpath>
  <odx:xpath id="projectLineBullet_0_5_1">
    <odx:dataBinding xpath="/profile/projects[1]/project[6]/description[2]/line/bullet" storeItemID="{13792969-13E2-4AC2-A76A-D59F53272E0C}"/>
  </odx:xpath>
  <odx:xpath id="projectDescContBullet_0_5_1">
    <odx:dataBinding xpath="/profile/projects[1]/project[6]/description[2]/line/content" storeItemID="{13792969-13E2-4AC2-A76A-D59F53272E0C}"/>
  </odx:xpath>
  <odx:xpath id="projectLineNoBullet_0_5_1">
    <odx:dataBinding xpath="/profile/projects[1]/project[6]/description[2]/line/nobullet" storeItemID="{13792969-13E2-4AC2-A76A-D59F53272E0C}"/>
  </odx:xpath>
  <odx:xpath id="projectDescContentNoBullet_0_5_1">
    <odx:dataBinding xpath="/profile/projects[1]/project[6]/description[2]/line/content" storeItemID="{13792969-13E2-4AC2-A76A-D59F53272E0C}"/>
  </odx:xpath>
  <odx:xpath id="projectDescHeader_0_5_2">
    <odx:dataBinding xpath="/profile/projects[1]/project[6]/description[3]/header" storeItemID="{13792969-13E2-4AC2-A76A-D59F53272E0C}"/>
  </odx:xpath>
  <odx:xpath id="projectLineRep_0_5_2">
    <odx:dataBinding xpath="/profile/projects[1]/project[6]/description[3]/line" storeItemID="{13792969-13E2-4AC2-A76A-D59F53272E0C}"/>
  </odx:xpath>
  <odx:xpath id="projectLineBullet_0_5_2">
    <odx:dataBinding xpath="/profile/projects[1]/project[6]/description[3]/line/bullet" storeItemID="{13792969-13E2-4AC2-A76A-D59F53272E0C}"/>
  </odx:xpath>
  <odx:xpath id="projectDescContBullet_0_5_2">
    <odx:dataBinding xpath="/profile/projects[1]/project[6]/description[3]/line/content" storeItemID="{13792969-13E2-4AC2-A76A-D59F53272E0C}"/>
  </odx:xpath>
  <odx:xpath id="projectLineNoBullet_0_5_2">
    <odx:dataBinding xpath="/profile/projects[1]/project[6]/description[3]/line/nobullet" storeItemID="{13792969-13E2-4AC2-A76A-D59F53272E0C}"/>
  </odx:xpath>
  <odx:xpath id="projectDescContentNoBullet_0_5_2">
    <odx:dataBinding xpath="/profile/projects[1]/project[6]/description[3]/line/content" storeItemID="{13792969-13E2-4AC2-A76A-D59F53272E0C}"/>
  </odx:xpath>
  <odx:xpath id="projectCustomer_0_5_0">
    <odx:dataBinding xpath="/profile/projects[1]/project[6]/customer[1]" storeItemID="{13792969-13E2-4AC2-A76A-D59F53272E0C}"/>
  </odx:xpath>
  <odx:xpath id="projectLineBullet_0_5_0_0">
    <odx:dataBinding xpath="/profile/projects[1]/project[6]/description[1]/line[1]/bullet" storeItemID="{13792969-13E2-4AC2-A76A-D59F53272E0C}"/>
  </odx:xpath>
  <odx:xpath id="projectDescContBullet_0_5_0_0">
    <odx:dataBinding xpath="/profile/projects[1]/project[6]/description[1]/line[1]/content" storeItemID="{13792969-13E2-4AC2-A76A-D59F53272E0C}"/>
  </odx:xpath>
  <odx:xpath id="projectLineNoBullet_0_5_0_0">
    <odx:dataBinding xpath="/profile/projects[1]/project[6]/description[1]/line[1]/nobullet" storeItemID="{13792969-13E2-4AC2-A76A-D59F53272E0C}"/>
  </odx:xpath>
  <odx:xpath id="projectDescContentNoBullet_0_5_0_0">
    <odx:dataBinding xpath="/profile/projects[1]/project[6]/description[1]/line[1]/content" storeItemID="{13792969-13E2-4AC2-A76A-D59F53272E0C}"/>
  </odx:xpath>
  <odx:xpath id="projectLineBullet_0_5_1_0">
    <odx:dataBinding xpath="/profile/projects[1]/project[6]/description[2]/line[1]/bullet" storeItemID="{13792969-13E2-4AC2-A76A-D59F53272E0C}"/>
  </odx:xpath>
  <odx:xpath id="projectDescContBullet_0_5_1_0">
    <odx:dataBinding xpath="/profile/projects[1]/project[6]/description[2]/line[1]/content" storeItemID="{13792969-13E2-4AC2-A76A-D59F53272E0C}"/>
  </odx:xpath>
  <odx:xpath id="projectLineNoBullet_0_5_1_0">
    <odx:dataBinding xpath="/profile/projects[1]/project[6]/description[2]/line[1]/nobullet" storeItemID="{13792969-13E2-4AC2-A76A-D59F53272E0C}"/>
  </odx:xpath>
  <odx:xpath id="projectDescContentNoBullet_0_5_1_0">
    <odx:dataBinding xpath="/profile/projects[1]/project[6]/description[2]/line[1]/content" storeItemID="{13792969-13E2-4AC2-A76A-D59F53272E0C}"/>
  </odx:xpath>
  <odx:xpath id="projectLineBullet_0_5_1_1">
    <odx:dataBinding xpath="/profile/projects[1]/project[6]/description[2]/line[2]/bullet" storeItemID="{13792969-13E2-4AC2-A76A-D59F53272E0C}"/>
  </odx:xpath>
  <odx:xpath id="projectDescContBullet_0_5_1_1">
    <odx:dataBinding xpath="/profile/projects[1]/project[6]/description[2]/line[2]/content" storeItemID="{13792969-13E2-4AC2-A76A-D59F53272E0C}"/>
  </odx:xpath>
  <odx:xpath id="projectLineNoBullet_0_5_1_1">
    <odx:dataBinding xpath="/profile/projects[1]/project[6]/description[2]/line[2]/nobullet" storeItemID="{13792969-13E2-4AC2-A76A-D59F53272E0C}"/>
  </odx:xpath>
  <odx:xpath id="projectDescContentNoBullet_0_5_1_1">
    <odx:dataBinding xpath="/profile/projects[1]/project[6]/description[2]/line[2]/content" storeItemID="{13792969-13E2-4AC2-A76A-D59F53272E0C}"/>
  </odx:xpath>
  <odx:xpath id="projectLineBullet_0_5_1_2">
    <odx:dataBinding xpath="/profile/projects[1]/project[6]/description[2]/line[3]/bullet" storeItemID="{13792969-13E2-4AC2-A76A-D59F53272E0C}"/>
  </odx:xpath>
  <odx:xpath id="projectDescContBullet_0_5_1_2">
    <odx:dataBinding xpath="/profile/projects[1]/project[6]/description[2]/line[3]/content" storeItemID="{13792969-13E2-4AC2-A76A-D59F53272E0C}"/>
  </odx:xpath>
  <odx:xpath id="projectLineNoBullet_0_5_1_2">
    <odx:dataBinding xpath="/profile/projects[1]/project[6]/description[2]/line[3]/nobullet" storeItemID="{13792969-13E2-4AC2-A76A-D59F53272E0C}"/>
  </odx:xpath>
  <odx:xpath id="projectDescContentNoBullet_0_5_1_2">
    <odx:dataBinding xpath="/profile/projects[1]/project[6]/description[2]/line[3]/content" storeItemID="{13792969-13E2-4AC2-A76A-D59F53272E0C}"/>
  </odx:xpath>
  <odx:xpath id="projectLineBullet_0_5_2_0">
    <odx:dataBinding xpath="/profile/projects[1]/project[6]/description[3]/line[1]/bullet" storeItemID="{13792969-13E2-4AC2-A76A-D59F53272E0C}"/>
  </odx:xpath>
  <odx:xpath id="projectDescContBullet_0_5_2_0">
    <odx:dataBinding xpath="/profile/projects[1]/project[6]/description[3]/line[1]/content" storeItemID="{13792969-13E2-4AC2-A76A-D59F53272E0C}"/>
  </odx:xpath>
  <odx:xpath id="projectLineNoBullet_0_5_2_0">
    <odx:dataBinding xpath="/profile/projects[1]/project[6]/description[3]/line[1]/nobullet" storeItemID="{13792969-13E2-4AC2-A76A-D59F53272E0C}"/>
  </odx:xpath>
  <odx:xpath id="projectDescContentNoBullet_0_5_2_0">
    <odx:dataBinding xpath="/profile/projects[1]/project[6]/description[3]/line[1]/content" storeItemID="{13792969-13E2-4AC2-A76A-D59F53272E0C}"/>
  </odx:xpath>
  <odx:xpath id="projectLineBullet_0_5_2_1">
    <odx:dataBinding xpath="/profile/projects[1]/project[6]/description[3]/line[2]/bullet" storeItemID="{13792969-13E2-4AC2-A76A-D59F53272E0C}"/>
  </odx:xpath>
  <odx:xpath id="projectDescContBullet_0_5_2_1">
    <odx:dataBinding xpath="/profile/projects[1]/project[6]/description[3]/line[2]/content" storeItemID="{13792969-13E2-4AC2-A76A-D59F53272E0C}"/>
  </odx:xpath>
  <odx:xpath id="projectLineNoBullet_0_5_2_1">
    <odx:dataBinding xpath="/profile/projects[1]/project[6]/description[3]/line[2]/nobullet" storeItemID="{13792969-13E2-4AC2-A76A-D59F53272E0C}"/>
  </odx:xpath>
  <odx:xpath id="projectDescContentNoBullet_0_5_2_1">
    <odx:dataBinding xpath="/profile/projects[1]/project[6]/description[3]/line[2]/content" storeItemID="{13792969-13E2-4AC2-A76A-D59F53272E0C}"/>
  </odx:xpath>
  <odx:xpath id="projectLineBullet_0_5_2_2">
    <odx:dataBinding xpath="/profile/projects[1]/project[6]/description[3]/line[3]/bullet" storeItemID="{13792969-13E2-4AC2-A76A-D59F53272E0C}"/>
  </odx:xpath>
  <odx:xpath id="projectDescContBullet_0_5_2_2">
    <odx:dataBinding xpath="/profile/projects[1]/project[6]/description[3]/line[3]/content" storeItemID="{13792969-13E2-4AC2-A76A-D59F53272E0C}"/>
  </odx:xpath>
  <odx:xpath id="projectLineNoBullet_0_5_2_2">
    <odx:dataBinding xpath="/profile/projects[1]/project[6]/description[3]/line[3]/nobullet" storeItemID="{13792969-13E2-4AC2-A76A-D59F53272E0C}"/>
  </odx:xpath>
  <odx:xpath id="projectDescContentNoBullet_0_5_2_2">
    <odx:dataBinding xpath="/profile/projects[1]/project[6]/description[3]/line[3]/content" storeItemID="{13792969-13E2-4AC2-A76A-D59F53272E0C}"/>
  </odx:xpath>
  <odx:xpath id="projectLineBullet_0_5_2_3">
    <odx:dataBinding xpath="/profile/projects[1]/project[6]/description[3]/line[4]/bullet" storeItemID="{13792969-13E2-4AC2-A76A-D59F53272E0C}"/>
  </odx:xpath>
  <odx:xpath id="projectDescContBullet_0_5_2_3">
    <odx:dataBinding xpath="/profile/projects[1]/project[6]/description[3]/line[4]/content" storeItemID="{13792969-13E2-4AC2-A76A-D59F53272E0C}"/>
  </odx:xpath>
  <odx:xpath id="projectLineNoBullet_0_5_2_3">
    <odx:dataBinding xpath="/profile/projects[1]/project[6]/description[3]/line[4]/nobullet" storeItemID="{13792969-13E2-4AC2-A76A-D59F53272E0C}"/>
  </odx:xpath>
  <odx:xpath id="projectDescContentNoBullet_0_5_2_3">
    <odx:dataBinding xpath="/profile/projects[1]/project[6]/description[3]/line[4]/content" storeItemID="{13792969-13E2-4AC2-A76A-D59F53272E0C}"/>
  </odx:xpath>
  <odx:xpath id="projectLineBullet_0_5_2_4">
    <odx:dataBinding xpath="/profile/projects[1]/project[6]/description[3]/line[5]/bullet" storeItemID="{13792969-13E2-4AC2-A76A-D59F53272E0C}"/>
  </odx:xpath>
  <odx:xpath id="projectDescContBullet_0_5_2_4">
    <odx:dataBinding xpath="/profile/projects[1]/project[6]/description[3]/line[5]/content" storeItemID="{13792969-13E2-4AC2-A76A-D59F53272E0C}"/>
  </odx:xpath>
  <odx:xpath id="projectLineNoBullet_0_5_2_4">
    <odx:dataBinding xpath="/profile/projects[1]/project[6]/description[3]/line[5]/nobullet" storeItemID="{13792969-13E2-4AC2-A76A-D59F53272E0C}"/>
  </odx:xpath>
  <odx:xpath id="projectDescContentNoBullet_0_5_2_4">
    <odx:dataBinding xpath="/profile/projects[1]/project[6]/description[3]/line[5]/content" storeItemID="{13792969-13E2-4AC2-A76A-D59F53272E0C}"/>
  </odx:xpath>
  <odx:xpath id="projectrole_0_6_0">
    <odx:dataBinding xpath="/profile/projects[1]/project[7]/role[1]" storeItemID="{13792969-13E2-4AC2-A76A-D59F53272E0C}"/>
  </odx:xpath>
  <odx:xpath id="projectDescHeader_0_6_0">
    <odx:dataBinding xpath="/profile/projects[1]/project[7]/description[1]/header" storeItemID="{13792969-13E2-4AC2-A76A-D59F53272E0C}"/>
  </odx:xpath>
  <odx:xpath id="projectLineRep_0_6_0">
    <odx:dataBinding xpath="/profile/projects[1]/project[7]/description[1]/line" storeItemID="{13792969-13E2-4AC2-A76A-D59F53272E0C}"/>
  </odx:xpath>
  <odx:xpath id="projectLineBullet_0_6_0">
    <odx:dataBinding xpath="/profile/projects[1]/project[7]/description[1]/line/bullet" storeItemID="{13792969-13E2-4AC2-A76A-D59F53272E0C}"/>
  </odx:xpath>
  <odx:xpath id="projectDescContBullet_0_6_0">
    <odx:dataBinding xpath="/profile/projects[1]/project[7]/description[1]/line/content" storeItemID="{13792969-13E2-4AC2-A76A-D59F53272E0C}"/>
  </odx:xpath>
  <odx:xpath id="projectLineNoBullet_0_6_0">
    <odx:dataBinding xpath="/profile/projects[1]/project[7]/description[1]/line/nobullet" storeItemID="{13792969-13E2-4AC2-A76A-D59F53272E0C}"/>
  </odx:xpath>
  <odx:xpath id="projectDescContentNoBullet_0_6_0">
    <odx:dataBinding xpath="/profile/projects[1]/project[7]/description[1]/line/content" storeItemID="{13792969-13E2-4AC2-A76A-D59F53272E0C}"/>
  </odx:xpath>
  <odx:xpath id="projectDescHeader_0_6_1">
    <odx:dataBinding xpath="/profile/projects[1]/project[7]/description[2]/header" storeItemID="{13792969-13E2-4AC2-A76A-D59F53272E0C}"/>
  </odx:xpath>
  <odx:xpath id="projectLineRep_0_6_1">
    <odx:dataBinding xpath="/profile/projects[1]/project[7]/description[2]/line" storeItemID="{13792969-13E2-4AC2-A76A-D59F53272E0C}"/>
  </odx:xpath>
  <odx:xpath id="projectLineBullet_0_6_1">
    <odx:dataBinding xpath="/profile/projects[1]/project[7]/description[2]/line/bullet" storeItemID="{13792969-13E2-4AC2-A76A-D59F53272E0C}"/>
  </odx:xpath>
  <odx:xpath id="projectDescContBullet_0_6_1">
    <odx:dataBinding xpath="/profile/projects[1]/project[7]/description[2]/line/content" storeItemID="{13792969-13E2-4AC2-A76A-D59F53272E0C}"/>
  </odx:xpath>
  <odx:xpath id="projectLineNoBullet_0_6_1">
    <odx:dataBinding xpath="/profile/projects[1]/project[7]/description[2]/line/nobullet" storeItemID="{13792969-13E2-4AC2-A76A-D59F53272E0C}"/>
  </odx:xpath>
  <odx:xpath id="projectDescContentNoBullet_0_6_1">
    <odx:dataBinding xpath="/profile/projects[1]/project[7]/description[2]/line/content" storeItemID="{13792969-13E2-4AC2-A76A-D59F53272E0C}"/>
  </odx:xpath>
  <odx:xpath id="projectDescHeader_0_6_2">
    <odx:dataBinding xpath="/profile/projects[1]/project[7]/description[3]/header" storeItemID="{13792969-13E2-4AC2-A76A-D59F53272E0C}"/>
  </odx:xpath>
  <odx:xpath id="projectLineRep_0_6_2">
    <odx:dataBinding xpath="/profile/projects[1]/project[7]/description[3]/line" storeItemID="{13792969-13E2-4AC2-A76A-D59F53272E0C}"/>
  </odx:xpath>
  <odx:xpath id="projectLineBullet_0_6_2">
    <odx:dataBinding xpath="/profile/projects[1]/project[7]/description[3]/line/bullet" storeItemID="{13792969-13E2-4AC2-A76A-D59F53272E0C}"/>
  </odx:xpath>
  <odx:xpath id="projectDescContBullet_0_6_2">
    <odx:dataBinding xpath="/profile/projects[1]/project[7]/description[3]/line/content" storeItemID="{13792969-13E2-4AC2-A76A-D59F53272E0C}"/>
  </odx:xpath>
  <odx:xpath id="projectLineNoBullet_0_6_2">
    <odx:dataBinding xpath="/profile/projects[1]/project[7]/description[3]/line/nobullet" storeItemID="{13792969-13E2-4AC2-A76A-D59F53272E0C}"/>
  </odx:xpath>
  <odx:xpath id="projectDescContentNoBullet_0_6_2">
    <odx:dataBinding xpath="/profile/projects[1]/project[7]/description[3]/line/content" storeItemID="{13792969-13E2-4AC2-A76A-D59F53272E0C}"/>
  </odx:xpath>
  <odx:xpath id="projectCustomer_0_6_0">
    <odx:dataBinding xpath="/profile/projects[1]/project[7]/customer[1]" storeItemID="{13792969-13E2-4AC2-A76A-D59F53272E0C}"/>
  </odx:xpath>
  <odx:xpath id="projectLineBullet_0_6_0_0">
    <odx:dataBinding xpath="/profile/projects[1]/project[7]/description[1]/line[1]/bullet" storeItemID="{13792969-13E2-4AC2-A76A-D59F53272E0C}"/>
  </odx:xpath>
  <odx:xpath id="projectDescContBullet_0_6_0_0">
    <odx:dataBinding xpath="/profile/projects[1]/project[7]/description[1]/line[1]/content" storeItemID="{13792969-13E2-4AC2-A76A-D59F53272E0C}"/>
  </odx:xpath>
  <odx:xpath id="projectLineNoBullet_0_6_0_0">
    <odx:dataBinding xpath="/profile/projects[1]/project[7]/description[1]/line[1]/nobullet" storeItemID="{13792969-13E2-4AC2-A76A-D59F53272E0C}"/>
  </odx:xpath>
  <odx:xpath id="projectDescContentNoBullet_0_6_0_0">
    <odx:dataBinding xpath="/profile/projects[1]/project[7]/description[1]/line[1]/content" storeItemID="{13792969-13E2-4AC2-A76A-D59F53272E0C}"/>
  </odx:xpath>
  <odx:xpath id="projectLineBullet_0_6_0_1">
    <odx:dataBinding xpath="/profile/projects[1]/project[7]/description[1]/line[2]/bullet" storeItemID="{13792969-13E2-4AC2-A76A-D59F53272E0C}"/>
  </odx:xpath>
  <odx:xpath id="projectDescContBullet_0_6_0_1">
    <odx:dataBinding xpath="/profile/projects[1]/project[7]/description[1]/line[2]/content" storeItemID="{13792969-13E2-4AC2-A76A-D59F53272E0C}"/>
  </odx:xpath>
  <odx:xpath id="projectLineNoBullet_0_6_0_1">
    <odx:dataBinding xpath="/profile/projects[1]/project[7]/description[1]/line[2]/nobullet" storeItemID="{13792969-13E2-4AC2-A76A-D59F53272E0C}"/>
  </odx:xpath>
  <odx:xpath id="projectDescContentNoBullet_0_6_0_1">
    <odx:dataBinding xpath="/profile/projects[1]/project[7]/description[1]/line[2]/content" storeItemID="{13792969-13E2-4AC2-A76A-D59F53272E0C}"/>
  </odx:xpath>
  <odx:xpath id="projectLineBullet_0_6_1_0">
    <odx:dataBinding xpath="/profile/projects[1]/project[7]/description[2]/line[1]/bullet" storeItemID="{13792969-13E2-4AC2-A76A-D59F53272E0C}"/>
  </odx:xpath>
  <odx:xpath id="projectDescContBullet_0_6_1_0">
    <odx:dataBinding xpath="/profile/projects[1]/project[7]/description[2]/line[1]/content" storeItemID="{13792969-13E2-4AC2-A76A-D59F53272E0C}"/>
  </odx:xpath>
  <odx:xpath id="projectLineNoBullet_0_6_1_0">
    <odx:dataBinding xpath="/profile/projects[1]/project[7]/description[2]/line[1]/nobullet" storeItemID="{13792969-13E2-4AC2-A76A-D59F53272E0C}"/>
  </odx:xpath>
  <odx:xpath id="projectDescContentNoBullet_0_6_1_0">
    <odx:dataBinding xpath="/profile/projects[1]/project[7]/description[2]/line[1]/content" storeItemID="{13792969-13E2-4AC2-A76A-D59F53272E0C}"/>
  </odx:xpath>
  <odx:xpath id="projectLineBullet_0_6_1_1">
    <odx:dataBinding xpath="/profile/projects[1]/project[7]/description[2]/line[2]/bullet" storeItemID="{13792969-13E2-4AC2-A76A-D59F53272E0C}"/>
  </odx:xpath>
  <odx:xpath id="projectDescContBullet_0_6_1_1">
    <odx:dataBinding xpath="/profile/projects[1]/project[7]/description[2]/line[2]/content" storeItemID="{13792969-13E2-4AC2-A76A-D59F53272E0C}"/>
  </odx:xpath>
  <odx:xpath id="projectLineNoBullet_0_6_1_1">
    <odx:dataBinding xpath="/profile/projects[1]/project[7]/description[2]/line[2]/nobullet" storeItemID="{13792969-13E2-4AC2-A76A-D59F53272E0C}"/>
  </odx:xpath>
  <odx:xpath id="projectDescContentNoBullet_0_6_1_1">
    <odx:dataBinding xpath="/profile/projects[1]/project[7]/description[2]/line[2]/content" storeItemID="{13792969-13E2-4AC2-A76A-D59F53272E0C}"/>
  </odx:xpath>
  <odx:xpath id="projectLineBullet_0_6_1_2">
    <odx:dataBinding xpath="/profile/projects[1]/project[7]/description[2]/line[3]/bullet" storeItemID="{13792969-13E2-4AC2-A76A-D59F53272E0C}"/>
  </odx:xpath>
  <odx:xpath id="projectDescContBullet_0_6_1_2">
    <odx:dataBinding xpath="/profile/projects[1]/project[7]/description[2]/line[3]/content" storeItemID="{13792969-13E2-4AC2-A76A-D59F53272E0C}"/>
  </odx:xpath>
  <odx:xpath id="projectLineNoBullet_0_6_1_2">
    <odx:dataBinding xpath="/profile/projects[1]/project[7]/description[2]/line[3]/nobullet" storeItemID="{13792969-13E2-4AC2-A76A-D59F53272E0C}"/>
  </odx:xpath>
  <odx:xpath id="projectDescContentNoBullet_0_6_1_2">
    <odx:dataBinding xpath="/profile/projects[1]/project[7]/description[2]/line[3]/content" storeItemID="{13792969-13E2-4AC2-A76A-D59F53272E0C}"/>
  </odx:xpath>
  <odx:xpath id="projectLineBullet_0_6_2_0">
    <odx:dataBinding xpath="/profile/projects[1]/project[7]/description[3]/line[1]/bullet" storeItemID="{13792969-13E2-4AC2-A76A-D59F53272E0C}"/>
  </odx:xpath>
  <odx:xpath id="projectDescContBullet_0_6_2_0">
    <odx:dataBinding xpath="/profile/projects[1]/project[7]/description[3]/line[1]/content" storeItemID="{13792969-13E2-4AC2-A76A-D59F53272E0C}"/>
  </odx:xpath>
  <odx:xpath id="projectLineNoBullet_0_6_2_0">
    <odx:dataBinding xpath="/profile/projects[1]/project[7]/description[3]/line[1]/nobullet" storeItemID="{13792969-13E2-4AC2-A76A-D59F53272E0C}"/>
  </odx:xpath>
  <odx:xpath id="projectDescContentNoBullet_0_6_2_0">
    <odx:dataBinding xpath="/profile/projects[1]/project[7]/description[3]/line[1]/content" storeItemID="{13792969-13E2-4AC2-A76A-D59F53272E0C}"/>
  </odx:xpath>
  <odx:xpath id="projectLineBullet_0_6_2_1">
    <odx:dataBinding xpath="/profile/projects[1]/project[7]/description[3]/line[2]/bullet" storeItemID="{13792969-13E2-4AC2-A76A-D59F53272E0C}"/>
  </odx:xpath>
  <odx:xpath id="projectDescContBullet_0_6_2_1">
    <odx:dataBinding xpath="/profile/projects[1]/project[7]/description[3]/line[2]/content" storeItemID="{13792969-13E2-4AC2-A76A-D59F53272E0C}"/>
  </odx:xpath>
  <odx:xpath id="projectLineNoBullet_0_6_2_1">
    <odx:dataBinding xpath="/profile/projects[1]/project[7]/description[3]/line[2]/nobullet" storeItemID="{13792969-13E2-4AC2-A76A-D59F53272E0C}"/>
  </odx:xpath>
  <odx:xpath id="projectDescContentNoBullet_0_6_2_1">
    <odx:dataBinding xpath="/profile/projects[1]/project[7]/description[3]/line[2]/content" storeItemID="{13792969-13E2-4AC2-A76A-D59F53272E0C}"/>
  </odx:xpath>
  <odx:xpath id="projectLineBullet_0_6_2_2">
    <odx:dataBinding xpath="/profile/projects[1]/project[7]/description[3]/line[3]/bullet" storeItemID="{13792969-13E2-4AC2-A76A-D59F53272E0C}"/>
  </odx:xpath>
  <odx:xpath id="projectDescContBullet_0_6_2_2">
    <odx:dataBinding xpath="/profile/projects[1]/project[7]/description[3]/line[3]/content" storeItemID="{13792969-13E2-4AC2-A76A-D59F53272E0C}"/>
  </odx:xpath>
  <odx:xpath id="projectLineNoBullet_0_6_2_2">
    <odx:dataBinding xpath="/profile/projects[1]/project[7]/description[3]/line[3]/nobullet" storeItemID="{13792969-13E2-4AC2-A76A-D59F53272E0C}"/>
  </odx:xpath>
  <odx:xpath id="projectDescContentNoBullet_0_6_2_2">
    <odx:dataBinding xpath="/profile/projects[1]/project[7]/description[3]/line[3]/content" storeItemID="{13792969-13E2-4AC2-A76A-D59F53272E0C}"/>
  </odx:xpath>
  <odx:xpath id="projectLineBullet_0_6_2_3">
    <odx:dataBinding xpath="/profile/projects[1]/project[7]/description[3]/line[4]/bullet" storeItemID="{13792969-13E2-4AC2-A76A-D59F53272E0C}"/>
  </odx:xpath>
  <odx:xpath id="projectDescContBullet_0_6_2_3">
    <odx:dataBinding xpath="/profile/projects[1]/project[7]/description[3]/line[4]/content" storeItemID="{13792969-13E2-4AC2-A76A-D59F53272E0C}"/>
  </odx:xpath>
  <odx:xpath id="projectLineNoBullet_0_6_2_3">
    <odx:dataBinding xpath="/profile/projects[1]/project[7]/description[3]/line[4]/nobullet" storeItemID="{13792969-13E2-4AC2-A76A-D59F53272E0C}"/>
  </odx:xpath>
  <odx:xpath id="projectDescContentNoBullet_0_6_2_3">
    <odx:dataBinding xpath="/profile/projects[1]/project[7]/description[3]/line[4]/content" storeItemID="{13792969-13E2-4AC2-A76A-D59F53272E0C}"/>
  </odx:xpath>
  <odx:xpath id="projectrole_0_7_0">
    <odx:dataBinding xpath="/profile/projects[1]/project[8]/role[1]" storeItemID="{13792969-13E2-4AC2-A76A-D59F53272E0C}"/>
  </odx:xpath>
  <odx:xpath id="projectDescHeader_0_7_0">
    <odx:dataBinding xpath="/profile/projects[1]/project[8]/description[1]/header" storeItemID="{13792969-13E2-4AC2-A76A-D59F53272E0C}"/>
  </odx:xpath>
  <odx:xpath id="projectLineRep_0_7_0">
    <odx:dataBinding xpath="/profile/projects[1]/project[8]/description[1]/line" storeItemID="{13792969-13E2-4AC2-A76A-D59F53272E0C}"/>
  </odx:xpath>
  <odx:xpath id="projectLineBullet_0_7_0">
    <odx:dataBinding xpath="/profile/projects[1]/project[8]/description[1]/line/bullet" storeItemID="{13792969-13E2-4AC2-A76A-D59F53272E0C}"/>
  </odx:xpath>
  <odx:xpath id="projectDescContBullet_0_7_0">
    <odx:dataBinding xpath="/profile/projects[1]/project[8]/description[1]/line/content" storeItemID="{13792969-13E2-4AC2-A76A-D59F53272E0C}"/>
  </odx:xpath>
  <odx:xpath id="projectLineNoBullet_0_7_0">
    <odx:dataBinding xpath="/profile/projects[1]/project[8]/description[1]/line/nobullet" storeItemID="{13792969-13E2-4AC2-A76A-D59F53272E0C}"/>
  </odx:xpath>
  <odx:xpath id="projectDescContentNoBullet_0_7_0">
    <odx:dataBinding xpath="/profile/projects[1]/project[8]/description[1]/line/content" storeItemID="{13792969-13E2-4AC2-A76A-D59F53272E0C}"/>
  </odx:xpath>
  <odx:xpath id="projectDescHeader_0_7_1">
    <odx:dataBinding xpath="/profile/projects[1]/project[8]/description[2]/header" storeItemID="{13792969-13E2-4AC2-A76A-D59F53272E0C}"/>
  </odx:xpath>
  <odx:xpath id="projectLineRep_0_7_1">
    <odx:dataBinding xpath="/profile/projects[1]/project[8]/description[2]/line" storeItemID="{13792969-13E2-4AC2-A76A-D59F53272E0C}"/>
  </odx:xpath>
  <odx:xpath id="projectLineBullet_0_7_1">
    <odx:dataBinding xpath="/profile/projects[1]/project[8]/description[2]/line/bullet" storeItemID="{13792969-13E2-4AC2-A76A-D59F53272E0C}"/>
  </odx:xpath>
  <odx:xpath id="projectDescContBullet_0_7_1">
    <odx:dataBinding xpath="/profile/projects[1]/project[8]/description[2]/line/content" storeItemID="{13792969-13E2-4AC2-A76A-D59F53272E0C}"/>
  </odx:xpath>
  <odx:xpath id="projectLineNoBullet_0_7_1">
    <odx:dataBinding xpath="/profile/projects[1]/project[8]/description[2]/line/nobullet" storeItemID="{13792969-13E2-4AC2-A76A-D59F53272E0C}"/>
  </odx:xpath>
  <odx:xpath id="projectDescContentNoBullet_0_7_1">
    <odx:dataBinding xpath="/profile/projects[1]/project[8]/description[2]/line/content" storeItemID="{13792969-13E2-4AC2-A76A-D59F53272E0C}"/>
  </odx:xpath>
  <odx:xpath id="projectDescHeader_0_7_2">
    <odx:dataBinding xpath="/profile/projects[1]/project[8]/description[3]/header" storeItemID="{13792969-13E2-4AC2-A76A-D59F53272E0C}"/>
  </odx:xpath>
  <odx:xpath id="projectLineRep_0_7_2">
    <odx:dataBinding xpath="/profile/projects[1]/project[8]/description[3]/line" storeItemID="{13792969-13E2-4AC2-A76A-D59F53272E0C}"/>
  </odx:xpath>
  <odx:xpath id="projectLineBullet_0_7_2">
    <odx:dataBinding xpath="/profile/projects[1]/project[8]/description[3]/line/bullet" storeItemID="{13792969-13E2-4AC2-A76A-D59F53272E0C}"/>
  </odx:xpath>
  <odx:xpath id="projectDescContBullet_0_7_2">
    <odx:dataBinding xpath="/profile/projects[1]/project[8]/description[3]/line/content" storeItemID="{13792969-13E2-4AC2-A76A-D59F53272E0C}"/>
  </odx:xpath>
  <odx:xpath id="projectLineNoBullet_0_7_2">
    <odx:dataBinding xpath="/profile/projects[1]/project[8]/description[3]/line/nobullet" storeItemID="{13792969-13E2-4AC2-A76A-D59F53272E0C}"/>
  </odx:xpath>
  <odx:xpath id="projectDescContentNoBullet_0_7_2">
    <odx:dataBinding xpath="/profile/projects[1]/project[8]/description[3]/line/content" storeItemID="{13792969-13E2-4AC2-A76A-D59F53272E0C}"/>
  </odx:xpath>
  <odx:xpath id="projectCustomer_0_7_0">
    <odx:dataBinding xpath="/profile/projects[1]/project[8]/customer[1]" storeItemID="{13792969-13E2-4AC2-A76A-D59F53272E0C}"/>
  </odx:xpath>
  <odx:xpath id="projectLineBullet_0_7_0_0">
    <odx:dataBinding xpath="/profile/projects[1]/project[8]/description[1]/line[1]/bullet" storeItemID="{13792969-13E2-4AC2-A76A-D59F53272E0C}"/>
  </odx:xpath>
  <odx:xpath id="projectDescContBullet_0_7_0_0">
    <odx:dataBinding xpath="/profile/projects[1]/project[8]/description[1]/line[1]/content" storeItemID="{13792969-13E2-4AC2-A76A-D59F53272E0C}"/>
  </odx:xpath>
  <odx:xpath id="projectLineNoBullet_0_7_0_0">
    <odx:dataBinding xpath="/profile/projects[1]/project[8]/description[1]/line[1]/nobullet" storeItemID="{13792969-13E2-4AC2-A76A-D59F53272E0C}"/>
  </odx:xpath>
  <odx:xpath id="projectDescContentNoBullet_0_7_0_0">
    <odx:dataBinding xpath="/profile/projects[1]/project[8]/description[1]/line[1]/content" storeItemID="{13792969-13E2-4AC2-A76A-D59F53272E0C}"/>
  </odx:xpath>
  <odx:xpath id="projectLineBullet_0_7_1_0">
    <odx:dataBinding xpath="/profile/projects[1]/project[8]/description[2]/line[1]/bullet" storeItemID="{13792969-13E2-4AC2-A76A-D59F53272E0C}"/>
  </odx:xpath>
  <odx:xpath id="projectDescContBullet_0_7_1_0">
    <odx:dataBinding xpath="/profile/projects[1]/project[8]/description[2]/line[1]/content" storeItemID="{13792969-13E2-4AC2-A76A-D59F53272E0C}"/>
  </odx:xpath>
  <odx:xpath id="projectLineNoBullet_0_7_1_0">
    <odx:dataBinding xpath="/profile/projects[1]/project[8]/description[2]/line[1]/nobullet" storeItemID="{13792969-13E2-4AC2-A76A-D59F53272E0C}"/>
  </odx:xpath>
  <odx:xpath id="projectDescContentNoBullet_0_7_1_0">
    <odx:dataBinding xpath="/profile/projects[1]/project[8]/description[2]/line[1]/content" storeItemID="{13792969-13E2-4AC2-A76A-D59F53272E0C}"/>
  </odx:xpath>
  <odx:xpath id="projectLineBullet_0_7_1_1">
    <odx:dataBinding xpath="/profile/projects[1]/project[8]/description[2]/line[2]/bullet" storeItemID="{13792969-13E2-4AC2-A76A-D59F53272E0C}"/>
  </odx:xpath>
  <odx:xpath id="projectDescContBullet_0_7_1_1">
    <odx:dataBinding xpath="/profile/projects[1]/project[8]/description[2]/line[2]/content" storeItemID="{13792969-13E2-4AC2-A76A-D59F53272E0C}"/>
  </odx:xpath>
  <odx:xpath id="projectLineNoBullet_0_7_1_1">
    <odx:dataBinding xpath="/profile/projects[1]/project[8]/description[2]/line[2]/nobullet" storeItemID="{13792969-13E2-4AC2-A76A-D59F53272E0C}"/>
  </odx:xpath>
  <odx:xpath id="projectDescContentNoBullet_0_7_1_1">
    <odx:dataBinding xpath="/profile/projects[1]/project[8]/description[2]/line[2]/content" storeItemID="{13792969-13E2-4AC2-A76A-D59F53272E0C}"/>
  </odx:xpath>
  <odx:xpath id="projectLineBullet_0_7_1_2">
    <odx:dataBinding xpath="/profile/projects[1]/project[8]/description[2]/line[3]/bullet" storeItemID="{13792969-13E2-4AC2-A76A-D59F53272E0C}"/>
  </odx:xpath>
  <odx:xpath id="projectDescContBullet_0_7_1_2">
    <odx:dataBinding xpath="/profile/projects[1]/project[8]/description[2]/line[3]/content" storeItemID="{13792969-13E2-4AC2-A76A-D59F53272E0C}"/>
  </odx:xpath>
  <odx:xpath id="projectLineNoBullet_0_7_1_2">
    <odx:dataBinding xpath="/profile/projects[1]/project[8]/description[2]/line[3]/nobullet" storeItemID="{13792969-13E2-4AC2-A76A-D59F53272E0C}"/>
  </odx:xpath>
  <odx:xpath id="projectDescContentNoBullet_0_7_1_2">
    <odx:dataBinding xpath="/profile/projects[1]/project[8]/description[2]/line[3]/content" storeItemID="{13792969-13E2-4AC2-A76A-D59F53272E0C}"/>
  </odx:xpath>
  <odx:xpath id="projectLineBullet_0_7_1_3">
    <odx:dataBinding xpath="/profile/projects[1]/project[8]/description[2]/line[4]/bullet" storeItemID="{13792969-13E2-4AC2-A76A-D59F53272E0C}"/>
  </odx:xpath>
  <odx:xpath id="projectDescContBullet_0_7_1_3">
    <odx:dataBinding xpath="/profile/projects[1]/project[8]/description[2]/line[4]/content" storeItemID="{13792969-13E2-4AC2-A76A-D59F53272E0C}"/>
  </odx:xpath>
  <odx:xpath id="projectLineNoBullet_0_7_1_3">
    <odx:dataBinding xpath="/profile/projects[1]/project[8]/description[2]/line[4]/nobullet" storeItemID="{13792969-13E2-4AC2-A76A-D59F53272E0C}"/>
  </odx:xpath>
  <odx:xpath id="projectDescContentNoBullet_0_7_1_3">
    <odx:dataBinding xpath="/profile/projects[1]/project[8]/description[2]/line[4]/content" storeItemID="{13792969-13E2-4AC2-A76A-D59F53272E0C}"/>
  </odx:xpath>
  <odx:xpath id="projectLineBullet_0_7_1_4">
    <odx:dataBinding xpath="/profile/projects[1]/project[8]/description[2]/line[5]/bullet" storeItemID="{13792969-13E2-4AC2-A76A-D59F53272E0C}"/>
  </odx:xpath>
  <odx:xpath id="projectDescContBullet_0_7_1_4">
    <odx:dataBinding xpath="/profile/projects[1]/project[8]/description[2]/line[5]/content" storeItemID="{13792969-13E2-4AC2-A76A-D59F53272E0C}"/>
  </odx:xpath>
  <odx:xpath id="projectLineNoBullet_0_7_1_4">
    <odx:dataBinding xpath="/profile/projects[1]/project[8]/description[2]/line[5]/nobullet" storeItemID="{13792969-13E2-4AC2-A76A-D59F53272E0C}"/>
  </odx:xpath>
  <odx:xpath id="projectDescContentNoBullet_0_7_1_4">
    <odx:dataBinding xpath="/profile/projects[1]/project[8]/description[2]/line[5]/content" storeItemID="{13792969-13E2-4AC2-A76A-D59F53272E0C}"/>
  </odx:xpath>
  <odx:xpath id="projectLineBullet_0_7_1_5">
    <odx:dataBinding xpath="/profile/projects[1]/project[8]/description[2]/line[6]/bullet" storeItemID="{13792969-13E2-4AC2-A76A-D59F53272E0C}"/>
  </odx:xpath>
  <odx:xpath id="projectDescContBullet_0_7_1_5">
    <odx:dataBinding xpath="/profile/projects[1]/project[8]/description[2]/line[6]/content" storeItemID="{13792969-13E2-4AC2-A76A-D59F53272E0C}"/>
  </odx:xpath>
  <odx:xpath id="projectLineNoBullet_0_7_1_5">
    <odx:dataBinding xpath="/profile/projects[1]/project[8]/description[2]/line[6]/nobullet" storeItemID="{13792969-13E2-4AC2-A76A-D59F53272E0C}"/>
  </odx:xpath>
  <odx:xpath id="projectDescContentNoBullet_0_7_1_5">
    <odx:dataBinding xpath="/profile/projects[1]/project[8]/description[2]/line[6]/content" storeItemID="{13792969-13E2-4AC2-A76A-D59F53272E0C}"/>
  </odx:xpath>
  <odx:xpath id="projectLineBullet_0_7_1_6">
    <odx:dataBinding xpath="/profile/projects[1]/project[8]/description[2]/line[7]/bullet" storeItemID="{13792969-13E2-4AC2-A76A-D59F53272E0C}"/>
  </odx:xpath>
  <odx:xpath id="projectDescContBullet_0_7_1_6">
    <odx:dataBinding xpath="/profile/projects[1]/project[8]/description[2]/line[7]/content" storeItemID="{13792969-13E2-4AC2-A76A-D59F53272E0C}"/>
  </odx:xpath>
  <odx:xpath id="projectLineNoBullet_0_7_1_6">
    <odx:dataBinding xpath="/profile/projects[1]/project[8]/description[2]/line[7]/nobullet" storeItemID="{13792969-13E2-4AC2-A76A-D59F53272E0C}"/>
  </odx:xpath>
  <odx:xpath id="projectDescContentNoBullet_0_7_1_6">
    <odx:dataBinding xpath="/profile/projects[1]/project[8]/description[2]/line[7]/content" storeItemID="{13792969-13E2-4AC2-A76A-D59F53272E0C}"/>
  </odx:xpath>
  <odx:xpath id="projectLineBullet_0_7_1_7">
    <odx:dataBinding xpath="/profile/projects[1]/project[8]/description[2]/line[8]/bullet" storeItemID="{13792969-13E2-4AC2-A76A-D59F53272E0C}"/>
  </odx:xpath>
  <odx:xpath id="projectDescContBullet_0_7_1_7">
    <odx:dataBinding xpath="/profile/projects[1]/project[8]/description[2]/line[8]/content" storeItemID="{13792969-13E2-4AC2-A76A-D59F53272E0C}"/>
  </odx:xpath>
  <odx:xpath id="projectLineNoBullet_0_7_1_7">
    <odx:dataBinding xpath="/profile/projects[1]/project[8]/description[2]/line[8]/nobullet" storeItemID="{13792969-13E2-4AC2-A76A-D59F53272E0C}"/>
  </odx:xpath>
  <odx:xpath id="projectDescContentNoBullet_0_7_1_7">
    <odx:dataBinding xpath="/profile/projects[1]/project[8]/description[2]/line[8]/content" storeItemID="{13792969-13E2-4AC2-A76A-D59F53272E0C}"/>
  </odx:xpath>
  <odx:xpath id="projectLineBullet_0_7_2_0">
    <odx:dataBinding xpath="/profile/projects[1]/project[8]/description[3]/line[1]/bullet" storeItemID="{13792969-13E2-4AC2-A76A-D59F53272E0C}"/>
  </odx:xpath>
  <odx:xpath id="projectDescContBullet_0_7_2_0">
    <odx:dataBinding xpath="/profile/projects[1]/project[8]/description[3]/line[1]/content" storeItemID="{13792969-13E2-4AC2-A76A-D59F53272E0C}"/>
  </odx:xpath>
  <odx:xpath id="projectLineNoBullet_0_7_2_0">
    <odx:dataBinding xpath="/profile/projects[1]/project[8]/description[3]/line[1]/nobullet" storeItemID="{13792969-13E2-4AC2-A76A-D59F53272E0C}"/>
  </odx:xpath>
  <odx:xpath id="projectDescContentNoBullet_0_7_2_0">
    <odx:dataBinding xpath="/profile/projects[1]/project[8]/description[3]/line[1]/content" storeItemID="{13792969-13E2-4AC2-A76A-D59F53272E0C}"/>
  </odx:xpath>
  <odx:xpath id="projectLineBullet_0_7_2_1">
    <odx:dataBinding xpath="/profile/projects[1]/project[8]/description[3]/line[2]/bullet" storeItemID="{13792969-13E2-4AC2-A76A-D59F53272E0C}"/>
  </odx:xpath>
  <odx:xpath id="projectDescContBullet_0_7_2_1">
    <odx:dataBinding xpath="/profile/projects[1]/project[8]/description[3]/line[2]/content" storeItemID="{13792969-13E2-4AC2-A76A-D59F53272E0C}"/>
  </odx:xpath>
  <odx:xpath id="projectLineNoBullet_0_7_2_1">
    <odx:dataBinding xpath="/profile/projects[1]/project[8]/description[3]/line[2]/nobullet" storeItemID="{13792969-13E2-4AC2-A76A-D59F53272E0C}"/>
  </odx:xpath>
  <odx:xpath id="projectDescContentNoBullet_0_7_2_1">
    <odx:dataBinding xpath="/profile/projects[1]/project[8]/description[3]/line[2]/content" storeItemID="{13792969-13E2-4AC2-A76A-D59F53272E0C}"/>
  </odx:xpath>
  <odx:xpath id="projectLineBullet_0_7_2_2">
    <odx:dataBinding xpath="/profile/projects[1]/project[8]/description[3]/line[3]/bullet" storeItemID="{13792969-13E2-4AC2-A76A-D59F53272E0C}"/>
  </odx:xpath>
  <odx:xpath id="projectDescContBullet_0_7_2_2">
    <odx:dataBinding xpath="/profile/projects[1]/project[8]/description[3]/line[3]/content" storeItemID="{13792969-13E2-4AC2-A76A-D59F53272E0C}"/>
  </odx:xpath>
  <odx:xpath id="projectLineNoBullet_0_7_2_2">
    <odx:dataBinding xpath="/profile/projects[1]/project[8]/description[3]/line[3]/nobullet" storeItemID="{13792969-13E2-4AC2-A76A-D59F53272E0C}"/>
  </odx:xpath>
  <odx:xpath id="projectDescContentNoBullet_0_7_2_2">
    <odx:dataBinding xpath="/profile/projects[1]/project[8]/description[3]/line[3]/content" storeItemID="{13792969-13E2-4AC2-A76A-D59F53272E0C}"/>
  </odx:xpath>
</odx:xpaths>
</file>

<file path=customXml/item3.xml><?xml version="1.0" encoding="utf-8"?>
<profile>
  <header>Mitarbeiterprofil</header>
  <personalData>
    <header>Persönliche Daten</header>
    <name>
      <header>Name</header>
      <value>Malte Braun</value>
    </name>
    <summary>
      <header>Kurzbeschreibung</header>
      <line>
        <nobullet>true</nobullet>
        <content>Der Mitarbeiter ist ein Trainee im Bereich Softwareentwicklung. Seine Schwerpunkte liegen in der Entwicklung von Softwaresystemen mit Java und in der Webentwicklung. </content>
      </line>
    </summary>
    <yearOfBirth>
      <header>Geburtsdatum</header>
      <value>1989</value>
    </yearOfBirth>
    <education>
      <header>Ausbildung</header>
      <line>
        <firstForAngebot>true</firstForAngebot>
        <bullet>true</bullet>
        <content>  2010 - 2011: Medieninformatik Studium an der FH Kaiserslautern </content>
      </line>
      <line>
        <bullet>true</bullet>
        <content>  2011 - 2013: Studium der Informatik an der HS Mannheim </content>
      </line>
      <line>
        <bullet>true</bullet>
        <content>  2013 - 2016: Ausbildung zum Fachinformatiker Anwendungsentwicklung. Endete mit erfolgreichem absolvieren der Prüfung </content>
      </line>
    </education>
    <experienceSince>2012</experienceSince>
  </personalData>
  <skills>
    <parentGroup>
      <header>IT-Erfahrungen (seit 2012)</header>
      <childGroup>
        <header>Betriebssysteme</header>
        <skill>
          <firstForAngebot>true</firstForAngebot>
          <value>MS Windows</value>
        </skill>
        <skill>
          <value>Apple iOS</value>
        </skill>
        <skill>
          <value>Linux (Gentoo, Ubuntu, Suse, Centos, Openwrt)</value>
        </skill>
      </childGroup>
      <childGroup>
        <header>Werkzeuge</header>
        <skill>
          <firstForAngebot>true</firstForAngebot>
          <value>Eclipse</value>
        </skill>
        <skill>
          <value>Visual Studio</value>
        </skill>
        <skill>
          <value>IntelliJ</value>
        </skill>
      </childGroup>
      <childGroup>
        <header>Programmiersprachen / Frameworks</header>
        <skill>
          <firstForAngebot>true</firstForAngebot>
          <value>Java (SE)</value>
        </skill>
        <skill>
          <value>Python</value>
        </skill>
        <skill>
          <value>C#</value>
        </skill>
        <skill>
          <value>Javascript</value>
        </skill>
        <skill>
          <value>Spring Boot</value>
        </skill>
        <skill>
          <value>JPA / Hibernate</value>
        </skill>
        <skill>
          <value>JDBC</value>
        </skill>
        <skill>
          <value>JUnit</value>
        </skill>
        <skill>
          <value>Spring MVC</value>
        </skill>
        <skill>
          <value>Maven</value>
        </skill>
        <skill>
          <value>Git</value>
        </skill>
        <skill>
          <value>Angular JS</value>
        </skill>
        <skill>
          <value>Java / Java EE</value>
        </skill>
        <skill>
          <value>FasterXML Jackson</value>
        </skill>
        <skill>
          <value>Spring Data JPA</value>
        </skill>
        <skill>
          <value>Spring Data REST</value>
        </skill>
        <skill>
          <value>Spring Cloud</value>
        </skill>
        <skill>
          <value>Spring Cloud Netflix</value>
        </skill>
      </childGroup>
      <childGroup>
        <header>Beschreibungssprachen</header>
        <skill>
          <firstForAngebot>true</firstForAngebot>
          <value>HTML</value>
        </skill>
        <skill>
          <value>CSS</value>
        </skill>
      </childGroup>
      <childGroup>
        <header>Applikationsserver</header>
        <skill>
          <firstForAngebot>true</firstForAngebot>
          <value>Apache Tomcat (Grundkenntnisse).</value>
        </skill>
        <skill>
          <value>MySQL</value>
        </skill>
      </childGroup>
      <childGroup>
        <header>Datenbanken</header>
        <skill>
          <firstForAngebot>true</firstForAngebot>
          <value>MySQL</value>
        </skill>
        <skill>
          <value>MongoDB</value>
        </skill>
        <skill>
          <value>PostgreSQL</value>
        </skill>
        <skill>
          <value>SQLlite</value>
        </skill>
      </childGroup>
      <childGroup>
        <header>Spezielle Kenntnisse</header>
        <skill>
          <firstForAngebot>true</firstForAngebot>
          <value>Entity-Relationship-Modellierung</value>
        </skill>
      </childGroup>
      <childGroup>
        <header>Allgemeine Kenntnisse</header>
        <skill>
          <firstForAngebot>true</firstForAngebot>
          <value>MS Office (incl. Visio and Project)</value>
        </skill>
        <skill>
          <value>Design Patterns</value>
        </skill>
        <skill>
          <value>Scrum</value>
        </skill>
      </childGroup>
    </parentGroup>
  </skills>
  <projects>
    <header>Projekt- und Tätigkeitserfahrung</header>
    <project>
      <timespan>
        <beginDate>02/2017</beginDate>
        <endDate>heute</endDate>
      </timespan>
      <title>Public Services</title>
      <customer>Adesso</customer>
      <description>
        <header>Projektbeschreibung</header>
        <line>
          <nobullet>true</nobullet>
          <content>Ziel ist der Entwurf eines Blueprints für eine Microservice-Architektur mit Standardfunktionen die im Publicbereich in fast allen Festpreisprojekten gefordert werden. Der Blueprint soll helfen Geld zu sparen um niedrigere Personentage bei der Kalkulation der Entwicklungsaufwände ansetzen zu können. Bei diesen Festpreisprojekten ist zu berücksichtigen das wir nach Abschluss des Projektes mindestens eine Übergabe an den Betrieb gewährleisten müssen. Evtl wird auch gefordert das die Weiterentwicklung des Systems durch die interne Entwicklungsabteilung des Kundens möglich sein muss. </content>
        </line>
      </description>
      <description>
        <header>Eingesetzte Technologien</header>
        <line>
          <firstForAngebot>true</firstForAngebot>
          <bullet>true</bullet>
          <content> Spring REST Data </content>
        </line>
        <line>
          <bullet>true</bullet>
          <content> Spring Cloud + Eureka </content>
        </line>
        <line>
          <bullet>true</bullet>
          <content> JUnit </content>
        </line>
        <line>
          <bullet>true</bullet>
          <content> Angular 2 </content>
        </line>
        <line>
          <bullet>true</bullet>
          <content> OAuth </content>
        </line>
        <line>
          <bullet>true</bullet>
          <content> Jenkins </content>
        </line>
        <line>
          <bullet>true</bullet>
          <content> H2-InMemory </content>
        </line>
        <line>
          <bullet>true</bullet>
          <content> Derby </content>
        </line>
        <line>
          <bullet>true</bullet>
          <content> PostgreSQL </content>
        </line>
      </description>
      <description>
        <header>Eigene Aufgaben im Projekt</header>
        <line>
          <firstForAngebot>true</firstForAngebot>
          <bullet>true</bullet>
          <content> Erstellen von Richtlinie für den Aufbau von Restservices in der Architektur </content>
        </line>
        <line>
          <bullet>true</bullet>
          <content> Erstellen eines Konzepts für die Versionsverwaltungsstrategie </content>
        </line>
      </description>
      <role>Entwickler</role>
    </project>
    <project>
      <timespan>
        <beginDate>12/2016</beginDate>
        <endDate>01/2017</endDate>
      </timespan>
      <title>Essensbestelltool für die Geschäftsstelle Frankfurt (POC)</title>
      <customer>Adesso AG</customer>
      <description>
        <header>Projektbeschreibung</header>
        <line>
          <nobullet>true</nobullet>
          <content>Es soll eine Plattform entwickelt werden welche Restaurants aus der Umgebung und deren Menus präsentiert.  </content>
        </line>
        <line>
          <nobullet>true</nobullet>
          <content>Benutzer haben die Möglichkeit eine Bestellung zu eröffnen oder an einer bereits eröffneten Bestellung teilzunehmen. Eine Bestellung besteht aus dem Namen des Benutzers, der Auswahl die der Benutzer getroffen hat und der Preis seiner Auswahl. Wurde eine Bestellung eröffnet, so ist diese für andere Benutzer sichtbar und diese können dann eine Bestellung beim selben Restaurant abgeben.  </content>
        </line>
        <line>
          <nobullet>true</nobullet>
          <content>Eine Bestellung hat eine Deadline nach deren Ablauf die Bestellung beim Restaurant abgegeben wird, oder falls nicht genügend Bestellungen eingegangen sind und die Mindestbestellmenge nicht erreicht wurde, der Benutzer per Email darüber informiert wird. </content>
        </line>
      </description>
      <description>
        <header>Eingesetzte Technologien</header>
        <line>
          <firstForAngebot>true</firstForAngebot>
          <bullet>true</bullet>
          <content>    Spring Boot </content>
        </line>
        <line>
          <bullet>true</bullet>
          <content>    Spring MVC / Rest  </content>
        </line>
        <line>
          <bullet>true</bullet>
          <content>    Spring Data JPA </content>
        </line>
        <line>
          <bullet>true</bullet>
          <content>    Hibernate </content>
        </line>
        <line>
          <bullet>true</bullet>
          <content>    MySQL </content>
        </line>
        <line>
          <bullet>true</bullet>
          <content>    JPA </content>
        </line>
        <line>
          <bullet>true</bullet>
          <content>    Maven </content>
        </line>
        <line>
          <bullet>true</bullet>
          <content>    JUNIT </content>
        </line>
        <line>
          <bullet>true</bullet>
          <content>    GIT </content>
        </line>
        <line>
          <bullet>true</bullet>
          <content>    Angular JS </content>
        </line>
      </description>
      <description>
        <header>Eigene Aufgaben im Projekt</header>
        <line>
          <firstForAngebot>true</firstForAngebot>
          <bullet>true</bullet>
          <content>   Erstellen und Verwalten der Anwendung mit Maven </content>
        </line>
        <line>
          <bullet>true</bullet>
          <content>    Erstellen der Spring Boot Webanwendung nach dem MVC Entwurfsmuster </content>
        </line>
        <line>
          <bullet>true</bullet>
          <content>    Konzeptionierung und Implementierung der REST-API mit HATEOAS </content>
        </line>
        <line>
          <bullet>true</bullet>
          <content>    Entwickeln des Datenbankschemas und Implementierung der MySQL-Datenbank </content>
        </line>
        <line>
          <bullet>true</bullet>
          <content>    OR-Mapping mit Hibernate und der JPA </content>
        </line>
        <line>
          <bullet>true</bullet>
          <content>    Erstellen und Durchführung von Unit-Tests mit JUnit </content>
        </line>
        <line>
          <bullet>true</bullet>
          <content>    Versionierung mit GIT </content>
        </line>
        <line>
          <bullet>true</bullet>
          <content>    Konzeption des Frontends mit AngularJS </content>
        </line>
      </description>
      <role>Entwickler</role>
    </project>
    <project>
      <timespan>
        <beginDate>11/2015</beginDate>
        <endDate>05/2016</endDate>
      </timespan>
      <title>Implementierung einer Zusatzanwendung für ein vorhandenes Zeiterfassungs-System unter Verwendung der SQL-Schnittstelle zum Zwecke erweiterter Auswertungsmöglichkeiten</title>
      <customer>Hecom TK + IT-Lösungen</customer>
      <description>
        <header>Projektbeschreibung</header>
        <line>
          <nobullet>true</nobullet>
          <content>Für die interne Verwaltung sollte eine Java Anwendung entwickelt werden, welche die Auswertung der Fehlzeiten jedes Mitarbeiters automatisiert.  </content>
        </line>
        <line>
          <nobullet>true</nobullet>
          <content>Hierzu sollten für aktive Mitarbeiter die Fehlzeiten aus der Datenbank der Zeiterfassungssoftware (TopKontor Zeiterfassung) ausgewählt werden. Dabei musste unterschieden werden, ob es sich um einen halben oder ganzen, Urlaubs- oder Krankheitstag handelte. Dazu musste jede Stempelung von jedem Mitarbeiter in einem ausgewählten Zeitraum analysiert und auf eventuelle Fehlbuchungen überprüft werden. Zudem sollten Fehlzeiten, welche direkt aufeinanderfolgen, zusammenhängend, in von/bis-Form, ausgegeben werden. Dabei dürften Wochenenden und Feiertage nicht als Unterbrechung für zusammenhängende Fehlzeiten gelten.  </content>
        </line>
        <line>
          <nobullet>true</nobullet>
          <content>Es sollte des Weiteren für die Anzahl der zusammenhängenden Fehltage eine Summe gebildet werden, wie auch eine Gesamtsumme für jeden einzelnen Mitarbeiter und eine Gesamtsumme für alle Mitarbeiter im Auswertungszeitraum.  </content>
        </line>
        <line>
          <nobullet>true</nobullet>
          <content>Wenn es einen fehlerhaften Eintrag in der Zeiterfassungsdatenbank geben sollte, zum Beispiel durch eine doppelte Stempelung auf einem Tag oder eine gleichzeitige Urlaubs- und Krankheitsbuchung, dann musste auch diese anschließend gekennzeichnet werden.  </content>
        </line>
        <line>
          <nobullet>true</nobullet>
          <content>Ausgegeben wurden die Daten in tabellarischer Form auf einem, von der Java-Anwendung erstellten, Excel-Sheet. Dieses enthielt den Vor- und Nachnamen, die Personalnummer und alle Fehlzeiten jedes Mitarbeiters in einem gewählten Zeitraum.  </content>
        </line>
        <line>
          <nobullet>true</nobullet>
          <content>Gesteuert wird die Anwendung über eine passwortgeschützte, grafische Benutzeroberfläche, welche die Möglichkeit bietet, den Auswertungszeitraum, das Ausgabeverzeichnis des fertigen Excel-Dokuments und den Empfänger der Email, welche die fertige Datei im Anhang enthält, auszuwählen. </content>
        </line>
      </description>
      <description>
        <header>Eingesetzte Technologien</header>
        <line>
          <firstForAngebot>true</firstForAngebot>
          <bullet>true</bullet>
          <content> Java 8 SE  </content>
        </line>
        <line>
          <bullet>true</bullet>
          <content> JavaFX </content>
        </line>
        <line>
          <bullet>true</bullet>
          <content> Eclipse Mars – Java IDE  </content>
        </line>
        <line>
          <bullet>true</bullet>
          <content> FlameRobin – Verwaltungswerkzeug für FirebirdSQL-Datenbanken  </content>
        </line>
        <line>
          <bullet>true</bullet>
          <content> TopKontor Zeiterfassung – Zeiterfassungs System  </content>
        </line>
        <line>
          <bullet>true</bullet>
          <content> JavaFX Scene Builder 2.0 – FXML Entwurfs Werkzeug </content>
        </line>
      </description>
      <description>
        <header>Eigene Aufgaben im Projekt</header>
        <line>
          <nobullet>true</nobullet>
          <content>Das gesamte Projekt wurde von mir geplant und umgesetzt. </content>
        </line>
        <line>
          <nobullet>true</nobullet>
          <content>Zu den Aufgaben zählten: </content>
        </line>
        <line>
          <bullet>true</bullet>
          <content> Entwurf der Benutzeroberfläche </content>
        </line>
        <line>
          <bullet>true</bullet>
          <content> Entwurf der Datenmodelle </content>
        </line>
        <line>
          <bullet>true</bullet>
          <content> Planung des Programmablaufs </content>
        </line>
        <line>
          <bullet>true</bullet>
          <content> Implementierung der Datenstrukturen </content>
        </line>
        <line>
          <bullet>true</bullet>
          <content> Implementierung der Geschäftslogik </content>
        </line>
        <line>
          <bullet>true</bullet>
          <content> Implementierung der grafischen Benutzeroberfläche </content>
        </line>
        <line>
          <bullet>true</bullet>
          <content> Erstellen von Testfällen </content>
        </line>
      </description>
      <role>Entwickler</role>
    </project>
    <project>
      <timespan>
        <beginDate>12/2014</beginDate>
        <endDate>05/2015</endDate>
      </timespan>
      <title>Server Backup-Monitoring Tool</title>
      <customer>Hecom TK + IT-Lösungen</customer>
      <description>
        <header>Projektbeschreibung</header>
        <line>
          <nobullet>true</nobullet>
          <content>Ziel war es eine Webanwendung zu erstellen, welche den Stand der Backups aller intern verwendeten Server möglichst einfach und übersichtlich darstellt </content>
        </line>
      </description>
      <description>
        <header>Eingesetzte Technologien</header>
        <line>
          <firstForAngebot>true</firstForAngebot>
          <bullet>true</bullet>
          <content> Python 3 </content>
        </line>
        <line>
          <bullet>true</bullet>
          <content> Django </content>
        </line>
        <line>
          <bullet>true</bullet>
          <content> Javascript </content>
        </line>
        <line>
          <bullet>true</bullet>
          <content> Bootstrap </content>
        </line>
        <line>
          <bullet>true</bullet>
          <content> SQLite </content>
        </line>
        <line>
          <bullet>true</bullet>
          <content> VMWare </content>
        </line>
      </description>
      <description>
        <header>Eigene Aufgaben im Projekt</header>
        <line>
          <nobullet>true</nobullet>
          <content>Ich habe das gesamte Projekt selbstständig konzeptioniert und realisiert. Zu den Aufgaben gehörten: </content>
        </line>
        <line>
          <bullet>true</bullet>
          <content> Erstellen eines Python Scripts, welches über das interne Firmennetzwerk auf Backuplogs der Server zugreift, diese auswertet und die Ergebnisse in eine SQLite-Datenbank ablegt </content>
        </line>
        <line>
          <bullet>true</bullet>
          <content> Planung und Umsetzung des Backends nach dem MVC-Designpattern </content>
        </line>
        <line>
          <bullet>true</bullet>
          <content> Gestaltung des Weblayouts mithilfe von Bootstrap CSS </content>
        </line>
      </description>
      <role>Entwickler</role>
    </project>
    <project>
      <timespan>
        <beginDate>08/2014</beginDate>
        <endDate>11/2014</endDate>
      </timespan>
      <title>Erstellung einer Blog Webanwendung</title>
      <customer>Hecom TK + IT-Lösungen</customer>
      <description>
        <header>Projektbeschreibung</header>
        <line>
          <nobullet>true</nobullet>
          <content>Zum internen veröffentlichen von Informationen wurde eine Blog Webanwendung erstellt. </content>
        </line>
      </description>
      <description>
        <header>Eingesetzte Technologien</header>
        <line>
          <firstForAngebot>true</firstForAngebot>
          <bullet>true</bullet>
          <content>  Django </content>
        </line>
        <line>
          <bullet>true</bullet>
          <content>  MongoDB </content>
        </line>
        <line>
          <bullet>true</bullet>
          <content>  Javascript </content>
        </line>
        <line>
          <bullet>true</bullet>
          <content>  Bootstrap (Framework) </content>
        </line>
      </description>
      <description>
        <header>Eigene Aufgaben im Projekt</header>
        <line>
          <nobullet>true</nobullet>
          <content>Das Projekt wurde von mir mithilfe des Django Webframeworks umgesetzt. </content>
        </line>
        <line>
          <bullet>true</bullet>
          <content>  Erstellung des MongoDB Datenbank-Schemas </content>
        </line>
        <line>
          <bullet>true</bullet>
          <content>  Gestaltung der Benutzeroberfläche mithilfe des Twitter Bootstrap Frameworks </content>
        </line>
        <line>
          <bullet>true</bullet>
          <content>  Implementierung der Geschäftslogik </content>
        </line>
        <line>
          <bullet>true</bullet>
          <content>  Live Schaltung des Projekts </content>
        </line>
      </description>
      <role>Entwickler</role>
    </project>
    <project>
      <timespan>
        <beginDate>03/2014</beginDate>
        <endDate>08/2014</endDate>
      </timespan>
      <title>Anwendung zum Verwalten von Firmeneigentum das an Mitarbeiter übergeben wurde</title>
      <customer>Hecom TK + IT-Lösungen</customer>
      <description>
        <header>Projektbeschreibung</header>
        <line>
          <nobullet>true</nobullet>
          <content>Es sollte eine Anwendung erstellt werden welche notiert welcher Mitarbeiter, welches Firmeneigentum übergeben bekommen hat. Dazu zählten unter anderem USB-Sticks, Firmen Fahrzeuge, Notebooks etc. </content>
        </line>
      </description>
      <description>
        <header>Eingesetzte Technologien</header>
        <line>
          <firstForAngebot>true</firstForAngebot>
          <bullet>true</bullet>
          <content>   Java SE </content>
        </line>
        <line>
          <bullet>true</bullet>
          <content>   MySQL </content>
        </line>
        <line>
          <bullet>true</bullet>
          <content>   Java Swing </content>
        </line>
      </description>
      <description>
        <header>Eigene Aufgaben im Projekt</header>
        <line>
          <nobullet>true</nobullet>
          <content>Das Projekt wurde komplett von mir abgeschlossen. Ich habe das gesamte Projekt Konzeptioniert, Umgesetzt und gewartet. </content>
        </line>
        <line>
          <bullet>true</bullet>
          <content>   Erstellung und Umsetzung eines Datenbankschemas </content>
        </line>
        <line>
          <bullet>true</bullet>
          <content>   Erstellung und Implementierung der Geschäftslogik </content>
        </line>
        <line>
          <bullet>true</bullet>
          <content>   Erstellung und Einbindung der graphischen Benutzeroberfläche </content>
        </line>
        <line>
          <bullet>true</bullet>
          <content>   Wartung des Systems nach erfolgreichem Abschluss des Projekts </content>
        </line>
      </description>
      <role>Entwickler</role>
    </project>
    <project>
      <timespan>
        <beginDate>08/2013</beginDate>
        <endDate>03/2014</endDate>
      </timespan>
      <title>Anwendung zum Erfassen einer Inventur</title>
      <customer>Hecom TK + IT-Lösungen</customer>
      <description>
        <header>Projektbeschreibung</header>
        <line>
          <nobullet>true</nobullet>
          <content>Es sollte eine Anwendung erstellt werden, welche es mehreren Benutzern ermöglicht die bei der jährlichen Inventur erfassten Gegenstände über eine Eingabemaske in eine MySQL-Datenbank abzulegen. </content>
        </line>
        <line>
          <nobullet>true</nobullet>
          <content>Falls es bei Zählung verschiedener Benutzer Differenzen in der Inventur-menge gab, wurden diese Markiert und mussten erneut gezählt werden. </content>
        </line>
      </description>
      <description>
        <header>Eingesetzte Technologien</header>
        <line>
          <firstForAngebot>true</firstForAngebot>
          <bullet>true</bullet>
          <content>  Java Swing </content>
        </line>
        <line>
          <bullet>true</bullet>
          <content>  Java SE </content>
        </line>
        <line>
          <bullet>true</bullet>
          <content>  MySQL </content>
        </line>
      </description>
      <description>
        <header>Eigene Aufgaben im Projekt</header>
        <line>
          <nobullet>true</nobullet>
          <content>Das Projekt wurde von mir alleine Konzeptioniert und umgesetzt. </content>
        </line>
        <line>
          <bullet>true</bullet>
          <content>  Entwurf und implementierung des Datenbankschemas </content>
        </line>
        <line>
          <bullet>true</bullet>
          <content>  Entwurf und implentierung der Geschäftslogik </content>
        </line>
        <line>
          <bullet>true</bullet>
          <content>  Gestaltung der Benutzeroberfläche </content>
        </line>
      </description>
      <role>Entwickler</role>
    </project>
    <project>
      <timespan>
        <beginDate>08/2012</beginDate>
        <endDate>10/2012</endDate>
      </timespan>
      <title>Banking Software</title>
      <customer>Hochschule Mannheim</customer>
      <description>
        <header>Projektbeschreibung</header>
        <line>
          <nobullet>true</nobullet>
          <content>Es sollte eine Java-Anwendung erstellt werden, welche es ermöglicht Konten zu eröffnen, Benutzer anzulegen und Geld von einem Benutzer zum anderen zu Überweisen. </content>
        </line>
      </description>
      <description>
        <header>Eingesetzte Technologien</header>
        <line>
          <firstForAngebot>true</firstForAngebot>
          <bullet>true</bullet>
          <content>   Java SE </content>
        </line>
        <line>
          <bullet>true</bullet>
          <content>   Spring </content>
        </line>
        <line>
          <bullet>true</bullet>
          <content>   MySQL </content>
        </line>
        <line>
          <bullet>true</bullet>
          <content>   Java Swing </content>
        </line>
        <line>
          <bullet>true</bullet>
          <content>   Hiberante ORM </content>
        </line>
        <line>
          <bullet>true</bullet>
          <content>   JUnit </content>
        </line>
        <line>
          <bullet>true</bullet>
          <content>   Git </content>
        </line>
        <line>
          <bullet>true</bullet>
          <content>   Scrum </content>
        </line>
      </description>
      <description>
        <header>Eigene Aufgaben im Projekt</header>
        <line>
          <firstForAngebot>true</firstForAngebot>
          <bullet>true</bullet>
          <content>   Entwurf und Implementierung der GUI mit Java Swing </content>
        </line>
        <line>
          <bullet>true</bullet>
          <content>   Entwurf des MySQL-Datenbankschemas </content>
        </line>
        <line>
          <bullet>true</bullet>
          <content>   Mapping der Java Object mit der MySQL-Datenbank mithilfe von Hiberante </content>
        </line>
      </description>
      <role>Entwickler</role>
    </project>
  </projects>
  <qualifications>
    <header>Sonstige Qualifikationen</header>
    <languages>
      <header>Sprachen</header>
      <language>
        <firstForAngebot>true</firstForAngebot>
        <label>Deutsch</label>
        <rating>Muttersprache</rating>
      </language>
      <language>
        <label>Englisch</label>
        <rating>Fließend</rating>
      </language>
    </languages>
  </qualifications>
</profile>
</file>

<file path=customXml/item4.xml><?xml version="1.0" encoding="utf-8"?>
<p:properties xmlns:p="http://schemas.microsoft.com/office/2006/metadata/properties" xmlns:xsi="http://www.w3.org/2001/XMLSchema-instance" xmlns:pc="http://schemas.microsoft.com/office/infopath/2007/PartnerControls">
  <documentManagement>
    <_dlc_DocId xmlns="bfc9006a-8361-44ed-aefc-d3a45cc91e51">XCKJ7F2VT55F-15686302-6</_dlc_DocId>
    <_dlc_DocIdUrl xmlns="bfc9006a-8361-44ed-aefc-d3a45cc91e51">
      <Url>https://extranet.adesso.de/adesso/Spain_intern/_layouts/15/DocIdRedir.aspx?ID=XCKJ7F2VT55F-15686302-6</Url>
      <Description>XCKJ7F2VT55F-15686302-6</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odc:condition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odc:condition id="condProjectBullet">
    <odc:xpathref id="projectLineBullet"/>
  </odc:condition>
  <odc:condition id="condProjectNoBullet">
    <odc:xpathref id="projectLineNoBullet"/>
  </odc:condition>
  <odc:condition id="condEduBullet">
    <odc:xpathref id="eduBullet"/>
  </odc:condition>
  <odc:condition id="condEduNoBullet">
    <odc:xpathref id="eduNoBullet"/>
  </odc:condition>
  <odc:condition id="condPublFirst">
    <odc:xpathref id="publFirst"/>
  </odc:condition>
  <odc:condition id="condPublNoFirst">
    <odc:xpathref id="publNoFirst"/>
  </odc:condition>
  <odc:condition id="condCertiFirst">
    <odc:xpathref id="certiFirst"/>
  </odc:condition>
  <odc:condition id="condCertiNoFirst">
    <odc:xpathref id="certiNoFirst"/>
  </odc:condition>
  <odc:condition id="condLangFirst">
    <odc:xpathref id="langFirst"/>
  </odc:condition>
  <odc:condition id="condLangNoFirst">
    <odc:xpathref id="langNoFirst"/>
  </odc:condition>
  <odc:condition id="condSkillFirst">
    <odc:xpathref id="skillFirst"/>
  </odc:condition>
  <odc:condition id="condSkillNoFirst">
    <odc:xpathref id="skillNoFirst"/>
  </odc:condition>
  <odc:condition id="condEduFirst">
    <odc:xpathref id="eduFirst"/>
  </odc:condition>
  <odc:condition id="condEduNoFirst">
    <odc:xpathref id="eduNoFirst"/>
  </odc:condition>
  <odc:condition id="condSumBullet">
    <odc:xpathref id="sumBullet"/>
  </odc:condition>
  <odc:condition id="condSumNoBullet">
    <odc:xpathref id="sumNoBullet"/>
  </odc:condition>
  <odc:condition id="condSumFirst">
    <odc:xpathref id="sumFirst"/>
  </odc:condition>
  <odc:condition id="condSumNoFirst">
    <odc:xpathref id="sumNoFirst"/>
  </odc:condition>
  <odc:condition id="condSkillFirst_0">
    <odc:xpathref id="skillFirst_0"/>
  </odc:condition>
  <odc:condition id="condSkillNoFirst_0">
    <odc:xpathref id="skillNoFirst_0"/>
  </odc:condition>
  <odc:condition id="condProjectBullet_0">
    <odc:xpathref id="projectLineBullet_0"/>
  </odc:condition>
  <odc:condition id="condProjectNoBullet_0">
    <odc:xpathref id="projectLineNoBullet_0"/>
  </odc:condition>
  <odc:condition id="condSumFirst_0">
    <odc:xpathref id="sumFirst_0"/>
  </odc:condition>
  <odc:condition id="condSumNoFirst_0">
    <odc:xpathref id="sumNoFirst_0"/>
  </odc:condition>
  <odc:condition id="condSumNoBullet_0">
    <odc:xpathref id="sumNoBullet_0"/>
  </odc:condition>
  <odc:condition id="condEduFirst_0">
    <odc:xpathref id="eduFirst_0"/>
  </odc:condition>
  <odc:condition id="condEduNoFirst_0">
    <odc:xpathref id="eduNoFirst_0"/>
  </odc:condition>
  <odc:condition id="condEduNoBullet_0">
    <odc:xpathref id="eduNoBullet_0"/>
  </odc:condition>
  <odc:condition id="condLangFirst_0">
    <odc:xpathref id="langFirst_0"/>
  </odc:condition>
  <odc:condition id="condLangNoFirst_0">
    <odc:xpathref id="langNoFirst_0"/>
  </odc:condition>
  <odc:condition id="condSumFirst_0_0">
    <odc:xpathref id="sumFirst_0_0"/>
  </odc:condition>
  <odc:condition id="condSumNoFirst_0_0">
    <odc:xpathref id="sumNoFirst_0_0"/>
  </odc:condition>
  <odc:condition id="condSumNoBullet_0_0">
    <odc:xpathref id="sumNoBullet_0_0"/>
  </odc:condition>
  <odc:condition id="condEduFirst_0_0">
    <odc:xpathref id="eduFirst_0_0"/>
  </odc:condition>
  <odc:condition id="condEduNoFirst_0_0">
    <odc:xpathref id="eduNoFirst_0_0"/>
  </odc:condition>
  <odc:condition id="condEduNoBullet_0_0">
    <odc:xpathref id="eduNoBullet_0_0"/>
  </odc:condition>
  <odc:condition id="condEduFirst_0_1">
    <odc:xpathref id="eduFirst_0_1"/>
  </odc:condition>
  <odc:condition id="condEduNoFirst_0_1">
    <odc:xpathref id="eduNoFirst_0_1"/>
  </odc:condition>
  <odc:condition id="condEduNoBullet_0_1">
    <odc:xpathref id="eduNoBullet_0_1"/>
  </odc:condition>
  <odc:condition id="condEduFirst_0_2">
    <odc:xpathref id="eduFirst_0_2"/>
  </odc:condition>
  <odc:condition id="condEduNoFirst_0_2">
    <odc:xpathref id="eduNoFirst_0_2"/>
  </odc:condition>
  <odc:condition id="condEduNoBullet_0_2">
    <odc:xpathref id="eduNoBullet_0_2"/>
  </odc:condition>
  <odc:condition id="condLangFirst_0_0">
    <odc:xpathref id="langFirst_0_0"/>
  </odc:condition>
  <odc:condition id="condLangNoFirst_0_0">
    <odc:xpathref id="langNoFirst_0_0"/>
  </odc:condition>
  <odc:condition id="condLangFirst_0_1">
    <odc:xpathref id="langFirst_0_1"/>
  </odc:condition>
  <odc:condition id="condLangNoFirst_0_1">
    <odc:xpathref id="langNoFirst_0_1"/>
  </odc:condition>
  <odc:condition id="condSkillFirst_0_0">
    <odc:xpathref id="skillFirst_0_0"/>
  </odc:condition>
  <odc:condition id="condSkillNoFirst_0_0">
    <odc:xpathref id="skillNoFirst_0_0"/>
  </odc:condition>
  <odc:condition id="condSkillFirst_0_1">
    <odc:xpathref id="skillFirst_0_1"/>
  </odc:condition>
  <odc:condition id="condSkillNoFirst_0_1">
    <odc:xpathref id="skillNoFirst_0_1"/>
  </odc:condition>
  <odc:condition id="condSkillFirst_0_2">
    <odc:xpathref id="skillFirst_0_2"/>
  </odc:condition>
  <odc:condition id="condSkillNoFirst_0_2">
    <odc:xpathref id="skillNoFirst_0_2"/>
  </odc:condition>
  <odc:condition id="condSkillFirst_0_3">
    <odc:xpathref id="skillFirst_0_3"/>
  </odc:condition>
  <odc:condition id="condSkillNoFirst_0_3">
    <odc:xpathref id="skillNoFirst_0_3"/>
  </odc:condition>
  <odc:condition id="condSkillFirst_0_4">
    <odc:xpathref id="skillFirst_0_4"/>
  </odc:condition>
  <odc:condition id="condSkillNoFirst_0_4">
    <odc:xpathref id="skillNoFirst_0_4"/>
  </odc:condition>
  <odc:condition id="condSkillFirst_0_5">
    <odc:xpathref id="skillFirst_0_5"/>
  </odc:condition>
  <odc:condition id="condSkillNoFirst_0_5">
    <odc:xpathref id="skillNoFirst_0_5"/>
  </odc:condition>
  <odc:condition id="condSkillFirst_0_6">
    <odc:xpathref id="skillFirst_0_6"/>
  </odc:condition>
  <odc:condition id="condSkillNoFirst_0_6">
    <odc:xpathref id="skillNoFirst_0_6"/>
  </odc:condition>
  <odc:condition id="condSkillFirst_0_7">
    <odc:xpathref id="skillFirst_0_7"/>
  </odc:condition>
  <odc:condition id="condSkillNoFirst_0_7">
    <odc:xpathref id="skillNoFirst_0_7"/>
  </odc:condition>
  <odc:condition id="condSkillFirst_0_0_0">
    <odc:xpathref id="skillFirst_0_0_0"/>
  </odc:condition>
  <odc:condition id="condSkillNoFirst_0_0_0">
    <odc:xpathref id="skillNoFirst_0_0_0"/>
  </odc:condition>
  <odc:condition id="condSkillFirst_0_0_1">
    <odc:xpathref id="skillFirst_0_0_1"/>
  </odc:condition>
  <odc:condition id="condSkillNoFirst_0_0_1">
    <odc:xpathref id="skillNoFirst_0_0_1"/>
  </odc:condition>
  <odc:condition id="condSkillFirst_0_0_2">
    <odc:xpathref id="skillFirst_0_0_2"/>
  </odc:condition>
  <odc:condition id="condSkillNoFirst_0_0_2">
    <odc:xpathref id="skillNoFirst_0_0_2"/>
  </odc:condition>
  <odc:condition id="condSkillFirst_0_1_0">
    <odc:xpathref id="skillFirst_0_1_0"/>
  </odc:condition>
  <odc:condition id="condSkillNoFirst_0_1_0">
    <odc:xpathref id="skillNoFirst_0_1_0"/>
  </odc:condition>
  <odc:condition id="condSkillFirst_0_1_1">
    <odc:xpathref id="skillFirst_0_1_1"/>
  </odc:condition>
  <odc:condition id="condSkillNoFirst_0_1_1">
    <odc:xpathref id="skillNoFirst_0_1_1"/>
  </odc:condition>
  <odc:condition id="condSkillFirst_0_1_2">
    <odc:xpathref id="skillFirst_0_1_2"/>
  </odc:condition>
  <odc:condition id="condSkillNoFirst_0_1_2">
    <odc:xpathref id="skillNoFirst_0_1_2"/>
  </odc:condition>
  <odc:condition id="condSkillFirst_0_2_0">
    <odc:xpathref id="skillFirst_0_2_0"/>
  </odc:condition>
  <odc:condition id="condSkillNoFirst_0_2_0">
    <odc:xpathref id="skillNoFirst_0_2_0"/>
  </odc:condition>
  <odc:condition id="condSkillFirst_0_2_1">
    <odc:xpathref id="skillFirst_0_2_1"/>
  </odc:condition>
  <odc:condition id="condSkillNoFirst_0_2_1">
    <odc:xpathref id="skillNoFirst_0_2_1"/>
  </odc:condition>
  <odc:condition id="condSkillFirst_0_2_2">
    <odc:xpathref id="skillFirst_0_2_2"/>
  </odc:condition>
  <odc:condition id="condSkillNoFirst_0_2_2">
    <odc:xpathref id="skillNoFirst_0_2_2"/>
  </odc:condition>
  <odc:condition id="condSkillFirst_0_2_3">
    <odc:xpathref id="skillFirst_0_2_3"/>
  </odc:condition>
  <odc:condition id="condSkillNoFirst_0_2_3">
    <odc:xpathref id="skillNoFirst_0_2_3"/>
  </odc:condition>
  <odc:condition id="condSkillFirst_0_2_4">
    <odc:xpathref id="skillFirst_0_2_4"/>
  </odc:condition>
  <odc:condition id="condSkillNoFirst_0_2_4">
    <odc:xpathref id="skillNoFirst_0_2_4"/>
  </odc:condition>
  <odc:condition id="condSkillFirst_0_2_5">
    <odc:xpathref id="skillFirst_0_2_5"/>
  </odc:condition>
  <odc:condition id="condSkillNoFirst_0_2_5">
    <odc:xpathref id="skillNoFirst_0_2_5"/>
  </odc:condition>
  <odc:condition id="condSkillFirst_0_2_6">
    <odc:xpathref id="skillFirst_0_2_6"/>
  </odc:condition>
  <odc:condition id="condSkillNoFirst_0_2_6">
    <odc:xpathref id="skillNoFirst_0_2_6"/>
  </odc:condition>
  <odc:condition id="condSkillFirst_0_2_7">
    <odc:xpathref id="skillFirst_0_2_7"/>
  </odc:condition>
  <odc:condition id="condSkillNoFirst_0_2_7">
    <odc:xpathref id="skillNoFirst_0_2_7"/>
  </odc:condition>
  <odc:condition id="condSkillFirst_0_2_8">
    <odc:xpathref id="skillFirst_0_2_8"/>
  </odc:condition>
  <odc:condition id="condSkillNoFirst_0_2_8">
    <odc:xpathref id="skillNoFirst_0_2_8"/>
  </odc:condition>
  <odc:condition id="condSkillFirst_0_2_9">
    <odc:xpathref id="skillFirst_0_2_9"/>
  </odc:condition>
  <odc:condition id="condSkillNoFirst_0_2_9">
    <odc:xpathref id="skillNoFirst_0_2_9"/>
  </odc:condition>
  <odc:condition id="condSkillFirst_0_2_10">
    <odc:xpathref id="skillFirst_0_2_10"/>
  </odc:condition>
  <odc:condition id="condSkillNoFirst_0_2_10">
    <odc:xpathref id="skillNoFirst_0_2_10"/>
  </odc:condition>
  <odc:condition id="condSkillFirst_0_2_11">
    <odc:xpathref id="skillFirst_0_2_11"/>
  </odc:condition>
  <odc:condition id="condSkillNoFirst_0_2_11">
    <odc:xpathref id="skillNoFirst_0_2_11"/>
  </odc:condition>
  <odc:condition id="condSkillFirst_0_2_12">
    <odc:xpathref id="skillFirst_0_2_12"/>
  </odc:condition>
  <odc:condition id="condSkillNoFirst_0_2_12">
    <odc:xpathref id="skillNoFirst_0_2_12"/>
  </odc:condition>
  <odc:condition id="condSkillFirst_0_2_13">
    <odc:xpathref id="skillFirst_0_2_13"/>
  </odc:condition>
  <odc:condition id="condSkillNoFirst_0_2_13">
    <odc:xpathref id="skillNoFirst_0_2_13"/>
  </odc:condition>
  <odc:condition id="condSkillFirst_0_2_14">
    <odc:xpathref id="skillFirst_0_2_14"/>
  </odc:condition>
  <odc:condition id="condSkillNoFirst_0_2_14">
    <odc:xpathref id="skillNoFirst_0_2_14"/>
  </odc:condition>
  <odc:condition id="condSkillFirst_0_2_15">
    <odc:xpathref id="skillFirst_0_2_15"/>
  </odc:condition>
  <odc:condition id="condSkillNoFirst_0_2_15">
    <odc:xpathref id="skillNoFirst_0_2_15"/>
  </odc:condition>
  <odc:condition id="condSkillFirst_0_2_16">
    <odc:xpathref id="skillFirst_0_2_16"/>
  </odc:condition>
  <odc:condition id="condSkillNoFirst_0_2_16">
    <odc:xpathref id="skillNoFirst_0_2_16"/>
  </odc:condition>
  <odc:condition id="condSkillFirst_0_2_17">
    <odc:xpathref id="skillFirst_0_2_17"/>
  </odc:condition>
  <odc:condition id="condSkillNoFirst_0_2_17">
    <odc:xpathref id="skillNoFirst_0_2_17"/>
  </odc:condition>
  <odc:condition id="condSkillFirst_0_3_0">
    <odc:xpathref id="skillFirst_0_3_0"/>
  </odc:condition>
  <odc:condition id="condSkillNoFirst_0_3_0">
    <odc:xpathref id="skillNoFirst_0_3_0"/>
  </odc:condition>
  <odc:condition id="condSkillFirst_0_3_1">
    <odc:xpathref id="skillFirst_0_3_1"/>
  </odc:condition>
  <odc:condition id="condSkillNoFirst_0_3_1">
    <odc:xpathref id="skillNoFirst_0_3_1"/>
  </odc:condition>
  <odc:condition id="condSkillFirst_0_4_0">
    <odc:xpathref id="skillFirst_0_4_0"/>
  </odc:condition>
  <odc:condition id="condSkillNoFirst_0_4_0">
    <odc:xpathref id="skillNoFirst_0_4_0"/>
  </odc:condition>
  <odc:condition id="condSkillFirst_0_4_1">
    <odc:xpathref id="skillFirst_0_4_1"/>
  </odc:condition>
  <odc:condition id="condSkillNoFirst_0_4_1">
    <odc:xpathref id="skillNoFirst_0_4_1"/>
  </odc:condition>
  <odc:condition id="condSkillFirst_0_5_0">
    <odc:xpathref id="skillFirst_0_5_0"/>
  </odc:condition>
  <odc:condition id="condSkillNoFirst_0_5_0">
    <odc:xpathref id="skillNoFirst_0_5_0"/>
  </odc:condition>
  <odc:condition id="condSkillFirst_0_5_1">
    <odc:xpathref id="skillFirst_0_5_1"/>
  </odc:condition>
  <odc:condition id="condSkillNoFirst_0_5_1">
    <odc:xpathref id="skillNoFirst_0_5_1"/>
  </odc:condition>
  <odc:condition id="condSkillFirst_0_5_2">
    <odc:xpathref id="skillFirst_0_5_2"/>
  </odc:condition>
  <odc:condition id="condSkillNoFirst_0_5_2">
    <odc:xpathref id="skillNoFirst_0_5_2"/>
  </odc:condition>
  <odc:condition id="condSkillFirst_0_5_3">
    <odc:xpathref id="skillFirst_0_5_3"/>
  </odc:condition>
  <odc:condition id="condSkillNoFirst_0_5_3">
    <odc:xpathref id="skillNoFirst_0_5_3"/>
  </odc:condition>
  <odc:condition id="condSkillFirst_0_6_0">
    <odc:xpathref id="skillFirst_0_6_0"/>
  </odc:condition>
  <odc:condition id="condSkillNoFirst_0_6_0">
    <odc:xpathref id="skillNoFirst_0_6_0"/>
  </odc:condition>
  <odc:condition id="condSkillFirst_0_7_0">
    <odc:xpathref id="skillFirst_0_7_0"/>
  </odc:condition>
  <odc:condition id="condSkillNoFirst_0_7_0">
    <odc:xpathref id="skillNoFirst_0_7_0"/>
  </odc:condition>
  <odc:condition id="condSkillFirst_0_7_1">
    <odc:xpathref id="skillFirst_0_7_1"/>
  </odc:condition>
  <odc:condition id="condSkillNoFirst_0_7_1">
    <odc:xpathref id="skillNoFirst_0_7_1"/>
  </odc:condition>
  <odc:condition id="condSkillFirst_0_7_2">
    <odc:xpathref id="skillFirst_0_7_2"/>
  </odc:condition>
  <odc:condition id="condSkillNoFirst_0_7_2">
    <odc:xpathref id="skillNoFirst_0_7_2"/>
  </odc:condition>
  <odc:condition id="condProjectBullet_0_0">
    <odc:xpathref id="projectLineBullet_0_0"/>
  </odc:condition>
  <odc:condition id="condProjectNoBullet_0_0">
    <odc:xpathref id="projectLineNoBullet_0_0"/>
  </odc:condition>
  <odc:condition id="condProjectBullet_0_1">
    <odc:xpathref id="projectLineBullet_0_1"/>
  </odc:condition>
  <odc:condition id="condProjectNoBullet_0_1">
    <odc:xpathref id="projectLineNoBullet_0_1"/>
  </odc:condition>
  <odc:condition id="condProjectBullet_0_2">
    <odc:xpathref id="projectLineBullet_0_2"/>
  </odc:condition>
  <odc:condition id="condProjectNoBullet_0_2">
    <odc:xpathref id="projectLineNoBullet_0_2"/>
  </odc:condition>
  <odc:condition id="condProjectBullet_0_3">
    <odc:xpathref id="projectLineBullet_0_3"/>
  </odc:condition>
  <odc:condition id="condProjectNoBullet_0_3">
    <odc:xpathref id="projectLineNoBullet_0_3"/>
  </odc:condition>
  <odc:condition id="condProjectBullet_0_4">
    <odc:xpathref id="projectLineBullet_0_4"/>
  </odc:condition>
  <odc:condition id="condProjectNoBullet_0_4">
    <odc:xpathref id="projectLineNoBullet_0_4"/>
  </odc:condition>
  <odc:condition id="condProjectBullet_0_5">
    <odc:xpathref id="projectLineBullet_0_5"/>
  </odc:condition>
  <odc:condition id="condProjectNoBullet_0_5">
    <odc:xpathref id="projectLineNoBullet_0_5"/>
  </odc:condition>
  <odc:condition id="condProjectBullet_0_6">
    <odc:xpathref id="projectLineBullet_0_6"/>
  </odc:condition>
  <odc:condition id="condProjectNoBullet_0_6">
    <odc:xpathref id="projectLineNoBullet_0_6"/>
  </odc:condition>
  <odc:condition id="condProjectBullet_0_7">
    <odc:xpathref id="projectLineBullet_0_7"/>
  </odc:condition>
  <odc:condition id="condProjectNoBullet_0_7">
    <odc:xpathref id="projectLineNoBullet_0_7"/>
  </odc:condition>
  <odc:condition id="condProjectBullet_0_0_0">
    <odc:xpathref id="projectLineBullet_0_0_0"/>
  </odc:condition>
  <odc:condition id="condProjectNoBullet_0_0_0">
    <odc:xpathref id="projectLineNoBullet_0_0_0"/>
  </odc:condition>
  <odc:condition id="condProjectBullet_0_0_1">
    <odc:xpathref id="projectLineBullet_0_0_1"/>
  </odc:condition>
  <odc:condition id="condProjectNoBullet_0_0_1">
    <odc:xpathref id="projectLineNoBullet_0_0_1"/>
  </odc:condition>
  <odc:condition id="condProjectBullet_0_0_2">
    <odc:xpathref id="projectLineBullet_0_0_2"/>
  </odc:condition>
  <odc:condition id="condProjectNoBullet_0_0_2">
    <odc:xpathref id="projectLineNoBullet_0_0_2"/>
  </odc:condition>
  <odc:condition id="condProjectBullet_0_0_0_0">
    <odc:xpathref id="projectLineBullet_0_0_0_0"/>
  </odc:condition>
  <odc:condition id="condProjectNoBullet_0_0_0_0">
    <odc:xpathref id="projectLineNoBullet_0_0_0_0"/>
  </odc:condition>
  <odc:condition id="condProjectBullet_0_0_1_0">
    <odc:xpathref id="projectLineBullet_0_0_1_0"/>
  </odc:condition>
  <odc:condition id="condProjectNoBullet_0_0_1_0">
    <odc:xpathref id="projectLineNoBullet_0_0_1_0"/>
  </odc:condition>
  <odc:condition id="condProjectBullet_0_0_1_1">
    <odc:xpathref id="projectLineBullet_0_0_1_1"/>
  </odc:condition>
  <odc:condition id="condProjectNoBullet_0_0_1_1">
    <odc:xpathref id="projectLineNoBullet_0_0_1_1"/>
  </odc:condition>
  <odc:condition id="condProjectBullet_0_0_1_2">
    <odc:xpathref id="projectLineBullet_0_0_1_2"/>
  </odc:condition>
  <odc:condition id="condProjectNoBullet_0_0_1_2">
    <odc:xpathref id="projectLineNoBullet_0_0_1_2"/>
  </odc:condition>
  <odc:condition id="condProjectBullet_0_0_1_3">
    <odc:xpathref id="projectLineBullet_0_0_1_3"/>
  </odc:condition>
  <odc:condition id="condProjectNoBullet_0_0_1_3">
    <odc:xpathref id="projectLineNoBullet_0_0_1_3"/>
  </odc:condition>
  <odc:condition id="condProjectBullet_0_0_1_4">
    <odc:xpathref id="projectLineBullet_0_0_1_4"/>
  </odc:condition>
  <odc:condition id="condProjectNoBullet_0_0_1_4">
    <odc:xpathref id="projectLineNoBullet_0_0_1_4"/>
  </odc:condition>
  <odc:condition id="condProjectBullet_0_0_1_5">
    <odc:xpathref id="projectLineBullet_0_0_1_5"/>
  </odc:condition>
  <odc:condition id="condProjectNoBullet_0_0_1_5">
    <odc:xpathref id="projectLineNoBullet_0_0_1_5"/>
  </odc:condition>
  <odc:condition id="condProjectBullet_0_0_1_6">
    <odc:xpathref id="projectLineBullet_0_0_1_6"/>
  </odc:condition>
  <odc:condition id="condProjectNoBullet_0_0_1_6">
    <odc:xpathref id="projectLineNoBullet_0_0_1_6"/>
  </odc:condition>
  <odc:condition id="condProjectBullet_0_0_1_7">
    <odc:xpathref id="projectLineBullet_0_0_1_7"/>
  </odc:condition>
  <odc:condition id="condProjectNoBullet_0_0_1_7">
    <odc:xpathref id="projectLineNoBullet_0_0_1_7"/>
  </odc:condition>
  <odc:condition id="condProjectBullet_0_0_1_8">
    <odc:xpathref id="projectLineBullet_0_0_1_8"/>
  </odc:condition>
  <odc:condition id="condProjectNoBullet_0_0_1_8">
    <odc:xpathref id="projectLineNoBullet_0_0_1_8"/>
  </odc:condition>
  <odc:condition id="condProjectBullet_0_0_2_0">
    <odc:xpathref id="projectLineBullet_0_0_2_0"/>
  </odc:condition>
  <odc:condition id="condProjectNoBullet_0_0_2_0">
    <odc:xpathref id="projectLineNoBullet_0_0_2_0"/>
  </odc:condition>
  <odc:condition id="condProjectBullet_0_0_2_1">
    <odc:xpathref id="projectLineBullet_0_0_2_1"/>
  </odc:condition>
  <odc:condition id="condProjectNoBullet_0_0_2_1">
    <odc:xpathref id="projectLineNoBullet_0_0_2_1"/>
  </odc:condition>
  <odc:condition id="condProjectBullet_0_1_0">
    <odc:xpathref id="projectLineBullet_0_1_0"/>
  </odc:condition>
  <odc:condition id="condProjectNoBullet_0_1_0">
    <odc:xpathref id="projectLineNoBullet_0_1_0"/>
  </odc:condition>
  <odc:condition id="condProjectBullet_0_1_1">
    <odc:xpathref id="projectLineBullet_0_1_1"/>
  </odc:condition>
  <odc:condition id="condProjectNoBullet_0_1_1">
    <odc:xpathref id="projectLineNoBullet_0_1_1"/>
  </odc:condition>
  <odc:condition id="condProjectBullet_0_1_2">
    <odc:xpathref id="projectLineBullet_0_1_2"/>
  </odc:condition>
  <odc:condition id="condProjectNoBullet_0_1_2">
    <odc:xpathref id="projectLineNoBullet_0_1_2"/>
  </odc:condition>
  <odc:condition id="condProjectBullet_0_1_0_0">
    <odc:xpathref id="projectLineBullet_0_1_0_0"/>
  </odc:condition>
  <odc:condition id="condProjectNoBullet_0_1_0_0">
    <odc:xpathref id="projectLineNoBullet_0_1_0_0"/>
  </odc:condition>
  <odc:condition id="condProjectBullet_0_1_0_1">
    <odc:xpathref id="projectLineBullet_0_1_0_1"/>
  </odc:condition>
  <odc:condition id="condProjectNoBullet_0_1_0_1">
    <odc:xpathref id="projectLineNoBullet_0_1_0_1"/>
  </odc:condition>
  <odc:condition id="condProjectBullet_0_1_0_2">
    <odc:xpathref id="projectLineBullet_0_1_0_2"/>
  </odc:condition>
  <odc:condition id="condProjectNoBullet_0_1_0_2">
    <odc:xpathref id="projectLineNoBullet_0_1_0_2"/>
  </odc:condition>
  <odc:condition id="condProjectBullet_0_1_1_0">
    <odc:xpathref id="projectLineBullet_0_1_1_0"/>
  </odc:condition>
  <odc:condition id="condProjectNoBullet_0_1_1_0">
    <odc:xpathref id="projectLineNoBullet_0_1_1_0"/>
  </odc:condition>
  <odc:condition id="condProjectBullet_0_1_1_1">
    <odc:xpathref id="projectLineBullet_0_1_1_1"/>
  </odc:condition>
  <odc:condition id="condProjectNoBullet_0_1_1_1">
    <odc:xpathref id="projectLineNoBullet_0_1_1_1"/>
  </odc:condition>
  <odc:condition id="condProjectBullet_0_1_1_2">
    <odc:xpathref id="projectLineBullet_0_1_1_2"/>
  </odc:condition>
  <odc:condition id="condProjectNoBullet_0_1_1_2">
    <odc:xpathref id="projectLineNoBullet_0_1_1_2"/>
  </odc:condition>
  <odc:condition id="condProjectBullet_0_1_1_3">
    <odc:xpathref id="projectLineBullet_0_1_1_3"/>
  </odc:condition>
  <odc:condition id="condProjectNoBullet_0_1_1_3">
    <odc:xpathref id="projectLineNoBullet_0_1_1_3"/>
  </odc:condition>
  <odc:condition id="condProjectBullet_0_1_1_4">
    <odc:xpathref id="projectLineBullet_0_1_1_4"/>
  </odc:condition>
  <odc:condition id="condProjectNoBullet_0_1_1_4">
    <odc:xpathref id="projectLineNoBullet_0_1_1_4"/>
  </odc:condition>
  <odc:condition id="condProjectBullet_0_1_1_5">
    <odc:xpathref id="projectLineBullet_0_1_1_5"/>
  </odc:condition>
  <odc:condition id="condProjectNoBullet_0_1_1_5">
    <odc:xpathref id="projectLineNoBullet_0_1_1_5"/>
  </odc:condition>
  <odc:condition id="condProjectBullet_0_1_1_6">
    <odc:xpathref id="projectLineBullet_0_1_1_6"/>
  </odc:condition>
  <odc:condition id="condProjectNoBullet_0_1_1_6">
    <odc:xpathref id="projectLineNoBullet_0_1_1_6"/>
  </odc:condition>
  <odc:condition id="condProjectBullet_0_1_1_7">
    <odc:xpathref id="projectLineBullet_0_1_1_7"/>
  </odc:condition>
  <odc:condition id="condProjectNoBullet_0_1_1_7">
    <odc:xpathref id="projectLineNoBullet_0_1_1_7"/>
  </odc:condition>
  <odc:condition id="condProjectBullet_0_1_1_8">
    <odc:xpathref id="projectLineBullet_0_1_1_8"/>
  </odc:condition>
  <odc:condition id="condProjectNoBullet_0_1_1_8">
    <odc:xpathref id="projectLineNoBullet_0_1_1_8"/>
  </odc:condition>
  <odc:condition id="condProjectBullet_0_1_1_9">
    <odc:xpathref id="projectLineBullet_0_1_1_9"/>
  </odc:condition>
  <odc:condition id="condProjectNoBullet_0_1_1_9">
    <odc:xpathref id="projectLineNoBullet_0_1_1_9"/>
  </odc:condition>
  <odc:condition id="condProjectBullet_0_1_2_0">
    <odc:xpathref id="projectLineBullet_0_1_2_0"/>
  </odc:condition>
  <odc:condition id="condProjectNoBullet_0_1_2_0">
    <odc:xpathref id="projectLineNoBullet_0_1_2_0"/>
  </odc:condition>
  <odc:condition id="condProjectBullet_0_1_2_1">
    <odc:xpathref id="projectLineBullet_0_1_2_1"/>
  </odc:condition>
  <odc:condition id="condProjectNoBullet_0_1_2_1">
    <odc:xpathref id="projectLineNoBullet_0_1_2_1"/>
  </odc:condition>
  <odc:condition id="condProjectBullet_0_1_2_2">
    <odc:xpathref id="projectLineBullet_0_1_2_2"/>
  </odc:condition>
  <odc:condition id="condProjectNoBullet_0_1_2_2">
    <odc:xpathref id="projectLineNoBullet_0_1_2_2"/>
  </odc:condition>
  <odc:condition id="condProjectBullet_0_1_2_3">
    <odc:xpathref id="projectLineBullet_0_1_2_3"/>
  </odc:condition>
  <odc:condition id="condProjectNoBullet_0_1_2_3">
    <odc:xpathref id="projectLineNoBullet_0_1_2_3"/>
  </odc:condition>
  <odc:condition id="condProjectBullet_0_1_2_4">
    <odc:xpathref id="projectLineBullet_0_1_2_4"/>
  </odc:condition>
  <odc:condition id="condProjectNoBullet_0_1_2_4">
    <odc:xpathref id="projectLineNoBullet_0_1_2_4"/>
  </odc:condition>
  <odc:condition id="condProjectBullet_0_1_2_5">
    <odc:xpathref id="projectLineBullet_0_1_2_5"/>
  </odc:condition>
  <odc:condition id="condProjectNoBullet_0_1_2_5">
    <odc:xpathref id="projectLineNoBullet_0_1_2_5"/>
  </odc:condition>
  <odc:condition id="condProjectBullet_0_1_2_6">
    <odc:xpathref id="projectLineBullet_0_1_2_6"/>
  </odc:condition>
  <odc:condition id="condProjectNoBullet_0_1_2_6">
    <odc:xpathref id="projectLineNoBullet_0_1_2_6"/>
  </odc:condition>
  <odc:condition id="condProjectBullet_0_1_2_7">
    <odc:xpathref id="projectLineBullet_0_1_2_7"/>
  </odc:condition>
  <odc:condition id="condProjectNoBullet_0_1_2_7">
    <odc:xpathref id="projectLineNoBullet_0_1_2_7"/>
  </odc:condition>
  <odc:condition id="condProjectBullet_0_2_0">
    <odc:xpathref id="projectLineBullet_0_2_0"/>
  </odc:condition>
  <odc:condition id="condProjectNoBullet_0_2_0">
    <odc:xpathref id="projectLineNoBullet_0_2_0"/>
  </odc:condition>
  <odc:condition id="condProjectBullet_0_2_1">
    <odc:xpathref id="projectLineBullet_0_2_1"/>
  </odc:condition>
  <odc:condition id="condProjectNoBullet_0_2_1">
    <odc:xpathref id="projectLineNoBullet_0_2_1"/>
  </odc:condition>
  <odc:condition id="condProjectBullet_0_2_2">
    <odc:xpathref id="projectLineBullet_0_2_2"/>
  </odc:condition>
  <odc:condition id="condProjectNoBullet_0_2_2">
    <odc:xpathref id="projectLineNoBullet_0_2_2"/>
  </odc:condition>
  <odc:condition id="condProjectBullet_0_2_0_0">
    <odc:xpathref id="projectLineBullet_0_2_0_0"/>
  </odc:condition>
  <odc:condition id="condProjectNoBullet_0_2_0_0">
    <odc:xpathref id="projectLineNoBullet_0_2_0_0"/>
  </odc:condition>
  <odc:condition id="condProjectBullet_0_2_0_1">
    <odc:xpathref id="projectLineBullet_0_2_0_1"/>
  </odc:condition>
  <odc:condition id="condProjectNoBullet_0_2_0_1">
    <odc:xpathref id="projectLineNoBullet_0_2_0_1"/>
  </odc:condition>
  <odc:condition id="condProjectBullet_0_2_0_2">
    <odc:xpathref id="projectLineBullet_0_2_0_2"/>
  </odc:condition>
  <odc:condition id="condProjectNoBullet_0_2_0_2">
    <odc:xpathref id="projectLineNoBullet_0_2_0_2"/>
  </odc:condition>
  <odc:condition id="condProjectBullet_0_2_0_3">
    <odc:xpathref id="projectLineBullet_0_2_0_3"/>
  </odc:condition>
  <odc:condition id="condProjectNoBullet_0_2_0_3">
    <odc:xpathref id="projectLineNoBullet_0_2_0_3"/>
  </odc:condition>
  <odc:condition id="condProjectBullet_0_2_0_4">
    <odc:xpathref id="projectLineBullet_0_2_0_4"/>
  </odc:condition>
  <odc:condition id="condProjectNoBullet_0_2_0_4">
    <odc:xpathref id="projectLineNoBullet_0_2_0_4"/>
  </odc:condition>
  <odc:condition id="condProjectBullet_0_2_0_5">
    <odc:xpathref id="projectLineBullet_0_2_0_5"/>
  </odc:condition>
  <odc:condition id="condProjectNoBullet_0_2_0_5">
    <odc:xpathref id="projectLineNoBullet_0_2_0_5"/>
  </odc:condition>
  <odc:condition id="condProjectBullet_0_2_1_0">
    <odc:xpathref id="projectLineBullet_0_2_1_0"/>
  </odc:condition>
  <odc:condition id="condProjectNoBullet_0_2_1_0">
    <odc:xpathref id="projectLineNoBullet_0_2_1_0"/>
  </odc:condition>
  <odc:condition id="condProjectBullet_0_2_1_1">
    <odc:xpathref id="projectLineBullet_0_2_1_1"/>
  </odc:condition>
  <odc:condition id="condProjectNoBullet_0_2_1_1">
    <odc:xpathref id="projectLineNoBullet_0_2_1_1"/>
  </odc:condition>
  <odc:condition id="condProjectBullet_0_2_1_2">
    <odc:xpathref id="projectLineBullet_0_2_1_2"/>
  </odc:condition>
  <odc:condition id="condProjectNoBullet_0_2_1_2">
    <odc:xpathref id="projectLineNoBullet_0_2_1_2"/>
  </odc:condition>
  <odc:condition id="condProjectBullet_0_2_1_3">
    <odc:xpathref id="projectLineBullet_0_2_1_3"/>
  </odc:condition>
  <odc:condition id="condProjectNoBullet_0_2_1_3">
    <odc:xpathref id="projectLineNoBullet_0_2_1_3"/>
  </odc:condition>
  <odc:condition id="condProjectBullet_0_2_1_4">
    <odc:xpathref id="projectLineBullet_0_2_1_4"/>
  </odc:condition>
  <odc:condition id="condProjectNoBullet_0_2_1_4">
    <odc:xpathref id="projectLineNoBullet_0_2_1_4"/>
  </odc:condition>
  <odc:condition id="condProjectBullet_0_2_1_5">
    <odc:xpathref id="projectLineBullet_0_2_1_5"/>
  </odc:condition>
  <odc:condition id="condProjectNoBullet_0_2_1_5">
    <odc:xpathref id="projectLineNoBullet_0_2_1_5"/>
  </odc:condition>
  <odc:condition id="condProjectBullet_0_2_2_0">
    <odc:xpathref id="projectLineBullet_0_2_2_0"/>
  </odc:condition>
  <odc:condition id="condProjectNoBullet_0_2_2_0">
    <odc:xpathref id="projectLineNoBullet_0_2_2_0"/>
  </odc:condition>
  <odc:condition id="condProjectBullet_0_2_2_1">
    <odc:xpathref id="projectLineBullet_0_2_2_1"/>
  </odc:condition>
  <odc:condition id="condProjectNoBullet_0_2_2_1">
    <odc:xpathref id="projectLineNoBullet_0_2_2_1"/>
  </odc:condition>
  <odc:condition id="condProjectBullet_0_2_2_2">
    <odc:xpathref id="projectLineBullet_0_2_2_2"/>
  </odc:condition>
  <odc:condition id="condProjectNoBullet_0_2_2_2">
    <odc:xpathref id="projectLineNoBullet_0_2_2_2"/>
  </odc:condition>
  <odc:condition id="condProjectBullet_0_2_2_3">
    <odc:xpathref id="projectLineBullet_0_2_2_3"/>
  </odc:condition>
  <odc:condition id="condProjectNoBullet_0_2_2_3">
    <odc:xpathref id="projectLineNoBullet_0_2_2_3"/>
  </odc:condition>
  <odc:condition id="condProjectBullet_0_2_2_4">
    <odc:xpathref id="projectLineBullet_0_2_2_4"/>
  </odc:condition>
  <odc:condition id="condProjectNoBullet_0_2_2_4">
    <odc:xpathref id="projectLineNoBullet_0_2_2_4"/>
  </odc:condition>
  <odc:condition id="condProjectBullet_0_2_2_5">
    <odc:xpathref id="projectLineBullet_0_2_2_5"/>
  </odc:condition>
  <odc:condition id="condProjectNoBullet_0_2_2_5">
    <odc:xpathref id="projectLineNoBullet_0_2_2_5"/>
  </odc:condition>
  <odc:condition id="condProjectBullet_0_2_2_6">
    <odc:xpathref id="projectLineBullet_0_2_2_6"/>
  </odc:condition>
  <odc:condition id="condProjectNoBullet_0_2_2_6">
    <odc:xpathref id="projectLineNoBullet_0_2_2_6"/>
  </odc:condition>
  <odc:condition id="condProjectBullet_0_2_2_7">
    <odc:xpathref id="projectLineBullet_0_2_2_7"/>
  </odc:condition>
  <odc:condition id="condProjectNoBullet_0_2_2_7">
    <odc:xpathref id="projectLineNoBullet_0_2_2_7"/>
  </odc:condition>
  <odc:condition id="condProjectBullet_0_2_2_8">
    <odc:xpathref id="projectLineBullet_0_2_2_8"/>
  </odc:condition>
  <odc:condition id="condProjectNoBullet_0_2_2_8">
    <odc:xpathref id="projectLineNoBullet_0_2_2_8"/>
  </odc:condition>
  <odc:condition id="condProjectBullet_0_3_0">
    <odc:xpathref id="projectLineBullet_0_3_0"/>
  </odc:condition>
  <odc:condition id="condProjectNoBullet_0_3_0">
    <odc:xpathref id="projectLineNoBullet_0_3_0"/>
  </odc:condition>
  <odc:condition id="condProjectBullet_0_3_1">
    <odc:xpathref id="projectLineBullet_0_3_1"/>
  </odc:condition>
  <odc:condition id="condProjectNoBullet_0_3_1">
    <odc:xpathref id="projectLineNoBullet_0_3_1"/>
  </odc:condition>
  <odc:condition id="condProjectBullet_0_3_2">
    <odc:xpathref id="projectLineBullet_0_3_2"/>
  </odc:condition>
  <odc:condition id="condProjectNoBullet_0_3_2">
    <odc:xpathref id="projectLineNoBullet_0_3_2"/>
  </odc:condition>
  <odc:condition id="condProjectBullet_0_3_0_0">
    <odc:xpathref id="projectLineBullet_0_3_0_0"/>
  </odc:condition>
  <odc:condition id="condProjectNoBullet_0_3_0_0">
    <odc:xpathref id="projectLineNoBullet_0_3_0_0"/>
  </odc:condition>
  <odc:condition id="condProjectBullet_0_3_1_0">
    <odc:xpathref id="projectLineBullet_0_3_1_0"/>
  </odc:condition>
  <odc:condition id="condProjectNoBullet_0_3_1_0">
    <odc:xpathref id="projectLineNoBullet_0_3_1_0"/>
  </odc:condition>
  <odc:condition id="condProjectBullet_0_3_1_1">
    <odc:xpathref id="projectLineBullet_0_3_1_1"/>
  </odc:condition>
  <odc:condition id="condProjectNoBullet_0_3_1_1">
    <odc:xpathref id="projectLineNoBullet_0_3_1_1"/>
  </odc:condition>
  <odc:condition id="condProjectBullet_0_3_1_2">
    <odc:xpathref id="projectLineBullet_0_3_1_2"/>
  </odc:condition>
  <odc:condition id="condProjectNoBullet_0_3_1_2">
    <odc:xpathref id="projectLineNoBullet_0_3_1_2"/>
  </odc:condition>
  <odc:condition id="condProjectBullet_0_3_1_3">
    <odc:xpathref id="projectLineBullet_0_3_1_3"/>
  </odc:condition>
  <odc:condition id="condProjectNoBullet_0_3_1_3">
    <odc:xpathref id="projectLineNoBullet_0_3_1_3"/>
  </odc:condition>
  <odc:condition id="condProjectBullet_0_3_1_4">
    <odc:xpathref id="projectLineBullet_0_3_1_4"/>
  </odc:condition>
  <odc:condition id="condProjectNoBullet_0_3_1_4">
    <odc:xpathref id="projectLineNoBullet_0_3_1_4"/>
  </odc:condition>
  <odc:condition id="condProjectBullet_0_3_1_5">
    <odc:xpathref id="projectLineBullet_0_3_1_5"/>
  </odc:condition>
  <odc:condition id="condProjectNoBullet_0_3_1_5">
    <odc:xpathref id="projectLineNoBullet_0_3_1_5"/>
  </odc:condition>
  <odc:condition id="condProjectBullet_0_3_2_0">
    <odc:xpathref id="projectLineBullet_0_3_2_0"/>
  </odc:condition>
  <odc:condition id="condProjectNoBullet_0_3_2_0">
    <odc:xpathref id="projectLineNoBullet_0_3_2_0"/>
  </odc:condition>
  <odc:condition id="condProjectBullet_0_3_2_1">
    <odc:xpathref id="projectLineBullet_0_3_2_1"/>
  </odc:condition>
  <odc:condition id="condProjectNoBullet_0_3_2_1">
    <odc:xpathref id="projectLineNoBullet_0_3_2_1"/>
  </odc:condition>
  <odc:condition id="condProjectBullet_0_3_2_2">
    <odc:xpathref id="projectLineBullet_0_3_2_2"/>
  </odc:condition>
  <odc:condition id="condProjectNoBullet_0_3_2_2">
    <odc:xpathref id="projectLineNoBullet_0_3_2_2"/>
  </odc:condition>
  <odc:condition id="condProjectBullet_0_3_2_3">
    <odc:xpathref id="projectLineBullet_0_3_2_3"/>
  </odc:condition>
  <odc:condition id="condProjectNoBullet_0_3_2_3">
    <odc:xpathref id="projectLineNoBullet_0_3_2_3"/>
  </odc:condition>
  <odc:condition id="condProjectBullet_0_4_0">
    <odc:xpathref id="projectLineBullet_0_4_0"/>
  </odc:condition>
  <odc:condition id="condProjectNoBullet_0_4_0">
    <odc:xpathref id="projectLineNoBullet_0_4_0"/>
  </odc:condition>
  <odc:condition id="condProjectBullet_0_4_1">
    <odc:xpathref id="projectLineBullet_0_4_1"/>
  </odc:condition>
  <odc:condition id="condProjectNoBullet_0_4_1">
    <odc:xpathref id="projectLineNoBullet_0_4_1"/>
  </odc:condition>
  <odc:condition id="condProjectBullet_0_4_2">
    <odc:xpathref id="projectLineBullet_0_4_2"/>
  </odc:condition>
  <odc:condition id="condProjectNoBullet_0_4_2">
    <odc:xpathref id="projectLineNoBullet_0_4_2"/>
  </odc:condition>
  <odc:condition id="condProjectBullet_0_4_0_0">
    <odc:xpathref id="projectLineBullet_0_4_0_0"/>
  </odc:condition>
  <odc:condition id="condProjectNoBullet_0_4_0_0">
    <odc:xpathref id="projectLineNoBullet_0_4_0_0"/>
  </odc:condition>
  <odc:condition id="condProjectBullet_0_4_1_0">
    <odc:xpathref id="projectLineBullet_0_4_1_0"/>
  </odc:condition>
  <odc:condition id="condProjectNoBullet_0_4_1_0">
    <odc:xpathref id="projectLineNoBullet_0_4_1_0"/>
  </odc:condition>
  <odc:condition id="condProjectBullet_0_4_1_1">
    <odc:xpathref id="projectLineBullet_0_4_1_1"/>
  </odc:condition>
  <odc:condition id="condProjectNoBullet_0_4_1_1">
    <odc:xpathref id="projectLineNoBullet_0_4_1_1"/>
  </odc:condition>
  <odc:condition id="condProjectBullet_0_4_1_2">
    <odc:xpathref id="projectLineBullet_0_4_1_2"/>
  </odc:condition>
  <odc:condition id="condProjectNoBullet_0_4_1_2">
    <odc:xpathref id="projectLineNoBullet_0_4_1_2"/>
  </odc:condition>
  <odc:condition id="condProjectBullet_0_4_1_3">
    <odc:xpathref id="projectLineBullet_0_4_1_3"/>
  </odc:condition>
  <odc:condition id="condProjectNoBullet_0_4_1_3">
    <odc:xpathref id="projectLineNoBullet_0_4_1_3"/>
  </odc:condition>
  <odc:condition id="condProjectBullet_0_4_2_0">
    <odc:xpathref id="projectLineBullet_0_4_2_0"/>
  </odc:condition>
  <odc:condition id="condProjectNoBullet_0_4_2_0">
    <odc:xpathref id="projectLineNoBullet_0_4_2_0"/>
  </odc:condition>
  <odc:condition id="condProjectBullet_0_4_2_1">
    <odc:xpathref id="projectLineBullet_0_4_2_1"/>
  </odc:condition>
  <odc:condition id="condProjectNoBullet_0_4_2_1">
    <odc:xpathref id="projectLineNoBullet_0_4_2_1"/>
  </odc:condition>
  <odc:condition id="condProjectBullet_0_4_2_2">
    <odc:xpathref id="projectLineBullet_0_4_2_2"/>
  </odc:condition>
  <odc:condition id="condProjectNoBullet_0_4_2_2">
    <odc:xpathref id="projectLineNoBullet_0_4_2_2"/>
  </odc:condition>
  <odc:condition id="condProjectBullet_0_4_2_3">
    <odc:xpathref id="projectLineBullet_0_4_2_3"/>
  </odc:condition>
  <odc:condition id="condProjectNoBullet_0_4_2_3">
    <odc:xpathref id="projectLineNoBullet_0_4_2_3"/>
  </odc:condition>
  <odc:condition id="condProjectBullet_0_4_2_4">
    <odc:xpathref id="projectLineBullet_0_4_2_4"/>
  </odc:condition>
  <odc:condition id="condProjectNoBullet_0_4_2_4">
    <odc:xpathref id="projectLineNoBullet_0_4_2_4"/>
  </odc:condition>
  <odc:condition id="condProjectBullet_0_5_0">
    <odc:xpathref id="projectLineBullet_0_5_0"/>
  </odc:condition>
  <odc:condition id="condProjectNoBullet_0_5_0">
    <odc:xpathref id="projectLineNoBullet_0_5_0"/>
  </odc:condition>
  <odc:condition id="condProjectBullet_0_5_1">
    <odc:xpathref id="projectLineBullet_0_5_1"/>
  </odc:condition>
  <odc:condition id="condProjectNoBullet_0_5_1">
    <odc:xpathref id="projectLineNoBullet_0_5_1"/>
  </odc:condition>
  <odc:condition id="condProjectBullet_0_5_2">
    <odc:xpathref id="projectLineBullet_0_5_2"/>
  </odc:condition>
  <odc:condition id="condProjectNoBullet_0_5_2">
    <odc:xpathref id="projectLineNoBullet_0_5_2"/>
  </odc:condition>
  <odc:condition id="condProjectBullet_0_5_0_0">
    <odc:xpathref id="projectLineBullet_0_5_0_0"/>
  </odc:condition>
  <odc:condition id="condProjectNoBullet_0_5_0_0">
    <odc:xpathref id="projectLineNoBullet_0_5_0_0"/>
  </odc:condition>
  <odc:condition id="condProjectBullet_0_5_1_0">
    <odc:xpathref id="projectLineBullet_0_5_1_0"/>
  </odc:condition>
  <odc:condition id="condProjectNoBullet_0_5_1_0">
    <odc:xpathref id="projectLineNoBullet_0_5_1_0"/>
  </odc:condition>
  <odc:condition id="condProjectBullet_0_5_1_1">
    <odc:xpathref id="projectLineBullet_0_5_1_1"/>
  </odc:condition>
  <odc:condition id="condProjectNoBullet_0_5_1_1">
    <odc:xpathref id="projectLineNoBullet_0_5_1_1"/>
  </odc:condition>
  <odc:condition id="condProjectBullet_0_5_1_2">
    <odc:xpathref id="projectLineBullet_0_5_1_2"/>
  </odc:condition>
  <odc:condition id="condProjectNoBullet_0_5_1_2">
    <odc:xpathref id="projectLineNoBullet_0_5_1_2"/>
  </odc:condition>
  <odc:condition id="condProjectBullet_0_5_2_0">
    <odc:xpathref id="projectLineBullet_0_5_2_0"/>
  </odc:condition>
  <odc:condition id="condProjectNoBullet_0_5_2_0">
    <odc:xpathref id="projectLineNoBullet_0_5_2_0"/>
  </odc:condition>
  <odc:condition id="condProjectBullet_0_5_2_1">
    <odc:xpathref id="projectLineBullet_0_5_2_1"/>
  </odc:condition>
  <odc:condition id="condProjectNoBullet_0_5_2_1">
    <odc:xpathref id="projectLineNoBullet_0_5_2_1"/>
  </odc:condition>
  <odc:condition id="condProjectBullet_0_5_2_2">
    <odc:xpathref id="projectLineBullet_0_5_2_2"/>
  </odc:condition>
  <odc:condition id="condProjectNoBullet_0_5_2_2">
    <odc:xpathref id="projectLineNoBullet_0_5_2_2"/>
  </odc:condition>
  <odc:condition id="condProjectBullet_0_5_2_3">
    <odc:xpathref id="projectLineBullet_0_5_2_3"/>
  </odc:condition>
  <odc:condition id="condProjectNoBullet_0_5_2_3">
    <odc:xpathref id="projectLineNoBullet_0_5_2_3"/>
  </odc:condition>
  <odc:condition id="condProjectBullet_0_5_2_4">
    <odc:xpathref id="projectLineBullet_0_5_2_4"/>
  </odc:condition>
  <odc:condition id="condProjectNoBullet_0_5_2_4">
    <odc:xpathref id="projectLineNoBullet_0_5_2_4"/>
  </odc:condition>
  <odc:condition id="condProjectBullet_0_6_0">
    <odc:xpathref id="projectLineBullet_0_6_0"/>
  </odc:condition>
  <odc:condition id="condProjectNoBullet_0_6_0">
    <odc:xpathref id="projectLineNoBullet_0_6_0"/>
  </odc:condition>
  <odc:condition id="condProjectBullet_0_6_1">
    <odc:xpathref id="projectLineBullet_0_6_1"/>
  </odc:condition>
  <odc:condition id="condProjectNoBullet_0_6_1">
    <odc:xpathref id="projectLineNoBullet_0_6_1"/>
  </odc:condition>
  <odc:condition id="condProjectBullet_0_6_2">
    <odc:xpathref id="projectLineBullet_0_6_2"/>
  </odc:condition>
  <odc:condition id="condProjectNoBullet_0_6_2">
    <odc:xpathref id="projectLineNoBullet_0_6_2"/>
  </odc:condition>
  <odc:condition id="condProjectBullet_0_6_0_0">
    <odc:xpathref id="projectLineBullet_0_6_0_0"/>
  </odc:condition>
  <odc:condition id="condProjectNoBullet_0_6_0_0">
    <odc:xpathref id="projectLineNoBullet_0_6_0_0"/>
  </odc:condition>
  <odc:condition id="condProjectBullet_0_6_0_1">
    <odc:xpathref id="projectLineBullet_0_6_0_1"/>
  </odc:condition>
  <odc:condition id="condProjectNoBullet_0_6_0_1">
    <odc:xpathref id="projectLineNoBullet_0_6_0_1"/>
  </odc:condition>
  <odc:condition id="condProjectBullet_0_6_1_0">
    <odc:xpathref id="projectLineBullet_0_6_1_0"/>
  </odc:condition>
  <odc:condition id="condProjectNoBullet_0_6_1_0">
    <odc:xpathref id="projectLineNoBullet_0_6_1_0"/>
  </odc:condition>
  <odc:condition id="condProjectBullet_0_6_1_1">
    <odc:xpathref id="projectLineBullet_0_6_1_1"/>
  </odc:condition>
  <odc:condition id="condProjectNoBullet_0_6_1_1">
    <odc:xpathref id="projectLineNoBullet_0_6_1_1"/>
  </odc:condition>
  <odc:condition id="condProjectBullet_0_6_1_2">
    <odc:xpathref id="projectLineBullet_0_6_1_2"/>
  </odc:condition>
  <odc:condition id="condProjectNoBullet_0_6_1_2">
    <odc:xpathref id="projectLineNoBullet_0_6_1_2"/>
  </odc:condition>
  <odc:condition id="condProjectBullet_0_6_2_0">
    <odc:xpathref id="projectLineBullet_0_6_2_0"/>
  </odc:condition>
  <odc:condition id="condProjectNoBullet_0_6_2_0">
    <odc:xpathref id="projectLineNoBullet_0_6_2_0"/>
  </odc:condition>
  <odc:condition id="condProjectBullet_0_6_2_1">
    <odc:xpathref id="projectLineBullet_0_6_2_1"/>
  </odc:condition>
  <odc:condition id="condProjectNoBullet_0_6_2_1">
    <odc:xpathref id="projectLineNoBullet_0_6_2_1"/>
  </odc:condition>
  <odc:condition id="condProjectBullet_0_6_2_2">
    <odc:xpathref id="projectLineBullet_0_6_2_2"/>
  </odc:condition>
  <odc:condition id="condProjectNoBullet_0_6_2_2">
    <odc:xpathref id="projectLineNoBullet_0_6_2_2"/>
  </odc:condition>
  <odc:condition id="condProjectBullet_0_6_2_3">
    <odc:xpathref id="projectLineBullet_0_6_2_3"/>
  </odc:condition>
  <odc:condition id="condProjectNoBullet_0_6_2_3">
    <odc:xpathref id="projectLineNoBullet_0_6_2_3"/>
  </odc:condition>
  <odc:condition id="condProjectBullet_0_7_0">
    <odc:xpathref id="projectLineBullet_0_7_0"/>
  </odc:condition>
  <odc:condition id="condProjectNoBullet_0_7_0">
    <odc:xpathref id="projectLineNoBullet_0_7_0"/>
  </odc:condition>
  <odc:condition id="condProjectBullet_0_7_1">
    <odc:xpathref id="projectLineBullet_0_7_1"/>
  </odc:condition>
  <odc:condition id="condProjectNoBullet_0_7_1">
    <odc:xpathref id="projectLineNoBullet_0_7_1"/>
  </odc:condition>
  <odc:condition id="condProjectBullet_0_7_2">
    <odc:xpathref id="projectLineBullet_0_7_2"/>
  </odc:condition>
  <odc:condition id="condProjectNoBullet_0_7_2">
    <odc:xpathref id="projectLineNoBullet_0_7_2"/>
  </odc:condition>
  <odc:condition id="condProjectBullet_0_7_0_0">
    <odc:xpathref id="projectLineBullet_0_7_0_0"/>
  </odc:condition>
  <odc:condition id="condProjectNoBullet_0_7_0_0">
    <odc:xpathref id="projectLineNoBullet_0_7_0_0"/>
  </odc:condition>
  <odc:condition id="condProjectBullet_0_7_1_0">
    <odc:xpathref id="projectLineBullet_0_7_1_0"/>
  </odc:condition>
  <odc:condition id="condProjectNoBullet_0_7_1_0">
    <odc:xpathref id="projectLineNoBullet_0_7_1_0"/>
  </odc:condition>
  <odc:condition id="condProjectBullet_0_7_1_1">
    <odc:xpathref id="projectLineBullet_0_7_1_1"/>
  </odc:condition>
  <odc:condition id="condProjectNoBullet_0_7_1_1">
    <odc:xpathref id="projectLineNoBullet_0_7_1_1"/>
  </odc:condition>
  <odc:condition id="condProjectBullet_0_7_1_2">
    <odc:xpathref id="projectLineBullet_0_7_1_2"/>
  </odc:condition>
  <odc:condition id="condProjectNoBullet_0_7_1_2">
    <odc:xpathref id="projectLineNoBullet_0_7_1_2"/>
  </odc:condition>
  <odc:condition id="condProjectBullet_0_7_1_3">
    <odc:xpathref id="projectLineBullet_0_7_1_3"/>
  </odc:condition>
  <odc:condition id="condProjectNoBullet_0_7_1_3">
    <odc:xpathref id="projectLineNoBullet_0_7_1_3"/>
  </odc:condition>
  <odc:condition id="condProjectBullet_0_7_1_4">
    <odc:xpathref id="projectLineBullet_0_7_1_4"/>
  </odc:condition>
  <odc:condition id="condProjectNoBullet_0_7_1_4">
    <odc:xpathref id="projectLineNoBullet_0_7_1_4"/>
  </odc:condition>
  <odc:condition id="condProjectBullet_0_7_1_5">
    <odc:xpathref id="projectLineBullet_0_7_1_5"/>
  </odc:condition>
  <odc:condition id="condProjectNoBullet_0_7_1_5">
    <odc:xpathref id="projectLineNoBullet_0_7_1_5"/>
  </odc:condition>
  <odc:condition id="condProjectBullet_0_7_1_6">
    <odc:xpathref id="projectLineBullet_0_7_1_6"/>
  </odc:condition>
  <odc:condition id="condProjectNoBullet_0_7_1_6">
    <odc:xpathref id="projectLineNoBullet_0_7_1_6"/>
  </odc:condition>
  <odc:condition id="condProjectBullet_0_7_1_7">
    <odc:xpathref id="projectLineBullet_0_7_1_7"/>
  </odc:condition>
  <odc:condition id="condProjectNoBullet_0_7_1_7">
    <odc:xpathref id="projectLineNoBullet_0_7_1_7"/>
  </odc:condition>
  <odc:condition id="condProjectBullet_0_7_2_0">
    <odc:xpathref id="projectLineBullet_0_7_2_0"/>
  </odc:condition>
  <odc:condition id="condProjectNoBullet_0_7_2_0">
    <odc:xpathref id="projectLineNoBullet_0_7_2_0"/>
  </odc:condition>
  <odc:condition id="condProjectBullet_0_7_2_1">
    <odc:xpathref id="projectLineBullet_0_7_2_1"/>
  </odc:condition>
  <odc:condition id="condProjectNoBullet_0_7_2_1">
    <odc:xpathref id="projectLineNoBullet_0_7_2_1"/>
  </odc:condition>
  <odc:condition id="condProjectBullet_0_7_2_2">
    <odc:xpathref id="projectLineBullet_0_7_2_2"/>
  </odc:condition>
  <odc:condition id="condProjectNoBullet_0_7_2_2">
    <odc:xpathref id="projectLineNoBullet_0_7_2_2"/>
  </odc:condition>
</odc:conditions>
</file>

<file path=customXml/item7.xml><?xml version="1.0" encoding="utf-8"?>
<odi:component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customXml/item8.xml><?xml version="1.0" encoding="utf-8"?>
<ct:contentTypeSchema xmlns:ct="http://schemas.microsoft.com/office/2006/metadata/contentType" xmlns:ma="http://schemas.microsoft.com/office/2006/metadata/properties/metaAttributes" ct:_="" ma:_="" ma:contentTypeName="Dokument" ma:contentTypeID="0x010100467CA10FBFE121499552314AA1AA070F" ma:contentTypeVersion="0" ma:contentTypeDescription="Ein neues Dokument erstellen." ma:contentTypeScope="" ma:versionID="0062062f9b303e1272815cbfdc1b1d7a">
  <xsd:schema xmlns:xsd="http://www.w3.org/2001/XMLSchema" xmlns:xs="http://www.w3.org/2001/XMLSchema" xmlns:p="http://schemas.microsoft.com/office/2006/metadata/properties" xmlns:ns2="bfc9006a-8361-44ed-aefc-d3a45cc91e51" targetNamespace="http://schemas.microsoft.com/office/2006/metadata/properties" ma:root="true" ma:fieldsID="7df33e33eeb921444a55913052fc2d0f" ns2:_="">
    <xsd:import namespace="bfc9006a-8361-44ed-aefc-d3a45cc91e5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c9006a-8361-44ed-aefc-d3a45cc91e51"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C666D6-7AC9-4697-9973-099F90D274D5}">
  <ds:schemaRefs>
    <ds:schemaRef ds:uri="http://schemas.microsoft.com/sharepoint/v3/contenttype/forms"/>
  </ds:schemaRefs>
</ds:datastoreItem>
</file>

<file path=customXml/itemProps2.xml><?xml version="1.0" encoding="utf-8"?>
<ds:datastoreItem xmlns:ds="http://schemas.openxmlformats.org/officeDocument/2006/customXml" ds:itemID="{C62F201E-ED20-493E-8752-209E1D95498E}">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13792969-13E2-4AC2-A76A-D59F53272E0C}">
  <ds:schemaRefs/>
</ds:datastoreItem>
</file>

<file path=customXml/itemProps4.xml><?xml version="1.0" encoding="utf-8"?>
<ds:datastoreItem xmlns:ds="http://schemas.openxmlformats.org/officeDocument/2006/customXml" ds:itemID="{E13C939B-6A53-4B04-AE5B-79456D3A8C99}">
  <ds:schemaRefs>
    <ds:schemaRef ds:uri="http://schemas.microsoft.com/office/2006/metadata/properties"/>
    <ds:schemaRef ds:uri="http://schemas.microsoft.com/office/infopath/2007/PartnerControls"/>
    <ds:schemaRef ds:uri="bfc9006a-8361-44ed-aefc-d3a45cc91e51"/>
  </ds:schemaRefs>
</ds:datastoreItem>
</file>

<file path=customXml/itemProps5.xml><?xml version="1.0" encoding="utf-8"?>
<ds:datastoreItem xmlns:ds="http://schemas.openxmlformats.org/officeDocument/2006/customXml" ds:itemID="{1F51862F-E61C-4D01-88BD-3113BE0CF97A}">
  <ds:schemaRefs>
    <ds:schemaRef ds:uri="http://schemas.microsoft.com/sharepoint/events"/>
  </ds:schemaRefs>
</ds:datastoreItem>
</file>

<file path=customXml/itemProps6.xml><?xml version="1.0" encoding="utf-8"?>
<ds:datastoreItem xmlns:ds="http://schemas.openxmlformats.org/officeDocument/2006/customXml" ds:itemID="{1DF05BD9-9FC9-4E7E-940B-7ABB042DF002}">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7.xml><?xml version="1.0" encoding="utf-8"?>
<ds:datastoreItem xmlns:ds="http://schemas.openxmlformats.org/officeDocument/2006/customXml" ds:itemID="{C706C6F7-5B5D-4813-A383-2C71CA389CE1}">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8.xml><?xml version="1.0" encoding="utf-8"?>
<ds:datastoreItem xmlns:ds="http://schemas.openxmlformats.org/officeDocument/2006/customXml" ds:itemID="{D316C47B-3752-4BA5-88AE-63605C7321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c9006a-8361-44ed-aefc-d3a45cc91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Angebotsvorlage_DE_final_2012-06-26</Template>
  <TotalTime>433</TotalTime>
  <Pages>5</Pages>
  <Words>952</Words>
  <Characters>5236</Characters>
  <Application>Microsoft Office Word</Application>
  <DocSecurity>0</DocSecurity>
  <Lines>43</Lines>
  <Paragraphs>12</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adesso AG</Company>
  <LinksUpToDate>false</LinksUpToDate>
  <CharactersWithSpaces>6176</CharactersWithSpaces>
  <SharedDoc>false</SharedDoc>
  <HLinks>
    <vt:vector size="228" baseType="variant">
      <vt:variant>
        <vt:i4>1703998</vt:i4>
      </vt:variant>
      <vt:variant>
        <vt:i4>230</vt:i4>
      </vt:variant>
      <vt:variant>
        <vt:i4>0</vt:i4>
      </vt:variant>
      <vt:variant>
        <vt:i4>5</vt:i4>
      </vt:variant>
      <vt:variant>
        <vt:lpwstr/>
      </vt:variant>
      <vt:variant>
        <vt:lpwstr>_Toc288732701</vt:lpwstr>
      </vt:variant>
      <vt:variant>
        <vt:i4>1703998</vt:i4>
      </vt:variant>
      <vt:variant>
        <vt:i4>224</vt:i4>
      </vt:variant>
      <vt:variant>
        <vt:i4>0</vt:i4>
      </vt:variant>
      <vt:variant>
        <vt:i4>5</vt:i4>
      </vt:variant>
      <vt:variant>
        <vt:lpwstr/>
      </vt:variant>
      <vt:variant>
        <vt:lpwstr>_Toc288732700</vt:lpwstr>
      </vt:variant>
      <vt:variant>
        <vt:i4>1245247</vt:i4>
      </vt:variant>
      <vt:variant>
        <vt:i4>218</vt:i4>
      </vt:variant>
      <vt:variant>
        <vt:i4>0</vt:i4>
      </vt:variant>
      <vt:variant>
        <vt:i4>5</vt:i4>
      </vt:variant>
      <vt:variant>
        <vt:lpwstr/>
      </vt:variant>
      <vt:variant>
        <vt:lpwstr>_Toc288732699</vt:lpwstr>
      </vt:variant>
      <vt:variant>
        <vt:i4>1245247</vt:i4>
      </vt:variant>
      <vt:variant>
        <vt:i4>212</vt:i4>
      </vt:variant>
      <vt:variant>
        <vt:i4>0</vt:i4>
      </vt:variant>
      <vt:variant>
        <vt:i4>5</vt:i4>
      </vt:variant>
      <vt:variant>
        <vt:lpwstr/>
      </vt:variant>
      <vt:variant>
        <vt:lpwstr>_Toc288732698</vt:lpwstr>
      </vt:variant>
      <vt:variant>
        <vt:i4>1245247</vt:i4>
      </vt:variant>
      <vt:variant>
        <vt:i4>206</vt:i4>
      </vt:variant>
      <vt:variant>
        <vt:i4>0</vt:i4>
      </vt:variant>
      <vt:variant>
        <vt:i4>5</vt:i4>
      </vt:variant>
      <vt:variant>
        <vt:lpwstr/>
      </vt:variant>
      <vt:variant>
        <vt:lpwstr>_Toc288732697</vt:lpwstr>
      </vt:variant>
      <vt:variant>
        <vt:i4>1245247</vt:i4>
      </vt:variant>
      <vt:variant>
        <vt:i4>200</vt:i4>
      </vt:variant>
      <vt:variant>
        <vt:i4>0</vt:i4>
      </vt:variant>
      <vt:variant>
        <vt:i4>5</vt:i4>
      </vt:variant>
      <vt:variant>
        <vt:lpwstr/>
      </vt:variant>
      <vt:variant>
        <vt:lpwstr>_Toc288732696</vt:lpwstr>
      </vt:variant>
      <vt:variant>
        <vt:i4>1245247</vt:i4>
      </vt:variant>
      <vt:variant>
        <vt:i4>194</vt:i4>
      </vt:variant>
      <vt:variant>
        <vt:i4>0</vt:i4>
      </vt:variant>
      <vt:variant>
        <vt:i4>5</vt:i4>
      </vt:variant>
      <vt:variant>
        <vt:lpwstr/>
      </vt:variant>
      <vt:variant>
        <vt:lpwstr>_Toc288732695</vt:lpwstr>
      </vt:variant>
      <vt:variant>
        <vt:i4>1245247</vt:i4>
      </vt:variant>
      <vt:variant>
        <vt:i4>188</vt:i4>
      </vt:variant>
      <vt:variant>
        <vt:i4>0</vt:i4>
      </vt:variant>
      <vt:variant>
        <vt:i4>5</vt:i4>
      </vt:variant>
      <vt:variant>
        <vt:lpwstr/>
      </vt:variant>
      <vt:variant>
        <vt:lpwstr>_Toc288732694</vt:lpwstr>
      </vt:variant>
      <vt:variant>
        <vt:i4>1245247</vt:i4>
      </vt:variant>
      <vt:variant>
        <vt:i4>182</vt:i4>
      </vt:variant>
      <vt:variant>
        <vt:i4>0</vt:i4>
      </vt:variant>
      <vt:variant>
        <vt:i4>5</vt:i4>
      </vt:variant>
      <vt:variant>
        <vt:lpwstr/>
      </vt:variant>
      <vt:variant>
        <vt:lpwstr>_Toc288732693</vt:lpwstr>
      </vt:variant>
      <vt:variant>
        <vt:i4>1245247</vt:i4>
      </vt:variant>
      <vt:variant>
        <vt:i4>176</vt:i4>
      </vt:variant>
      <vt:variant>
        <vt:i4>0</vt:i4>
      </vt:variant>
      <vt:variant>
        <vt:i4>5</vt:i4>
      </vt:variant>
      <vt:variant>
        <vt:lpwstr/>
      </vt:variant>
      <vt:variant>
        <vt:lpwstr>_Toc288732692</vt:lpwstr>
      </vt:variant>
      <vt:variant>
        <vt:i4>1245247</vt:i4>
      </vt:variant>
      <vt:variant>
        <vt:i4>170</vt:i4>
      </vt:variant>
      <vt:variant>
        <vt:i4>0</vt:i4>
      </vt:variant>
      <vt:variant>
        <vt:i4>5</vt:i4>
      </vt:variant>
      <vt:variant>
        <vt:lpwstr/>
      </vt:variant>
      <vt:variant>
        <vt:lpwstr>_Toc288732691</vt:lpwstr>
      </vt:variant>
      <vt:variant>
        <vt:i4>1245247</vt:i4>
      </vt:variant>
      <vt:variant>
        <vt:i4>164</vt:i4>
      </vt:variant>
      <vt:variant>
        <vt:i4>0</vt:i4>
      </vt:variant>
      <vt:variant>
        <vt:i4>5</vt:i4>
      </vt:variant>
      <vt:variant>
        <vt:lpwstr/>
      </vt:variant>
      <vt:variant>
        <vt:lpwstr>_Toc288732690</vt:lpwstr>
      </vt:variant>
      <vt:variant>
        <vt:i4>1179711</vt:i4>
      </vt:variant>
      <vt:variant>
        <vt:i4>158</vt:i4>
      </vt:variant>
      <vt:variant>
        <vt:i4>0</vt:i4>
      </vt:variant>
      <vt:variant>
        <vt:i4>5</vt:i4>
      </vt:variant>
      <vt:variant>
        <vt:lpwstr/>
      </vt:variant>
      <vt:variant>
        <vt:lpwstr>_Toc288732689</vt:lpwstr>
      </vt:variant>
      <vt:variant>
        <vt:i4>1179711</vt:i4>
      </vt:variant>
      <vt:variant>
        <vt:i4>152</vt:i4>
      </vt:variant>
      <vt:variant>
        <vt:i4>0</vt:i4>
      </vt:variant>
      <vt:variant>
        <vt:i4>5</vt:i4>
      </vt:variant>
      <vt:variant>
        <vt:lpwstr/>
      </vt:variant>
      <vt:variant>
        <vt:lpwstr>_Toc288732688</vt:lpwstr>
      </vt:variant>
      <vt:variant>
        <vt:i4>1179711</vt:i4>
      </vt:variant>
      <vt:variant>
        <vt:i4>146</vt:i4>
      </vt:variant>
      <vt:variant>
        <vt:i4>0</vt:i4>
      </vt:variant>
      <vt:variant>
        <vt:i4>5</vt:i4>
      </vt:variant>
      <vt:variant>
        <vt:lpwstr/>
      </vt:variant>
      <vt:variant>
        <vt:lpwstr>_Toc288732687</vt:lpwstr>
      </vt:variant>
      <vt:variant>
        <vt:i4>1179711</vt:i4>
      </vt:variant>
      <vt:variant>
        <vt:i4>140</vt:i4>
      </vt:variant>
      <vt:variant>
        <vt:i4>0</vt:i4>
      </vt:variant>
      <vt:variant>
        <vt:i4>5</vt:i4>
      </vt:variant>
      <vt:variant>
        <vt:lpwstr/>
      </vt:variant>
      <vt:variant>
        <vt:lpwstr>_Toc288732686</vt:lpwstr>
      </vt:variant>
      <vt:variant>
        <vt:i4>1179711</vt:i4>
      </vt:variant>
      <vt:variant>
        <vt:i4>134</vt:i4>
      </vt:variant>
      <vt:variant>
        <vt:i4>0</vt:i4>
      </vt:variant>
      <vt:variant>
        <vt:i4>5</vt:i4>
      </vt:variant>
      <vt:variant>
        <vt:lpwstr/>
      </vt:variant>
      <vt:variant>
        <vt:lpwstr>_Toc288732685</vt:lpwstr>
      </vt:variant>
      <vt:variant>
        <vt:i4>1179711</vt:i4>
      </vt:variant>
      <vt:variant>
        <vt:i4>128</vt:i4>
      </vt:variant>
      <vt:variant>
        <vt:i4>0</vt:i4>
      </vt:variant>
      <vt:variant>
        <vt:i4>5</vt:i4>
      </vt:variant>
      <vt:variant>
        <vt:lpwstr/>
      </vt:variant>
      <vt:variant>
        <vt:lpwstr>_Toc288732684</vt:lpwstr>
      </vt:variant>
      <vt:variant>
        <vt:i4>1179711</vt:i4>
      </vt:variant>
      <vt:variant>
        <vt:i4>122</vt:i4>
      </vt:variant>
      <vt:variant>
        <vt:i4>0</vt:i4>
      </vt:variant>
      <vt:variant>
        <vt:i4>5</vt:i4>
      </vt:variant>
      <vt:variant>
        <vt:lpwstr/>
      </vt:variant>
      <vt:variant>
        <vt:lpwstr>_Toc288732683</vt:lpwstr>
      </vt:variant>
      <vt:variant>
        <vt:i4>1179711</vt:i4>
      </vt:variant>
      <vt:variant>
        <vt:i4>116</vt:i4>
      </vt:variant>
      <vt:variant>
        <vt:i4>0</vt:i4>
      </vt:variant>
      <vt:variant>
        <vt:i4>5</vt:i4>
      </vt:variant>
      <vt:variant>
        <vt:lpwstr/>
      </vt:variant>
      <vt:variant>
        <vt:lpwstr>_Toc288732682</vt:lpwstr>
      </vt:variant>
      <vt:variant>
        <vt:i4>1179711</vt:i4>
      </vt:variant>
      <vt:variant>
        <vt:i4>110</vt:i4>
      </vt:variant>
      <vt:variant>
        <vt:i4>0</vt:i4>
      </vt:variant>
      <vt:variant>
        <vt:i4>5</vt:i4>
      </vt:variant>
      <vt:variant>
        <vt:lpwstr/>
      </vt:variant>
      <vt:variant>
        <vt:lpwstr>_Toc288732681</vt:lpwstr>
      </vt:variant>
      <vt:variant>
        <vt:i4>1179711</vt:i4>
      </vt:variant>
      <vt:variant>
        <vt:i4>104</vt:i4>
      </vt:variant>
      <vt:variant>
        <vt:i4>0</vt:i4>
      </vt:variant>
      <vt:variant>
        <vt:i4>5</vt:i4>
      </vt:variant>
      <vt:variant>
        <vt:lpwstr/>
      </vt:variant>
      <vt:variant>
        <vt:lpwstr>_Toc288732680</vt:lpwstr>
      </vt:variant>
      <vt:variant>
        <vt:i4>1900607</vt:i4>
      </vt:variant>
      <vt:variant>
        <vt:i4>98</vt:i4>
      </vt:variant>
      <vt:variant>
        <vt:i4>0</vt:i4>
      </vt:variant>
      <vt:variant>
        <vt:i4>5</vt:i4>
      </vt:variant>
      <vt:variant>
        <vt:lpwstr/>
      </vt:variant>
      <vt:variant>
        <vt:lpwstr>_Toc288732679</vt:lpwstr>
      </vt:variant>
      <vt:variant>
        <vt:i4>1900607</vt:i4>
      </vt:variant>
      <vt:variant>
        <vt:i4>92</vt:i4>
      </vt:variant>
      <vt:variant>
        <vt:i4>0</vt:i4>
      </vt:variant>
      <vt:variant>
        <vt:i4>5</vt:i4>
      </vt:variant>
      <vt:variant>
        <vt:lpwstr/>
      </vt:variant>
      <vt:variant>
        <vt:lpwstr>_Toc288732678</vt:lpwstr>
      </vt:variant>
      <vt:variant>
        <vt:i4>1900607</vt:i4>
      </vt:variant>
      <vt:variant>
        <vt:i4>86</vt:i4>
      </vt:variant>
      <vt:variant>
        <vt:i4>0</vt:i4>
      </vt:variant>
      <vt:variant>
        <vt:i4>5</vt:i4>
      </vt:variant>
      <vt:variant>
        <vt:lpwstr/>
      </vt:variant>
      <vt:variant>
        <vt:lpwstr>_Toc288732677</vt:lpwstr>
      </vt:variant>
      <vt:variant>
        <vt:i4>1900607</vt:i4>
      </vt:variant>
      <vt:variant>
        <vt:i4>80</vt:i4>
      </vt:variant>
      <vt:variant>
        <vt:i4>0</vt:i4>
      </vt:variant>
      <vt:variant>
        <vt:i4>5</vt:i4>
      </vt:variant>
      <vt:variant>
        <vt:lpwstr/>
      </vt:variant>
      <vt:variant>
        <vt:lpwstr>_Toc288732676</vt:lpwstr>
      </vt:variant>
      <vt:variant>
        <vt:i4>1900607</vt:i4>
      </vt:variant>
      <vt:variant>
        <vt:i4>74</vt:i4>
      </vt:variant>
      <vt:variant>
        <vt:i4>0</vt:i4>
      </vt:variant>
      <vt:variant>
        <vt:i4>5</vt:i4>
      </vt:variant>
      <vt:variant>
        <vt:lpwstr/>
      </vt:variant>
      <vt:variant>
        <vt:lpwstr>_Toc288732675</vt:lpwstr>
      </vt:variant>
      <vt:variant>
        <vt:i4>1900607</vt:i4>
      </vt:variant>
      <vt:variant>
        <vt:i4>68</vt:i4>
      </vt:variant>
      <vt:variant>
        <vt:i4>0</vt:i4>
      </vt:variant>
      <vt:variant>
        <vt:i4>5</vt:i4>
      </vt:variant>
      <vt:variant>
        <vt:lpwstr/>
      </vt:variant>
      <vt:variant>
        <vt:lpwstr>_Toc288732674</vt:lpwstr>
      </vt:variant>
      <vt:variant>
        <vt:i4>1900607</vt:i4>
      </vt:variant>
      <vt:variant>
        <vt:i4>62</vt:i4>
      </vt:variant>
      <vt:variant>
        <vt:i4>0</vt:i4>
      </vt:variant>
      <vt:variant>
        <vt:i4>5</vt:i4>
      </vt:variant>
      <vt:variant>
        <vt:lpwstr/>
      </vt:variant>
      <vt:variant>
        <vt:lpwstr>_Toc288732673</vt:lpwstr>
      </vt:variant>
      <vt:variant>
        <vt:i4>1900607</vt:i4>
      </vt:variant>
      <vt:variant>
        <vt:i4>56</vt:i4>
      </vt:variant>
      <vt:variant>
        <vt:i4>0</vt:i4>
      </vt:variant>
      <vt:variant>
        <vt:i4>5</vt:i4>
      </vt:variant>
      <vt:variant>
        <vt:lpwstr/>
      </vt:variant>
      <vt:variant>
        <vt:lpwstr>_Toc288732672</vt:lpwstr>
      </vt:variant>
      <vt:variant>
        <vt:i4>1900607</vt:i4>
      </vt:variant>
      <vt:variant>
        <vt:i4>50</vt:i4>
      </vt:variant>
      <vt:variant>
        <vt:i4>0</vt:i4>
      </vt:variant>
      <vt:variant>
        <vt:i4>5</vt:i4>
      </vt:variant>
      <vt:variant>
        <vt:lpwstr/>
      </vt:variant>
      <vt:variant>
        <vt:lpwstr>_Toc288732671</vt:lpwstr>
      </vt:variant>
      <vt:variant>
        <vt:i4>1900607</vt:i4>
      </vt:variant>
      <vt:variant>
        <vt:i4>44</vt:i4>
      </vt:variant>
      <vt:variant>
        <vt:i4>0</vt:i4>
      </vt:variant>
      <vt:variant>
        <vt:i4>5</vt:i4>
      </vt:variant>
      <vt:variant>
        <vt:lpwstr/>
      </vt:variant>
      <vt:variant>
        <vt:lpwstr>_Toc288732670</vt:lpwstr>
      </vt:variant>
      <vt:variant>
        <vt:i4>1835071</vt:i4>
      </vt:variant>
      <vt:variant>
        <vt:i4>38</vt:i4>
      </vt:variant>
      <vt:variant>
        <vt:i4>0</vt:i4>
      </vt:variant>
      <vt:variant>
        <vt:i4>5</vt:i4>
      </vt:variant>
      <vt:variant>
        <vt:lpwstr/>
      </vt:variant>
      <vt:variant>
        <vt:lpwstr>_Toc288732669</vt:lpwstr>
      </vt:variant>
      <vt:variant>
        <vt:i4>1835071</vt:i4>
      </vt:variant>
      <vt:variant>
        <vt:i4>32</vt:i4>
      </vt:variant>
      <vt:variant>
        <vt:i4>0</vt:i4>
      </vt:variant>
      <vt:variant>
        <vt:i4>5</vt:i4>
      </vt:variant>
      <vt:variant>
        <vt:lpwstr/>
      </vt:variant>
      <vt:variant>
        <vt:lpwstr>_Toc288732668</vt:lpwstr>
      </vt:variant>
      <vt:variant>
        <vt:i4>1835071</vt:i4>
      </vt:variant>
      <vt:variant>
        <vt:i4>26</vt:i4>
      </vt:variant>
      <vt:variant>
        <vt:i4>0</vt:i4>
      </vt:variant>
      <vt:variant>
        <vt:i4>5</vt:i4>
      </vt:variant>
      <vt:variant>
        <vt:lpwstr/>
      </vt:variant>
      <vt:variant>
        <vt:lpwstr>_Toc288732667</vt:lpwstr>
      </vt:variant>
      <vt:variant>
        <vt:i4>1835071</vt:i4>
      </vt:variant>
      <vt:variant>
        <vt:i4>20</vt:i4>
      </vt:variant>
      <vt:variant>
        <vt:i4>0</vt:i4>
      </vt:variant>
      <vt:variant>
        <vt:i4>5</vt:i4>
      </vt:variant>
      <vt:variant>
        <vt:lpwstr/>
      </vt:variant>
      <vt:variant>
        <vt:lpwstr>_Toc288732666</vt:lpwstr>
      </vt:variant>
      <vt:variant>
        <vt:i4>1835071</vt:i4>
      </vt:variant>
      <vt:variant>
        <vt:i4>14</vt:i4>
      </vt:variant>
      <vt:variant>
        <vt:i4>0</vt:i4>
      </vt:variant>
      <vt:variant>
        <vt:i4>5</vt:i4>
      </vt:variant>
      <vt:variant>
        <vt:lpwstr/>
      </vt:variant>
      <vt:variant>
        <vt:lpwstr>_Toc288732665</vt:lpwstr>
      </vt:variant>
      <vt:variant>
        <vt:i4>1835071</vt:i4>
      </vt:variant>
      <vt:variant>
        <vt:i4>8</vt:i4>
      </vt:variant>
      <vt:variant>
        <vt:i4>0</vt:i4>
      </vt:variant>
      <vt:variant>
        <vt:i4>5</vt:i4>
      </vt:variant>
      <vt:variant>
        <vt:lpwstr/>
      </vt:variant>
      <vt:variant>
        <vt:lpwstr>_Toc288732664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Weidlich, Dennis</dc:creator>
  <cp:lastModifiedBy>Antonio Manuel Siles Aguilar</cp:lastModifiedBy>
  <cp:revision>57</cp:revision>
  <cp:lastPrinted>2011-11-18T13:02:00Z</cp:lastPrinted>
  <dcterms:created xsi:type="dcterms:W3CDTF">2019-03-31T13:43:00Z</dcterms:created>
  <dcterms:modified xsi:type="dcterms:W3CDTF">2019-04-02T10:59:00Z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0x010100467CA10FBFE121499552314AA1AA070F</vt:lpwstr>
  </property>
  <property fmtid="{D5CDD505-2E9C-101B-9397-08002B2CF9AE}" pid="3" name="_dlc_DocIdItemGuid">
    <vt:lpwstr>6a5242f4-7f9b-493f-bb06-cfd3e771f276</vt:lpwstr>
  </property>
</Properties>
</file>