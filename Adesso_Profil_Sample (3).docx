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FC516" w14:textId="77777777" w:rsidR="0054003C" w:rsidRPr="007F7A66" w:rsidRDefault="0054003C" w:rsidP="0054003C">
      <w:pPr>
        <w:spacing w:before="60"/>
        <w:rPr>
          <w:rFonts w:ascii="Helvetica" w:hAnsi="Helvetica" w:cs="Helvetica"/>
          <w:sz w:val="40"/>
          <w:szCs w:val="40"/>
          <w:lang w:val="en-US"/>
        </w:rPr>
      </w:pPr>
      <w:bookmarkStart w:id="0" w:name="_GoBack"/>
      <w:bookmarkEnd w:id="0"/>
      <w:r w:rsidRPr="007F7A66">
        <w:rPr>
          <w:rFonts w:ascii="Helvetica" w:hAnsi="Helvetica" w:cs="Helvetica"/>
          <w:b/>
          <w:bCs/>
          <w:sz w:val="40"/>
          <w:szCs w:val="40"/>
          <w:lang w:val="en-US"/>
        </w:rPr>
        <w:t xml:space="preserve"> </w:t>
      </w:r>
      <w:r w:rsidR="00F87A3C">
        <w:rPr>
          <w:rFonts w:ascii="Helvetica" w:hAnsi="Helvetica" w:cs="Helvetica"/>
          <w:b/>
          <w:bCs/>
          <w:sz w:val="40"/>
          <w:szCs w:val="40"/>
          <w:lang w:val="en-US"/>
        </w:rPr>
        <w:t>Last name</w:t>
      </w:r>
      <w:r w:rsidR="00DA5483">
        <w:rPr>
          <w:rFonts w:ascii="Helvetica" w:hAnsi="Helvetica" w:cs="Helvetica"/>
          <w:b/>
          <w:bCs/>
          <w:sz w:val="40"/>
          <w:szCs w:val="40"/>
          <w:lang w:val="en-US"/>
        </w:rPr>
        <w:t xml:space="preserve"> </w:t>
      </w:r>
      <w:r w:rsidR="00F87A3C">
        <w:rPr>
          <w:rFonts w:ascii="Helvetica" w:hAnsi="Helvetica" w:cs="Helvetica"/>
          <w:b/>
          <w:bCs/>
          <w:sz w:val="40"/>
          <w:szCs w:val="40"/>
          <w:lang w:val="en-US"/>
        </w:rPr>
        <w:t xml:space="preserve"> First name</w:t>
      </w:r>
    </w:p>
    <w:p w14:paraId="6F91EA91" w14:textId="77777777" w:rsidR="0054003C" w:rsidRPr="007F7A66" w:rsidRDefault="0054003C" w:rsidP="0054003C">
      <w:pPr>
        <w:spacing w:before="60"/>
        <w:rPr>
          <w:rFonts w:ascii="Helvetica" w:hAnsi="Helvetica" w:cs="Helvetica"/>
          <w:sz w:val="40"/>
          <w:szCs w:val="40"/>
          <w:lang w:val="en-US"/>
        </w:rPr>
      </w:pPr>
    </w:p>
    <w:tbl>
      <w:tblPr>
        <w:tblW w:w="8254"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50" w:type="dxa"/>
          <w:right w:w="50" w:type="dxa"/>
        </w:tblCellMar>
        <w:tblLook w:val="0000" w:firstRow="0" w:lastRow="0" w:firstColumn="0" w:lastColumn="0" w:noHBand="0" w:noVBand="0"/>
      </w:tblPr>
      <w:tblGrid>
        <w:gridCol w:w="2285"/>
        <w:gridCol w:w="5969"/>
      </w:tblGrid>
      <w:tr w:rsidR="009C2813" w14:paraId="54009A34" w14:textId="77777777">
        <w:trPr>
          <w:jc w:val="center"/>
        </w:trPr>
        <w:tc>
          <w:tcPr>
            <w:tcW w:w="8254" w:type="dxa"/>
            <w:gridSpan w:val="2"/>
            <w:shd w:val="clear" w:color="auto" w:fill="888279"/>
            <w:tcMar>
              <w:top w:w="50" w:type="dxa"/>
              <w:left w:w="50" w:type="dxa"/>
              <w:bottom w:w="50" w:type="dxa"/>
              <w:right w:w="50" w:type="dxa"/>
            </w:tcMar>
          </w:tcPr>
          <w:p w14:paraId="030EE2C6" w14:textId="77777777" w:rsidR="0054003C" w:rsidRDefault="00F87A3C" w:rsidP="00DA5483">
            <w:pPr>
              <w:pStyle w:val="Tabellentitel"/>
              <w:keepNext/>
            </w:pPr>
            <w:r>
              <w:t>Personal data</w:t>
            </w:r>
            <w:r w:rsidR="0054003C">
              <w:t xml:space="preserve"> </w:t>
            </w:r>
            <w:r w:rsidR="00DA5483">
              <w:t>xxx sss</w:t>
            </w:r>
          </w:p>
        </w:tc>
      </w:tr>
      <w:tr w:rsidR="009C2813" w14:paraId="382D44C2" w14:textId="77777777">
        <w:trPr>
          <w:jc w:val="center"/>
        </w:trPr>
        <w:tc>
          <w:tcPr>
            <w:tcW w:w="2285" w:type="dxa"/>
            <w:shd w:val="clear" w:color="auto" w:fill="E7E6E4"/>
            <w:tcMar>
              <w:top w:w="50" w:type="dxa"/>
              <w:left w:w="50" w:type="dxa"/>
              <w:bottom w:w="50" w:type="dxa"/>
              <w:right w:w="50" w:type="dxa"/>
            </w:tcMar>
          </w:tcPr>
          <w:p w14:paraId="6A63B70A" w14:textId="77777777" w:rsidR="009C2813" w:rsidRDefault="00F87A3C">
            <w:pPr>
              <w:pStyle w:val="Tabellentext-berschrift"/>
            </w:pPr>
            <w:r>
              <w:rPr>
                <w:b w:val="0"/>
              </w:rPr>
              <w:t>Short summary</w:t>
            </w:r>
          </w:p>
        </w:tc>
        <w:tc>
          <w:tcPr>
            <w:tcW w:w="5969" w:type="dxa"/>
            <w:shd w:val="clear" w:color="auto" w:fill="E7E6E4"/>
            <w:tcMar>
              <w:top w:w="50" w:type="dxa"/>
              <w:left w:w="50" w:type="dxa"/>
              <w:bottom w:w="50" w:type="dxa"/>
              <w:right w:w="50" w:type="dxa"/>
            </w:tcMar>
          </w:tcPr>
          <w:p w14:paraId="2A5F8884" w14:textId="77777777" w:rsidR="009C2813" w:rsidRDefault="007C75EB">
            <w:pPr>
              <w:pStyle w:val="Tabellentext"/>
            </w:pPr>
            <w:r>
              <w:t xml:space="preserve">Der Mitarbeiter ist ein Trainee im Bereich Softwareentwicklung. Seine Schwerpunkte liegen in der Entwicklung von Softwaresystemen mit Java und in der Webentwicklung. </w:t>
            </w:r>
          </w:p>
        </w:tc>
      </w:tr>
      <w:tr w:rsidR="009C2813" w14:paraId="15CC4F48" w14:textId="77777777">
        <w:trPr>
          <w:jc w:val="center"/>
        </w:trPr>
        <w:tc>
          <w:tcPr>
            <w:tcW w:w="2285" w:type="dxa"/>
            <w:shd w:val="clear" w:color="auto" w:fill="E7E6E4"/>
            <w:tcMar>
              <w:top w:w="50" w:type="dxa"/>
              <w:left w:w="50" w:type="dxa"/>
              <w:bottom w:w="50" w:type="dxa"/>
              <w:right w:w="50" w:type="dxa"/>
            </w:tcMar>
          </w:tcPr>
          <w:p w14:paraId="1F66953D" w14:textId="77777777" w:rsidR="009C2813" w:rsidRDefault="00F87A3C">
            <w:pPr>
              <w:pStyle w:val="Tabellentext-berschrift"/>
            </w:pPr>
            <w:r>
              <w:t>Date of birth</w:t>
            </w:r>
          </w:p>
        </w:tc>
        <w:tc>
          <w:tcPr>
            <w:tcW w:w="5969" w:type="dxa"/>
            <w:shd w:val="clear" w:color="auto" w:fill="E7E6E4"/>
            <w:tcMar>
              <w:top w:w="50" w:type="dxa"/>
              <w:left w:w="50" w:type="dxa"/>
              <w:bottom w:w="50" w:type="dxa"/>
              <w:right w:w="50" w:type="dxa"/>
            </w:tcMar>
          </w:tcPr>
          <w:p w14:paraId="2950A1A2" w14:textId="77777777" w:rsidR="009C2813" w:rsidRDefault="007C75EB">
            <w:pPr>
              <w:pStyle w:val="Tabellentext"/>
            </w:pPr>
            <w:r>
              <w:t>1989</w:t>
            </w:r>
          </w:p>
        </w:tc>
      </w:tr>
      <w:tr w:rsidR="009C2813" w14:paraId="4CDF273D" w14:textId="77777777">
        <w:trPr>
          <w:jc w:val="center"/>
        </w:trPr>
        <w:tc>
          <w:tcPr>
            <w:tcW w:w="2285" w:type="dxa"/>
            <w:shd w:val="clear" w:color="auto" w:fill="E7E6E4"/>
            <w:tcMar>
              <w:top w:w="50" w:type="dxa"/>
              <w:left w:w="50" w:type="dxa"/>
              <w:bottom w:w="50" w:type="dxa"/>
              <w:right w:w="50" w:type="dxa"/>
            </w:tcMar>
          </w:tcPr>
          <w:p w14:paraId="74FCC737" w14:textId="77777777" w:rsidR="009C2813" w:rsidRDefault="00F87A3C">
            <w:pPr>
              <w:pStyle w:val="Tabellentext-berschrift"/>
            </w:pPr>
            <w:r>
              <w:t>Education</w:t>
            </w:r>
          </w:p>
        </w:tc>
        <w:tc>
          <w:tcPr>
            <w:tcW w:w="5969" w:type="dxa"/>
            <w:shd w:val="clear" w:color="auto" w:fill="E7E6E4"/>
            <w:tcMar>
              <w:top w:w="50" w:type="dxa"/>
              <w:left w:w="50" w:type="dxa"/>
              <w:bottom w:w="50" w:type="dxa"/>
              <w:right w:w="50" w:type="dxa"/>
            </w:tcMar>
          </w:tcPr>
          <w:p w14:paraId="5A60C78D" w14:textId="77777777" w:rsidR="009C2813" w:rsidRDefault="007C75EB">
            <w:pPr>
              <w:pStyle w:val="AufzhlungTabelle1Ebeneoben"/>
              <w:ind w:left="357" w:hanging="357"/>
            </w:pPr>
            <w:r>
              <w:rPr>
                <w:bCs/>
                <w:szCs w:val="18"/>
                <w:lang w:eastAsia="de-DE"/>
              </w:rPr>
              <w:t xml:space="preserve">  2010 - 2011: Medieninformatik Studium an der FH Kaiserslautern </w:t>
            </w:r>
          </w:p>
          <w:p w14:paraId="2D6C5F35" w14:textId="77777777" w:rsidR="009C2813" w:rsidRDefault="007C75EB">
            <w:pPr>
              <w:pStyle w:val="AufzhlungTabelle1Ebene"/>
            </w:pPr>
            <w:r>
              <w:rPr>
                <w:lang w:val="de-DE"/>
              </w:rPr>
              <w:t xml:space="preserve">  2011 - 2013: Studium der Informatik an der HS Mannheim </w:t>
            </w:r>
          </w:p>
          <w:p w14:paraId="70BE1C7C" w14:textId="77777777" w:rsidR="009C2813" w:rsidRDefault="007C75EB">
            <w:pPr>
              <w:pStyle w:val="AufzhlungTabelle1Ebene"/>
            </w:pPr>
            <w:r>
              <w:rPr>
                <w:lang w:val="de-DE"/>
              </w:rPr>
              <w:t xml:space="preserve">  2013 - 2016: Ausbildung zum Fachinformatiker Anwendungsentwicklung. Endete mit erfolgreichem absolvieren der Prüfung </w:t>
            </w:r>
          </w:p>
        </w:tc>
      </w:tr>
      <w:tr w:rsidR="009C2813" w14:paraId="38B764A5" w14:textId="77777777">
        <w:trPr>
          <w:jc w:val="center"/>
        </w:trPr>
        <w:tc>
          <w:tcPr>
            <w:tcW w:w="2285" w:type="dxa"/>
            <w:shd w:val="clear" w:color="auto" w:fill="E7E6E4"/>
            <w:tcMar>
              <w:top w:w="50" w:type="dxa"/>
              <w:left w:w="50" w:type="dxa"/>
              <w:bottom w:w="50" w:type="dxa"/>
              <w:right w:w="50" w:type="dxa"/>
            </w:tcMar>
          </w:tcPr>
          <w:p w14:paraId="32983E18" w14:textId="77777777" w:rsidR="009C2813" w:rsidRDefault="00F87A3C">
            <w:pPr>
              <w:pStyle w:val="Tabellentext-berschrift"/>
            </w:pPr>
            <w:r>
              <w:t>Languages</w:t>
            </w:r>
          </w:p>
        </w:tc>
        <w:tc>
          <w:tcPr>
            <w:tcW w:w="5969" w:type="dxa"/>
            <w:shd w:val="clear" w:color="auto" w:fill="E7E6E4"/>
            <w:tcMar>
              <w:top w:w="50" w:type="dxa"/>
              <w:left w:w="50" w:type="dxa"/>
              <w:bottom w:w="50" w:type="dxa"/>
              <w:right w:w="50" w:type="dxa"/>
            </w:tcMar>
          </w:tcPr>
          <w:p w14:paraId="07234548" w14:textId="77777777" w:rsidR="001C2F2F" w:rsidRPr="00B05BA3" w:rsidRDefault="00C85F25" w:rsidP="00EB696C">
            <w:pPr>
              <w:pStyle w:val="AufzhlungTabelle1Ebeneoben"/>
              <w:ind w:left="357" w:hanging="357"/>
            </w:pPr>
            <w:r>
              <w:rPr>
                <w:bCs/>
              </w:rPr>
              <w:t>Deutsch</w:t>
            </w:r>
            <w:r w:rsidR="001C2F2F">
              <w:t xml:space="preserve"> [</w:t>
            </w:r>
            <w:r>
              <w:rPr>
                <w:bCs/>
                <w:szCs w:val="18"/>
                <w:lang w:val="de-DE" w:eastAsia="de-DE"/>
              </w:rPr>
              <w:t>Muttersprache</w:t>
            </w:r>
            <w:r w:rsidR="001C2F2F">
              <w:t>]</w:t>
            </w:r>
          </w:p>
          <w:p w14:paraId="7100D898" w14:textId="77777777" w:rsidR="001C2F2F" w:rsidRPr="00B209C4" w:rsidRDefault="00C85F25" w:rsidP="00EB696C">
            <w:pPr>
              <w:pStyle w:val="AufzhlungTabelle1Ebene"/>
              <w:spacing w:before="60"/>
              <w:ind w:left="357" w:hanging="357"/>
            </w:pPr>
            <w:r>
              <w:rPr>
                <w:lang w:val="de-DE"/>
              </w:rPr>
              <w:t>Englisch</w:t>
            </w:r>
            <w:r w:rsidR="001C2F2F">
              <w:rPr>
                <w:lang w:val="de-DE"/>
              </w:rPr>
              <w:t xml:space="preserve"> [</w:t>
            </w:r>
            <w:r>
              <w:rPr>
                <w:lang w:val="de-DE"/>
              </w:rPr>
              <w:t>Fließend</w:t>
            </w:r>
            <w:r w:rsidR="001C2F2F">
              <w:rPr>
                <w:lang w:val="de-DE"/>
              </w:rPr>
              <w:t>]</w:t>
            </w:r>
          </w:p>
        </w:tc>
      </w:tr>
      <w:tr w:rsidR="009C2813" w14:paraId="7046093A" w14:textId="77777777">
        <w:trPr>
          <w:jc w:val="center"/>
        </w:trPr>
        <w:tc>
          <w:tcPr>
            <w:tcW w:w="8254" w:type="dxa"/>
            <w:gridSpan w:val="2"/>
            <w:shd w:val="clear" w:color="auto" w:fill="888279"/>
            <w:tcMar>
              <w:top w:w="50" w:type="dxa"/>
              <w:left w:w="50" w:type="dxa"/>
              <w:bottom w:w="50" w:type="dxa"/>
              <w:right w:w="50" w:type="dxa"/>
            </w:tcMar>
          </w:tcPr>
          <w:p w14:paraId="0FA66072" w14:textId="77777777" w:rsidR="009C2813" w:rsidRDefault="00F87A3C">
            <w:pPr>
              <w:pStyle w:val="Tabellentitel"/>
              <w:keepNext/>
            </w:pPr>
            <w:r>
              <w:t>Experiences in IT (since ????</w:t>
            </w:r>
            <w:r w:rsidR="007C75EB">
              <w:t>)</w:t>
            </w:r>
          </w:p>
        </w:tc>
      </w:tr>
      <w:tr w:rsidR="009C2813" w:rsidRPr="00F87A3C" w14:paraId="0AC88CAA" w14:textId="77777777">
        <w:trPr>
          <w:jc w:val="center"/>
        </w:trPr>
        <w:tc>
          <w:tcPr>
            <w:tcW w:w="2285" w:type="dxa"/>
            <w:shd w:val="clear" w:color="auto" w:fill="E7E6E4"/>
            <w:tcMar>
              <w:top w:w="50" w:type="dxa"/>
              <w:left w:w="50" w:type="dxa"/>
              <w:bottom w:w="50" w:type="dxa"/>
              <w:right w:w="50" w:type="dxa"/>
            </w:tcMar>
          </w:tcPr>
          <w:p w14:paraId="58C0D7C6" w14:textId="77777777" w:rsidR="009C2813" w:rsidRDefault="00F87A3C">
            <w:pPr>
              <w:pStyle w:val="Tabellentext-berschrift"/>
            </w:pPr>
            <w:r>
              <w:t>OS</w:t>
            </w:r>
          </w:p>
        </w:tc>
        <w:tc>
          <w:tcPr>
            <w:tcW w:w="5969" w:type="dxa"/>
            <w:shd w:val="clear" w:color="auto" w:fill="E7E6E4"/>
            <w:tcMar>
              <w:top w:w="50" w:type="dxa"/>
              <w:left w:w="50" w:type="dxa"/>
              <w:bottom w:w="50" w:type="dxa"/>
              <w:right w:w="50" w:type="dxa"/>
            </w:tcMar>
          </w:tcPr>
          <w:p w14:paraId="16951D65" w14:textId="77777777" w:rsidR="009C2813" w:rsidRDefault="007C75EB">
            <w:pPr>
              <w:pStyle w:val="AufzhlungTabelle1Ebeneoben"/>
              <w:ind w:left="357" w:hanging="357"/>
            </w:pPr>
            <w:r>
              <w:rPr>
                <w:bCs/>
                <w:szCs w:val="18"/>
                <w:lang w:val="de-DE" w:eastAsia="de-DE"/>
              </w:rPr>
              <w:t>MS Windows</w:t>
            </w:r>
          </w:p>
          <w:p w14:paraId="4C9C1063" w14:textId="77777777" w:rsidR="009C2813" w:rsidRDefault="007C75EB">
            <w:pPr>
              <w:pStyle w:val="AufzhlungTabelle1Ebene"/>
            </w:pPr>
            <w:r>
              <w:rPr>
                <w:lang w:val="de-DE"/>
              </w:rPr>
              <w:t>Apple iOS</w:t>
            </w:r>
          </w:p>
          <w:p w14:paraId="3A2A1A44" w14:textId="77777777" w:rsidR="009C2813" w:rsidRDefault="007C75EB">
            <w:pPr>
              <w:pStyle w:val="AufzhlungTabelle1Ebene"/>
            </w:pPr>
            <w:r w:rsidRPr="00F87A3C">
              <w:rPr>
                <w:lang w:val="es-ES"/>
              </w:rPr>
              <w:t>Linux (Gentoo, Ubuntu, Suse, Centos, Openwrt)</w:t>
            </w:r>
          </w:p>
        </w:tc>
      </w:tr>
      <w:tr w:rsidR="009C2813" w14:paraId="44D65747" w14:textId="77777777">
        <w:trPr>
          <w:jc w:val="center"/>
        </w:trPr>
        <w:tc>
          <w:tcPr>
            <w:tcW w:w="2285" w:type="dxa"/>
            <w:shd w:val="clear" w:color="auto" w:fill="E7E6E4"/>
            <w:tcMar>
              <w:top w:w="50" w:type="dxa"/>
              <w:left w:w="50" w:type="dxa"/>
              <w:bottom w:w="50" w:type="dxa"/>
              <w:right w:w="50" w:type="dxa"/>
            </w:tcMar>
          </w:tcPr>
          <w:p w14:paraId="13FACE69" w14:textId="77777777" w:rsidR="009C2813" w:rsidRDefault="00F87A3C">
            <w:pPr>
              <w:pStyle w:val="Tabellentext-berschrift"/>
            </w:pPr>
            <w:r>
              <w:t>Tools</w:t>
            </w:r>
          </w:p>
        </w:tc>
        <w:tc>
          <w:tcPr>
            <w:tcW w:w="5969" w:type="dxa"/>
            <w:shd w:val="clear" w:color="auto" w:fill="E7E6E4"/>
            <w:tcMar>
              <w:top w:w="50" w:type="dxa"/>
              <w:left w:w="50" w:type="dxa"/>
              <w:bottom w:w="50" w:type="dxa"/>
              <w:right w:w="50" w:type="dxa"/>
            </w:tcMar>
          </w:tcPr>
          <w:p w14:paraId="7BA36800" w14:textId="77777777" w:rsidR="009C2813" w:rsidRDefault="007C75EB">
            <w:pPr>
              <w:pStyle w:val="AufzhlungTabelle1Ebeneoben"/>
              <w:ind w:left="357" w:hanging="357"/>
            </w:pPr>
            <w:r>
              <w:rPr>
                <w:bCs/>
                <w:szCs w:val="18"/>
                <w:lang w:val="de-DE" w:eastAsia="de-DE"/>
              </w:rPr>
              <w:t>Eclipse</w:t>
            </w:r>
          </w:p>
          <w:p w14:paraId="21716704" w14:textId="77777777" w:rsidR="009C2813" w:rsidRDefault="007C75EB">
            <w:pPr>
              <w:pStyle w:val="AufzhlungTabelle1Ebene"/>
            </w:pPr>
            <w:r>
              <w:rPr>
                <w:lang w:val="de-DE"/>
              </w:rPr>
              <w:t>Visual Studio</w:t>
            </w:r>
          </w:p>
          <w:p w14:paraId="4170F656" w14:textId="77777777" w:rsidR="009C2813" w:rsidRDefault="007C75EB">
            <w:pPr>
              <w:pStyle w:val="AufzhlungTabelle1Ebene"/>
            </w:pPr>
            <w:r>
              <w:rPr>
                <w:lang w:val="de-DE"/>
              </w:rPr>
              <w:t>IntelliJ</w:t>
            </w:r>
          </w:p>
        </w:tc>
      </w:tr>
      <w:tr w:rsidR="009C2813" w14:paraId="4AACE8E8" w14:textId="77777777">
        <w:trPr>
          <w:jc w:val="center"/>
        </w:trPr>
        <w:tc>
          <w:tcPr>
            <w:tcW w:w="2285" w:type="dxa"/>
            <w:shd w:val="clear" w:color="auto" w:fill="E7E6E4"/>
            <w:tcMar>
              <w:top w:w="50" w:type="dxa"/>
              <w:left w:w="50" w:type="dxa"/>
              <w:bottom w:w="50" w:type="dxa"/>
              <w:right w:w="50" w:type="dxa"/>
            </w:tcMar>
          </w:tcPr>
          <w:p w14:paraId="116EACC7" w14:textId="77777777" w:rsidR="009C2813" w:rsidRDefault="00F87A3C">
            <w:pPr>
              <w:pStyle w:val="Tabellentext-berschrift"/>
            </w:pPr>
            <w:r>
              <w:t>Programming languages</w:t>
            </w:r>
            <w:r w:rsidR="007C75EB">
              <w:t xml:space="preserve"> / Frameworks</w:t>
            </w:r>
          </w:p>
        </w:tc>
        <w:tc>
          <w:tcPr>
            <w:tcW w:w="5969" w:type="dxa"/>
            <w:shd w:val="clear" w:color="auto" w:fill="E7E6E4"/>
            <w:tcMar>
              <w:top w:w="50" w:type="dxa"/>
              <w:left w:w="50" w:type="dxa"/>
              <w:bottom w:w="50" w:type="dxa"/>
              <w:right w:w="50" w:type="dxa"/>
            </w:tcMar>
          </w:tcPr>
          <w:p w14:paraId="12C6493C" w14:textId="77777777" w:rsidR="009C2813" w:rsidRDefault="007C75EB">
            <w:pPr>
              <w:pStyle w:val="AufzhlungTabelle1Ebeneoben"/>
              <w:ind w:left="357" w:hanging="357"/>
            </w:pPr>
            <w:r>
              <w:rPr>
                <w:bCs/>
                <w:szCs w:val="18"/>
                <w:lang w:val="de-DE" w:eastAsia="de-DE"/>
              </w:rPr>
              <w:t>Java (SE)</w:t>
            </w:r>
          </w:p>
          <w:p w14:paraId="7FF772E6" w14:textId="77777777" w:rsidR="009C2813" w:rsidRDefault="007C75EB">
            <w:pPr>
              <w:pStyle w:val="AufzhlungTabelle1Ebene"/>
            </w:pPr>
            <w:r>
              <w:rPr>
                <w:lang w:val="de-DE"/>
              </w:rPr>
              <w:t>Python</w:t>
            </w:r>
          </w:p>
          <w:p w14:paraId="1B2F8300" w14:textId="77777777" w:rsidR="009C2813" w:rsidRDefault="007C75EB">
            <w:pPr>
              <w:pStyle w:val="AufzhlungTabelle1Ebene"/>
            </w:pPr>
            <w:r>
              <w:rPr>
                <w:lang w:val="de-DE"/>
              </w:rPr>
              <w:t>C#</w:t>
            </w:r>
          </w:p>
          <w:p w14:paraId="39E8A0D8" w14:textId="77777777" w:rsidR="009C2813" w:rsidRDefault="007C75EB">
            <w:pPr>
              <w:pStyle w:val="AufzhlungTabelle1Ebene"/>
            </w:pPr>
            <w:r>
              <w:rPr>
                <w:lang w:val="de-DE"/>
              </w:rPr>
              <w:t>Javascript</w:t>
            </w:r>
          </w:p>
          <w:p w14:paraId="76BFC6B2" w14:textId="77777777" w:rsidR="009C2813" w:rsidRDefault="007C75EB">
            <w:pPr>
              <w:pStyle w:val="AufzhlungTabelle1Ebene"/>
            </w:pPr>
            <w:r>
              <w:rPr>
                <w:lang w:val="de-DE"/>
              </w:rPr>
              <w:t>Spring Boot</w:t>
            </w:r>
          </w:p>
          <w:p w14:paraId="5E4953A7" w14:textId="77777777" w:rsidR="009C2813" w:rsidRDefault="007C75EB">
            <w:pPr>
              <w:pStyle w:val="AufzhlungTabelle1Ebene"/>
            </w:pPr>
            <w:r>
              <w:rPr>
                <w:lang w:val="de-DE"/>
              </w:rPr>
              <w:t>JPA / Hibernate</w:t>
            </w:r>
          </w:p>
          <w:p w14:paraId="268EC429" w14:textId="77777777" w:rsidR="009C2813" w:rsidRDefault="007C75EB">
            <w:pPr>
              <w:pStyle w:val="AufzhlungTabelle1Ebene"/>
            </w:pPr>
            <w:r>
              <w:rPr>
                <w:lang w:val="de-DE"/>
              </w:rPr>
              <w:t>JDBC</w:t>
            </w:r>
          </w:p>
          <w:p w14:paraId="39F9F1C6" w14:textId="77777777" w:rsidR="009C2813" w:rsidRDefault="007C75EB">
            <w:pPr>
              <w:pStyle w:val="AufzhlungTabelle1Ebene"/>
            </w:pPr>
            <w:r>
              <w:rPr>
                <w:lang w:val="de-DE"/>
              </w:rPr>
              <w:t>JUnit</w:t>
            </w:r>
          </w:p>
          <w:p w14:paraId="0EB136D5" w14:textId="77777777" w:rsidR="009C2813" w:rsidRDefault="007C75EB">
            <w:pPr>
              <w:pStyle w:val="AufzhlungTabelle1Ebene"/>
            </w:pPr>
            <w:r>
              <w:rPr>
                <w:lang w:val="de-DE"/>
              </w:rPr>
              <w:t>Spring MVC</w:t>
            </w:r>
          </w:p>
          <w:p w14:paraId="417D6F41" w14:textId="77777777" w:rsidR="009C2813" w:rsidRDefault="007C75EB">
            <w:pPr>
              <w:pStyle w:val="AufzhlungTabelle1Ebene"/>
            </w:pPr>
            <w:r>
              <w:rPr>
                <w:lang w:val="de-DE"/>
              </w:rPr>
              <w:t>Maven</w:t>
            </w:r>
          </w:p>
          <w:p w14:paraId="0C984612" w14:textId="77777777" w:rsidR="009C2813" w:rsidRDefault="007C75EB">
            <w:pPr>
              <w:pStyle w:val="AufzhlungTabelle1Ebene"/>
            </w:pPr>
            <w:r>
              <w:rPr>
                <w:lang w:val="de-DE"/>
              </w:rPr>
              <w:t>Git</w:t>
            </w:r>
          </w:p>
          <w:p w14:paraId="00EAFCD5" w14:textId="77777777" w:rsidR="009C2813" w:rsidRDefault="007C75EB">
            <w:pPr>
              <w:pStyle w:val="AufzhlungTabelle1Ebene"/>
            </w:pPr>
            <w:r>
              <w:rPr>
                <w:lang w:val="de-DE"/>
              </w:rPr>
              <w:t>Angular JS</w:t>
            </w:r>
          </w:p>
          <w:p w14:paraId="1333A2F3" w14:textId="77777777" w:rsidR="009C2813" w:rsidRDefault="007C75EB">
            <w:pPr>
              <w:pStyle w:val="AufzhlungTabelle1Ebene"/>
            </w:pPr>
            <w:r>
              <w:rPr>
                <w:lang w:val="de-DE"/>
              </w:rPr>
              <w:t>Java / Java EE</w:t>
            </w:r>
          </w:p>
          <w:p w14:paraId="453D1CC9" w14:textId="77777777" w:rsidR="009C2813" w:rsidRDefault="007C75EB">
            <w:pPr>
              <w:pStyle w:val="AufzhlungTabelle1Ebene"/>
            </w:pPr>
            <w:r>
              <w:rPr>
                <w:lang w:val="de-DE"/>
              </w:rPr>
              <w:t>FasterXML Jackson</w:t>
            </w:r>
          </w:p>
          <w:p w14:paraId="79CFD4D6" w14:textId="77777777" w:rsidR="009C2813" w:rsidRDefault="007C75EB">
            <w:pPr>
              <w:pStyle w:val="AufzhlungTabelle1Ebene"/>
            </w:pPr>
            <w:r>
              <w:rPr>
                <w:lang w:val="de-DE"/>
              </w:rPr>
              <w:t>Spring Data JPA</w:t>
            </w:r>
          </w:p>
          <w:p w14:paraId="69C53A13" w14:textId="77777777" w:rsidR="009C2813" w:rsidRDefault="007C75EB">
            <w:pPr>
              <w:pStyle w:val="AufzhlungTabelle1Ebene"/>
            </w:pPr>
            <w:r>
              <w:rPr>
                <w:lang w:val="de-DE"/>
              </w:rPr>
              <w:t>Spring Data REST</w:t>
            </w:r>
          </w:p>
          <w:p w14:paraId="1F14F0FC" w14:textId="77777777" w:rsidR="009C2813" w:rsidRDefault="007C75EB">
            <w:pPr>
              <w:pStyle w:val="AufzhlungTabelle1Ebene"/>
            </w:pPr>
            <w:r>
              <w:rPr>
                <w:lang w:val="de-DE"/>
              </w:rPr>
              <w:t>Spring Cloud</w:t>
            </w:r>
          </w:p>
          <w:p w14:paraId="3575CAF9" w14:textId="77777777" w:rsidR="009C2813" w:rsidRDefault="007C75EB">
            <w:pPr>
              <w:pStyle w:val="AufzhlungTabelle1Ebene"/>
            </w:pPr>
            <w:r>
              <w:rPr>
                <w:lang w:val="de-DE"/>
              </w:rPr>
              <w:t>Spring Cloud Netflix</w:t>
            </w:r>
          </w:p>
        </w:tc>
      </w:tr>
      <w:tr w:rsidR="009C2813" w14:paraId="6AD018B6" w14:textId="77777777">
        <w:trPr>
          <w:jc w:val="center"/>
        </w:trPr>
        <w:tc>
          <w:tcPr>
            <w:tcW w:w="2285" w:type="dxa"/>
            <w:shd w:val="clear" w:color="auto" w:fill="E7E6E4"/>
            <w:tcMar>
              <w:top w:w="50" w:type="dxa"/>
              <w:left w:w="50" w:type="dxa"/>
              <w:bottom w:w="50" w:type="dxa"/>
              <w:right w:w="50" w:type="dxa"/>
            </w:tcMar>
          </w:tcPr>
          <w:p w14:paraId="305119B1" w14:textId="77777777" w:rsidR="009C2813" w:rsidRDefault="00F87A3C">
            <w:pPr>
              <w:pStyle w:val="Tabellentext-berschrift"/>
            </w:pPr>
            <w:r>
              <w:t>Descriptive languages</w:t>
            </w:r>
          </w:p>
        </w:tc>
        <w:tc>
          <w:tcPr>
            <w:tcW w:w="5969" w:type="dxa"/>
            <w:shd w:val="clear" w:color="auto" w:fill="E7E6E4"/>
            <w:tcMar>
              <w:top w:w="50" w:type="dxa"/>
              <w:left w:w="50" w:type="dxa"/>
              <w:bottom w:w="50" w:type="dxa"/>
              <w:right w:w="50" w:type="dxa"/>
            </w:tcMar>
          </w:tcPr>
          <w:p w14:paraId="2AF39D9C" w14:textId="77777777" w:rsidR="009C2813" w:rsidRDefault="007C75EB">
            <w:pPr>
              <w:pStyle w:val="AufzhlungTabelle1Ebeneoben"/>
              <w:ind w:left="357" w:hanging="357"/>
            </w:pPr>
            <w:r>
              <w:rPr>
                <w:bCs/>
                <w:szCs w:val="18"/>
                <w:lang w:val="de-DE" w:eastAsia="de-DE"/>
              </w:rPr>
              <w:t>HTML</w:t>
            </w:r>
          </w:p>
          <w:p w14:paraId="3B09FDF9" w14:textId="77777777" w:rsidR="009C2813" w:rsidRDefault="007C75EB">
            <w:pPr>
              <w:pStyle w:val="AufzhlungTabelle1Ebene"/>
            </w:pPr>
            <w:r>
              <w:rPr>
                <w:lang w:val="de-DE"/>
              </w:rPr>
              <w:t>CSS</w:t>
            </w:r>
          </w:p>
        </w:tc>
      </w:tr>
      <w:tr w:rsidR="009C2813" w14:paraId="17E7386C" w14:textId="77777777">
        <w:trPr>
          <w:jc w:val="center"/>
        </w:trPr>
        <w:tc>
          <w:tcPr>
            <w:tcW w:w="2285" w:type="dxa"/>
            <w:shd w:val="clear" w:color="auto" w:fill="E7E6E4"/>
            <w:tcMar>
              <w:top w:w="50" w:type="dxa"/>
              <w:left w:w="50" w:type="dxa"/>
              <w:bottom w:w="50" w:type="dxa"/>
              <w:right w:w="50" w:type="dxa"/>
            </w:tcMar>
          </w:tcPr>
          <w:p w14:paraId="16D112CB" w14:textId="77777777" w:rsidR="009C2813" w:rsidRDefault="00F87A3C">
            <w:pPr>
              <w:pStyle w:val="Tabellentext-berschrift"/>
            </w:pPr>
            <w:r>
              <w:t xml:space="preserve">Application </w:t>
            </w:r>
            <w:r w:rsidR="007C75EB">
              <w:t>server</w:t>
            </w:r>
          </w:p>
        </w:tc>
        <w:tc>
          <w:tcPr>
            <w:tcW w:w="5969" w:type="dxa"/>
            <w:shd w:val="clear" w:color="auto" w:fill="E7E6E4"/>
            <w:tcMar>
              <w:top w:w="50" w:type="dxa"/>
              <w:left w:w="50" w:type="dxa"/>
              <w:bottom w:w="50" w:type="dxa"/>
              <w:right w:w="50" w:type="dxa"/>
            </w:tcMar>
          </w:tcPr>
          <w:p w14:paraId="3D6B7CCF" w14:textId="77777777" w:rsidR="009C2813" w:rsidRDefault="007C75EB">
            <w:pPr>
              <w:pStyle w:val="AufzhlungTabelle1Ebeneoben"/>
              <w:ind w:left="357" w:hanging="357"/>
            </w:pPr>
            <w:r>
              <w:rPr>
                <w:bCs/>
                <w:szCs w:val="18"/>
                <w:lang w:val="de-DE" w:eastAsia="de-DE"/>
              </w:rPr>
              <w:t>Apache Tomcat (Grundkenntnisse).</w:t>
            </w:r>
          </w:p>
          <w:p w14:paraId="3672D262" w14:textId="77777777" w:rsidR="009C2813" w:rsidRDefault="007C75EB">
            <w:pPr>
              <w:pStyle w:val="AufzhlungTabelle1Ebene"/>
            </w:pPr>
            <w:r>
              <w:rPr>
                <w:lang w:val="de-DE"/>
              </w:rPr>
              <w:t>MySQL</w:t>
            </w:r>
          </w:p>
        </w:tc>
      </w:tr>
      <w:tr w:rsidR="009C2813" w14:paraId="7E032A7D" w14:textId="77777777">
        <w:trPr>
          <w:jc w:val="center"/>
        </w:trPr>
        <w:tc>
          <w:tcPr>
            <w:tcW w:w="2285" w:type="dxa"/>
            <w:shd w:val="clear" w:color="auto" w:fill="E7E6E4"/>
            <w:tcMar>
              <w:top w:w="50" w:type="dxa"/>
              <w:left w:w="50" w:type="dxa"/>
              <w:bottom w:w="50" w:type="dxa"/>
              <w:right w:w="50" w:type="dxa"/>
            </w:tcMar>
          </w:tcPr>
          <w:p w14:paraId="258D5FC3" w14:textId="77777777" w:rsidR="009C2813" w:rsidRDefault="007C75EB">
            <w:pPr>
              <w:pStyle w:val="Tabellentext-berschrift"/>
            </w:pPr>
            <w:r>
              <w:t>Dat</w:t>
            </w:r>
            <w:r w:rsidR="00F87A3C">
              <w:t>abases</w:t>
            </w:r>
          </w:p>
        </w:tc>
        <w:tc>
          <w:tcPr>
            <w:tcW w:w="5969" w:type="dxa"/>
            <w:shd w:val="clear" w:color="auto" w:fill="E7E6E4"/>
            <w:tcMar>
              <w:top w:w="50" w:type="dxa"/>
              <w:left w:w="50" w:type="dxa"/>
              <w:bottom w:w="50" w:type="dxa"/>
              <w:right w:w="50" w:type="dxa"/>
            </w:tcMar>
          </w:tcPr>
          <w:p w14:paraId="1664BA1B" w14:textId="77777777" w:rsidR="009C2813" w:rsidRDefault="007C75EB">
            <w:pPr>
              <w:pStyle w:val="AufzhlungTabelle1Ebeneoben"/>
              <w:ind w:left="357" w:hanging="357"/>
            </w:pPr>
            <w:r>
              <w:rPr>
                <w:bCs/>
                <w:szCs w:val="18"/>
                <w:lang w:val="de-DE" w:eastAsia="de-DE"/>
              </w:rPr>
              <w:t>MySQL</w:t>
            </w:r>
          </w:p>
          <w:p w14:paraId="1A28E747" w14:textId="77777777" w:rsidR="009C2813" w:rsidRDefault="007C75EB">
            <w:pPr>
              <w:pStyle w:val="AufzhlungTabelle1Ebene"/>
            </w:pPr>
            <w:r>
              <w:rPr>
                <w:lang w:val="de-DE"/>
              </w:rPr>
              <w:lastRenderedPageBreak/>
              <w:t>MongoDB</w:t>
            </w:r>
          </w:p>
          <w:p w14:paraId="7DF52E38" w14:textId="77777777" w:rsidR="009C2813" w:rsidRDefault="007C75EB">
            <w:pPr>
              <w:pStyle w:val="AufzhlungTabelle1Ebene"/>
            </w:pPr>
            <w:r>
              <w:rPr>
                <w:lang w:val="de-DE"/>
              </w:rPr>
              <w:t>PostgreSQL</w:t>
            </w:r>
          </w:p>
          <w:p w14:paraId="67DFAB4B" w14:textId="77777777" w:rsidR="009C2813" w:rsidRDefault="007C75EB">
            <w:pPr>
              <w:pStyle w:val="AufzhlungTabelle1Ebene"/>
            </w:pPr>
            <w:r>
              <w:rPr>
                <w:lang w:val="de-DE"/>
              </w:rPr>
              <w:t>SQLlite</w:t>
            </w:r>
          </w:p>
        </w:tc>
      </w:tr>
      <w:tr w:rsidR="009C2813" w14:paraId="02323E55" w14:textId="77777777">
        <w:trPr>
          <w:jc w:val="center"/>
        </w:trPr>
        <w:tc>
          <w:tcPr>
            <w:tcW w:w="2285" w:type="dxa"/>
            <w:shd w:val="clear" w:color="auto" w:fill="E7E6E4"/>
            <w:tcMar>
              <w:top w:w="50" w:type="dxa"/>
              <w:left w:w="50" w:type="dxa"/>
              <w:bottom w:w="50" w:type="dxa"/>
              <w:right w:w="50" w:type="dxa"/>
            </w:tcMar>
          </w:tcPr>
          <w:p w14:paraId="638E1A70" w14:textId="77777777" w:rsidR="009C2813" w:rsidRDefault="00F87A3C">
            <w:pPr>
              <w:pStyle w:val="Tabellentext-berschrift"/>
            </w:pPr>
            <w:r>
              <w:lastRenderedPageBreak/>
              <w:t>Special knowledge</w:t>
            </w:r>
          </w:p>
        </w:tc>
        <w:tc>
          <w:tcPr>
            <w:tcW w:w="5969" w:type="dxa"/>
            <w:shd w:val="clear" w:color="auto" w:fill="E7E6E4"/>
            <w:tcMar>
              <w:top w:w="50" w:type="dxa"/>
              <w:left w:w="50" w:type="dxa"/>
              <w:bottom w:w="50" w:type="dxa"/>
              <w:right w:w="50" w:type="dxa"/>
            </w:tcMar>
          </w:tcPr>
          <w:p w14:paraId="479A7E51" w14:textId="77777777" w:rsidR="009C2813" w:rsidRDefault="007C75EB">
            <w:pPr>
              <w:pStyle w:val="AufzhlungTabelle1Ebeneoben"/>
              <w:ind w:left="357" w:hanging="357"/>
            </w:pPr>
            <w:r>
              <w:rPr>
                <w:bCs/>
                <w:szCs w:val="18"/>
                <w:lang w:val="de-DE" w:eastAsia="de-DE"/>
              </w:rPr>
              <w:t>Entity-Relationship-Modellierung</w:t>
            </w:r>
          </w:p>
        </w:tc>
      </w:tr>
      <w:tr w:rsidR="009C2813" w14:paraId="2D74EC4E" w14:textId="77777777">
        <w:trPr>
          <w:jc w:val="center"/>
        </w:trPr>
        <w:tc>
          <w:tcPr>
            <w:tcW w:w="2285" w:type="dxa"/>
            <w:shd w:val="clear" w:color="auto" w:fill="E7E6E4"/>
            <w:tcMar>
              <w:top w:w="50" w:type="dxa"/>
              <w:left w:w="50" w:type="dxa"/>
              <w:bottom w:w="50" w:type="dxa"/>
              <w:right w:w="50" w:type="dxa"/>
            </w:tcMar>
          </w:tcPr>
          <w:p w14:paraId="558E997C" w14:textId="77777777" w:rsidR="009C2813" w:rsidRDefault="00F87A3C">
            <w:pPr>
              <w:pStyle w:val="Tabellentext-berschrift"/>
            </w:pPr>
            <w:r>
              <w:t>General knowledge</w:t>
            </w:r>
          </w:p>
        </w:tc>
        <w:tc>
          <w:tcPr>
            <w:tcW w:w="5969" w:type="dxa"/>
            <w:shd w:val="clear" w:color="auto" w:fill="E7E6E4"/>
            <w:tcMar>
              <w:top w:w="50" w:type="dxa"/>
              <w:left w:w="50" w:type="dxa"/>
              <w:bottom w:w="50" w:type="dxa"/>
              <w:right w:w="50" w:type="dxa"/>
            </w:tcMar>
          </w:tcPr>
          <w:p w14:paraId="7ECEC3CC" w14:textId="77777777" w:rsidR="009C2813" w:rsidRDefault="007C75EB">
            <w:pPr>
              <w:pStyle w:val="AufzhlungTabelle1Ebeneoben"/>
              <w:ind w:left="357" w:hanging="357"/>
            </w:pPr>
            <w:r w:rsidRPr="00DA5483">
              <w:rPr>
                <w:bCs/>
                <w:szCs w:val="18"/>
                <w:lang w:val="en-US" w:eastAsia="de-DE"/>
              </w:rPr>
              <w:t>MS Office (incl. Visio and Project)</w:t>
            </w:r>
          </w:p>
          <w:p w14:paraId="3BD87765" w14:textId="77777777" w:rsidR="009C2813" w:rsidRDefault="007C75EB">
            <w:pPr>
              <w:pStyle w:val="AufzhlungTabelle1Ebene"/>
            </w:pPr>
            <w:r>
              <w:rPr>
                <w:lang w:val="de-DE"/>
              </w:rPr>
              <w:t>Design Patterns</w:t>
            </w:r>
          </w:p>
          <w:p w14:paraId="28D9F1A0" w14:textId="77777777" w:rsidR="009C2813" w:rsidRDefault="007C75EB">
            <w:pPr>
              <w:pStyle w:val="AufzhlungTabelle1Ebene"/>
            </w:pPr>
            <w:r>
              <w:rPr>
                <w:lang w:val="de-DE"/>
              </w:rPr>
              <w:t>Scrum</w:t>
            </w:r>
          </w:p>
        </w:tc>
      </w:tr>
      <w:tr w:rsidR="009C2813" w14:paraId="4A72146F" w14:textId="77777777">
        <w:trPr>
          <w:jc w:val="center"/>
        </w:trPr>
        <w:tc>
          <w:tcPr>
            <w:tcW w:w="8254" w:type="dxa"/>
            <w:gridSpan w:val="2"/>
            <w:shd w:val="clear" w:color="auto" w:fill="888279"/>
            <w:tcMar>
              <w:top w:w="50" w:type="dxa"/>
              <w:left w:w="50" w:type="dxa"/>
              <w:bottom w:w="50" w:type="dxa"/>
              <w:right w:w="50" w:type="dxa"/>
            </w:tcMar>
          </w:tcPr>
          <w:p w14:paraId="364C1774" w14:textId="77777777" w:rsidR="009C2813" w:rsidRDefault="00F87A3C">
            <w:pPr>
              <w:pStyle w:val="Tabellentitel"/>
              <w:keepNext/>
            </w:pPr>
            <w:r>
              <w:t>Projects and tasks</w:t>
            </w:r>
          </w:p>
        </w:tc>
      </w:tr>
      <w:tr w:rsidR="009C2813" w14:paraId="00F5299D" w14:textId="77777777">
        <w:trPr>
          <w:jc w:val="center"/>
        </w:trPr>
        <w:tc>
          <w:tcPr>
            <w:tcW w:w="2285" w:type="dxa"/>
            <w:shd w:val="clear" w:color="auto" w:fill="E7E6E4"/>
            <w:tcMar>
              <w:top w:w="50" w:type="dxa"/>
              <w:left w:w="50" w:type="dxa"/>
              <w:bottom w:w="50" w:type="dxa"/>
              <w:right w:w="50" w:type="dxa"/>
            </w:tcMar>
          </w:tcPr>
          <w:p w14:paraId="494B1D68" w14:textId="77777777" w:rsidR="0052410B" w:rsidRDefault="00C85F25" w:rsidP="006B0B2A">
            <w:pPr>
              <w:pStyle w:val="Tabellentext-berschrift"/>
            </w:pPr>
            <w:r>
              <w:t>02/2017</w:t>
            </w:r>
            <w:r w:rsidR="0052410B">
              <w:t xml:space="preserve"> – </w:t>
            </w:r>
            <w:r w:rsidR="00F87A3C">
              <w:t>today</w:t>
            </w:r>
          </w:p>
          <w:p w14:paraId="4C2891B4" w14:textId="77777777" w:rsidR="0052410B" w:rsidRDefault="00F87A3C" w:rsidP="006B0B2A">
            <w:pPr>
              <w:pStyle w:val="Tabellentext"/>
            </w:pPr>
            <w:r>
              <w:t>Developer</w:t>
            </w:r>
          </w:p>
        </w:tc>
        <w:tc>
          <w:tcPr>
            <w:tcW w:w="5969" w:type="dxa"/>
            <w:shd w:val="clear" w:color="auto" w:fill="E7E6E4"/>
            <w:tcMar>
              <w:top w:w="50" w:type="dxa"/>
              <w:left w:w="50" w:type="dxa"/>
              <w:bottom w:w="50" w:type="dxa"/>
              <w:right w:w="50" w:type="dxa"/>
            </w:tcMar>
          </w:tcPr>
          <w:p w14:paraId="15AA2090" w14:textId="77777777" w:rsidR="0052410B" w:rsidRPr="00607F7A" w:rsidRDefault="00C85F25" w:rsidP="006B0B2A">
            <w:pPr>
              <w:pStyle w:val="Tabellentext-berschrift"/>
            </w:pPr>
            <w:r>
              <w:rPr>
                <w:lang w:val="en-US"/>
              </w:rPr>
              <w:t>Public Services</w:t>
            </w:r>
            <w:r w:rsidR="002F1560" w:rsidRPr="006A047A">
              <w:t xml:space="preserve">, </w:t>
            </w:r>
            <w:r>
              <w:rPr>
                <w:lang w:val="en-US"/>
              </w:rPr>
              <w:t>Adesso</w:t>
            </w:r>
          </w:p>
          <w:p w14:paraId="39686D70" w14:textId="77777777" w:rsidR="00123AFA" w:rsidRPr="00607F7A" w:rsidRDefault="00123AFA" w:rsidP="006B0B2A">
            <w:pPr>
              <w:pStyle w:val="Tabellentext-berschrift"/>
            </w:pPr>
          </w:p>
          <w:p w14:paraId="74ECFD7A" w14:textId="77777777" w:rsidR="009C2813" w:rsidRDefault="007C75EB">
            <w:pPr>
              <w:pStyle w:val="Tabellentext-berschrift"/>
            </w:pPr>
            <w:r>
              <w:t>Projektbeschreibung</w:t>
            </w:r>
          </w:p>
          <w:p w14:paraId="4B068270" w14:textId="77777777" w:rsidR="009C2813" w:rsidRDefault="007C75EB">
            <w:pPr>
              <w:pStyle w:val="Tabellentext"/>
            </w:pPr>
            <w:r>
              <w:t xml:space="preserve">Ziel ist der Entwurf eines Blueprints für eine Microservice-Architektur mit Standardfunktionen die im Publicbereich in fast allen Festpreisprojekten gefordert werden. Der Blueprint soll helfen Geld zu sparen um niedrigere Personentage bei der Kalkulation der Entwicklungsaufwände ansetzen zu können. Bei diesen Festpreisprojekten ist zu berücksichtigen das wir nach Abschluss des Projektes mindestens eine Übergabe an den Betrieb gewährleisten müssen. Evtl wird auch gefordert das die Weiterentwicklung des Systems durch die interne Entwicklungsabteilung des Kundens möglich sein muss. </w:t>
            </w:r>
          </w:p>
          <w:p w14:paraId="2A359455" w14:textId="77777777" w:rsidR="0052410B" w:rsidRPr="00BF27C7" w:rsidRDefault="0052410B" w:rsidP="00BF27C7">
            <w:pPr>
              <w:pStyle w:val="Tabellentext"/>
            </w:pPr>
          </w:p>
          <w:p w14:paraId="5C8E7704" w14:textId="77777777" w:rsidR="009C2813" w:rsidRDefault="007C75EB">
            <w:pPr>
              <w:pStyle w:val="Tabellentext-berschrift"/>
            </w:pPr>
            <w:r>
              <w:t>Eingesetzte Technologien</w:t>
            </w:r>
          </w:p>
          <w:p w14:paraId="6BFB9C0A" w14:textId="77777777" w:rsidR="009C2813" w:rsidRDefault="007C75EB">
            <w:pPr>
              <w:pStyle w:val="AufzhlungTabelle1Ebene"/>
            </w:pPr>
            <w:r>
              <w:t xml:space="preserve"> Spring REST Data </w:t>
            </w:r>
          </w:p>
          <w:p w14:paraId="56A0DD9F" w14:textId="77777777" w:rsidR="009C2813" w:rsidRDefault="007C75EB">
            <w:pPr>
              <w:pStyle w:val="AufzhlungTabelle1Ebene"/>
            </w:pPr>
            <w:r>
              <w:t xml:space="preserve"> Spring Cloud + Eureka </w:t>
            </w:r>
          </w:p>
          <w:p w14:paraId="1A5BCF37" w14:textId="77777777" w:rsidR="009C2813" w:rsidRDefault="007C75EB">
            <w:pPr>
              <w:pStyle w:val="AufzhlungTabelle1Ebene"/>
            </w:pPr>
            <w:r>
              <w:t xml:space="preserve"> JUnit </w:t>
            </w:r>
          </w:p>
          <w:p w14:paraId="667B0F2A" w14:textId="77777777" w:rsidR="009C2813" w:rsidRDefault="007C75EB">
            <w:pPr>
              <w:pStyle w:val="AufzhlungTabelle1Ebene"/>
            </w:pPr>
            <w:r>
              <w:t xml:space="preserve"> Angular 2 </w:t>
            </w:r>
          </w:p>
          <w:p w14:paraId="57BC4B42" w14:textId="77777777" w:rsidR="009C2813" w:rsidRDefault="007C75EB">
            <w:pPr>
              <w:pStyle w:val="AufzhlungTabelle1Ebene"/>
            </w:pPr>
            <w:r>
              <w:t xml:space="preserve"> OAuth </w:t>
            </w:r>
          </w:p>
          <w:p w14:paraId="68103A7A" w14:textId="77777777" w:rsidR="009C2813" w:rsidRDefault="007C75EB">
            <w:pPr>
              <w:pStyle w:val="AufzhlungTabelle1Ebene"/>
            </w:pPr>
            <w:r>
              <w:t xml:space="preserve"> Jenkins </w:t>
            </w:r>
          </w:p>
          <w:p w14:paraId="045E7035" w14:textId="77777777" w:rsidR="009C2813" w:rsidRDefault="007C75EB">
            <w:pPr>
              <w:pStyle w:val="AufzhlungTabelle1Ebene"/>
            </w:pPr>
            <w:r>
              <w:t xml:space="preserve"> H2-InMemory </w:t>
            </w:r>
          </w:p>
          <w:p w14:paraId="7C7D2408" w14:textId="77777777" w:rsidR="009C2813" w:rsidRDefault="007C75EB">
            <w:pPr>
              <w:pStyle w:val="AufzhlungTabelle1Ebene"/>
            </w:pPr>
            <w:r>
              <w:t xml:space="preserve"> Derby </w:t>
            </w:r>
          </w:p>
          <w:p w14:paraId="404CF450" w14:textId="77777777" w:rsidR="009C2813" w:rsidRDefault="007C75EB">
            <w:pPr>
              <w:pStyle w:val="AufzhlungTabelle1Ebene"/>
            </w:pPr>
            <w:r>
              <w:t xml:space="preserve"> PostgreSQL </w:t>
            </w:r>
          </w:p>
          <w:p w14:paraId="60462929" w14:textId="77777777" w:rsidR="0052410B" w:rsidRPr="00BF27C7" w:rsidRDefault="0052410B" w:rsidP="00BF27C7">
            <w:pPr>
              <w:pStyle w:val="Tabellentext"/>
            </w:pPr>
          </w:p>
          <w:p w14:paraId="01016466" w14:textId="77777777" w:rsidR="009C2813" w:rsidRDefault="007C75EB">
            <w:pPr>
              <w:pStyle w:val="Tabellentext-berschrift"/>
            </w:pPr>
            <w:r>
              <w:t>Eigene Aufgaben im Projekt</w:t>
            </w:r>
          </w:p>
          <w:p w14:paraId="239537AB" w14:textId="77777777" w:rsidR="009C2813" w:rsidRDefault="007C75EB">
            <w:pPr>
              <w:pStyle w:val="AufzhlungTabelle1Ebene"/>
            </w:pPr>
            <w:r>
              <w:t xml:space="preserve"> Erstellen von Richtlinie für den Aufbau von Restservices in der Architektur </w:t>
            </w:r>
          </w:p>
          <w:p w14:paraId="74884F8D" w14:textId="77777777" w:rsidR="009C2813" w:rsidRDefault="007C75EB">
            <w:pPr>
              <w:pStyle w:val="AufzhlungTabelle1Ebene"/>
            </w:pPr>
            <w:r>
              <w:t xml:space="preserve"> Erstellen eines Konzepts für die Versionsverwaltungsstrategie </w:t>
            </w:r>
          </w:p>
          <w:p w14:paraId="43884108" w14:textId="77777777" w:rsidR="0052410B" w:rsidRPr="00BF27C7" w:rsidRDefault="0052410B" w:rsidP="00BF27C7">
            <w:pPr>
              <w:pStyle w:val="Tabellentext"/>
            </w:pPr>
          </w:p>
        </w:tc>
      </w:tr>
      <w:tr w:rsidR="009C2813" w14:paraId="24B89AC6" w14:textId="77777777">
        <w:trPr>
          <w:jc w:val="center"/>
        </w:trPr>
        <w:tc>
          <w:tcPr>
            <w:tcW w:w="2285" w:type="dxa"/>
            <w:shd w:val="clear" w:color="auto" w:fill="E7E6E4"/>
            <w:tcMar>
              <w:top w:w="50" w:type="dxa"/>
              <w:left w:w="50" w:type="dxa"/>
              <w:bottom w:w="50" w:type="dxa"/>
              <w:right w:w="50" w:type="dxa"/>
            </w:tcMar>
          </w:tcPr>
          <w:p w14:paraId="7EB8BE7F" w14:textId="77777777" w:rsidR="0052410B" w:rsidRDefault="00C85F25" w:rsidP="006B0B2A">
            <w:pPr>
              <w:pStyle w:val="Tabellentext-berschrift"/>
            </w:pPr>
            <w:r>
              <w:t>12/2016</w:t>
            </w:r>
            <w:r w:rsidR="0052410B">
              <w:t xml:space="preserve"> – </w:t>
            </w:r>
            <w:r>
              <w:t>01/2017</w:t>
            </w:r>
          </w:p>
          <w:p w14:paraId="2FA58882" w14:textId="77777777" w:rsidR="0052410B" w:rsidRDefault="00F87A3C" w:rsidP="006B0B2A">
            <w:pPr>
              <w:pStyle w:val="Tabellentext"/>
            </w:pPr>
            <w:r>
              <w:t>Developer</w:t>
            </w:r>
          </w:p>
        </w:tc>
        <w:tc>
          <w:tcPr>
            <w:tcW w:w="5969" w:type="dxa"/>
            <w:shd w:val="clear" w:color="auto" w:fill="E7E6E4"/>
            <w:tcMar>
              <w:top w:w="50" w:type="dxa"/>
              <w:left w:w="50" w:type="dxa"/>
              <w:bottom w:w="50" w:type="dxa"/>
              <w:right w:w="50" w:type="dxa"/>
            </w:tcMar>
          </w:tcPr>
          <w:p w14:paraId="7DA29E77" w14:textId="77777777" w:rsidR="0052410B" w:rsidRPr="00607F7A" w:rsidRDefault="00C85F25" w:rsidP="006B0B2A">
            <w:pPr>
              <w:pStyle w:val="Tabellentext-berschrift"/>
            </w:pPr>
            <w:r w:rsidRPr="00DA5483">
              <w:t>Essensbestelltool für die Geschäftsstelle Frankfurt (POC)</w:t>
            </w:r>
            <w:r w:rsidR="002F1560" w:rsidRPr="006A047A">
              <w:t xml:space="preserve">, </w:t>
            </w:r>
            <w:r w:rsidRPr="00DA5483">
              <w:t>Adesso AG</w:t>
            </w:r>
          </w:p>
          <w:p w14:paraId="4C5AE888" w14:textId="77777777" w:rsidR="00123AFA" w:rsidRPr="00607F7A" w:rsidRDefault="00123AFA" w:rsidP="006B0B2A">
            <w:pPr>
              <w:pStyle w:val="Tabellentext-berschrift"/>
            </w:pPr>
          </w:p>
          <w:p w14:paraId="1436A097" w14:textId="77777777" w:rsidR="009C2813" w:rsidRDefault="007C75EB">
            <w:pPr>
              <w:pStyle w:val="Tabellentext-berschrift"/>
            </w:pPr>
            <w:r>
              <w:t>Projektbeschreibung</w:t>
            </w:r>
          </w:p>
          <w:p w14:paraId="20462D2F" w14:textId="77777777" w:rsidR="009C2813" w:rsidRDefault="007C75EB">
            <w:pPr>
              <w:pStyle w:val="Tabellentext"/>
            </w:pPr>
            <w:r>
              <w:t xml:space="preserve">Es soll eine Plattform entwickelt werden welche Restaurants aus der Umgebung und deren Menus präsentiert.  </w:t>
            </w:r>
          </w:p>
          <w:p w14:paraId="799D5393" w14:textId="77777777" w:rsidR="009C2813" w:rsidRDefault="007C75EB">
            <w:pPr>
              <w:pStyle w:val="Tabellentext"/>
            </w:pPr>
            <w:r>
              <w:t xml:space="preserve">Benutzer haben die Möglichkeit eine Bestellung zu eröffnen oder an einer bereits eröffneten Bestellung teilzunehmen. Eine Bestellung besteht aus dem Namen des Benutzers, der Auswahl die der Benutzer getroffen hat und der Preis seiner Auswahl. Wurde eine Bestellung eröffnet, so ist diese für andere Benutzer </w:t>
            </w:r>
            <w:r>
              <w:lastRenderedPageBreak/>
              <w:t xml:space="preserve">sichtbar und diese können dann eine Bestellung beim selben Restaurant abgeben.  </w:t>
            </w:r>
          </w:p>
          <w:p w14:paraId="41F62716" w14:textId="77777777" w:rsidR="009C2813" w:rsidRDefault="007C75EB">
            <w:pPr>
              <w:pStyle w:val="Tabellentext"/>
            </w:pPr>
            <w:r>
              <w:t xml:space="preserve">Eine Bestellung hat eine Deadline nach deren Ablauf die Bestellung beim Restaurant abgegeben wird, oder falls nicht genügend Bestellungen eingegangen sind und die Mindestbestellmenge nicht erreicht wurde, der Benutzer per Email darüber informiert wird. </w:t>
            </w:r>
          </w:p>
          <w:p w14:paraId="65DF0541" w14:textId="77777777" w:rsidR="0052410B" w:rsidRPr="00BF27C7" w:rsidRDefault="0052410B" w:rsidP="00BF27C7">
            <w:pPr>
              <w:pStyle w:val="Tabellentext"/>
            </w:pPr>
          </w:p>
          <w:p w14:paraId="74A78627" w14:textId="77777777" w:rsidR="009C2813" w:rsidRDefault="007C75EB">
            <w:pPr>
              <w:pStyle w:val="Tabellentext-berschrift"/>
            </w:pPr>
            <w:r>
              <w:t>Eingesetzte Technologien</w:t>
            </w:r>
          </w:p>
          <w:p w14:paraId="3A14D45C" w14:textId="77777777" w:rsidR="009C2813" w:rsidRDefault="007C75EB">
            <w:pPr>
              <w:pStyle w:val="AufzhlungTabelle1Ebene"/>
            </w:pPr>
            <w:r>
              <w:t xml:space="preserve">    Spring Boot </w:t>
            </w:r>
          </w:p>
          <w:p w14:paraId="4E9C1B03" w14:textId="77777777" w:rsidR="009C2813" w:rsidRDefault="007C75EB">
            <w:pPr>
              <w:pStyle w:val="AufzhlungTabelle1Ebene"/>
            </w:pPr>
            <w:r>
              <w:t xml:space="preserve">    Spring MVC / Rest  </w:t>
            </w:r>
          </w:p>
          <w:p w14:paraId="4AA88116" w14:textId="77777777" w:rsidR="009C2813" w:rsidRDefault="007C75EB">
            <w:pPr>
              <w:pStyle w:val="AufzhlungTabelle1Ebene"/>
            </w:pPr>
            <w:r>
              <w:t xml:space="preserve">    Spring Data JPA </w:t>
            </w:r>
          </w:p>
          <w:p w14:paraId="27C15C3F" w14:textId="77777777" w:rsidR="009C2813" w:rsidRDefault="007C75EB">
            <w:pPr>
              <w:pStyle w:val="AufzhlungTabelle1Ebene"/>
            </w:pPr>
            <w:r>
              <w:t xml:space="preserve">    Hibernate </w:t>
            </w:r>
          </w:p>
          <w:p w14:paraId="7D0A64F1" w14:textId="77777777" w:rsidR="009C2813" w:rsidRDefault="007C75EB">
            <w:pPr>
              <w:pStyle w:val="AufzhlungTabelle1Ebene"/>
            </w:pPr>
            <w:r>
              <w:t xml:space="preserve">    MySQL </w:t>
            </w:r>
          </w:p>
          <w:p w14:paraId="09162D03" w14:textId="77777777" w:rsidR="009C2813" w:rsidRDefault="007C75EB">
            <w:pPr>
              <w:pStyle w:val="AufzhlungTabelle1Ebene"/>
            </w:pPr>
            <w:r>
              <w:t xml:space="preserve">    JPA </w:t>
            </w:r>
          </w:p>
          <w:p w14:paraId="5A86DD52" w14:textId="77777777" w:rsidR="009C2813" w:rsidRDefault="007C75EB">
            <w:pPr>
              <w:pStyle w:val="AufzhlungTabelle1Ebene"/>
            </w:pPr>
            <w:r>
              <w:t xml:space="preserve">    Maven </w:t>
            </w:r>
          </w:p>
          <w:p w14:paraId="6C2F25C5" w14:textId="77777777" w:rsidR="009C2813" w:rsidRDefault="007C75EB">
            <w:pPr>
              <w:pStyle w:val="AufzhlungTabelle1Ebene"/>
            </w:pPr>
            <w:r>
              <w:t xml:space="preserve">    JUNIT </w:t>
            </w:r>
          </w:p>
          <w:p w14:paraId="3D9A7042" w14:textId="77777777" w:rsidR="009C2813" w:rsidRDefault="007C75EB">
            <w:pPr>
              <w:pStyle w:val="AufzhlungTabelle1Ebene"/>
            </w:pPr>
            <w:r>
              <w:t xml:space="preserve">    GIT </w:t>
            </w:r>
          </w:p>
          <w:p w14:paraId="11F9922E" w14:textId="77777777" w:rsidR="009C2813" w:rsidRDefault="007C75EB">
            <w:pPr>
              <w:pStyle w:val="AufzhlungTabelle1Ebene"/>
            </w:pPr>
            <w:r>
              <w:t xml:space="preserve">    Angular JS </w:t>
            </w:r>
          </w:p>
          <w:p w14:paraId="113ECDAC" w14:textId="77777777" w:rsidR="0052410B" w:rsidRPr="00BF27C7" w:rsidRDefault="0052410B" w:rsidP="00BF27C7">
            <w:pPr>
              <w:pStyle w:val="Tabellentext"/>
            </w:pPr>
          </w:p>
          <w:p w14:paraId="67D66F1D" w14:textId="77777777" w:rsidR="009C2813" w:rsidRDefault="007C75EB">
            <w:pPr>
              <w:pStyle w:val="Tabellentext-berschrift"/>
            </w:pPr>
            <w:r>
              <w:t>Eigene Aufgaben im Projekt</w:t>
            </w:r>
          </w:p>
          <w:p w14:paraId="7D130B45" w14:textId="77777777" w:rsidR="009C2813" w:rsidRDefault="007C75EB">
            <w:pPr>
              <w:pStyle w:val="AufzhlungTabelle1Ebene"/>
            </w:pPr>
            <w:r>
              <w:t xml:space="preserve">   Erstellen und Verwalten der Anwendung mit Maven </w:t>
            </w:r>
          </w:p>
          <w:p w14:paraId="6FDE330E" w14:textId="77777777" w:rsidR="009C2813" w:rsidRDefault="007C75EB">
            <w:pPr>
              <w:pStyle w:val="AufzhlungTabelle1Ebene"/>
            </w:pPr>
            <w:r>
              <w:t xml:space="preserve">    Erstellen der Spring Boot Webanwendung nach dem MVC Entwurfsmuster </w:t>
            </w:r>
          </w:p>
          <w:p w14:paraId="4564B1D3" w14:textId="77777777" w:rsidR="009C2813" w:rsidRDefault="007C75EB">
            <w:pPr>
              <w:pStyle w:val="AufzhlungTabelle1Ebene"/>
            </w:pPr>
            <w:r>
              <w:t xml:space="preserve">    Konzeptionierung und Implementierung der REST-API mit HATEOAS </w:t>
            </w:r>
          </w:p>
          <w:p w14:paraId="51302947" w14:textId="77777777" w:rsidR="009C2813" w:rsidRDefault="007C75EB">
            <w:pPr>
              <w:pStyle w:val="AufzhlungTabelle1Ebene"/>
            </w:pPr>
            <w:r>
              <w:t xml:space="preserve">    Entwickeln des Datenbankschemas und Implementierung der MySQL-Datenbank </w:t>
            </w:r>
          </w:p>
          <w:p w14:paraId="02519FC4" w14:textId="77777777" w:rsidR="009C2813" w:rsidRDefault="007C75EB">
            <w:pPr>
              <w:pStyle w:val="AufzhlungTabelle1Ebene"/>
            </w:pPr>
            <w:r>
              <w:t xml:space="preserve">    OR-Mapping mit Hibernate und der JPA </w:t>
            </w:r>
          </w:p>
          <w:p w14:paraId="7B8B8314" w14:textId="77777777" w:rsidR="009C2813" w:rsidRDefault="007C75EB">
            <w:pPr>
              <w:pStyle w:val="AufzhlungTabelle1Ebene"/>
            </w:pPr>
            <w:r>
              <w:t xml:space="preserve">    Erstellen und Durchführung von Unit-Tests mit JUnit </w:t>
            </w:r>
          </w:p>
          <w:p w14:paraId="4893C876" w14:textId="77777777" w:rsidR="009C2813" w:rsidRDefault="007C75EB">
            <w:pPr>
              <w:pStyle w:val="AufzhlungTabelle1Ebene"/>
            </w:pPr>
            <w:r>
              <w:t xml:space="preserve">    Versionierung mit GIT </w:t>
            </w:r>
          </w:p>
          <w:p w14:paraId="4970B009" w14:textId="77777777" w:rsidR="009C2813" w:rsidRDefault="007C75EB">
            <w:pPr>
              <w:pStyle w:val="AufzhlungTabelle1Ebene"/>
            </w:pPr>
            <w:r>
              <w:t xml:space="preserve">    Konzeption des Frontends mit AngularJS </w:t>
            </w:r>
          </w:p>
          <w:p w14:paraId="12B6DFC9" w14:textId="77777777" w:rsidR="0052410B" w:rsidRPr="00BF27C7" w:rsidRDefault="0052410B" w:rsidP="00BF27C7">
            <w:pPr>
              <w:pStyle w:val="Tabellentext"/>
            </w:pPr>
          </w:p>
        </w:tc>
      </w:tr>
      <w:tr w:rsidR="009C2813" w14:paraId="0C6CDA0F" w14:textId="77777777">
        <w:trPr>
          <w:jc w:val="center"/>
        </w:trPr>
        <w:tc>
          <w:tcPr>
            <w:tcW w:w="2285" w:type="dxa"/>
            <w:shd w:val="clear" w:color="auto" w:fill="E7E6E4"/>
            <w:tcMar>
              <w:top w:w="50" w:type="dxa"/>
              <w:left w:w="50" w:type="dxa"/>
              <w:bottom w:w="50" w:type="dxa"/>
              <w:right w:w="50" w:type="dxa"/>
            </w:tcMar>
          </w:tcPr>
          <w:p w14:paraId="05C2DC60" w14:textId="77777777" w:rsidR="0052410B" w:rsidRDefault="00C85F25" w:rsidP="006B0B2A">
            <w:pPr>
              <w:pStyle w:val="Tabellentext-berschrift"/>
            </w:pPr>
            <w:r>
              <w:lastRenderedPageBreak/>
              <w:t>11/2015</w:t>
            </w:r>
            <w:r w:rsidR="0052410B">
              <w:t xml:space="preserve"> – </w:t>
            </w:r>
            <w:r>
              <w:t>05/2016</w:t>
            </w:r>
          </w:p>
          <w:p w14:paraId="276FF6EE" w14:textId="77777777" w:rsidR="0052410B" w:rsidRDefault="00F87A3C" w:rsidP="006B0B2A">
            <w:pPr>
              <w:pStyle w:val="Tabellentext"/>
            </w:pPr>
            <w:r>
              <w:t>Developer</w:t>
            </w:r>
          </w:p>
        </w:tc>
        <w:tc>
          <w:tcPr>
            <w:tcW w:w="5969" w:type="dxa"/>
            <w:shd w:val="clear" w:color="auto" w:fill="E7E6E4"/>
            <w:tcMar>
              <w:top w:w="50" w:type="dxa"/>
              <w:left w:w="50" w:type="dxa"/>
              <w:bottom w:w="50" w:type="dxa"/>
              <w:right w:w="50" w:type="dxa"/>
            </w:tcMar>
          </w:tcPr>
          <w:p w14:paraId="16F16210" w14:textId="77777777" w:rsidR="0052410B" w:rsidRPr="00607F7A" w:rsidRDefault="00C85F25" w:rsidP="006B0B2A">
            <w:pPr>
              <w:pStyle w:val="Tabellentext-berschrift"/>
            </w:pPr>
            <w:r w:rsidRPr="00DA5483">
              <w:t>Implementierung einer Zusatzanwendung für ein vorhandenes Zeiterfassungs-System unter Verwendung der SQL-Schnittstelle zum Zwecke erweiterter Auswertungsmöglichkeiten</w:t>
            </w:r>
            <w:r w:rsidR="002F1560" w:rsidRPr="006A047A">
              <w:t xml:space="preserve">, </w:t>
            </w:r>
            <w:r w:rsidRPr="00DA5483">
              <w:t>Hecom TK + IT-Lösungen</w:t>
            </w:r>
          </w:p>
          <w:p w14:paraId="09C2E4EE" w14:textId="77777777" w:rsidR="00123AFA" w:rsidRPr="00607F7A" w:rsidRDefault="00123AFA" w:rsidP="006B0B2A">
            <w:pPr>
              <w:pStyle w:val="Tabellentext-berschrift"/>
            </w:pPr>
          </w:p>
          <w:p w14:paraId="774A5F02" w14:textId="77777777" w:rsidR="009C2813" w:rsidRDefault="007C75EB">
            <w:pPr>
              <w:pStyle w:val="Tabellentext-berschrift"/>
            </w:pPr>
            <w:r>
              <w:t>Projektbeschreibung</w:t>
            </w:r>
          </w:p>
          <w:p w14:paraId="7EAB99E7" w14:textId="77777777" w:rsidR="009C2813" w:rsidRDefault="007C75EB">
            <w:pPr>
              <w:pStyle w:val="Tabellentext"/>
            </w:pPr>
            <w:r>
              <w:t xml:space="preserve">Für die interne Verwaltung sollte eine Java Anwendung entwickelt werden, welche die Auswertung der Fehlzeiten jedes Mitarbeiters automatisiert.  </w:t>
            </w:r>
          </w:p>
          <w:p w14:paraId="15FEF3BE" w14:textId="77777777" w:rsidR="009C2813" w:rsidRDefault="007C75EB">
            <w:pPr>
              <w:pStyle w:val="Tabellentext"/>
            </w:pPr>
            <w:r>
              <w:t xml:space="preserve">Hierzu sollten für aktive Mitarbeiter die Fehlzeiten aus der Datenbank der Zeiterfassungssoftware (TopKontor Zeiterfassung) ausgewählt werden. Dabei musste unterschieden werden, ob es sich um einen halben oder ganzen, Urlaubs- oder Krankheitstag handelte. Dazu musste jede Stempelung von jedem Mitarbeiter in einem ausgewählten Zeitraum analysiert und auf eventuelle Fehlbuchungen überprüft werden. Zudem sollten Fehlzeiten, welche direkt aufeinanderfolgen, zusammenhängend, in von/bis-Form, ausgegeben werden. Dabei dürften Wochenenden und Feiertage nicht als Unterbrechung für zusammenhängende Fehlzeiten gelten.  </w:t>
            </w:r>
          </w:p>
          <w:p w14:paraId="3C4849D5" w14:textId="77777777" w:rsidR="009C2813" w:rsidRDefault="007C75EB">
            <w:pPr>
              <w:pStyle w:val="Tabellentext"/>
            </w:pPr>
            <w:r>
              <w:t xml:space="preserve">Es sollte des Weiteren für die Anzahl der zusammenhängenden </w:t>
            </w:r>
            <w:r>
              <w:lastRenderedPageBreak/>
              <w:t xml:space="preserve">Fehltage eine Summe gebildet werden, wie auch eine Gesamtsumme für jeden einzelnen Mitarbeiter und eine Gesamtsumme für alle Mitarbeiter im Auswertungszeitraum.  </w:t>
            </w:r>
          </w:p>
          <w:p w14:paraId="725E4876" w14:textId="77777777" w:rsidR="009C2813" w:rsidRDefault="007C75EB">
            <w:pPr>
              <w:pStyle w:val="Tabellentext"/>
            </w:pPr>
            <w:r>
              <w:t xml:space="preserve">Wenn es einen fehlerhaften Eintrag in der Zeiterfassungsdatenbank geben sollte, zum Beispiel durch eine doppelte Stempelung auf einem Tag oder eine gleichzeitige Urlaubs- und Krankheitsbuchung, dann musste auch diese anschließend gekennzeichnet werden.  </w:t>
            </w:r>
          </w:p>
          <w:p w14:paraId="14AAB689" w14:textId="77777777" w:rsidR="009C2813" w:rsidRDefault="007C75EB">
            <w:pPr>
              <w:pStyle w:val="Tabellentext"/>
            </w:pPr>
            <w:r>
              <w:t xml:space="preserve">Ausgegeben wurden die Daten in tabellarischer Form auf einem, von der Java-Anwendung erstellten, Excel-Sheet. Dieses enthielt den Vor- und Nachnamen, die Personalnummer und alle Fehlzeiten jedes Mitarbeiters in einem gewählten Zeitraum.  </w:t>
            </w:r>
          </w:p>
          <w:p w14:paraId="347CC9F5" w14:textId="77777777" w:rsidR="009C2813" w:rsidRDefault="007C75EB">
            <w:pPr>
              <w:pStyle w:val="Tabellentext"/>
            </w:pPr>
            <w:r>
              <w:t xml:space="preserve">Gesteuert wird die Anwendung über eine passwortgeschützte, grafische Benutzeroberfläche, welche die Möglichkeit bietet, den Auswertungszeitraum, das Ausgabeverzeichnis des fertigen Excel-Dokuments und den Empfänger der Email, welche die fertige Datei im Anhang enthält, auszuwählen. </w:t>
            </w:r>
          </w:p>
          <w:p w14:paraId="71D38902" w14:textId="77777777" w:rsidR="0052410B" w:rsidRPr="00BF27C7" w:rsidRDefault="0052410B" w:rsidP="00BF27C7">
            <w:pPr>
              <w:pStyle w:val="Tabellentext"/>
            </w:pPr>
          </w:p>
          <w:p w14:paraId="1DA776E6" w14:textId="77777777" w:rsidR="009C2813" w:rsidRDefault="007C75EB">
            <w:pPr>
              <w:pStyle w:val="Tabellentext-berschrift"/>
            </w:pPr>
            <w:r>
              <w:t>Eingesetzte Technologien</w:t>
            </w:r>
          </w:p>
          <w:p w14:paraId="19741F77" w14:textId="77777777" w:rsidR="009C2813" w:rsidRDefault="007C75EB">
            <w:pPr>
              <w:pStyle w:val="AufzhlungTabelle1Ebene"/>
            </w:pPr>
            <w:r>
              <w:t xml:space="preserve"> Java 8 SE  </w:t>
            </w:r>
          </w:p>
          <w:p w14:paraId="39B5EF1E" w14:textId="77777777" w:rsidR="009C2813" w:rsidRDefault="007C75EB">
            <w:pPr>
              <w:pStyle w:val="AufzhlungTabelle1Ebene"/>
            </w:pPr>
            <w:r>
              <w:t xml:space="preserve"> JavaFX </w:t>
            </w:r>
          </w:p>
          <w:p w14:paraId="54BBC7C9" w14:textId="77777777" w:rsidR="009C2813" w:rsidRDefault="007C75EB">
            <w:pPr>
              <w:pStyle w:val="AufzhlungTabelle1Ebene"/>
            </w:pPr>
            <w:r>
              <w:t xml:space="preserve"> Eclipse Mars – Java IDE  </w:t>
            </w:r>
          </w:p>
          <w:p w14:paraId="43428F5E" w14:textId="77777777" w:rsidR="009C2813" w:rsidRDefault="007C75EB">
            <w:pPr>
              <w:pStyle w:val="AufzhlungTabelle1Ebene"/>
            </w:pPr>
            <w:r>
              <w:t xml:space="preserve"> FlameRobin – Verwaltungswerkzeug für FirebirdSQL-Datenbanken  </w:t>
            </w:r>
          </w:p>
          <w:p w14:paraId="572FFC26" w14:textId="77777777" w:rsidR="009C2813" w:rsidRDefault="007C75EB">
            <w:pPr>
              <w:pStyle w:val="AufzhlungTabelle1Ebene"/>
            </w:pPr>
            <w:r>
              <w:t xml:space="preserve"> TopKontor Zeiterfassung – Zeiterfassungs System  </w:t>
            </w:r>
          </w:p>
          <w:p w14:paraId="267A8713" w14:textId="77777777" w:rsidR="009C2813" w:rsidRDefault="007C75EB">
            <w:pPr>
              <w:pStyle w:val="AufzhlungTabelle1Ebene"/>
            </w:pPr>
            <w:r>
              <w:t xml:space="preserve"> JavaFX Scene Builder 2.0 – FXML Entwurfs Werkzeug </w:t>
            </w:r>
          </w:p>
          <w:p w14:paraId="376611E5" w14:textId="77777777" w:rsidR="0052410B" w:rsidRPr="00BF27C7" w:rsidRDefault="0052410B" w:rsidP="00BF27C7">
            <w:pPr>
              <w:pStyle w:val="Tabellentext"/>
            </w:pPr>
          </w:p>
          <w:p w14:paraId="36EDDF4B" w14:textId="77777777" w:rsidR="009C2813" w:rsidRDefault="007C75EB">
            <w:pPr>
              <w:pStyle w:val="Tabellentext-berschrift"/>
            </w:pPr>
            <w:r>
              <w:t>Eigene Aufgaben im Projekt</w:t>
            </w:r>
          </w:p>
          <w:p w14:paraId="318EAEDA" w14:textId="77777777" w:rsidR="009C2813" w:rsidRDefault="007C75EB">
            <w:pPr>
              <w:pStyle w:val="Tabellentext"/>
            </w:pPr>
            <w:r>
              <w:t xml:space="preserve">Das gesamte Projekt wurde von mir geplant und umgesetzt. </w:t>
            </w:r>
          </w:p>
          <w:p w14:paraId="1379CD1A" w14:textId="77777777" w:rsidR="009C2813" w:rsidRDefault="007C75EB">
            <w:pPr>
              <w:pStyle w:val="Tabellentext"/>
            </w:pPr>
            <w:r>
              <w:t xml:space="preserve">Zu den Aufgaben zählten: </w:t>
            </w:r>
          </w:p>
          <w:p w14:paraId="16E24F62" w14:textId="77777777" w:rsidR="009C2813" w:rsidRDefault="007C75EB">
            <w:pPr>
              <w:pStyle w:val="AufzhlungTabelle1Ebene"/>
            </w:pPr>
            <w:r>
              <w:t xml:space="preserve"> Entwurf der Benutzeroberfläche </w:t>
            </w:r>
          </w:p>
          <w:p w14:paraId="32927D3C" w14:textId="77777777" w:rsidR="009C2813" w:rsidRDefault="007C75EB">
            <w:pPr>
              <w:pStyle w:val="AufzhlungTabelle1Ebene"/>
            </w:pPr>
            <w:r>
              <w:t xml:space="preserve"> Entwurf der Datenmodelle </w:t>
            </w:r>
          </w:p>
          <w:p w14:paraId="0DC46B69" w14:textId="77777777" w:rsidR="009C2813" w:rsidRDefault="007C75EB">
            <w:pPr>
              <w:pStyle w:val="AufzhlungTabelle1Ebene"/>
            </w:pPr>
            <w:r>
              <w:t xml:space="preserve"> Planung des Programmablaufs </w:t>
            </w:r>
          </w:p>
          <w:p w14:paraId="06F636B5" w14:textId="77777777" w:rsidR="009C2813" w:rsidRDefault="007C75EB">
            <w:pPr>
              <w:pStyle w:val="AufzhlungTabelle1Ebene"/>
            </w:pPr>
            <w:r>
              <w:t xml:space="preserve"> Implementierung der Datenstrukturen </w:t>
            </w:r>
          </w:p>
          <w:p w14:paraId="4306774F" w14:textId="77777777" w:rsidR="009C2813" w:rsidRDefault="007C75EB">
            <w:pPr>
              <w:pStyle w:val="AufzhlungTabelle1Ebene"/>
            </w:pPr>
            <w:r>
              <w:t xml:space="preserve"> Implementierung der Geschäftslogik </w:t>
            </w:r>
          </w:p>
          <w:p w14:paraId="1DF48D6B" w14:textId="77777777" w:rsidR="009C2813" w:rsidRDefault="007C75EB">
            <w:pPr>
              <w:pStyle w:val="AufzhlungTabelle1Ebene"/>
            </w:pPr>
            <w:r>
              <w:t xml:space="preserve"> Implementierung der grafischen Benutzeroberfläche </w:t>
            </w:r>
          </w:p>
          <w:p w14:paraId="7E11D07E" w14:textId="77777777" w:rsidR="009C2813" w:rsidRDefault="007C75EB">
            <w:pPr>
              <w:pStyle w:val="AufzhlungTabelle1Ebene"/>
            </w:pPr>
            <w:r>
              <w:t xml:space="preserve"> Erstellen von Testfällen </w:t>
            </w:r>
          </w:p>
          <w:p w14:paraId="79625E9F" w14:textId="77777777" w:rsidR="0052410B" w:rsidRPr="00BF27C7" w:rsidRDefault="0052410B" w:rsidP="00BF27C7">
            <w:pPr>
              <w:pStyle w:val="Tabellentext"/>
            </w:pPr>
          </w:p>
        </w:tc>
      </w:tr>
      <w:tr w:rsidR="009C2813" w14:paraId="1C6E5538" w14:textId="77777777">
        <w:trPr>
          <w:jc w:val="center"/>
        </w:trPr>
        <w:tc>
          <w:tcPr>
            <w:tcW w:w="2285" w:type="dxa"/>
            <w:shd w:val="clear" w:color="auto" w:fill="E7E6E4"/>
            <w:tcMar>
              <w:top w:w="50" w:type="dxa"/>
              <w:left w:w="50" w:type="dxa"/>
              <w:bottom w:w="50" w:type="dxa"/>
              <w:right w:w="50" w:type="dxa"/>
            </w:tcMar>
          </w:tcPr>
          <w:p w14:paraId="61F0A65E" w14:textId="77777777" w:rsidR="0052410B" w:rsidRDefault="00C85F25" w:rsidP="006B0B2A">
            <w:pPr>
              <w:pStyle w:val="Tabellentext-berschrift"/>
            </w:pPr>
            <w:r>
              <w:lastRenderedPageBreak/>
              <w:t>12/2014</w:t>
            </w:r>
            <w:r w:rsidR="0052410B">
              <w:t xml:space="preserve"> – </w:t>
            </w:r>
            <w:r>
              <w:t>05/2015</w:t>
            </w:r>
          </w:p>
          <w:p w14:paraId="2DA7FA4D" w14:textId="77777777" w:rsidR="0052410B" w:rsidRDefault="00F87A3C" w:rsidP="006B0B2A">
            <w:pPr>
              <w:pStyle w:val="Tabellentext"/>
            </w:pPr>
            <w:r>
              <w:t>Developer</w:t>
            </w:r>
          </w:p>
        </w:tc>
        <w:tc>
          <w:tcPr>
            <w:tcW w:w="5969" w:type="dxa"/>
            <w:shd w:val="clear" w:color="auto" w:fill="E7E6E4"/>
            <w:tcMar>
              <w:top w:w="50" w:type="dxa"/>
              <w:left w:w="50" w:type="dxa"/>
              <w:bottom w:w="50" w:type="dxa"/>
              <w:right w:w="50" w:type="dxa"/>
            </w:tcMar>
          </w:tcPr>
          <w:p w14:paraId="48D93EA3" w14:textId="77777777" w:rsidR="0052410B" w:rsidRPr="00DA5483" w:rsidRDefault="00C85F25" w:rsidP="006B0B2A">
            <w:pPr>
              <w:pStyle w:val="Tabellentext-berschrift"/>
              <w:rPr>
                <w:lang w:val="en-US"/>
              </w:rPr>
            </w:pPr>
            <w:r>
              <w:rPr>
                <w:lang w:val="en-US"/>
              </w:rPr>
              <w:t>Server Backup-Monitoring Tool</w:t>
            </w:r>
            <w:r w:rsidR="002F1560" w:rsidRPr="00DA5483">
              <w:rPr>
                <w:lang w:val="en-US"/>
              </w:rPr>
              <w:t xml:space="preserve">, </w:t>
            </w:r>
            <w:r>
              <w:rPr>
                <w:lang w:val="en-US"/>
              </w:rPr>
              <w:t>Hecom TK + IT-Lösungen</w:t>
            </w:r>
          </w:p>
          <w:p w14:paraId="23388A28" w14:textId="77777777" w:rsidR="00123AFA" w:rsidRPr="00DA5483" w:rsidRDefault="00123AFA" w:rsidP="006B0B2A">
            <w:pPr>
              <w:pStyle w:val="Tabellentext-berschrift"/>
              <w:rPr>
                <w:lang w:val="en-US"/>
              </w:rPr>
            </w:pPr>
          </w:p>
          <w:p w14:paraId="10CFFA2F" w14:textId="77777777" w:rsidR="009C2813" w:rsidRDefault="007C75EB">
            <w:pPr>
              <w:pStyle w:val="Tabellentext-berschrift"/>
            </w:pPr>
            <w:r>
              <w:t>Projektbeschreibung</w:t>
            </w:r>
          </w:p>
          <w:p w14:paraId="73478003" w14:textId="77777777" w:rsidR="009C2813" w:rsidRDefault="007C75EB">
            <w:pPr>
              <w:pStyle w:val="Tabellentext"/>
            </w:pPr>
            <w:r>
              <w:t xml:space="preserve">Ziel war es eine Webanwendung zu erstellen, welche den Stand der Backups aller intern verwendeten Server möglichst einfach und übersichtlich darstellt </w:t>
            </w:r>
          </w:p>
          <w:p w14:paraId="11CBCE00" w14:textId="77777777" w:rsidR="0052410B" w:rsidRPr="00BF27C7" w:rsidRDefault="0052410B" w:rsidP="00BF27C7">
            <w:pPr>
              <w:pStyle w:val="Tabellentext"/>
            </w:pPr>
          </w:p>
          <w:p w14:paraId="5BDB436A" w14:textId="77777777" w:rsidR="009C2813" w:rsidRDefault="007C75EB">
            <w:pPr>
              <w:pStyle w:val="Tabellentext-berschrift"/>
            </w:pPr>
            <w:r>
              <w:t>Eingesetzte Technologien</w:t>
            </w:r>
          </w:p>
          <w:p w14:paraId="56303207" w14:textId="77777777" w:rsidR="009C2813" w:rsidRDefault="007C75EB">
            <w:pPr>
              <w:pStyle w:val="AufzhlungTabelle1Ebene"/>
            </w:pPr>
            <w:r>
              <w:t xml:space="preserve"> Python 3 </w:t>
            </w:r>
          </w:p>
          <w:p w14:paraId="0152266D" w14:textId="77777777" w:rsidR="009C2813" w:rsidRDefault="007C75EB">
            <w:pPr>
              <w:pStyle w:val="AufzhlungTabelle1Ebene"/>
            </w:pPr>
            <w:r>
              <w:t xml:space="preserve"> Django </w:t>
            </w:r>
          </w:p>
          <w:p w14:paraId="1F9B49B7" w14:textId="77777777" w:rsidR="009C2813" w:rsidRDefault="007C75EB">
            <w:pPr>
              <w:pStyle w:val="AufzhlungTabelle1Ebene"/>
            </w:pPr>
            <w:r>
              <w:t xml:space="preserve"> Javascript </w:t>
            </w:r>
          </w:p>
          <w:p w14:paraId="7C941722" w14:textId="77777777" w:rsidR="009C2813" w:rsidRDefault="007C75EB">
            <w:pPr>
              <w:pStyle w:val="AufzhlungTabelle1Ebene"/>
            </w:pPr>
            <w:r>
              <w:t xml:space="preserve"> Bootstrap </w:t>
            </w:r>
          </w:p>
          <w:p w14:paraId="3359A528" w14:textId="77777777" w:rsidR="009C2813" w:rsidRDefault="007C75EB">
            <w:pPr>
              <w:pStyle w:val="AufzhlungTabelle1Ebene"/>
            </w:pPr>
            <w:r>
              <w:t xml:space="preserve"> SQLite </w:t>
            </w:r>
          </w:p>
          <w:p w14:paraId="0B3F8243" w14:textId="77777777" w:rsidR="009C2813" w:rsidRDefault="007C75EB">
            <w:pPr>
              <w:pStyle w:val="AufzhlungTabelle1Ebene"/>
            </w:pPr>
            <w:r>
              <w:t xml:space="preserve"> VMWare </w:t>
            </w:r>
          </w:p>
          <w:p w14:paraId="5236BC28" w14:textId="77777777" w:rsidR="0052410B" w:rsidRPr="00BF27C7" w:rsidRDefault="0052410B" w:rsidP="00BF27C7">
            <w:pPr>
              <w:pStyle w:val="Tabellentext"/>
            </w:pPr>
          </w:p>
          <w:p w14:paraId="2BF0925C" w14:textId="77777777" w:rsidR="009C2813" w:rsidRDefault="007C75EB">
            <w:pPr>
              <w:pStyle w:val="Tabellentext-berschrift"/>
            </w:pPr>
            <w:r>
              <w:t>Eigene Aufgaben im Projekt</w:t>
            </w:r>
          </w:p>
          <w:p w14:paraId="177A3A29" w14:textId="77777777" w:rsidR="009C2813" w:rsidRDefault="007C75EB">
            <w:pPr>
              <w:pStyle w:val="Tabellentext"/>
            </w:pPr>
            <w:r>
              <w:t xml:space="preserve">Ich habe das gesamte Projekt selbstständig konzeptioniert und realisiert. Zu den Aufgaben gehörten: </w:t>
            </w:r>
          </w:p>
          <w:p w14:paraId="2D95D7FA" w14:textId="77777777" w:rsidR="009C2813" w:rsidRDefault="007C75EB">
            <w:pPr>
              <w:pStyle w:val="AufzhlungTabelle1Ebene"/>
            </w:pPr>
            <w:r>
              <w:t xml:space="preserve"> Erstellen eines Python Scripts, welches über das interne Firmennetzwerk auf Backuplogs der Server zugreift, diese auswertet und die Ergebnisse in eine SQLite-Datenbank ablegt </w:t>
            </w:r>
          </w:p>
          <w:p w14:paraId="3848F3B6" w14:textId="77777777" w:rsidR="009C2813" w:rsidRDefault="007C75EB">
            <w:pPr>
              <w:pStyle w:val="AufzhlungTabelle1Ebene"/>
            </w:pPr>
            <w:r>
              <w:t xml:space="preserve"> Planung und Umsetzung des Backends nach dem MVC-Designpattern </w:t>
            </w:r>
          </w:p>
          <w:p w14:paraId="7163CC4F" w14:textId="77777777" w:rsidR="009C2813" w:rsidRDefault="007C75EB">
            <w:pPr>
              <w:pStyle w:val="AufzhlungTabelle1Ebene"/>
            </w:pPr>
            <w:r>
              <w:t xml:space="preserve"> Gestaltung des Weblayouts mithilfe von Bootstrap CSS </w:t>
            </w:r>
          </w:p>
          <w:p w14:paraId="22F628F6" w14:textId="77777777" w:rsidR="0052410B" w:rsidRPr="00BF27C7" w:rsidRDefault="0052410B" w:rsidP="00BF27C7">
            <w:pPr>
              <w:pStyle w:val="Tabellentext"/>
            </w:pPr>
          </w:p>
        </w:tc>
      </w:tr>
      <w:tr w:rsidR="009C2813" w14:paraId="5B50CDE3" w14:textId="77777777">
        <w:trPr>
          <w:jc w:val="center"/>
        </w:trPr>
        <w:tc>
          <w:tcPr>
            <w:tcW w:w="2285" w:type="dxa"/>
            <w:shd w:val="clear" w:color="auto" w:fill="E7E6E4"/>
            <w:tcMar>
              <w:top w:w="50" w:type="dxa"/>
              <w:left w:w="50" w:type="dxa"/>
              <w:bottom w:w="50" w:type="dxa"/>
              <w:right w:w="50" w:type="dxa"/>
            </w:tcMar>
          </w:tcPr>
          <w:p w14:paraId="557EFAC3" w14:textId="77777777" w:rsidR="0052410B" w:rsidRDefault="00C85F25" w:rsidP="006B0B2A">
            <w:pPr>
              <w:pStyle w:val="Tabellentext-berschrift"/>
            </w:pPr>
            <w:r>
              <w:lastRenderedPageBreak/>
              <w:t>08/2014</w:t>
            </w:r>
            <w:r w:rsidR="0052410B">
              <w:t xml:space="preserve"> – </w:t>
            </w:r>
            <w:r>
              <w:t>11/2014</w:t>
            </w:r>
          </w:p>
          <w:p w14:paraId="54342D85" w14:textId="77777777" w:rsidR="0052410B" w:rsidRDefault="00F87A3C" w:rsidP="006B0B2A">
            <w:pPr>
              <w:pStyle w:val="Tabellentext"/>
            </w:pPr>
            <w:r>
              <w:t>Developer</w:t>
            </w:r>
          </w:p>
        </w:tc>
        <w:tc>
          <w:tcPr>
            <w:tcW w:w="5969" w:type="dxa"/>
            <w:shd w:val="clear" w:color="auto" w:fill="E7E6E4"/>
            <w:tcMar>
              <w:top w:w="50" w:type="dxa"/>
              <w:left w:w="50" w:type="dxa"/>
              <w:bottom w:w="50" w:type="dxa"/>
              <w:right w:w="50" w:type="dxa"/>
            </w:tcMar>
          </w:tcPr>
          <w:p w14:paraId="13F629D4" w14:textId="77777777" w:rsidR="0052410B" w:rsidRPr="00607F7A" w:rsidRDefault="00C85F25" w:rsidP="006B0B2A">
            <w:pPr>
              <w:pStyle w:val="Tabellentext-berschrift"/>
            </w:pPr>
            <w:r w:rsidRPr="00DA5483">
              <w:t>Erstellung einer Blog Webanwendung</w:t>
            </w:r>
            <w:r w:rsidR="002F1560" w:rsidRPr="006A047A">
              <w:t xml:space="preserve">, </w:t>
            </w:r>
            <w:r w:rsidRPr="00DA5483">
              <w:t>Hecom TK + IT-Lösungen</w:t>
            </w:r>
          </w:p>
          <w:p w14:paraId="000F12AE" w14:textId="77777777" w:rsidR="00123AFA" w:rsidRPr="00607F7A" w:rsidRDefault="00123AFA" w:rsidP="006B0B2A">
            <w:pPr>
              <w:pStyle w:val="Tabellentext-berschrift"/>
            </w:pPr>
          </w:p>
          <w:p w14:paraId="573067B1" w14:textId="77777777" w:rsidR="009C2813" w:rsidRDefault="007C75EB">
            <w:pPr>
              <w:pStyle w:val="Tabellentext-berschrift"/>
            </w:pPr>
            <w:r>
              <w:t>Projektbeschreibung</w:t>
            </w:r>
          </w:p>
          <w:p w14:paraId="6985F399" w14:textId="77777777" w:rsidR="009C2813" w:rsidRDefault="007C75EB">
            <w:pPr>
              <w:pStyle w:val="Tabellentext"/>
            </w:pPr>
            <w:r>
              <w:t xml:space="preserve">Zum internen veröffentlichen von Informationen wurde eine Blog Webanwendung erstellt. </w:t>
            </w:r>
          </w:p>
          <w:p w14:paraId="77B56332" w14:textId="77777777" w:rsidR="0052410B" w:rsidRPr="00BF27C7" w:rsidRDefault="0052410B" w:rsidP="00BF27C7">
            <w:pPr>
              <w:pStyle w:val="Tabellentext"/>
            </w:pPr>
          </w:p>
          <w:p w14:paraId="52F87C6E" w14:textId="77777777" w:rsidR="009C2813" w:rsidRDefault="007C75EB">
            <w:pPr>
              <w:pStyle w:val="Tabellentext-berschrift"/>
            </w:pPr>
            <w:r>
              <w:t>Eingesetzte Technologien</w:t>
            </w:r>
          </w:p>
          <w:p w14:paraId="1E53BC6A" w14:textId="77777777" w:rsidR="009C2813" w:rsidRDefault="007C75EB">
            <w:pPr>
              <w:pStyle w:val="AufzhlungTabelle1Ebene"/>
            </w:pPr>
            <w:r>
              <w:t xml:space="preserve">  Django </w:t>
            </w:r>
          </w:p>
          <w:p w14:paraId="744C77F7" w14:textId="77777777" w:rsidR="009C2813" w:rsidRDefault="007C75EB">
            <w:pPr>
              <w:pStyle w:val="AufzhlungTabelle1Ebene"/>
            </w:pPr>
            <w:r>
              <w:t xml:space="preserve">  MongoDB </w:t>
            </w:r>
          </w:p>
          <w:p w14:paraId="1B4857E9" w14:textId="77777777" w:rsidR="009C2813" w:rsidRDefault="007C75EB">
            <w:pPr>
              <w:pStyle w:val="AufzhlungTabelle1Ebene"/>
            </w:pPr>
            <w:r>
              <w:t xml:space="preserve">  Javascript </w:t>
            </w:r>
          </w:p>
          <w:p w14:paraId="180E74BD" w14:textId="77777777" w:rsidR="009C2813" w:rsidRDefault="007C75EB">
            <w:pPr>
              <w:pStyle w:val="AufzhlungTabelle1Ebene"/>
            </w:pPr>
            <w:r>
              <w:t xml:space="preserve">  Bootstrap (Framework) </w:t>
            </w:r>
          </w:p>
          <w:p w14:paraId="0FE2E2A4" w14:textId="77777777" w:rsidR="0052410B" w:rsidRPr="00BF27C7" w:rsidRDefault="0052410B" w:rsidP="00BF27C7">
            <w:pPr>
              <w:pStyle w:val="Tabellentext"/>
            </w:pPr>
          </w:p>
          <w:p w14:paraId="6FFF7C98" w14:textId="77777777" w:rsidR="009C2813" w:rsidRDefault="007C75EB">
            <w:pPr>
              <w:pStyle w:val="Tabellentext-berschrift"/>
            </w:pPr>
            <w:r>
              <w:t>Eigene Aufgaben im Projekt</w:t>
            </w:r>
          </w:p>
          <w:p w14:paraId="509AE0D3" w14:textId="77777777" w:rsidR="009C2813" w:rsidRDefault="007C75EB">
            <w:pPr>
              <w:pStyle w:val="Tabellentext"/>
            </w:pPr>
            <w:r>
              <w:t xml:space="preserve">Das Projekt wurde von mir mithilfe des Django Webframeworks umgesetzt. </w:t>
            </w:r>
          </w:p>
          <w:p w14:paraId="167D64F6" w14:textId="77777777" w:rsidR="009C2813" w:rsidRDefault="007C75EB">
            <w:pPr>
              <w:pStyle w:val="AufzhlungTabelle1Ebene"/>
            </w:pPr>
            <w:r>
              <w:t xml:space="preserve">  Erstellung des MongoDB Datenbank-Schemas </w:t>
            </w:r>
          </w:p>
          <w:p w14:paraId="43EBCD9A" w14:textId="77777777" w:rsidR="009C2813" w:rsidRDefault="007C75EB">
            <w:pPr>
              <w:pStyle w:val="AufzhlungTabelle1Ebene"/>
            </w:pPr>
            <w:r>
              <w:t xml:space="preserve">  Gestaltung der Benutzeroberfläche mithilfe des Twitter Bootstrap Frameworks </w:t>
            </w:r>
          </w:p>
          <w:p w14:paraId="4FFB0F5A" w14:textId="77777777" w:rsidR="009C2813" w:rsidRDefault="007C75EB">
            <w:pPr>
              <w:pStyle w:val="AufzhlungTabelle1Ebene"/>
            </w:pPr>
            <w:r>
              <w:t xml:space="preserve">  Implementierung der Geschäftslogik </w:t>
            </w:r>
          </w:p>
          <w:p w14:paraId="45642E26" w14:textId="77777777" w:rsidR="009C2813" w:rsidRDefault="007C75EB">
            <w:pPr>
              <w:pStyle w:val="AufzhlungTabelle1Ebene"/>
            </w:pPr>
            <w:r>
              <w:t xml:space="preserve">  Live Schaltung des Projekts </w:t>
            </w:r>
          </w:p>
          <w:p w14:paraId="4A9F43A8" w14:textId="77777777" w:rsidR="0052410B" w:rsidRPr="00BF27C7" w:rsidRDefault="0052410B" w:rsidP="00BF27C7">
            <w:pPr>
              <w:pStyle w:val="Tabellentext"/>
            </w:pPr>
          </w:p>
        </w:tc>
      </w:tr>
      <w:tr w:rsidR="009C2813" w14:paraId="6135DFDD" w14:textId="77777777">
        <w:trPr>
          <w:jc w:val="center"/>
        </w:trPr>
        <w:tc>
          <w:tcPr>
            <w:tcW w:w="2285" w:type="dxa"/>
            <w:shd w:val="clear" w:color="auto" w:fill="E7E6E4"/>
            <w:tcMar>
              <w:top w:w="50" w:type="dxa"/>
              <w:left w:w="50" w:type="dxa"/>
              <w:bottom w:w="50" w:type="dxa"/>
              <w:right w:w="50" w:type="dxa"/>
            </w:tcMar>
          </w:tcPr>
          <w:p w14:paraId="359BB8DE" w14:textId="77777777" w:rsidR="0052410B" w:rsidRDefault="00C85F25" w:rsidP="006B0B2A">
            <w:pPr>
              <w:pStyle w:val="Tabellentext-berschrift"/>
            </w:pPr>
            <w:r>
              <w:t>03/2014</w:t>
            </w:r>
            <w:r w:rsidR="0052410B">
              <w:t xml:space="preserve"> – </w:t>
            </w:r>
            <w:r>
              <w:t>08/2014</w:t>
            </w:r>
          </w:p>
          <w:p w14:paraId="11F36523" w14:textId="77777777" w:rsidR="0052410B" w:rsidRDefault="00F87A3C" w:rsidP="006B0B2A">
            <w:pPr>
              <w:pStyle w:val="Tabellentext"/>
            </w:pPr>
            <w:r>
              <w:t>Developer</w:t>
            </w:r>
          </w:p>
        </w:tc>
        <w:tc>
          <w:tcPr>
            <w:tcW w:w="5969" w:type="dxa"/>
            <w:shd w:val="clear" w:color="auto" w:fill="E7E6E4"/>
            <w:tcMar>
              <w:top w:w="50" w:type="dxa"/>
              <w:left w:w="50" w:type="dxa"/>
              <w:bottom w:w="50" w:type="dxa"/>
              <w:right w:w="50" w:type="dxa"/>
            </w:tcMar>
          </w:tcPr>
          <w:p w14:paraId="16E5B5F7" w14:textId="77777777" w:rsidR="0052410B" w:rsidRPr="00607F7A" w:rsidRDefault="00C85F25" w:rsidP="006B0B2A">
            <w:pPr>
              <w:pStyle w:val="Tabellentext-berschrift"/>
            </w:pPr>
            <w:r w:rsidRPr="00DA5483">
              <w:t>Anwendung zum Verwalten von Firmeneigentum das an Mitarbeiter übergeben wurde</w:t>
            </w:r>
            <w:r w:rsidR="002F1560" w:rsidRPr="006A047A">
              <w:t xml:space="preserve">, </w:t>
            </w:r>
            <w:r w:rsidRPr="00DA5483">
              <w:t>Hecom TK + IT-Lösungen</w:t>
            </w:r>
          </w:p>
          <w:p w14:paraId="6388AA39" w14:textId="77777777" w:rsidR="00123AFA" w:rsidRPr="00607F7A" w:rsidRDefault="00123AFA" w:rsidP="006B0B2A">
            <w:pPr>
              <w:pStyle w:val="Tabellentext-berschrift"/>
            </w:pPr>
          </w:p>
          <w:p w14:paraId="2752FAF9" w14:textId="77777777" w:rsidR="009C2813" w:rsidRDefault="007C75EB">
            <w:pPr>
              <w:pStyle w:val="Tabellentext-berschrift"/>
            </w:pPr>
            <w:r>
              <w:t>Projektbeschreibung</w:t>
            </w:r>
          </w:p>
          <w:p w14:paraId="3B8DAF40" w14:textId="77777777" w:rsidR="009C2813" w:rsidRDefault="007C75EB">
            <w:pPr>
              <w:pStyle w:val="Tabellentext"/>
            </w:pPr>
            <w:r>
              <w:t xml:space="preserve">Es sollte eine Anwendung erstellt werden welche notiert welcher Mitarbeiter, welches Firmeneigentum übergeben bekommen hat. Dazu zählten unter anderem USB-Sticks, Firmen Fahrzeuge, Notebooks etc. </w:t>
            </w:r>
          </w:p>
          <w:p w14:paraId="5B05A458" w14:textId="77777777" w:rsidR="0052410B" w:rsidRPr="00BF27C7" w:rsidRDefault="0052410B" w:rsidP="00BF27C7">
            <w:pPr>
              <w:pStyle w:val="Tabellentext"/>
            </w:pPr>
          </w:p>
          <w:p w14:paraId="2B8C3D26" w14:textId="77777777" w:rsidR="009C2813" w:rsidRDefault="007C75EB">
            <w:pPr>
              <w:pStyle w:val="Tabellentext-berschrift"/>
            </w:pPr>
            <w:r>
              <w:t>Eingesetzte Technologien</w:t>
            </w:r>
          </w:p>
          <w:p w14:paraId="705EB570" w14:textId="77777777" w:rsidR="009C2813" w:rsidRDefault="007C75EB">
            <w:pPr>
              <w:pStyle w:val="AufzhlungTabelle1Ebene"/>
            </w:pPr>
            <w:r>
              <w:t xml:space="preserve">   Java SE </w:t>
            </w:r>
          </w:p>
          <w:p w14:paraId="45C8DCC8" w14:textId="77777777" w:rsidR="009C2813" w:rsidRDefault="007C75EB">
            <w:pPr>
              <w:pStyle w:val="AufzhlungTabelle1Ebene"/>
            </w:pPr>
            <w:r>
              <w:t xml:space="preserve">   MySQL </w:t>
            </w:r>
          </w:p>
          <w:p w14:paraId="07FE9250" w14:textId="77777777" w:rsidR="009C2813" w:rsidRDefault="007C75EB">
            <w:pPr>
              <w:pStyle w:val="AufzhlungTabelle1Ebene"/>
            </w:pPr>
            <w:r>
              <w:t xml:space="preserve">   Java Swing </w:t>
            </w:r>
          </w:p>
          <w:p w14:paraId="79782C41" w14:textId="77777777" w:rsidR="0052410B" w:rsidRPr="00BF27C7" w:rsidRDefault="0052410B" w:rsidP="00BF27C7">
            <w:pPr>
              <w:pStyle w:val="Tabellentext"/>
            </w:pPr>
          </w:p>
          <w:p w14:paraId="069FD87B" w14:textId="77777777" w:rsidR="009C2813" w:rsidRDefault="007C75EB">
            <w:pPr>
              <w:pStyle w:val="Tabellentext-berschrift"/>
            </w:pPr>
            <w:r>
              <w:t>Eigene Aufgaben im Projekt</w:t>
            </w:r>
          </w:p>
          <w:p w14:paraId="5828FF89" w14:textId="77777777" w:rsidR="009C2813" w:rsidRDefault="007C75EB">
            <w:pPr>
              <w:pStyle w:val="Tabellentext"/>
            </w:pPr>
            <w:r>
              <w:t xml:space="preserve">Das Projekt wurde komplett von mir abgeschlossen. Ich habe das </w:t>
            </w:r>
            <w:r>
              <w:lastRenderedPageBreak/>
              <w:t xml:space="preserve">gesamte Projekt Konzeptioniert, Umgesetzt und gewartet. </w:t>
            </w:r>
          </w:p>
          <w:p w14:paraId="74A5111D" w14:textId="77777777" w:rsidR="009C2813" w:rsidRDefault="007C75EB">
            <w:pPr>
              <w:pStyle w:val="AufzhlungTabelle1Ebene"/>
            </w:pPr>
            <w:r>
              <w:t xml:space="preserve">   Erstellung und Umsetzung eines Datenbankschemas </w:t>
            </w:r>
          </w:p>
          <w:p w14:paraId="0F426054" w14:textId="77777777" w:rsidR="009C2813" w:rsidRDefault="007C75EB">
            <w:pPr>
              <w:pStyle w:val="AufzhlungTabelle1Ebene"/>
            </w:pPr>
            <w:r>
              <w:t xml:space="preserve">   Erstellung und Implementierung der Geschäftslogik </w:t>
            </w:r>
          </w:p>
          <w:p w14:paraId="10C0E781" w14:textId="77777777" w:rsidR="009C2813" w:rsidRDefault="007C75EB">
            <w:pPr>
              <w:pStyle w:val="AufzhlungTabelle1Ebene"/>
            </w:pPr>
            <w:r>
              <w:t xml:space="preserve">   Erstellung und Einbindung der graphischen Benutzeroberfläche </w:t>
            </w:r>
          </w:p>
          <w:p w14:paraId="1C171852" w14:textId="77777777" w:rsidR="009C2813" w:rsidRDefault="007C75EB">
            <w:pPr>
              <w:pStyle w:val="AufzhlungTabelle1Ebene"/>
            </w:pPr>
            <w:r>
              <w:t xml:space="preserve">   Wartung des Systems nach erfolgreichem Abschluss des Projekts </w:t>
            </w:r>
          </w:p>
          <w:p w14:paraId="2845DA66" w14:textId="77777777" w:rsidR="0052410B" w:rsidRPr="00BF27C7" w:rsidRDefault="0052410B" w:rsidP="00BF27C7">
            <w:pPr>
              <w:pStyle w:val="Tabellentext"/>
            </w:pPr>
          </w:p>
        </w:tc>
      </w:tr>
      <w:tr w:rsidR="009C2813" w14:paraId="6425E037" w14:textId="77777777">
        <w:trPr>
          <w:jc w:val="center"/>
        </w:trPr>
        <w:tc>
          <w:tcPr>
            <w:tcW w:w="2285" w:type="dxa"/>
            <w:shd w:val="clear" w:color="auto" w:fill="E7E6E4"/>
            <w:tcMar>
              <w:top w:w="50" w:type="dxa"/>
              <w:left w:w="50" w:type="dxa"/>
              <w:bottom w:w="50" w:type="dxa"/>
              <w:right w:w="50" w:type="dxa"/>
            </w:tcMar>
          </w:tcPr>
          <w:p w14:paraId="0337B599" w14:textId="77777777" w:rsidR="0052410B" w:rsidRDefault="00C85F25" w:rsidP="006B0B2A">
            <w:pPr>
              <w:pStyle w:val="Tabellentext-berschrift"/>
            </w:pPr>
            <w:r>
              <w:lastRenderedPageBreak/>
              <w:t>08/2013</w:t>
            </w:r>
            <w:r w:rsidR="0052410B">
              <w:t xml:space="preserve"> – </w:t>
            </w:r>
            <w:r>
              <w:t>03/2014</w:t>
            </w:r>
          </w:p>
          <w:p w14:paraId="62FE6A02" w14:textId="77777777" w:rsidR="0052410B" w:rsidRDefault="00F87A3C" w:rsidP="006B0B2A">
            <w:pPr>
              <w:pStyle w:val="Tabellentext"/>
            </w:pPr>
            <w:r>
              <w:t>Developer</w:t>
            </w:r>
          </w:p>
        </w:tc>
        <w:tc>
          <w:tcPr>
            <w:tcW w:w="5969" w:type="dxa"/>
            <w:shd w:val="clear" w:color="auto" w:fill="E7E6E4"/>
            <w:tcMar>
              <w:top w:w="50" w:type="dxa"/>
              <w:left w:w="50" w:type="dxa"/>
              <w:bottom w:w="50" w:type="dxa"/>
              <w:right w:w="50" w:type="dxa"/>
            </w:tcMar>
          </w:tcPr>
          <w:p w14:paraId="2B4ED1BF" w14:textId="77777777" w:rsidR="0052410B" w:rsidRPr="00607F7A" w:rsidRDefault="00C85F25" w:rsidP="006B0B2A">
            <w:pPr>
              <w:pStyle w:val="Tabellentext-berschrift"/>
            </w:pPr>
            <w:r w:rsidRPr="00DA5483">
              <w:t>Anwendung zum Erfassen einer Inventur</w:t>
            </w:r>
            <w:r w:rsidR="002F1560" w:rsidRPr="006A047A">
              <w:t xml:space="preserve">, </w:t>
            </w:r>
            <w:r w:rsidRPr="00DA5483">
              <w:t>Hecom TK + IT-Lösungen</w:t>
            </w:r>
          </w:p>
          <w:p w14:paraId="614BBF39" w14:textId="77777777" w:rsidR="00123AFA" w:rsidRPr="00607F7A" w:rsidRDefault="00123AFA" w:rsidP="006B0B2A">
            <w:pPr>
              <w:pStyle w:val="Tabellentext-berschrift"/>
            </w:pPr>
          </w:p>
          <w:p w14:paraId="1B4B306B" w14:textId="77777777" w:rsidR="009C2813" w:rsidRDefault="007C75EB">
            <w:pPr>
              <w:pStyle w:val="Tabellentext-berschrift"/>
            </w:pPr>
            <w:r>
              <w:t>Projektbeschreibung</w:t>
            </w:r>
          </w:p>
          <w:p w14:paraId="7B5C9F9E" w14:textId="77777777" w:rsidR="009C2813" w:rsidRDefault="007C75EB">
            <w:pPr>
              <w:pStyle w:val="Tabellentext"/>
            </w:pPr>
            <w:r>
              <w:t xml:space="preserve">Es sollte eine Anwendung erstellt werden, welche es mehreren Benutzern ermöglicht die bei der jährlichen Inventur erfassten Gegenstände über eine Eingabemaske in eine MySQL-Datenbank abzulegen. </w:t>
            </w:r>
          </w:p>
          <w:p w14:paraId="62373F8F" w14:textId="77777777" w:rsidR="009C2813" w:rsidRDefault="007C75EB">
            <w:pPr>
              <w:pStyle w:val="Tabellentext"/>
            </w:pPr>
            <w:r>
              <w:t xml:space="preserve">Falls es bei Zählung verschiedener Benutzer Differenzen in der Inventur-menge gab, wurden diese Markiert und mussten erneut gezählt werden. </w:t>
            </w:r>
          </w:p>
          <w:p w14:paraId="5B55B188" w14:textId="77777777" w:rsidR="0052410B" w:rsidRPr="00BF27C7" w:rsidRDefault="0052410B" w:rsidP="00BF27C7">
            <w:pPr>
              <w:pStyle w:val="Tabellentext"/>
            </w:pPr>
          </w:p>
          <w:p w14:paraId="00FCD533" w14:textId="77777777" w:rsidR="009C2813" w:rsidRDefault="007C75EB">
            <w:pPr>
              <w:pStyle w:val="Tabellentext-berschrift"/>
            </w:pPr>
            <w:r>
              <w:t>Eingesetzte Technologien</w:t>
            </w:r>
          </w:p>
          <w:p w14:paraId="69AA0A5F" w14:textId="77777777" w:rsidR="009C2813" w:rsidRDefault="007C75EB">
            <w:pPr>
              <w:pStyle w:val="AufzhlungTabelle1Ebene"/>
            </w:pPr>
            <w:r>
              <w:t xml:space="preserve">  Java Swing </w:t>
            </w:r>
          </w:p>
          <w:p w14:paraId="684DE45B" w14:textId="77777777" w:rsidR="009C2813" w:rsidRDefault="007C75EB">
            <w:pPr>
              <w:pStyle w:val="AufzhlungTabelle1Ebene"/>
            </w:pPr>
            <w:r>
              <w:t xml:space="preserve">  Java SE </w:t>
            </w:r>
          </w:p>
          <w:p w14:paraId="2BFF9E29" w14:textId="77777777" w:rsidR="009C2813" w:rsidRDefault="007C75EB">
            <w:pPr>
              <w:pStyle w:val="AufzhlungTabelle1Ebene"/>
            </w:pPr>
            <w:r>
              <w:t xml:space="preserve">  MySQL </w:t>
            </w:r>
          </w:p>
          <w:p w14:paraId="5856E54D" w14:textId="77777777" w:rsidR="0052410B" w:rsidRPr="00BF27C7" w:rsidRDefault="0052410B" w:rsidP="00BF27C7">
            <w:pPr>
              <w:pStyle w:val="Tabellentext"/>
            </w:pPr>
          </w:p>
          <w:p w14:paraId="7A1AEE05" w14:textId="77777777" w:rsidR="009C2813" w:rsidRDefault="007C75EB">
            <w:pPr>
              <w:pStyle w:val="Tabellentext-berschrift"/>
            </w:pPr>
            <w:r>
              <w:t>Eigene Aufgaben im Projekt</w:t>
            </w:r>
          </w:p>
          <w:p w14:paraId="1FE341E5" w14:textId="77777777" w:rsidR="009C2813" w:rsidRDefault="007C75EB">
            <w:pPr>
              <w:pStyle w:val="Tabellentext"/>
            </w:pPr>
            <w:r>
              <w:t xml:space="preserve">Das Projekt wurde von mir alleine Konzeptioniert und umgesetzt. </w:t>
            </w:r>
          </w:p>
          <w:p w14:paraId="4240C862" w14:textId="77777777" w:rsidR="009C2813" w:rsidRDefault="007C75EB">
            <w:pPr>
              <w:pStyle w:val="AufzhlungTabelle1Ebene"/>
            </w:pPr>
            <w:r>
              <w:t xml:space="preserve">  Entwurf und implementierung des Datenbankschemas </w:t>
            </w:r>
          </w:p>
          <w:p w14:paraId="7D1073DC" w14:textId="77777777" w:rsidR="009C2813" w:rsidRDefault="007C75EB">
            <w:pPr>
              <w:pStyle w:val="AufzhlungTabelle1Ebene"/>
            </w:pPr>
            <w:r>
              <w:t xml:space="preserve">  Entwurf und implentierung der Geschäftslogik </w:t>
            </w:r>
          </w:p>
          <w:p w14:paraId="1C866874" w14:textId="77777777" w:rsidR="009C2813" w:rsidRDefault="007C75EB">
            <w:pPr>
              <w:pStyle w:val="AufzhlungTabelle1Ebene"/>
            </w:pPr>
            <w:r>
              <w:t xml:space="preserve">  Gestaltung der Benutzeroberfläche </w:t>
            </w:r>
          </w:p>
          <w:p w14:paraId="2FDD6CB8" w14:textId="77777777" w:rsidR="0052410B" w:rsidRPr="00BF27C7" w:rsidRDefault="0052410B" w:rsidP="00BF27C7">
            <w:pPr>
              <w:pStyle w:val="Tabellentext"/>
            </w:pPr>
          </w:p>
        </w:tc>
      </w:tr>
      <w:tr w:rsidR="009C2813" w14:paraId="2DF84459" w14:textId="77777777">
        <w:trPr>
          <w:jc w:val="center"/>
        </w:trPr>
        <w:tc>
          <w:tcPr>
            <w:tcW w:w="2285" w:type="dxa"/>
            <w:shd w:val="clear" w:color="auto" w:fill="E7E6E4"/>
            <w:tcMar>
              <w:top w:w="50" w:type="dxa"/>
              <w:left w:w="50" w:type="dxa"/>
              <w:bottom w:w="50" w:type="dxa"/>
              <w:right w:w="50" w:type="dxa"/>
            </w:tcMar>
          </w:tcPr>
          <w:p w14:paraId="1CAFBEDA" w14:textId="77777777" w:rsidR="0052410B" w:rsidRDefault="00C85F25" w:rsidP="006B0B2A">
            <w:pPr>
              <w:pStyle w:val="Tabellentext-berschrift"/>
            </w:pPr>
            <w:r>
              <w:t>08/2012</w:t>
            </w:r>
            <w:r w:rsidR="0052410B">
              <w:t xml:space="preserve"> – </w:t>
            </w:r>
            <w:r>
              <w:t>10/2012</w:t>
            </w:r>
          </w:p>
          <w:p w14:paraId="276C3F48" w14:textId="77777777" w:rsidR="0052410B" w:rsidRDefault="00F87A3C" w:rsidP="006B0B2A">
            <w:pPr>
              <w:pStyle w:val="Tabellentext"/>
            </w:pPr>
            <w:r>
              <w:t>Developer</w:t>
            </w:r>
          </w:p>
        </w:tc>
        <w:tc>
          <w:tcPr>
            <w:tcW w:w="5969" w:type="dxa"/>
            <w:shd w:val="clear" w:color="auto" w:fill="E7E6E4"/>
            <w:tcMar>
              <w:top w:w="50" w:type="dxa"/>
              <w:left w:w="50" w:type="dxa"/>
              <w:bottom w:w="50" w:type="dxa"/>
              <w:right w:w="50" w:type="dxa"/>
            </w:tcMar>
          </w:tcPr>
          <w:p w14:paraId="2DF506F9" w14:textId="77777777" w:rsidR="0052410B" w:rsidRPr="00607F7A" w:rsidRDefault="00C85F25" w:rsidP="006B0B2A">
            <w:pPr>
              <w:pStyle w:val="Tabellentext-berschrift"/>
            </w:pPr>
            <w:r>
              <w:rPr>
                <w:lang w:val="en-US"/>
              </w:rPr>
              <w:t>Banking Software</w:t>
            </w:r>
            <w:r w:rsidR="002F1560" w:rsidRPr="006A047A">
              <w:t xml:space="preserve">, </w:t>
            </w:r>
            <w:r>
              <w:rPr>
                <w:lang w:val="en-US"/>
              </w:rPr>
              <w:t>Hochschule Mannheim</w:t>
            </w:r>
          </w:p>
          <w:p w14:paraId="2E839B2F" w14:textId="77777777" w:rsidR="00123AFA" w:rsidRPr="00607F7A" w:rsidRDefault="00123AFA" w:rsidP="006B0B2A">
            <w:pPr>
              <w:pStyle w:val="Tabellentext-berschrift"/>
            </w:pPr>
          </w:p>
          <w:p w14:paraId="1349C599" w14:textId="77777777" w:rsidR="009C2813" w:rsidRDefault="007C75EB">
            <w:pPr>
              <w:pStyle w:val="Tabellentext-berschrift"/>
            </w:pPr>
            <w:r>
              <w:t>Projektbeschreibung</w:t>
            </w:r>
          </w:p>
          <w:p w14:paraId="1E96487B" w14:textId="77777777" w:rsidR="009C2813" w:rsidRDefault="007C75EB">
            <w:pPr>
              <w:pStyle w:val="Tabellentext"/>
            </w:pPr>
            <w:r>
              <w:t xml:space="preserve">Es sollte eine Java-Anwendung erstellt werden, welche es ermöglicht Konten zu eröffnen, Benutzer anzulegen und Geld von einem Benutzer zum anderen zu Überweisen. </w:t>
            </w:r>
          </w:p>
          <w:p w14:paraId="09430A29" w14:textId="77777777" w:rsidR="0052410B" w:rsidRPr="00BF27C7" w:rsidRDefault="0052410B" w:rsidP="00BF27C7">
            <w:pPr>
              <w:pStyle w:val="Tabellentext"/>
            </w:pPr>
          </w:p>
          <w:p w14:paraId="17D67D0F" w14:textId="77777777" w:rsidR="009C2813" w:rsidRDefault="007C75EB">
            <w:pPr>
              <w:pStyle w:val="Tabellentext-berschrift"/>
            </w:pPr>
            <w:r>
              <w:t>Eingesetzte Technologien</w:t>
            </w:r>
          </w:p>
          <w:p w14:paraId="5BF5CFB5" w14:textId="77777777" w:rsidR="009C2813" w:rsidRDefault="007C75EB">
            <w:pPr>
              <w:pStyle w:val="AufzhlungTabelle1Ebene"/>
            </w:pPr>
            <w:r>
              <w:t xml:space="preserve">   Java SE </w:t>
            </w:r>
          </w:p>
          <w:p w14:paraId="073B04A2" w14:textId="77777777" w:rsidR="009C2813" w:rsidRDefault="007C75EB">
            <w:pPr>
              <w:pStyle w:val="AufzhlungTabelle1Ebene"/>
            </w:pPr>
            <w:r>
              <w:t xml:space="preserve">   Spring </w:t>
            </w:r>
          </w:p>
          <w:p w14:paraId="332AE619" w14:textId="77777777" w:rsidR="009C2813" w:rsidRDefault="007C75EB">
            <w:pPr>
              <w:pStyle w:val="AufzhlungTabelle1Ebene"/>
            </w:pPr>
            <w:r>
              <w:t xml:space="preserve">   MySQL </w:t>
            </w:r>
          </w:p>
          <w:p w14:paraId="33E3F708" w14:textId="77777777" w:rsidR="009C2813" w:rsidRDefault="007C75EB">
            <w:pPr>
              <w:pStyle w:val="AufzhlungTabelle1Ebene"/>
            </w:pPr>
            <w:r>
              <w:t xml:space="preserve">   Java Swing </w:t>
            </w:r>
          </w:p>
          <w:p w14:paraId="1D1E53C0" w14:textId="77777777" w:rsidR="009C2813" w:rsidRDefault="007C75EB">
            <w:pPr>
              <w:pStyle w:val="AufzhlungTabelle1Ebene"/>
            </w:pPr>
            <w:r>
              <w:t xml:space="preserve">   Hiberante ORM </w:t>
            </w:r>
          </w:p>
          <w:p w14:paraId="66796370" w14:textId="77777777" w:rsidR="009C2813" w:rsidRDefault="007C75EB">
            <w:pPr>
              <w:pStyle w:val="AufzhlungTabelle1Ebene"/>
            </w:pPr>
            <w:r>
              <w:t xml:space="preserve">   JUnit </w:t>
            </w:r>
          </w:p>
          <w:p w14:paraId="5DFE2A44" w14:textId="77777777" w:rsidR="009C2813" w:rsidRDefault="007C75EB">
            <w:pPr>
              <w:pStyle w:val="AufzhlungTabelle1Ebene"/>
            </w:pPr>
            <w:r>
              <w:t xml:space="preserve">   Git </w:t>
            </w:r>
          </w:p>
          <w:p w14:paraId="529D4EDB" w14:textId="77777777" w:rsidR="009C2813" w:rsidRDefault="007C75EB">
            <w:pPr>
              <w:pStyle w:val="AufzhlungTabelle1Ebene"/>
            </w:pPr>
            <w:r>
              <w:t xml:space="preserve">   Scrum </w:t>
            </w:r>
          </w:p>
          <w:p w14:paraId="66A49363" w14:textId="77777777" w:rsidR="0052410B" w:rsidRPr="00BF27C7" w:rsidRDefault="0052410B" w:rsidP="00BF27C7">
            <w:pPr>
              <w:pStyle w:val="Tabellentext"/>
            </w:pPr>
          </w:p>
          <w:p w14:paraId="3599F6BD" w14:textId="77777777" w:rsidR="009C2813" w:rsidRDefault="007C75EB">
            <w:pPr>
              <w:pStyle w:val="Tabellentext-berschrift"/>
            </w:pPr>
            <w:r>
              <w:t>Eigene Aufgaben im Projekt</w:t>
            </w:r>
          </w:p>
          <w:p w14:paraId="483D79CE" w14:textId="77777777" w:rsidR="009C2813" w:rsidRDefault="007C75EB">
            <w:pPr>
              <w:pStyle w:val="AufzhlungTabelle1Ebene"/>
            </w:pPr>
            <w:r>
              <w:t xml:space="preserve">   Entwurf und Implementierung der GUI mit Java Swing </w:t>
            </w:r>
          </w:p>
          <w:p w14:paraId="2BF65B5A" w14:textId="77777777" w:rsidR="009C2813" w:rsidRDefault="007C75EB">
            <w:pPr>
              <w:pStyle w:val="AufzhlungTabelle1Ebene"/>
            </w:pPr>
            <w:r>
              <w:lastRenderedPageBreak/>
              <w:t xml:space="preserve">   Entwurf des MySQL-Datenbankschemas </w:t>
            </w:r>
          </w:p>
          <w:p w14:paraId="59566FB0" w14:textId="77777777" w:rsidR="009C2813" w:rsidRDefault="007C75EB">
            <w:pPr>
              <w:pStyle w:val="AufzhlungTabelle1Ebene"/>
            </w:pPr>
            <w:r>
              <w:t xml:space="preserve">   Mapping der Java Object mit der MySQL-Datenbank mithilfe von Hiberante </w:t>
            </w:r>
          </w:p>
          <w:p w14:paraId="7FAFF2CF" w14:textId="77777777" w:rsidR="0052410B" w:rsidRPr="00BF27C7" w:rsidRDefault="0052410B" w:rsidP="00BF27C7">
            <w:pPr>
              <w:pStyle w:val="Tabellentext"/>
            </w:pPr>
          </w:p>
        </w:tc>
      </w:tr>
    </w:tbl>
    <w:p w14:paraId="2A8F67F3" w14:textId="77777777" w:rsidR="007F7A66" w:rsidRPr="0054003C" w:rsidRDefault="007F7A66" w:rsidP="0054003C"/>
    <w:sectPr w:rsidR="007F7A66" w:rsidRPr="0054003C" w:rsidSect="00B86409">
      <w:pgSz w:w="11906" w:h="16838" w:code="9"/>
      <w:pgMar w:top="1724" w:right="2268" w:bottom="1349" w:left="1366" w:header="1089" w:footer="8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3B716" w14:textId="77777777" w:rsidR="003B71E4" w:rsidRDefault="003B71E4" w:rsidP="00197803">
      <w:r>
        <w:separator/>
      </w:r>
    </w:p>
  </w:endnote>
  <w:endnote w:type="continuationSeparator" w:id="0">
    <w:p w14:paraId="77E7E765" w14:textId="77777777" w:rsidR="003B71E4" w:rsidRDefault="003B71E4" w:rsidP="00197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Extended">
    <w:altName w:val="Calibri"/>
    <w:panose1 w:val="00000000000000000000"/>
    <w:charset w:val="00"/>
    <w:family w:val="swiss"/>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ele-GroteskNor">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AFDB3" w14:textId="77777777" w:rsidR="003B71E4" w:rsidRDefault="003B71E4" w:rsidP="00197803">
      <w:r>
        <w:separator/>
      </w:r>
    </w:p>
  </w:footnote>
  <w:footnote w:type="continuationSeparator" w:id="0">
    <w:p w14:paraId="291B2D2A" w14:textId="77777777" w:rsidR="003B71E4" w:rsidRDefault="003B71E4" w:rsidP="001978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F3DB2"/>
    <w:multiLevelType w:val="multilevel"/>
    <w:tmpl w:val="B2724156"/>
    <w:lvl w:ilvl="0">
      <w:start w:val="1"/>
      <w:numFmt w:val="upperLetter"/>
      <w:pStyle w:val="Heading7"/>
      <w:lvlText w:val="Anhang %1"/>
      <w:lvlJc w:val="left"/>
      <w:pPr>
        <w:ind w:left="360" w:hanging="360"/>
      </w:pPr>
      <w:rPr>
        <w:rFonts w:hint="default"/>
      </w:rPr>
    </w:lvl>
    <w:lvl w:ilvl="1">
      <w:start w:val="1"/>
      <w:numFmt w:val="decimal"/>
      <w:pStyle w:val="Heading8"/>
      <w:lvlText w:val="Anhang %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nhang %7 "/>
      <w:lvlJc w:val="left"/>
      <w:pPr>
        <w:ind w:left="357" w:hanging="357"/>
      </w:pPr>
      <w:rPr>
        <w:rFonts w:hint="default"/>
      </w:rPr>
    </w:lvl>
    <w:lvl w:ilvl="7">
      <w:start w:val="1"/>
      <w:numFmt w:val="decimal"/>
      <w:lvlText w:val="Anhang %7.%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C145C82"/>
    <w:multiLevelType w:val="hybridMultilevel"/>
    <w:tmpl w:val="61DCA548"/>
    <w:lvl w:ilvl="0" w:tplc="7F1E433E">
      <w:start w:val="1"/>
      <w:numFmt w:val="decimal"/>
      <w:pStyle w:val="Abbildungsformat"/>
      <w:lvlText w:val="Abbildung %1:"/>
      <w:lvlJc w:val="left"/>
      <w:pPr>
        <w:tabs>
          <w:tab w:val="num" w:pos="720"/>
        </w:tabs>
        <w:ind w:left="0" w:firstLine="0"/>
      </w:pPr>
      <w:rPr>
        <w:rFonts w:ascii="Arial" w:hAnsi="Arial" w:hint="default"/>
        <w:b/>
        <w:i w:val="0"/>
        <w:color w:val="auto"/>
        <w:sz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1DF74424"/>
    <w:multiLevelType w:val="hybridMultilevel"/>
    <w:tmpl w:val="1FEE7148"/>
    <w:lvl w:ilvl="0" w:tplc="D83E623C">
      <w:start w:val="1"/>
      <w:numFmt w:val="decimal"/>
      <w:pStyle w:val="Tabellenformat"/>
      <w:lvlText w:val="Tabelle %1:"/>
      <w:lvlJc w:val="left"/>
      <w:pPr>
        <w:tabs>
          <w:tab w:val="num" w:pos="720"/>
        </w:tabs>
        <w:ind w:left="0" w:firstLine="0"/>
      </w:pPr>
      <w:rPr>
        <w:rFonts w:ascii="Arial" w:hAnsi="Arial" w:hint="default"/>
        <w:b/>
        <w:i w:val="0"/>
        <w:color w:val="auto"/>
        <w:sz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22CC1C60"/>
    <w:multiLevelType w:val="hybridMultilevel"/>
    <w:tmpl w:val="DF70798A"/>
    <w:lvl w:ilvl="0" w:tplc="91088C92">
      <w:start w:val="1"/>
      <w:numFmt w:val="bullet"/>
      <w:pStyle w:val="Tabellenaufzhlung2"/>
      <w:lvlText w:val="o"/>
      <w:lvlJc w:val="left"/>
      <w:pPr>
        <w:ind w:left="720" w:hanging="360"/>
      </w:pPr>
      <w:rPr>
        <w:rFonts w:ascii="Courier New" w:hAnsi="Courier New" w:cs="Courier New" w:hint="default"/>
        <w:u w:color="4BACC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F56578"/>
    <w:multiLevelType w:val="hybridMultilevel"/>
    <w:tmpl w:val="1786C4CE"/>
    <w:lvl w:ilvl="0" w:tplc="D83E623C">
      <w:start w:val="1"/>
      <w:numFmt w:val="bullet"/>
      <w:pStyle w:val="AufzhlungTabelle1Ebeneoben"/>
      <w:lvlText w:val="&gt;"/>
      <w:lvlJc w:val="left"/>
      <w:pPr>
        <w:ind w:left="720" w:hanging="360"/>
      </w:pPr>
      <w:rPr>
        <w:rFonts w:ascii="Arial" w:hAnsi="Arial" w:hint="default"/>
        <w:b/>
        <w:i w:val="0"/>
        <w:color w:val="0070C0"/>
        <w:u w:color="4BACC6"/>
      </w:rPr>
    </w:lvl>
    <w:lvl w:ilvl="1" w:tplc="04070019" w:tentative="1">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5" w15:restartNumberingAfterBreak="0">
    <w:nsid w:val="2BC137C9"/>
    <w:multiLevelType w:val="hybridMultilevel"/>
    <w:tmpl w:val="AEB02D2E"/>
    <w:lvl w:ilvl="0" w:tplc="CC8EDA2E">
      <w:start w:val="1"/>
      <w:numFmt w:val="bullet"/>
      <w:pStyle w:val="Aufzhlung1Ebene-adesso"/>
      <w:lvlText w:val="►"/>
      <w:lvlJc w:val="left"/>
      <w:pPr>
        <w:tabs>
          <w:tab w:val="num" w:pos="360"/>
        </w:tabs>
        <w:ind w:left="360" w:hanging="360"/>
      </w:pPr>
      <w:rPr>
        <w:rFonts w:ascii="Univers Extended" w:hAnsi="Univers Extended" w:hint="default"/>
        <w:color w:val="006EC7"/>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ED4095"/>
    <w:multiLevelType w:val="hybridMultilevel"/>
    <w:tmpl w:val="41DACA90"/>
    <w:lvl w:ilvl="0" w:tplc="9976B300">
      <w:start w:val="1"/>
      <w:numFmt w:val="bullet"/>
      <w:pStyle w:val="AufzhlungTabelle2Ebene-adesso"/>
      <w:lvlText w:val="o"/>
      <w:lvlJc w:val="left"/>
      <w:pPr>
        <w:ind w:left="1077" w:hanging="360"/>
      </w:pPr>
      <w:rPr>
        <w:rFonts w:ascii="Courier New" w:hAnsi="Courier New" w:cs="Courier New"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436E2182"/>
    <w:multiLevelType w:val="hybridMultilevel"/>
    <w:tmpl w:val="413C07DC"/>
    <w:lvl w:ilvl="0" w:tplc="7766F458">
      <w:start w:val="1"/>
      <w:numFmt w:val="bullet"/>
      <w:pStyle w:val="Tabellenaufzhlung20"/>
      <w:lvlText w:val="o"/>
      <w:lvlJc w:val="left"/>
      <w:pPr>
        <w:ind w:left="870" w:hanging="360"/>
      </w:pPr>
      <w:rPr>
        <w:rFonts w:ascii="Courier New" w:hAnsi="Courier New" w:cs="Courier New" w:hint="default"/>
      </w:rPr>
    </w:lvl>
    <w:lvl w:ilvl="1" w:tplc="04070003" w:tentative="1">
      <w:start w:val="1"/>
      <w:numFmt w:val="bullet"/>
      <w:lvlText w:val="o"/>
      <w:lvlJc w:val="left"/>
      <w:pPr>
        <w:ind w:left="1590" w:hanging="360"/>
      </w:pPr>
      <w:rPr>
        <w:rFonts w:ascii="Courier New" w:hAnsi="Courier New" w:cs="Courier New" w:hint="default"/>
      </w:rPr>
    </w:lvl>
    <w:lvl w:ilvl="2" w:tplc="04070005" w:tentative="1">
      <w:start w:val="1"/>
      <w:numFmt w:val="bullet"/>
      <w:lvlText w:val=""/>
      <w:lvlJc w:val="left"/>
      <w:pPr>
        <w:ind w:left="2310" w:hanging="360"/>
      </w:pPr>
      <w:rPr>
        <w:rFonts w:ascii="Wingdings" w:hAnsi="Wingdings" w:hint="default"/>
      </w:rPr>
    </w:lvl>
    <w:lvl w:ilvl="3" w:tplc="04070001" w:tentative="1">
      <w:start w:val="1"/>
      <w:numFmt w:val="bullet"/>
      <w:lvlText w:val=""/>
      <w:lvlJc w:val="left"/>
      <w:pPr>
        <w:ind w:left="3030" w:hanging="360"/>
      </w:pPr>
      <w:rPr>
        <w:rFonts w:ascii="Symbol" w:hAnsi="Symbol" w:hint="default"/>
      </w:rPr>
    </w:lvl>
    <w:lvl w:ilvl="4" w:tplc="04070003" w:tentative="1">
      <w:start w:val="1"/>
      <w:numFmt w:val="bullet"/>
      <w:lvlText w:val="o"/>
      <w:lvlJc w:val="left"/>
      <w:pPr>
        <w:ind w:left="3750" w:hanging="360"/>
      </w:pPr>
      <w:rPr>
        <w:rFonts w:ascii="Courier New" w:hAnsi="Courier New" w:cs="Courier New" w:hint="default"/>
      </w:rPr>
    </w:lvl>
    <w:lvl w:ilvl="5" w:tplc="04070005" w:tentative="1">
      <w:start w:val="1"/>
      <w:numFmt w:val="bullet"/>
      <w:lvlText w:val=""/>
      <w:lvlJc w:val="left"/>
      <w:pPr>
        <w:ind w:left="4470" w:hanging="360"/>
      </w:pPr>
      <w:rPr>
        <w:rFonts w:ascii="Wingdings" w:hAnsi="Wingdings" w:hint="default"/>
      </w:rPr>
    </w:lvl>
    <w:lvl w:ilvl="6" w:tplc="04070001" w:tentative="1">
      <w:start w:val="1"/>
      <w:numFmt w:val="bullet"/>
      <w:lvlText w:val=""/>
      <w:lvlJc w:val="left"/>
      <w:pPr>
        <w:ind w:left="5190" w:hanging="360"/>
      </w:pPr>
      <w:rPr>
        <w:rFonts w:ascii="Symbol" w:hAnsi="Symbol" w:hint="default"/>
      </w:rPr>
    </w:lvl>
    <w:lvl w:ilvl="7" w:tplc="04070003" w:tentative="1">
      <w:start w:val="1"/>
      <w:numFmt w:val="bullet"/>
      <w:lvlText w:val="o"/>
      <w:lvlJc w:val="left"/>
      <w:pPr>
        <w:ind w:left="5910" w:hanging="360"/>
      </w:pPr>
      <w:rPr>
        <w:rFonts w:ascii="Courier New" w:hAnsi="Courier New" w:cs="Courier New" w:hint="default"/>
      </w:rPr>
    </w:lvl>
    <w:lvl w:ilvl="8" w:tplc="04070005" w:tentative="1">
      <w:start w:val="1"/>
      <w:numFmt w:val="bullet"/>
      <w:lvlText w:val=""/>
      <w:lvlJc w:val="left"/>
      <w:pPr>
        <w:ind w:left="6630" w:hanging="360"/>
      </w:pPr>
      <w:rPr>
        <w:rFonts w:ascii="Wingdings" w:hAnsi="Wingdings" w:hint="default"/>
      </w:rPr>
    </w:lvl>
  </w:abstractNum>
  <w:abstractNum w:abstractNumId="8" w15:restartNumberingAfterBreak="0">
    <w:nsid w:val="455B6DAA"/>
    <w:multiLevelType w:val="hybridMultilevel"/>
    <w:tmpl w:val="7AF0CDEA"/>
    <w:lvl w:ilvl="0" w:tplc="4ED4B3F6">
      <w:start w:val="1"/>
      <w:numFmt w:val="bullet"/>
      <w:pStyle w:val="AufzhlungTabelle1Ebene"/>
      <w:lvlText w:val="&gt;"/>
      <w:lvlJc w:val="left"/>
      <w:pPr>
        <w:ind w:left="360" w:hanging="360"/>
      </w:pPr>
      <w:rPr>
        <w:rFonts w:ascii="Arial" w:hAnsi="Arial" w:hint="default"/>
        <w:b/>
        <w:i w:val="0"/>
        <w:color w:val="006EC7"/>
        <w:u w:color="4BACC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DD2A20"/>
    <w:multiLevelType w:val="hybridMultilevel"/>
    <w:tmpl w:val="BF863252"/>
    <w:lvl w:ilvl="0" w:tplc="7D38350E">
      <w:start w:val="1"/>
      <w:numFmt w:val="bullet"/>
      <w:pStyle w:val="Tabellenaufzhlung"/>
      <w:lvlText w:val="&gt;"/>
      <w:lvlJc w:val="left"/>
      <w:pPr>
        <w:ind w:left="720" w:hanging="360"/>
      </w:pPr>
      <w:rPr>
        <w:rFonts w:ascii="Arial" w:hAnsi="Arial" w:hint="default"/>
        <w:b/>
        <w:i w:val="0"/>
        <w:color w:val="0070C0"/>
        <w:u w:color="4BACC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63628C1"/>
    <w:multiLevelType w:val="hybridMultilevel"/>
    <w:tmpl w:val="7F5A386C"/>
    <w:lvl w:ilvl="0" w:tplc="D9B0C21E">
      <w:start w:val="1"/>
      <w:numFmt w:val="bullet"/>
      <w:pStyle w:val="Aufzhlung2Ebene-adesso"/>
      <w:lvlText w:val="&gt;"/>
      <w:lvlJc w:val="left"/>
      <w:pPr>
        <w:ind w:left="720" w:hanging="360"/>
      </w:pPr>
      <w:rPr>
        <w:rFonts w:ascii="Univers" w:hAnsi="Univers" w:hint="default"/>
        <w:color w:val="006EC7"/>
      </w:rPr>
    </w:lvl>
    <w:lvl w:ilvl="1" w:tplc="40A8C54A" w:tentative="1">
      <w:start w:val="1"/>
      <w:numFmt w:val="bullet"/>
      <w:lvlText w:val="o"/>
      <w:lvlJc w:val="left"/>
      <w:pPr>
        <w:ind w:left="1440" w:hanging="360"/>
      </w:pPr>
      <w:rPr>
        <w:rFonts w:ascii="Courier New" w:hAnsi="Courier New" w:cs="Courier New" w:hint="default"/>
      </w:rPr>
    </w:lvl>
    <w:lvl w:ilvl="2" w:tplc="2F0C4E0E" w:tentative="1">
      <w:start w:val="1"/>
      <w:numFmt w:val="bullet"/>
      <w:lvlText w:val=""/>
      <w:lvlJc w:val="left"/>
      <w:pPr>
        <w:ind w:left="2160" w:hanging="360"/>
      </w:pPr>
      <w:rPr>
        <w:rFonts w:ascii="Wingdings" w:hAnsi="Wingdings" w:hint="default"/>
      </w:rPr>
    </w:lvl>
    <w:lvl w:ilvl="3" w:tplc="F4C25CCA" w:tentative="1">
      <w:start w:val="1"/>
      <w:numFmt w:val="bullet"/>
      <w:lvlText w:val=""/>
      <w:lvlJc w:val="left"/>
      <w:pPr>
        <w:ind w:left="2880" w:hanging="360"/>
      </w:pPr>
      <w:rPr>
        <w:rFonts w:ascii="Symbol" w:hAnsi="Symbol" w:hint="default"/>
      </w:rPr>
    </w:lvl>
    <w:lvl w:ilvl="4" w:tplc="43A44C5A" w:tentative="1">
      <w:start w:val="1"/>
      <w:numFmt w:val="bullet"/>
      <w:lvlText w:val="o"/>
      <w:lvlJc w:val="left"/>
      <w:pPr>
        <w:ind w:left="3600" w:hanging="360"/>
      </w:pPr>
      <w:rPr>
        <w:rFonts w:ascii="Courier New" w:hAnsi="Courier New" w:cs="Courier New" w:hint="default"/>
      </w:rPr>
    </w:lvl>
    <w:lvl w:ilvl="5" w:tplc="8B604308" w:tentative="1">
      <w:start w:val="1"/>
      <w:numFmt w:val="bullet"/>
      <w:lvlText w:val=""/>
      <w:lvlJc w:val="left"/>
      <w:pPr>
        <w:ind w:left="4320" w:hanging="360"/>
      </w:pPr>
      <w:rPr>
        <w:rFonts w:ascii="Wingdings" w:hAnsi="Wingdings" w:hint="default"/>
      </w:rPr>
    </w:lvl>
    <w:lvl w:ilvl="6" w:tplc="0EC4BEF0" w:tentative="1">
      <w:start w:val="1"/>
      <w:numFmt w:val="bullet"/>
      <w:lvlText w:val=""/>
      <w:lvlJc w:val="left"/>
      <w:pPr>
        <w:ind w:left="5040" w:hanging="360"/>
      </w:pPr>
      <w:rPr>
        <w:rFonts w:ascii="Symbol" w:hAnsi="Symbol" w:hint="default"/>
      </w:rPr>
    </w:lvl>
    <w:lvl w:ilvl="7" w:tplc="79482DCE" w:tentative="1">
      <w:start w:val="1"/>
      <w:numFmt w:val="bullet"/>
      <w:lvlText w:val="o"/>
      <w:lvlJc w:val="left"/>
      <w:pPr>
        <w:ind w:left="5760" w:hanging="360"/>
      </w:pPr>
      <w:rPr>
        <w:rFonts w:ascii="Courier New" w:hAnsi="Courier New" w:cs="Courier New" w:hint="default"/>
      </w:rPr>
    </w:lvl>
    <w:lvl w:ilvl="8" w:tplc="8C867700" w:tentative="1">
      <w:start w:val="1"/>
      <w:numFmt w:val="bullet"/>
      <w:lvlText w:val=""/>
      <w:lvlJc w:val="left"/>
      <w:pPr>
        <w:ind w:left="6480" w:hanging="360"/>
      </w:pPr>
      <w:rPr>
        <w:rFonts w:ascii="Wingdings" w:hAnsi="Wingdings" w:hint="default"/>
      </w:rPr>
    </w:lvl>
  </w:abstractNum>
  <w:abstractNum w:abstractNumId="11" w15:restartNumberingAfterBreak="0">
    <w:nsid w:val="5C6723C7"/>
    <w:multiLevelType w:val="multilevel"/>
    <w:tmpl w:val="BE207D46"/>
    <w:name w:val="BulletListTemplate"/>
    <w:lvl w:ilvl="0">
      <w:start w:val="1"/>
      <w:numFmt w:val="bullet"/>
      <w:pStyle w:val="ListBullet"/>
      <w:lvlText w:val=""/>
      <w:lvlJc w:val="left"/>
      <w:pPr>
        <w:ind w:left="567" w:hanging="340"/>
      </w:pPr>
      <w:rPr>
        <w:rFonts w:ascii="Symbol" w:hAnsi="Symbol" w:hint="default"/>
      </w:rPr>
    </w:lvl>
    <w:lvl w:ilvl="1">
      <w:start w:val="1"/>
      <w:numFmt w:val="bullet"/>
      <w:pStyle w:val="ListBullet2"/>
      <w:lvlText w:val=""/>
      <w:lvlJc w:val="left"/>
      <w:pPr>
        <w:ind w:left="1077" w:hanging="340"/>
      </w:pPr>
      <w:rPr>
        <w:rFonts w:ascii="Symbol" w:hAnsi="Symbol" w:hint="default"/>
      </w:rPr>
    </w:lvl>
    <w:lvl w:ilvl="2">
      <w:start w:val="1"/>
      <w:numFmt w:val="bullet"/>
      <w:pStyle w:val="ListBullet3"/>
      <w:lvlText w:val=""/>
      <w:lvlJc w:val="left"/>
      <w:pPr>
        <w:ind w:left="1587" w:hanging="340"/>
      </w:pPr>
      <w:rPr>
        <w:rFonts w:ascii="Symbol" w:hAnsi="Symbol" w:hint="default"/>
      </w:rPr>
    </w:lvl>
    <w:lvl w:ilvl="3">
      <w:start w:val="1"/>
      <w:numFmt w:val="bullet"/>
      <w:pStyle w:val="ListBullet4"/>
      <w:lvlText w:val="o"/>
      <w:lvlJc w:val="left"/>
      <w:pPr>
        <w:ind w:left="2098" w:hanging="341"/>
      </w:pPr>
      <w:rPr>
        <w:rFonts w:ascii="Courier New" w:hAnsi="Courier New" w:cs="Courier New"/>
      </w:rPr>
    </w:lvl>
    <w:lvl w:ilvl="4">
      <w:start w:val="1"/>
      <w:numFmt w:val="bullet"/>
      <w:pStyle w:val="ListBullet5"/>
      <w:lvlText w:val=""/>
      <w:lvlJc w:val="left"/>
      <w:pPr>
        <w:ind w:left="2608" w:hanging="340"/>
      </w:pPr>
      <w:rPr>
        <w:rFonts w:ascii="Wingdings" w:hAnsi="Wingdings"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6A2D1774"/>
    <w:multiLevelType w:val="hybridMultilevel"/>
    <w:tmpl w:val="3FD88B80"/>
    <w:lvl w:ilvl="0" w:tplc="2ADC82E0">
      <w:start w:val="1"/>
      <w:numFmt w:val="bullet"/>
      <w:pStyle w:val="Aufzhlung3Ebene-adesso"/>
      <w:lvlText w:val="-"/>
      <w:lvlJc w:val="left"/>
      <w:pPr>
        <w:ind w:left="1080" w:hanging="360"/>
      </w:pPr>
      <w:rPr>
        <w:rFonts w:ascii="Arial" w:hAnsi="Arial" w:hint="default"/>
        <w:b/>
        <w:i w:val="0"/>
        <w:color w:val="0070C0"/>
        <w:u w:color="4BACC6"/>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778F6F6A"/>
    <w:multiLevelType w:val="multilevel"/>
    <w:tmpl w:val="195AF9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9"/>
  </w:num>
  <w:num w:numId="3">
    <w:abstractNumId w:val="3"/>
  </w:num>
  <w:num w:numId="4">
    <w:abstractNumId w:val="5"/>
  </w:num>
  <w:num w:numId="5">
    <w:abstractNumId w:val="13"/>
  </w:num>
  <w:num w:numId="6">
    <w:abstractNumId w:val="4"/>
  </w:num>
  <w:num w:numId="7">
    <w:abstractNumId w:val="8"/>
  </w:num>
  <w:num w:numId="8">
    <w:abstractNumId w:val="10"/>
  </w:num>
  <w:num w:numId="9">
    <w:abstractNumId w:val="0"/>
  </w:num>
  <w:num w:numId="10">
    <w:abstractNumId w:val="11"/>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
  </w:num>
  <w:num w:numId="13">
    <w:abstractNumId w:val="2"/>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3C"/>
    <w:rsid w:val="00000BF5"/>
    <w:rsid w:val="00001535"/>
    <w:rsid w:val="00002152"/>
    <w:rsid w:val="00002587"/>
    <w:rsid w:val="00003A49"/>
    <w:rsid w:val="000043F9"/>
    <w:rsid w:val="000116D0"/>
    <w:rsid w:val="00016E78"/>
    <w:rsid w:val="000209C6"/>
    <w:rsid w:val="000238D6"/>
    <w:rsid w:val="00031DCC"/>
    <w:rsid w:val="0003748C"/>
    <w:rsid w:val="000421F6"/>
    <w:rsid w:val="00043679"/>
    <w:rsid w:val="00047124"/>
    <w:rsid w:val="000533C5"/>
    <w:rsid w:val="00054631"/>
    <w:rsid w:val="0006013D"/>
    <w:rsid w:val="000602F2"/>
    <w:rsid w:val="00060770"/>
    <w:rsid w:val="000615E5"/>
    <w:rsid w:val="00067FD5"/>
    <w:rsid w:val="00070C02"/>
    <w:rsid w:val="0007101B"/>
    <w:rsid w:val="0007516C"/>
    <w:rsid w:val="00080AE7"/>
    <w:rsid w:val="00081DC6"/>
    <w:rsid w:val="000868C4"/>
    <w:rsid w:val="00092B6D"/>
    <w:rsid w:val="000A7DFF"/>
    <w:rsid w:val="000B0128"/>
    <w:rsid w:val="000B069B"/>
    <w:rsid w:val="000B06FB"/>
    <w:rsid w:val="000B118D"/>
    <w:rsid w:val="000B4024"/>
    <w:rsid w:val="000C09CB"/>
    <w:rsid w:val="000C1B41"/>
    <w:rsid w:val="000D39DC"/>
    <w:rsid w:val="000D481B"/>
    <w:rsid w:val="000D4896"/>
    <w:rsid w:val="000D5CA1"/>
    <w:rsid w:val="000D6B6C"/>
    <w:rsid w:val="000E216B"/>
    <w:rsid w:val="000E4A2B"/>
    <w:rsid w:val="000E56BC"/>
    <w:rsid w:val="000E7735"/>
    <w:rsid w:val="001006EB"/>
    <w:rsid w:val="001047C1"/>
    <w:rsid w:val="00106C8E"/>
    <w:rsid w:val="00106ED7"/>
    <w:rsid w:val="00107D9F"/>
    <w:rsid w:val="001108BA"/>
    <w:rsid w:val="00111E48"/>
    <w:rsid w:val="001146BF"/>
    <w:rsid w:val="00116DFF"/>
    <w:rsid w:val="00122DFE"/>
    <w:rsid w:val="00123AFA"/>
    <w:rsid w:val="00131C41"/>
    <w:rsid w:val="00134C02"/>
    <w:rsid w:val="00143597"/>
    <w:rsid w:val="00145EA2"/>
    <w:rsid w:val="001501FC"/>
    <w:rsid w:val="00153CD6"/>
    <w:rsid w:val="001551AD"/>
    <w:rsid w:val="00157A97"/>
    <w:rsid w:val="00165107"/>
    <w:rsid w:val="001668F5"/>
    <w:rsid w:val="001673F3"/>
    <w:rsid w:val="001738BD"/>
    <w:rsid w:val="00176D1E"/>
    <w:rsid w:val="0017777C"/>
    <w:rsid w:val="00180C34"/>
    <w:rsid w:val="00183424"/>
    <w:rsid w:val="00186318"/>
    <w:rsid w:val="001865DC"/>
    <w:rsid w:val="001948EB"/>
    <w:rsid w:val="00196BE9"/>
    <w:rsid w:val="00197803"/>
    <w:rsid w:val="001A51BB"/>
    <w:rsid w:val="001A70B7"/>
    <w:rsid w:val="001B3AB0"/>
    <w:rsid w:val="001B40A9"/>
    <w:rsid w:val="001B6D0E"/>
    <w:rsid w:val="001B764B"/>
    <w:rsid w:val="001B7A47"/>
    <w:rsid w:val="001C0DEF"/>
    <w:rsid w:val="001C2F2F"/>
    <w:rsid w:val="001D0CBF"/>
    <w:rsid w:val="001D1540"/>
    <w:rsid w:val="001D5C45"/>
    <w:rsid w:val="001E0D25"/>
    <w:rsid w:val="001E315E"/>
    <w:rsid w:val="001E3BA2"/>
    <w:rsid w:val="001F1458"/>
    <w:rsid w:val="001F262F"/>
    <w:rsid w:val="001F2983"/>
    <w:rsid w:val="001F57C1"/>
    <w:rsid w:val="001F61CF"/>
    <w:rsid w:val="0020099B"/>
    <w:rsid w:val="00200BC9"/>
    <w:rsid w:val="002067D4"/>
    <w:rsid w:val="00212EB0"/>
    <w:rsid w:val="002136B1"/>
    <w:rsid w:val="002164F6"/>
    <w:rsid w:val="00216A47"/>
    <w:rsid w:val="0021759A"/>
    <w:rsid w:val="0022059D"/>
    <w:rsid w:val="00223741"/>
    <w:rsid w:val="00227CE6"/>
    <w:rsid w:val="00230BB3"/>
    <w:rsid w:val="00233CA6"/>
    <w:rsid w:val="002349A9"/>
    <w:rsid w:val="00234C7A"/>
    <w:rsid w:val="0023776F"/>
    <w:rsid w:val="00243645"/>
    <w:rsid w:val="002447B3"/>
    <w:rsid w:val="00255F7F"/>
    <w:rsid w:val="00265ABE"/>
    <w:rsid w:val="00271510"/>
    <w:rsid w:val="00271AA8"/>
    <w:rsid w:val="0027744B"/>
    <w:rsid w:val="00282F18"/>
    <w:rsid w:val="00283D74"/>
    <w:rsid w:val="00283D91"/>
    <w:rsid w:val="002842B0"/>
    <w:rsid w:val="002855FE"/>
    <w:rsid w:val="00294006"/>
    <w:rsid w:val="00297E73"/>
    <w:rsid w:val="002A10CD"/>
    <w:rsid w:val="002A59D6"/>
    <w:rsid w:val="002A6741"/>
    <w:rsid w:val="002B2FA5"/>
    <w:rsid w:val="002C04FA"/>
    <w:rsid w:val="002C63C6"/>
    <w:rsid w:val="002D0E14"/>
    <w:rsid w:val="002D6884"/>
    <w:rsid w:val="002E0099"/>
    <w:rsid w:val="002E12B8"/>
    <w:rsid w:val="002E3AB8"/>
    <w:rsid w:val="002F1560"/>
    <w:rsid w:val="002F271F"/>
    <w:rsid w:val="003067FB"/>
    <w:rsid w:val="00306E72"/>
    <w:rsid w:val="003165DF"/>
    <w:rsid w:val="003166B2"/>
    <w:rsid w:val="00320B9A"/>
    <w:rsid w:val="00325E6F"/>
    <w:rsid w:val="003265FE"/>
    <w:rsid w:val="003273C2"/>
    <w:rsid w:val="00327C2B"/>
    <w:rsid w:val="003301A9"/>
    <w:rsid w:val="00332A7D"/>
    <w:rsid w:val="003330BD"/>
    <w:rsid w:val="003348C2"/>
    <w:rsid w:val="00334FAE"/>
    <w:rsid w:val="003354B4"/>
    <w:rsid w:val="00337ED2"/>
    <w:rsid w:val="003462E5"/>
    <w:rsid w:val="0034764E"/>
    <w:rsid w:val="00352C6A"/>
    <w:rsid w:val="00353DC2"/>
    <w:rsid w:val="00367545"/>
    <w:rsid w:val="00375ECD"/>
    <w:rsid w:val="00377D4F"/>
    <w:rsid w:val="003866F6"/>
    <w:rsid w:val="00387166"/>
    <w:rsid w:val="003908DD"/>
    <w:rsid w:val="00392F96"/>
    <w:rsid w:val="003A1549"/>
    <w:rsid w:val="003A1B6F"/>
    <w:rsid w:val="003A3F06"/>
    <w:rsid w:val="003B0568"/>
    <w:rsid w:val="003B2E66"/>
    <w:rsid w:val="003B71E4"/>
    <w:rsid w:val="003C38C8"/>
    <w:rsid w:val="003C7B8B"/>
    <w:rsid w:val="003D1AFF"/>
    <w:rsid w:val="003D25E2"/>
    <w:rsid w:val="003D3072"/>
    <w:rsid w:val="003D3D5A"/>
    <w:rsid w:val="003D50DC"/>
    <w:rsid w:val="003E21F7"/>
    <w:rsid w:val="003F19A1"/>
    <w:rsid w:val="003F590C"/>
    <w:rsid w:val="00403936"/>
    <w:rsid w:val="0040501F"/>
    <w:rsid w:val="00407044"/>
    <w:rsid w:val="004149B8"/>
    <w:rsid w:val="004200A1"/>
    <w:rsid w:val="00421BB3"/>
    <w:rsid w:val="00422995"/>
    <w:rsid w:val="004245AE"/>
    <w:rsid w:val="00424AFD"/>
    <w:rsid w:val="00424DA6"/>
    <w:rsid w:val="004256BB"/>
    <w:rsid w:val="00426FD0"/>
    <w:rsid w:val="004337B5"/>
    <w:rsid w:val="00435DB2"/>
    <w:rsid w:val="0044016E"/>
    <w:rsid w:val="004440CD"/>
    <w:rsid w:val="004456A1"/>
    <w:rsid w:val="00445E2A"/>
    <w:rsid w:val="004462A1"/>
    <w:rsid w:val="004515B1"/>
    <w:rsid w:val="004521CF"/>
    <w:rsid w:val="00453D93"/>
    <w:rsid w:val="0045520C"/>
    <w:rsid w:val="0045606F"/>
    <w:rsid w:val="00456ABF"/>
    <w:rsid w:val="00470507"/>
    <w:rsid w:val="00472476"/>
    <w:rsid w:val="00480909"/>
    <w:rsid w:val="004809A4"/>
    <w:rsid w:val="004862E3"/>
    <w:rsid w:val="0048765C"/>
    <w:rsid w:val="00491415"/>
    <w:rsid w:val="00491F81"/>
    <w:rsid w:val="00492D3B"/>
    <w:rsid w:val="004950F0"/>
    <w:rsid w:val="0049618A"/>
    <w:rsid w:val="0049652D"/>
    <w:rsid w:val="004A18F2"/>
    <w:rsid w:val="004A3528"/>
    <w:rsid w:val="004A39F1"/>
    <w:rsid w:val="004A511C"/>
    <w:rsid w:val="004A7675"/>
    <w:rsid w:val="004B20F7"/>
    <w:rsid w:val="004B6AFB"/>
    <w:rsid w:val="004C03DA"/>
    <w:rsid w:val="004C4E66"/>
    <w:rsid w:val="004C612E"/>
    <w:rsid w:val="004D0805"/>
    <w:rsid w:val="004D5AA9"/>
    <w:rsid w:val="004D5D65"/>
    <w:rsid w:val="004F29C9"/>
    <w:rsid w:val="004F5118"/>
    <w:rsid w:val="004F5665"/>
    <w:rsid w:val="004F60E8"/>
    <w:rsid w:val="004F738B"/>
    <w:rsid w:val="005016C7"/>
    <w:rsid w:val="00501AC8"/>
    <w:rsid w:val="0050214F"/>
    <w:rsid w:val="00503A3A"/>
    <w:rsid w:val="0051015D"/>
    <w:rsid w:val="00514B35"/>
    <w:rsid w:val="00514C40"/>
    <w:rsid w:val="00520AE6"/>
    <w:rsid w:val="0052410B"/>
    <w:rsid w:val="005274E7"/>
    <w:rsid w:val="00527580"/>
    <w:rsid w:val="00527ECC"/>
    <w:rsid w:val="0054003C"/>
    <w:rsid w:val="005423CB"/>
    <w:rsid w:val="0054686E"/>
    <w:rsid w:val="00546EED"/>
    <w:rsid w:val="00556574"/>
    <w:rsid w:val="00557B78"/>
    <w:rsid w:val="00561F2D"/>
    <w:rsid w:val="0056202E"/>
    <w:rsid w:val="0056723E"/>
    <w:rsid w:val="0057711E"/>
    <w:rsid w:val="00577345"/>
    <w:rsid w:val="005813E6"/>
    <w:rsid w:val="005826E0"/>
    <w:rsid w:val="00583CA6"/>
    <w:rsid w:val="00584A78"/>
    <w:rsid w:val="00590484"/>
    <w:rsid w:val="005920B1"/>
    <w:rsid w:val="005922A2"/>
    <w:rsid w:val="005965CA"/>
    <w:rsid w:val="005966F0"/>
    <w:rsid w:val="00596A6A"/>
    <w:rsid w:val="00596FD4"/>
    <w:rsid w:val="00597DE3"/>
    <w:rsid w:val="005A0794"/>
    <w:rsid w:val="005A32BB"/>
    <w:rsid w:val="005B1BE1"/>
    <w:rsid w:val="005B4338"/>
    <w:rsid w:val="005B437A"/>
    <w:rsid w:val="005B48D1"/>
    <w:rsid w:val="005C05AC"/>
    <w:rsid w:val="005C1C28"/>
    <w:rsid w:val="005D1300"/>
    <w:rsid w:val="005D1CA7"/>
    <w:rsid w:val="005D328F"/>
    <w:rsid w:val="005F15C6"/>
    <w:rsid w:val="005F3D3A"/>
    <w:rsid w:val="005F57F3"/>
    <w:rsid w:val="005F5EE1"/>
    <w:rsid w:val="006000CC"/>
    <w:rsid w:val="00603732"/>
    <w:rsid w:val="00604A70"/>
    <w:rsid w:val="00607F7A"/>
    <w:rsid w:val="00610A02"/>
    <w:rsid w:val="0061453E"/>
    <w:rsid w:val="00620A33"/>
    <w:rsid w:val="00622766"/>
    <w:rsid w:val="0063035D"/>
    <w:rsid w:val="006307A6"/>
    <w:rsid w:val="0063082A"/>
    <w:rsid w:val="00632A7B"/>
    <w:rsid w:val="006341BC"/>
    <w:rsid w:val="00635307"/>
    <w:rsid w:val="00636E0F"/>
    <w:rsid w:val="006421CE"/>
    <w:rsid w:val="0064255F"/>
    <w:rsid w:val="0064286C"/>
    <w:rsid w:val="006440C1"/>
    <w:rsid w:val="00645376"/>
    <w:rsid w:val="00661D6D"/>
    <w:rsid w:val="006625CC"/>
    <w:rsid w:val="0066517D"/>
    <w:rsid w:val="00666170"/>
    <w:rsid w:val="006671E1"/>
    <w:rsid w:val="00675873"/>
    <w:rsid w:val="00677BC9"/>
    <w:rsid w:val="00682C06"/>
    <w:rsid w:val="00683096"/>
    <w:rsid w:val="00686676"/>
    <w:rsid w:val="00690184"/>
    <w:rsid w:val="00690C3A"/>
    <w:rsid w:val="0069483B"/>
    <w:rsid w:val="006949FD"/>
    <w:rsid w:val="00695761"/>
    <w:rsid w:val="00695EE6"/>
    <w:rsid w:val="006A047A"/>
    <w:rsid w:val="006A3B36"/>
    <w:rsid w:val="006A417E"/>
    <w:rsid w:val="006A5062"/>
    <w:rsid w:val="006B0B2A"/>
    <w:rsid w:val="006C1749"/>
    <w:rsid w:val="006C35ED"/>
    <w:rsid w:val="006C36D4"/>
    <w:rsid w:val="006C4265"/>
    <w:rsid w:val="006C62F4"/>
    <w:rsid w:val="006C68B2"/>
    <w:rsid w:val="006D1FBF"/>
    <w:rsid w:val="006D2900"/>
    <w:rsid w:val="006D4794"/>
    <w:rsid w:val="006D661D"/>
    <w:rsid w:val="006D663A"/>
    <w:rsid w:val="006E7053"/>
    <w:rsid w:val="006F6BDE"/>
    <w:rsid w:val="00705E42"/>
    <w:rsid w:val="00715D9D"/>
    <w:rsid w:val="007163C0"/>
    <w:rsid w:val="00716DD9"/>
    <w:rsid w:val="00721F32"/>
    <w:rsid w:val="007269DF"/>
    <w:rsid w:val="00731A9D"/>
    <w:rsid w:val="00731D98"/>
    <w:rsid w:val="0073290A"/>
    <w:rsid w:val="00734128"/>
    <w:rsid w:val="00734E88"/>
    <w:rsid w:val="00734FF3"/>
    <w:rsid w:val="00737261"/>
    <w:rsid w:val="0074188C"/>
    <w:rsid w:val="007419DA"/>
    <w:rsid w:val="00742BDA"/>
    <w:rsid w:val="0074428F"/>
    <w:rsid w:val="00745D9B"/>
    <w:rsid w:val="00750350"/>
    <w:rsid w:val="00750CA3"/>
    <w:rsid w:val="00761821"/>
    <w:rsid w:val="007633DA"/>
    <w:rsid w:val="00763987"/>
    <w:rsid w:val="00765506"/>
    <w:rsid w:val="00765B34"/>
    <w:rsid w:val="00770ACA"/>
    <w:rsid w:val="007725C0"/>
    <w:rsid w:val="00774FAF"/>
    <w:rsid w:val="00775699"/>
    <w:rsid w:val="00781A53"/>
    <w:rsid w:val="00783EDA"/>
    <w:rsid w:val="00784236"/>
    <w:rsid w:val="007868DB"/>
    <w:rsid w:val="00787706"/>
    <w:rsid w:val="007902CE"/>
    <w:rsid w:val="00795386"/>
    <w:rsid w:val="00796C71"/>
    <w:rsid w:val="007A10A4"/>
    <w:rsid w:val="007A5B83"/>
    <w:rsid w:val="007A679D"/>
    <w:rsid w:val="007B685B"/>
    <w:rsid w:val="007C05CD"/>
    <w:rsid w:val="007C1264"/>
    <w:rsid w:val="007C25A0"/>
    <w:rsid w:val="007C39FC"/>
    <w:rsid w:val="007C75EB"/>
    <w:rsid w:val="007D020A"/>
    <w:rsid w:val="007D2F26"/>
    <w:rsid w:val="007D6B48"/>
    <w:rsid w:val="007E18C4"/>
    <w:rsid w:val="007E20B6"/>
    <w:rsid w:val="007E5066"/>
    <w:rsid w:val="007E5BB1"/>
    <w:rsid w:val="007E73FD"/>
    <w:rsid w:val="007F21D9"/>
    <w:rsid w:val="007F7685"/>
    <w:rsid w:val="007F7A66"/>
    <w:rsid w:val="008031DD"/>
    <w:rsid w:val="00804331"/>
    <w:rsid w:val="008046FF"/>
    <w:rsid w:val="00805EFD"/>
    <w:rsid w:val="00810F30"/>
    <w:rsid w:val="00821180"/>
    <w:rsid w:val="00821FFE"/>
    <w:rsid w:val="00822964"/>
    <w:rsid w:val="00825345"/>
    <w:rsid w:val="00826791"/>
    <w:rsid w:val="00831D5F"/>
    <w:rsid w:val="0083528D"/>
    <w:rsid w:val="00836FD8"/>
    <w:rsid w:val="00842347"/>
    <w:rsid w:val="00842F34"/>
    <w:rsid w:val="008430EE"/>
    <w:rsid w:val="00843594"/>
    <w:rsid w:val="00843DC5"/>
    <w:rsid w:val="00847A98"/>
    <w:rsid w:val="0085102E"/>
    <w:rsid w:val="008525DF"/>
    <w:rsid w:val="0085394A"/>
    <w:rsid w:val="00857898"/>
    <w:rsid w:val="00857B92"/>
    <w:rsid w:val="0086133E"/>
    <w:rsid w:val="00865DA6"/>
    <w:rsid w:val="008672F1"/>
    <w:rsid w:val="00871061"/>
    <w:rsid w:val="00875BA3"/>
    <w:rsid w:val="00877B18"/>
    <w:rsid w:val="00877D21"/>
    <w:rsid w:val="008824EB"/>
    <w:rsid w:val="00884216"/>
    <w:rsid w:val="00885E48"/>
    <w:rsid w:val="00887372"/>
    <w:rsid w:val="00887BBA"/>
    <w:rsid w:val="0089126D"/>
    <w:rsid w:val="00891322"/>
    <w:rsid w:val="0089751D"/>
    <w:rsid w:val="008A23CB"/>
    <w:rsid w:val="008A5B02"/>
    <w:rsid w:val="008B2DFA"/>
    <w:rsid w:val="008B3504"/>
    <w:rsid w:val="008B4F7D"/>
    <w:rsid w:val="008C3A3B"/>
    <w:rsid w:val="008C71BD"/>
    <w:rsid w:val="008D3407"/>
    <w:rsid w:val="008D70E0"/>
    <w:rsid w:val="008E2755"/>
    <w:rsid w:val="008E28A8"/>
    <w:rsid w:val="008F0EE1"/>
    <w:rsid w:val="008F1674"/>
    <w:rsid w:val="008F4376"/>
    <w:rsid w:val="008F481E"/>
    <w:rsid w:val="009103FA"/>
    <w:rsid w:val="00913D8D"/>
    <w:rsid w:val="00915040"/>
    <w:rsid w:val="009156F3"/>
    <w:rsid w:val="00921890"/>
    <w:rsid w:val="00923AE5"/>
    <w:rsid w:val="00925ED8"/>
    <w:rsid w:val="00925F07"/>
    <w:rsid w:val="00926051"/>
    <w:rsid w:val="00926DB1"/>
    <w:rsid w:val="0092747E"/>
    <w:rsid w:val="00927D6C"/>
    <w:rsid w:val="00930553"/>
    <w:rsid w:val="009309F6"/>
    <w:rsid w:val="009334B6"/>
    <w:rsid w:val="00940708"/>
    <w:rsid w:val="00942706"/>
    <w:rsid w:val="00945AC7"/>
    <w:rsid w:val="009515D3"/>
    <w:rsid w:val="00951B26"/>
    <w:rsid w:val="00952608"/>
    <w:rsid w:val="00952ECA"/>
    <w:rsid w:val="009557B2"/>
    <w:rsid w:val="00955C16"/>
    <w:rsid w:val="00956083"/>
    <w:rsid w:val="00957E46"/>
    <w:rsid w:val="00961361"/>
    <w:rsid w:val="009655DC"/>
    <w:rsid w:val="00965737"/>
    <w:rsid w:val="009674DB"/>
    <w:rsid w:val="00973A34"/>
    <w:rsid w:val="009749CA"/>
    <w:rsid w:val="00974C79"/>
    <w:rsid w:val="009854C0"/>
    <w:rsid w:val="00986520"/>
    <w:rsid w:val="00995B93"/>
    <w:rsid w:val="009A3DFF"/>
    <w:rsid w:val="009A5C45"/>
    <w:rsid w:val="009B2279"/>
    <w:rsid w:val="009B42E7"/>
    <w:rsid w:val="009B4D82"/>
    <w:rsid w:val="009B5359"/>
    <w:rsid w:val="009B78D1"/>
    <w:rsid w:val="009C0573"/>
    <w:rsid w:val="009C2813"/>
    <w:rsid w:val="009C52E5"/>
    <w:rsid w:val="009C6168"/>
    <w:rsid w:val="009D00EF"/>
    <w:rsid w:val="009D141A"/>
    <w:rsid w:val="009D3B77"/>
    <w:rsid w:val="009D5620"/>
    <w:rsid w:val="009E3AB2"/>
    <w:rsid w:val="009E4F3F"/>
    <w:rsid w:val="009F266D"/>
    <w:rsid w:val="009F3881"/>
    <w:rsid w:val="009F3CFD"/>
    <w:rsid w:val="009F4068"/>
    <w:rsid w:val="009F7BB8"/>
    <w:rsid w:val="00A00175"/>
    <w:rsid w:val="00A00B4C"/>
    <w:rsid w:val="00A01C8F"/>
    <w:rsid w:val="00A05626"/>
    <w:rsid w:val="00A059BB"/>
    <w:rsid w:val="00A07C21"/>
    <w:rsid w:val="00A10E74"/>
    <w:rsid w:val="00A119C7"/>
    <w:rsid w:val="00A21643"/>
    <w:rsid w:val="00A23AA4"/>
    <w:rsid w:val="00A2498A"/>
    <w:rsid w:val="00A2779D"/>
    <w:rsid w:val="00A33EE2"/>
    <w:rsid w:val="00A343E5"/>
    <w:rsid w:val="00A34D23"/>
    <w:rsid w:val="00A3564E"/>
    <w:rsid w:val="00A463C9"/>
    <w:rsid w:val="00A47FC3"/>
    <w:rsid w:val="00A51A67"/>
    <w:rsid w:val="00A539A7"/>
    <w:rsid w:val="00A572FF"/>
    <w:rsid w:val="00A607EF"/>
    <w:rsid w:val="00A6315A"/>
    <w:rsid w:val="00A66362"/>
    <w:rsid w:val="00A667A1"/>
    <w:rsid w:val="00A66D1F"/>
    <w:rsid w:val="00A72346"/>
    <w:rsid w:val="00A72E48"/>
    <w:rsid w:val="00A73A3B"/>
    <w:rsid w:val="00A74421"/>
    <w:rsid w:val="00A76369"/>
    <w:rsid w:val="00A827A7"/>
    <w:rsid w:val="00A834B0"/>
    <w:rsid w:val="00A85026"/>
    <w:rsid w:val="00A8566D"/>
    <w:rsid w:val="00A903AB"/>
    <w:rsid w:val="00A9075A"/>
    <w:rsid w:val="00A909DC"/>
    <w:rsid w:val="00A90F17"/>
    <w:rsid w:val="00A9276B"/>
    <w:rsid w:val="00A976BF"/>
    <w:rsid w:val="00AA18E7"/>
    <w:rsid w:val="00AA349C"/>
    <w:rsid w:val="00AA56A1"/>
    <w:rsid w:val="00AA5FFA"/>
    <w:rsid w:val="00AB0CA7"/>
    <w:rsid w:val="00AB15F8"/>
    <w:rsid w:val="00AB555D"/>
    <w:rsid w:val="00AB5762"/>
    <w:rsid w:val="00AB7546"/>
    <w:rsid w:val="00AC7293"/>
    <w:rsid w:val="00AC7312"/>
    <w:rsid w:val="00AD62B1"/>
    <w:rsid w:val="00AD6D0E"/>
    <w:rsid w:val="00AD7BB6"/>
    <w:rsid w:val="00AE7309"/>
    <w:rsid w:val="00AF3377"/>
    <w:rsid w:val="00AF3A41"/>
    <w:rsid w:val="00AF43AC"/>
    <w:rsid w:val="00AF6452"/>
    <w:rsid w:val="00AF7058"/>
    <w:rsid w:val="00B014C2"/>
    <w:rsid w:val="00B028CA"/>
    <w:rsid w:val="00B05BA3"/>
    <w:rsid w:val="00B0629B"/>
    <w:rsid w:val="00B07C40"/>
    <w:rsid w:val="00B158FA"/>
    <w:rsid w:val="00B209C4"/>
    <w:rsid w:val="00B32A9B"/>
    <w:rsid w:val="00B34D42"/>
    <w:rsid w:val="00B4168E"/>
    <w:rsid w:val="00B44FD9"/>
    <w:rsid w:val="00B52331"/>
    <w:rsid w:val="00B5333F"/>
    <w:rsid w:val="00B53A9E"/>
    <w:rsid w:val="00B57A3D"/>
    <w:rsid w:val="00B60531"/>
    <w:rsid w:val="00B6110F"/>
    <w:rsid w:val="00B62100"/>
    <w:rsid w:val="00B621DE"/>
    <w:rsid w:val="00B6366E"/>
    <w:rsid w:val="00B64F28"/>
    <w:rsid w:val="00B66399"/>
    <w:rsid w:val="00B72DC8"/>
    <w:rsid w:val="00B72F65"/>
    <w:rsid w:val="00B73735"/>
    <w:rsid w:val="00B75563"/>
    <w:rsid w:val="00B75616"/>
    <w:rsid w:val="00B820D2"/>
    <w:rsid w:val="00B86409"/>
    <w:rsid w:val="00B879A9"/>
    <w:rsid w:val="00B91B10"/>
    <w:rsid w:val="00B93893"/>
    <w:rsid w:val="00B9466E"/>
    <w:rsid w:val="00BA0715"/>
    <w:rsid w:val="00BA102B"/>
    <w:rsid w:val="00BA2039"/>
    <w:rsid w:val="00BB0246"/>
    <w:rsid w:val="00BB60AC"/>
    <w:rsid w:val="00BC139A"/>
    <w:rsid w:val="00BD05C9"/>
    <w:rsid w:val="00BE446D"/>
    <w:rsid w:val="00BF022C"/>
    <w:rsid w:val="00BF27C7"/>
    <w:rsid w:val="00BF7F00"/>
    <w:rsid w:val="00C00E5E"/>
    <w:rsid w:val="00C0384D"/>
    <w:rsid w:val="00C0593D"/>
    <w:rsid w:val="00C05B3D"/>
    <w:rsid w:val="00C06DD4"/>
    <w:rsid w:val="00C07016"/>
    <w:rsid w:val="00C076AB"/>
    <w:rsid w:val="00C13903"/>
    <w:rsid w:val="00C20CAA"/>
    <w:rsid w:val="00C211CD"/>
    <w:rsid w:val="00C228C6"/>
    <w:rsid w:val="00C23247"/>
    <w:rsid w:val="00C24243"/>
    <w:rsid w:val="00C34940"/>
    <w:rsid w:val="00C3535C"/>
    <w:rsid w:val="00C456A3"/>
    <w:rsid w:val="00C52752"/>
    <w:rsid w:val="00C56E19"/>
    <w:rsid w:val="00C60B83"/>
    <w:rsid w:val="00C63394"/>
    <w:rsid w:val="00C73A8E"/>
    <w:rsid w:val="00C74126"/>
    <w:rsid w:val="00C74566"/>
    <w:rsid w:val="00C74B32"/>
    <w:rsid w:val="00C7542A"/>
    <w:rsid w:val="00C767FB"/>
    <w:rsid w:val="00C77BE0"/>
    <w:rsid w:val="00C803BB"/>
    <w:rsid w:val="00C80639"/>
    <w:rsid w:val="00C81786"/>
    <w:rsid w:val="00C854E4"/>
    <w:rsid w:val="00C85F25"/>
    <w:rsid w:val="00C94DAF"/>
    <w:rsid w:val="00C96DB4"/>
    <w:rsid w:val="00C97EC4"/>
    <w:rsid w:val="00CA40AE"/>
    <w:rsid w:val="00CB1411"/>
    <w:rsid w:val="00CB4B29"/>
    <w:rsid w:val="00CD0DA7"/>
    <w:rsid w:val="00CD19D8"/>
    <w:rsid w:val="00CD2182"/>
    <w:rsid w:val="00CD2D5E"/>
    <w:rsid w:val="00CD2DFD"/>
    <w:rsid w:val="00CD2F82"/>
    <w:rsid w:val="00CD3C76"/>
    <w:rsid w:val="00CD3F95"/>
    <w:rsid w:val="00CD56E5"/>
    <w:rsid w:val="00CE34A4"/>
    <w:rsid w:val="00CF010E"/>
    <w:rsid w:val="00CF0F4E"/>
    <w:rsid w:val="00CF3182"/>
    <w:rsid w:val="00CF5A2F"/>
    <w:rsid w:val="00CF6D6E"/>
    <w:rsid w:val="00D00370"/>
    <w:rsid w:val="00D016C2"/>
    <w:rsid w:val="00D02B00"/>
    <w:rsid w:val="00D02D0D"/>
    <w:rsid w:val="00D03255"/>
    <w:rsid w:val="00D037B5"/>
    <w:rsid w:val="00D039FA"/>
    <w:rsid w:val="00D04375"/>
    <w:rsid w:val="00D061B0"/>
    <w:rsid w:val="00D065B1"/>
    <w:rsid w:val="00D072B0"/>
    <w:rsid w:val="00D11439"/>
    <w:rsid w:val="00D13AC4"/>
    <w:rsid w:val="00D13D7E"/>
    <w:rsid w:val="00D15150"/>
    <w:rsid w:val="00D15D52"/>
    <w:rsid w:val="00D175CF"/>
    <w:rsid w:val="00D25E7D"/>
    <w:rsid w:val="00D30BA5"/>
    <w:rsid w:val="00D30F5B"/>
    <w:rsid w:val="00D35C5F"/>
    <w:rsid w:val="00D36114"/>
    <w:rsid w:val="00D400B9"/>
    <w:rsid w:val="00D4429B"/>
    <w:rsid w:val="00D4468F"/>
    <w:rsid w:val="00D45A87"/>
    <w:rsid w:val="00D467A1"/>
    <w:rsid w:val="00D46A37"/>
    <w:rsid w:val="00D47499"/>
    <w:rsid w:val="00D50D3D"/>
    <w:rsid w:val="00D53227"/>
    <w:rsid w:val="00D56A8F"/>
    <w:rsid w:val="00D579D5"/>
    <w:rsid w:val="00D61B03"/>
    <w:rsid w:val="00D62095"/>
    <w:rsid w:val="00D625EF"/>
    <w:rsid w:val="00D62CDB"/>
    <w:rsid w:val="00D66147"/>
    <w:rsid w:val="00D6640D"/>
    <w:rsid w:val="00D73752"/>
    <w:rsid w:val="00D740CE"/>
    <w:rsid w:val="00D74211"/>
    <w:rsid w:val="00D8340B"/>
    <w:rsid w:val="00D84171"/>
    <w:rsid w:val="00D851D6"/>
    <w:rsid w:val="00D85FDC"/>
    <w:rsid w:val="00D873E4"/>
    <w:rsid w:val="00D8785E"/>
    <w:rsid w:val="00D90EDC"/>
    <w:rsid w:val="00D920A6"/>
    <w:rsid w:val="00D9341E"/>
    <w:rsid w:val="00D93B63"/>
    <w:rsid w:val="00D94BD5"/>
    <w:rsid w:val="00D95CBB"/>
    <w:rsid w:val="00DA1890"/>
    <w:rsid w:val="00DA2EC2"/>
    <w:rsid w:val="00DA39E9"/>
    <w:rsid w:val="00DA5483"/>
    <w:rsid w:val="00DA5F21"/>
    <w:rsid w:val="00DA721F"/>
    <w:rsid w:val="00DB2CB0"/>
    <w:rsid w:val="00DB476C"/>
    <w:rsid w:val="00DB56C2"/>
    <w:rsid w:val="00DC1A7B"/>
    <w:rsid w:val="00DC2F31"/>
    <w:rsid w:val="00DC670D"/>
    <w:rsid w:val="00DC788A"/>
    <w:rsid w:val="00DD023D"/>
    <w:rsid w:val="00DD2D87"/>
    <w:rsid w:val="00DD7C9F"/>
    <w:rsid w:val="00DE0697"/>
    <w:rsid w:val="00DE0EA6"/>
    <w:rsid w:val="00DE6E78"/>
    <w:rsid w:val="00DF78F3"/>
    <w:rsid w:val="00E00B80"/>
    <w:rsid w:val="00E014FD"/>
    <w:rsid w:val="00E01A54"/>
    <w:rsid w:val="00E10A64"/>
    <w:rsid w:val="00E11333"/>
    <w:rsid w:val="00E12202"/>
    <w:rsid w:val="00E15E8F"/>
    <w:rsid w:val="00E16548"/>
    <w:rsid w:val="00E21150"/>
    <w:rsid w:val="00E212A4"/>
    <w:rsid w:val="00E27C96"/>
    <w:rsid w:val="00E3052B"/>
    <w:rsid w:val="00E33D92"/>
    <w:rsid w:val="00E36EFC"/>
    <w:rsid w:val="00E4438D"/>
    <w:rsid w:val="00E540E1"/>
    <w:rsid w:val="00E55AD5"/>
    <w:rsid w:val="00E57548"/>
    <w:rsid w:val="00E61202"/>
    <w:rsid w:val="00E654F7"/>
    <w:rsid w:val="00E75A1D"/>
    <w:rsid w:val="00E761E0"/>
    <w:rsid w:val="00E81742"/>
    <w:rsid w:val="00E8442A"/>
    <w:rsid w:val="00E86DE5"/>
    <w:rsid w:val="00E93D45"/>
    <w:rsid w:val="00E94AEE"/>
    <w:rsid w:val="00E9595F"/>
    <w:rsid w:val="00E9646B"/>
    <w:rsid w:val="00E97179"/>
    <w:rsid w:val="00E97E03"/>
    <w:rsid w:val="00EA010A"/>
    <w:rsid w:val="00EA4483"/>
    <w:rsid w:val="00EA4A1D"/>
    <w:rsid w:val="00EA6BA9"/>
    <w:rsid w:val="00EA7EB7"/>
    <w:rsid w:val="00EB7D80"/>
    <w:rsid w:val="00EC02F4"/>
    <w:rsid w:val="00EC2841"/>
    <w:rsid w:val="00EC3B58"/>
    <w:rsid w:val="00ED0967"/>
    <w:rsid w:val="00ED0A5C"/>
    <w:rsid w:val="00ED0A67"/>
    <w:rsid w:val="00ED19A8"/>
    <w:rsid w:val="00ED3F3F"/>
    <w:rsid w:val="00EE21C0"/>
    <w:rsid w:val="00EE2B9D"/>
    <w:rsid w:val="00EE2D26"/>
    <w:rsid w:val="00EE6305"/>
    <w:rsid w:val="00EE7EBE"/>
    <w:rsid w:val="00EF179C"/>
    <w:rsid w:val="00EF27E9"/>
    <w:rsid w:val="00EF57A0"/>
    <w:rsid w:val="00EF62CC"/>
    <w:rsid w:val="00F0021A"/>
    <w:rsid w:val="00F01BA5"/>
    <w:rsid w:val="00F0232A"/>
    <w:rsid w:val="00F11091"/>
    <w:rsid w:val="00F1266D"/>
    <w:rsid w:val="00F2148F"/>
    <w:rsid w:val="00F22042"/>
    <w:rsid w:val="00F2442B"/>
    <w:rsid w:val="00F25030"/>
    <w:rsid w:val="00F26726"/>
    <w:rsid w:val="00F27C72"/>
    <w:rsid w:val="00F301F8"/>
    <w:rsid w:val="00F31ED4"/>
    <w:rsid w:val="00F35586"/>
    <w:rsid w:val="00F35AFF"/>
    <w:rsid w:val="00F35E82"/>
    <w:rsid w:val="00F371D0"/>
    <w:rsid w:val="00F371E2"/>
    <w:rsid w:val="00F37EE0"/>
    <w:rsid w:val="00F40567"/>
    <w:rsid w:val="00F41C82"/>
    <w:rsid w:val="00F42A00"/>
    <w:rsid w:val="00F42AE2"/>
    <w:rsid w:val="00F47FE5"/>
    <w:rsid w:val="00F51E47"/>
    <w:rsid w:val="00F5328F"/>
    <w:rsid w:val="00F5495A"/>
    <w:rsid w:val="00F56DA9"/>
    <w:rsid w:val="00F66A70"/>
    <w:rsid w:val="00F71373"/>
    <w:rsid w:val="00F7729B"/>
    <w:rsid w:val="00F807A5"/>
    <w:rsid w:val="00F87A3C"/>
    <w:rsid w:val="00F921DF"/>
    <w:rsid w:val="00F92F58"/>
    <w:rsid w:val="00F934F2"/>
    <w:rsid w:val="00FA65B5"/>
    <w:rsid w:val="00FB2344"/>
    <w:rsid w:val="00FB41A5"/>
    <w:rsid w:val="00FB76BC"/>
    <w:rsid w:val="00FC4200"/>
    <w:rsid w:val="00FC646D"/>
    <w:rsid w:val="00FE1B7C"/>
    <w:rsid w:val="00FE2900"/>
    <w:rsid w:val="00FE350D"/>
    <w:rsid w:val="00FE3BBD"/>
    <w:rsid w:val="00FE3D4C"/>
    <w:rsid w:val="00FE476C"/>
    <w:rsid w:val="00FE4A5F"/>
    <w:rsid w:val="00FE58C8"/>
    <w:rsid w:val="00FF08A0"/>
    <w:rsid w:val="00FF26E4"/>
    <w:rsid w:val="00FF62D1"/>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BB505"/>
  <w15:docId w15:val="{89883F25-6940-4FE9-9BE5-82A7C2FC8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Standard -adesso"/>
    <w:qFormat/>
    <w:rsid w:val="0054003C"/>
    <w:pPr>
      <w:widowControl w:val="0"/>
      <w:autoSpaceDE w:val="0"/>
      <w:autoSpaceDN w:val="0"/>
      <w:adjustRightInd w:val="0"/>
    </w:pPr>
    <w:rPr>
      <w:rFonts w:ascii="Arial" w:eastAsiaTheme="minorEastAsia" w:hAnsi="Arial" w:cs="Arial"/>
      <w:color w:val="000000"/>
      <w:sz w:val="24"/>
      <w:szCs w:val="24"/>
    </w:rPr>
  </w:style>
  <w:style w:type="paragraph" w:styleId="Heading1">
    <w:name w:val="heading 1"/>
    <w:aliases w:val="Überschrift 1 -adesso,Überschrift 1a,Überschrift 1 ohne,Anlagenüberschrift1,Headline1,Headline1:Überschrift 1,h1,OdsKap1,OdsKap1Überschrift,H1,Überschrift 1 -adesso Char,Überschrift Vertrag 1,Section Heading,Gliederung 1,Gliederung 11,2"/>
    <w:next w:val="Normal"/>
    <w:link w:val="Heading1Char"/>
    <w:qFormat/>
    <w:rsid w:val="00C24243"/>
    <w:pPr>
      <w:keepNext/>
      <w:keepLines/>
      <w:numPr>
        <w:numId w:val="5"/>
      </w:numPr>
      <w:spacing w:before="720" w:after="240" w:line="300" w:lineRule="auto"/>
      <w:ind w:left="431" w:hanging="431"/>
      <w:outlineLvl w:val="0"/>
    </w:pPr>
    <w:rPr>
      <w:rFonts w:ascii="Arial" w:eastAsia="Times New Roman" w:hAnsi="Arial" w:cs="Arial"/>
      <w:b/>
      <w:bCs/>
      <w:kern w:val="26"/>
      <w:sz w:val="28"/>
      <w:szCs w:val="32"/>
    </w:rPr>
  </w:style>
  <w:style w:type="paragraph" w:styleId="Heading2">
    <w:name w:val="heading 2"/>
    <w:aliases w:val="Überschrift 2 -adesso,Headline 2,Gliederung2,H2,h2,Heading 2- no#,L2,OdsKap2,OdsKap2Überschrift,Section,Überschrift 2 -adesso Char,Überschrift Vertrag 2,PA Major Section,DV Heading 2,DV Heading 21,DV Heading 22,DV Heading 23,DV Heading 24"/>
    <w:basedOn w:val="Heading1"/>
    <w:next w:val="Normal"/>
    <w:link w:val="Heading2Char"/>
    <w:qFormat/>
    <w:rsid w:val="008672F1"/>
    <w:pPr>
      <w:numPr>
        <w:ilvl w:val="1"/>
      </w:numPr>
      <w:spacing w:before="480"/>
      <w:outlineLvl w:val="1"/>
    </w:pPr>
    <w:rPr>
      <w:rFonts w:cs="Times New Roman"/>
      <w:bCs w:val="0"/>
      <w:iCs/>
      <w:kern w:val="24"/>
      <w:sz w:val="24"/>
      <w:szCs w:val="28"/>
      <w:lang w:val="x-none" w:eastAsia="x-none"/>
    </w:rPr>
  </w:style>
  <w:style w:type="paragraph" w:styleId="Heading3">
    <w:name w:val="heading 3"/>
    <w:aliases w:val="Überschrift 3 -adesso,Überschrift 3 -adesso Char,H3,h3,OdsKap3,OdsKap3Überschrift,Gliederung3,Map,Minor,Level 1 - 1,3,MPS legal level 1,3 bullet,b,bullet,bullet1,b1,21,Empire 3,Outline3"/>
    <w:basedOn w:val="Heading2"/>
    <w:next w:val="Normal"/>
    <w:link w:val="Heading3Char"/>
    <w:qFormat/>
    <w:rsid w:val="008672F1"/>
    <w:pPr>
      <w:numPr>
        <w:ilvl w:val="2"/>
      </w:numPr>
      <w:outlineLvl w:val="2"/>
    </w:pPr>
    <w:rPr>
      <w:bCs/>
      <w:kern w:val="22"/>
      <w:sz w:val="22"/>
      <w:szCs w:val="26"/>
    </w:rPr>
  </w:style>
  <w:style w:type="paragraph" w:styleId="Heading4">
    <w:name w:val="heading 4"/>
    <w:aliases w:val="Überschrift 4 -adesso,Überschrift 4 -adesso Char,Bullet 1,Sub-Minor,Level 2 - a,MPS legal level 2,H4,Empire 4"/>
    <w:basedOn w:val="Heading3"/>
    <w:next w:val="Normal"/>
    <w:link w:val="Heading4Char"/>
    <w:qFormat/>
    <w:rsid w:val="00122DFE"/>
    <w:pPr>
      <w:numPr>
        <w:ilvl w:val="3"/>
      </w:numPr>
      <w:outlineLvl w:val="3"/>
    </w:pPr>
    <w:rPr>
      <w:bCs w:val="0"/>
      <w:iCs w:val="0"/>
      <w:szCs w:val="28"/>
    </w:rPr>
  </w:style>
  <w:style w:type="paragraph" w:styleId="Heading5">
    <w:name w:val="heading 5"/>
    <w:aliases w:val="Überschrift 5 -adesso,Level 3 - i,MPS legal level 3"/>
    <w:basedOn w:val="Heading4"/>
    <w:next w:val="Normal"/>
    <w:link w:val="Heading5Char"/>
    <w:qFormat/>
    <w:rsid w:val="008672F1"/>
    <w:pPr>
      <w:numPr>
        <w:ilvl w:val="4"/>
      </w:numPr>
      <w:outlineLvl w:val="4"/>
    </w:pPr>
    <w:rPr>
      <w:szCs w:val="26"/>
    </w:rPr>
  </w:style>
  <w:style w:type="paragraph" w:styleId="Heading6">
    <w:name w:val="heading 6"/>
    <w:aliases w:val="Überschrift 6 -adesso"/>
    <w:basedOn w:val="Heading5"/>
    <w:next w:val="Normal"/>
    <w:link w:val="Heading6Char"/>
    <w:qFormat/>
    <w:rsid w:val="008672F1"/>
    <w:pPr>
      <w:numPr>
        <w:ilvl w:val="5"/>
      </w:numPr>
      <w:tabs>
        <w:tab w:val="clear" w:pos="1152"/>
        <w:tab w:val="left" w:pos="1151"/>
      </w:tabs>
      <w:outlineLvl w:val="5"/>
    </w:pPr>
    <w:rPr>
      <w:szCs w:val="22"/>
    </w:rPr>
  </w:style>
  <w:style w:type="paragraph" w:styleId="Heading7">
    <w:name w:val="heading 7"/>
    <w:aliases w:val="Anhang Ebene 1"/>
    <w:basedOn w:val="Heading6"/>
    <w:next w:val="Normal"/>
    <w:link w:val="Heading7Char"/>
    <w:qFormat/>
    <w:rsid w:val="003265FE"/>
    <w:pPr>
      <w:numPr>
        <w:ilvl w:val="0"/>
        <w:numId w:val="9"/>
      </w:numPr>
      <w:tabs>
        <w:tab w:val="clear" w:pos="1151"/>
      </w:tabs>
      <w:outlineLvl w:val="6"/>
    </w:pPr>
    <w:rPr>
      <w:sz w:val="28"/>
    </w:rPr>
  </w:style>
  <w:style w:type="paragraph" w:styleId="Heading8">
    <w:name w:val="heading 8"/>
    <w:aliases w:val="Anhang Ebene 2"/>
    <w:basedOn w:val="Heading7"/>
    <w:next w:val="Normal"/>
    <w:link w:val="Heading8Char"/>
    <w:qFormat/>
    <w:rsid w:val="00C73A8E"/>
    <w:pPr>
      <w:numPr>
        <w:ilvl w:val="1"/>
      </w:numPr>
      <w:outlineLvl w:val="7"/>
    </w:pPr>
    <w:rPr>
      <w:sz w:val="24"/>
    </w:rPr>
  </w:style>
  <w:style w:type="paragraph" w:styleId="Heading9">
    <w:name w:val="heading 9"/>
    <w:aliases w:val="Überschrift 9 -adesso,03MEMO"/>
    <w:basedOn w:val="Heading8"/>
    <w:next w:val="Normal"/>
    <w:link w:val="Heading9Char"/>
    <w:qFormat/>
    <w:rsid w:val="008672F1"/>
    <w:pPr>
      <w:numPr>
        <w:ilvl w:val="0"/>
        <w:numId w:val="0"/>
      </w:numPr>
      <w:ind w:left="3240" w:hanging="3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enaufzhlung">
    <w:name w:val="Tabellenaufzählung"/>
    <w:basedOn w:val="Tabellentext"/>
    <w:rsid w:val="002E12B8"/>
    <w:pPr>
      <w:numPr>
        <w:numId w:val="2"/>
      </w:numPr>
      <w:ind w:left="357" w:hanging="357"/>
    </w:pPr>
  </w:style>
  <w:style w:type="paragraph" w:customStyle="1" w:styleId="Tabellenaufzhlung20">
    <w:name w:val="Tabellenaufzählung2"/>
    <w:basedOn w:val="Tabellenaufzhlung"/>
    <w:uiPriority w:val="99"/>
    <w:rsid w:val="00D47499"/>
    <w:pPr>
      <w:numPr>
        <w:numId w:val="1"/>
      </w:numPr>
    </w:pPr>
  </w:style>
  <w:style w:type="paragraph" w:customStyle="1" w:styleId="Tabellentext">
    <w:name w:val="Tabellentext"/>
    <w:basedOn w:val="Normal"/>
    <w:qFormat/>
    <w:rsid w:val="009B5359"/>
    <w:pPr>
      <w:spacing w:before="60" w:after="60"/>
    </w:pPr>
    <w:rPr>
      <w:bCs/>
      <w:sz w:val="20"/>
      <w:szCs w:val="18"/>
    </w:rPr>
  </w:style>
  <w:style w:type="paragraph" w:customStyle="1" w:styleId="Tabellentext-berschrift">
    <w:name w:val="Tabellentext-Überschrift"/>
    <w:basedOn w:val="Tabellentext"/>
    <w:qFormat/>
    <w:rsid w:val="005C1C28"/>
    <w:rPr>
      <w:b/>
    </w:rPr>
  </w:style>
  <w:style w:type="paragraph" w:customStyle="1" w:styleId="Tabellenaufzhlung2">
    <w:name w:val="Tabellenaufzählung 2"/>
    <w:basedOn w:val="Tabellenaufzhlung"/>
    <w:qFormat/>
    <w:rsid w:val="005C1C28"/>
    <w:pPr>
      <w:numPr>
        <w:numId w:val="3"/>
      </w:numPr>
    </w:pPr>
  </w:style>
  <w:style w:type="paragraph" w:styleId="Header">
    <w:name w:val="header"/>
    <w:aliases w:val="Kopfzeile -adesso"/>
    <w:basedOn w:val="Normal"/>
    <w:link w:val="HeaderChar"/>
    <w:unhideWhenUsed/>
    <w:rsid w:val="00F301F8"/>
    <w:pPr>
      <w:tabs>
        <w:tab w:val="center" w:pos="4536"/>
        <w:tab w:val="right" w:pos="9072"/>
      </w:tabs>
    </w:pPr>
    <w:rPr>
      <w:b/>
      <w:sz w:val="20"/>
      <w:lang w:val="x-none" w:eastAsia="x-none"/>
    </w:rPr>
  </w:style>
  <w:style w:type="character" w:customStyle="1" w:styleId="HeaderChar">
    <w:name w:val="Header Char"/>
    <w:aliases w:val="Kopfzeile -adesso Char"/>
    <w:link w:val="Header"/>
    <w:rsid w:val="00F301F8"/>
    <w:rPr>
      <w:rFonts w:ascii="Arial" w:eastAsia="Times New Roman" w:hAnsi="Arial"/>
      <w:b/>
      <w:szCs w:val="24"/>
      <w:lang w:val="x-none" w:eastAsia="x-none"/>
    </w:rPr>
  </w:style>
  <w:style w:type="paragraph" w:styleId="Footer">
    <w:name w:val="footer"/>
    <w:aliases w:val="Fußzeile -adesso"/>
    <w:basedOn w:val="Normal"/>
    <w:link w:val="FooterChar"/>
    <w:unhideWhenUsed/>
    <w:rsid w:val="00F51E47"/>
    <w:pPr>
      <w:tabs>
        <w:tab w:val="center" w:pos="4536"/>
        <w:tab w:val="right" w:pos="9072"/>
      </w:tabs>
    </w:pPr>
    <w:rPr>
      <w:sz w:val="16"/>
      <w:lang w:val="x-none" w:eastAsia="x-none"/>
    </w:rPr>
  </w:style>
  <w:style w:type="character" w:customStyle="1" w:styleId="FooterChar">
    <w:name w:val="Footer Char"/>
    <w:aliases w:val="Fußzeile -adesso Char"/>
    <w:link w:val="Footer"/>
    <w:rsid w:val="00F51E47"/>
    <w:rPr>
      <w:rFonts w:ascii="Arial" w:eastAsia="Times New Roman" w:hAnsi="Arial"/>
      <w:sz w:val="16"/>
      <w:szCs w:val="24"/>
    </w:rPr>
  </w:style>
  <w:style w:type="paragraph" w:styleId="BalloonText">
    <w:name w:val="Balloon Text"/>
    <w:basedOn w:val="Normal"/>
    <w:link w:val="BalloonTextChar"/>
    <w:uiPriority w:val="99"/>
    <w:semiHidden/>
    <w:unhideWhenUsed/>
    <w:rsid w:val="00197803"/>
    <w:rPr>
      <w:rFonts w:ascii="Tahoma" w:eastAsia="Calibri" w:hAnsi="Tahoma"/>
      <w:sz w:val="16"/>
      <w:szCs w:val="16"/>
      <w:lang w:val="x-none" w:eastAsia="x-none"/>
    </w:rPr>
  </w:style>
  <w:style w:type="character" w:customStyle="1" w:styleId="BalloonTextChar">
    <w:name w:val="Balloon Text Char"/>
    <w:link w:val="BalloonText"/>
    <w:uiPriority w:val="99"/>
    <w:semiHidden/>
    <w:rsid w:val="00197803"/>
    <w:rPr>
      <w:rFonts w:ascii="Tahoma" w:hAnsi="Tahoma" w:cs="Tahoma"/>
      <w:color w:val="000000"/>
      <w:sz w:val="16"/>
      <w:szCs w:val="16"/>
    </w:rPr>
  </w:style>
  <w:style w:type="paragraph" w:customStyle="1" w:styleId="StandardAbstnach0-adesso">
    <w:name w:val="Standard (Abst. nach 0) -adesso"/>
    <w:basedOn w:val="Normal"/>
    <w:uiPriority w:val="99"/>
    <w:rsid w:val="00F301F8"/>
  </w:style>
  <w:style w:type="paragraph" w:customStyle="1" w:styleId="Dokumenttitel-adesso">
    <w:name w:val="Dokumenttitel -adesso"/>
    <w:basedOn w:val="Normal"/>
    <w:rsid w:val="00CD2F82"/>
    <w:pPr>
      <w:spacing w:before="280"/>
    </w:pPr>
    <w:rPr>
      <w:b/>
      <w:bCs/>
      <w:sz w:val="44"/>
    </w:rPr>
  </w:style>
  <w:style w:type="paragraph" w:customStyle="1" w:styleId="Dokumentuntertitel-adesso">
    <w:name w:val="Dokumentuntertitel -adesso"/>
    <w:basedOn w:val="Normal"/>
    <w:rsid w:val="00CD2F82"/>
    <w:rPr>
      <w:b/>
      <w:bCs/>
      <w:sz w:val="32"/>
    </w:rPr>
  </w:style>
  <w:style w:type="paragraph" w:customStyle="1" w:styleId="Kontakt-adesso">
    <w:name w:val="Kontakt -adesso"/>
    <w:basedOn w:val="Normal"/>
    <w:rsid w:val="00F301F8"/>
    <w:rPr>
      <w:sz w:val="18"/>
    </w:rPr>
  </w:style>
  <w:style w:type="paragraph" w:customStyle="1" w:styleId="Aufzhlung1Ebene-adesso">
    <w:name w:val="Aufzählung 1. Ebene -adesso"/>
    <w:basedOn w:val="Normal"/>
    <w:link w:val="Aufzhlung1Ebene-adessoZchn"/>
    <w:qFormat/>
    <w:rsid w:val="00F301F8"/>
    <w:pPr>
      <w:numPr>
        <w:numId w:val="4"/>
      </w:numPr>
      <w:ind w:left="357" w:hanging="357"/>
    </w:pPr>
    <w:rPr>
      <w:lang w:val="x-none" w:eastAsia="x-none"/>
    </w:rPr>
  </w:style>
  <w:style w:type="paragraph" w:customStyle="1" w:styleId="Tabellentitel">
    <w:name w:val="Tabellentitel"/>
    <w:basedOn w:val="Normal"/>
    <w:rsid w:val="00B158FA"/>
    <w:pPr>
      <w:spacing w:before="60" w:after="120"/>
    </w:pPr>
    <w:rPr>
      <w:b/>
      <w:color w:val="FFFFFF"/>
      <w:sz w:val="20"/>
      <w:lang w:val="en-US"/>
    </w:rPr>
  </w:style>
  <w:style w:type="paragraph" w:customStyle="1" w:styleId="berschriftohneNum1Ebene-adesso">
    <w:name w:val="Überschrift ohne Num. 1. Ebene -adesso"/>
    <w:basedOn w:val="Normal"/>
    <w:next w:val="Normal"/>
    <w:rsid w:val="00C24243"/>
    <w:pPr>
      <w:spacing w:before="720"/>
    </w:pPr>
    <w:rPr>
      <w:b/>
      <w:bCs/>
      <w:sz w:val="28"/>
    </w:rPr>
  </w:style>
  <w:style w:type="character" w:styleId="Hyperlink">
    <w:name w:val="Hyperlink"/>
    <w:aliases w:val="Hyperlink -adesso"/>
    <w:uiPriority w:val="99"/>
    <w:rsid w:val="008672F1"/>
    <w:rPr>
      <w:rFonts w:ascii="Arial" w:hAnsi="Arial"/>
      <w:color w:val="0000FF"/>
      <w:sz w:val="22"/>
      <w:u w:val="single"/>
    </w:rPr>
  </w:style>
  <w:style w:type="paragraph" w:styleId="TOC3">
    <w:name w:val="toc 3"/>
    <w:aliases w:val="Verzeichnis 3 -adesso"/>
    <w:basedOn w:val="TOC2"/>
    <w:next w:val="Normal"/>
    <w:autoRedefine/>
    <w:uiPriority w:val="39"/>
    <w:qFormat/>
    <w:rsid w:val="008672F1"/>
    <w:rPr>
      <w:bCs w:val="0"/>
      <w:sz w:val="22"/>
    </w:rPr>
  </w:style>
  <w:style w:type="paragraph" w:styleId="TOC2">
    <w:name w:val="toc 2"/>
    <w:aliases w:val="Verzeichnis 2 -adesso"/>
    <w:basedOn w:val="TOC1"/>
    <w:next w:val="Normal"/>
    <w:autoRedefine/>
    <w:uiPriority w:val="39"/>
    <w:qFormat/>
    <w:rsid w:val="008672F1"/>
    <w:pPr>
      <w:spacing w:before="0" w:after="120"/>
    </w:pPr>
    <w:rPr>
      <w:sz w:val="24"/>
      <w:szCs w:val="24"/>
    </w:rPr>
  </w:style>
  <w:style w:type="paragraph" w:styleId="TOC1">
    <w:name w:val="toc 1"/>
    <w:aliases w:val="Verzeichnis 1 -adesso"/>
    <w:basedOn w:val="Normal"/>
    <w:next w:val="Normal"/>
    <w:uiPriority w:val="39"/>
    <w:qFormat/>
    <w:rsid w:val="008672F1"/>
    <w:pPr>
      <w:spacing w:before="480"/>
    </w:pPr>
    <w:rPr>
      <w:b/>
      <w:bCs/>
      <w:sz w:val="28"/>
      <w:szCs w:val="28"/>
    </w:rPr>
  </w:style>
  <w:style w:type="character" w:customStyle="1" w:styleId="Heading1Char">
    <w:name w:val="Heading 1 Char"/>
    <w:aliases w:val="Überschrift 1 -adesso Char1,Überschrift 1a Char,Überschrift 1 ohne Char,Anlagenüberschrift1 Char,Headline1 Char,Headline1:Überschrift 1 Char,h1 Char,OdsKap1 Char,OdsKap1Überschrift Char,H1 Char,Überschrift 1 -adesso Char Char,2 Char"/>
    <w:link w:val="Heading1"/>
    <w:rsid w:val="00C24243"/>
    <w:rPr>
      <w:rFonts w:ascii="Arial" w:eastAsia="Times New Roman" w:hAnsi="Arial" w:cs="Arial"/>
      <w:b/>
      <w:bCs/>
      <w:kern w:val="26"/>
      <w:sz w:val="28"/>
      <w:szCs w:val="32"/>
    </w:rPr>
  </w:style>
  <w:style w:type="character" w:customStyle="1" w:styleId="Heading2Char">
    <w:name w:val="Heading 2 Char"/>
    <w:aliases w:val="Überschrift 2 -adesso Char1,Headline 2 Char,Gliederung2 Char,H2 Char,h2 Char,Heading 2- no# Char,L2 Char,OdsKap2 Char,OdsKap2Überschrift Char,Section Char,Überschrift 2 -adesso Char Char,Überschrift Vertrag 2 Char,PA Major Section Char"/>
    <w:link w:val="Heading2"/>
    <w:rsid w:val="008672F1"/>
    <w:rPr>
      <w:rFonts w:ascii="Arial" w:eastAsia="Times New Roman" w:hAnsi="Arial"/>
      <w:b/>
      <w:iCs/>
      <w:kern w:val="24"/>
      <w:sz w:val="24"/>
      <w:szCs w:val="28"/>
      <w:lang w:val="x-none" w:eastAsia="x-none"/>
    </w:rPr>
  </w:style>
  <w:style w:type="character" w:customStyle="1" w:styleId="Heading3Char">
    <w:name w:val="Heading 3 Char"/>
    <w:aliases w:val="Überschrift 3 -adesso Char1,Überschrift 3 -adesso Char Char,H3 Char,h3 Char,OdsKap3 Char,OdsKap3Überschrift Char,Gliederung3 Char,Map Char,Minor Char,Level 1 - 1 Char,3 Char,MPS legal level 1 Char,3 bullet Char,b Char,bullet Char,b1 Char"/>
    <w:link w:val="Heading3"/>
    <w:rsid w:val="008672F1"/>
    <w:rPr>
      <w:rFonts w:ascii="Arial" w:eastAsia="Times New Roman" w:hAnsi="Arial"/>
      <w:b/>
      <w:bCs/>
      <w:iCs/>
      <w:kern w:val="22"/>
      <w:sz w:val="22"/>
      <w:szCs w:val="26"/>
      <w:lang w:val="x-none" w:eastAsia="x-none"/>
    </w:rPr>
  </w:style>
  <w:style w:type="character" w:customStyle="1" w:styleId="Heading4Char">
    <w:name w:val="Heading 4 Char"/>
    <w:aliases w:val="Überschrift 4 -adesso Char1,Überschrift 4 -adesso Char Char,Bullet 1 Char,Sub-Minor Char,Level 2 - a Char,MPS legal level 2 Char,H4 Char,Empire 4 Char"/>
    <w:link w:val="Heading4"/>
    <w:rsid w:val="00122DFE"/>
    <w:rPr>
      <w:rFonts w:ascii="Arial" w:eastAsia="Times New Roman" w:hAnsi="Arial"/>
      <w:b/>
      <w:kern w:val="22"/>
      <w:sz w:val="22"/>
      <w:szCs w:val="28"/>
      <w:lang w:val="x-none" w:eastAsia="x-none"/>
    </w:rPr>
  </w:style>
  <w:style w:type="character" w:customStyle="1" w:styleId="Heading5Char">
    <w:name w:val="Heading 5 Char"/>
    <w:aliases w:val="Überschrift 5 -adesso Char,Level 3 - i Char,MPS legal level 3 Char"/>
    <w:link w:val="Heading5"/>
    <w:rsid w:val="008672F1"/>
    <w:rPr>
      <w:rFonts w:ascii="Arial" w:eastAsia="Times New Roman" w:hAnsi="Arial"/>
      <w:b/>
      <w:kern w:val="22"/>
      <w:sz w:val="22"/>
      <w:szCs w:val="26"/>
      <w:lang w:val="x-none" w:eastAsia="x-none"/>
    </w:rPr>
  </w:style>
  <w:style w:type="character" w:customStyle="1" w:styleId="Heading6Char">
    <w:name w:val="Heading 6 Char"/>
    <w:aliases w:val="Überschrift 6 -adesso Char"/>
    <w:link w:val="Heading6"/>
    <w:rsid w:val="008672F1"/>
    <w:rPr>
      <w:rFonts w:ascii="Arial" w:eastAsia="Times New Roman" w:hAnsi="Arial"/>
      <w:b/>
      <w:kern w:val="22"/>
      <w:sz w:val="22"/>
      <w:szCs w:val="22"/>
      <w:lang w:val="x-none" w:eastAsia="x-none"/>
    </w:rPr>
  </w:style>
  <w:style w:type="character" w:customStyle="1" w:styleId="Heading7Char">
    <w:name w:val="Heading 7 Char"/>
    <w:aliases w:val="Anhang Ebene 1 Char"/>
    <w:link w:val="Heading7"/>
    <w:rsid w:val="003265FE"/>
    <w:rPr>
      <w:rFonts w:ascii="Arial" w:eastAsia="Times New Roman" w:hAnsi="Arial"/>
      <w:b/>
      <w:kern w:val="22"/>
      <w:sz w:val="28"/>
      <w:szCs w:val="22"/>
      <w:lang w:val="x-none" w:eastAsia="x-none"/>
    </w:rPr>
  </w:style>
  <w:style w:type="character" w:customStyle="1" w:styleId="Heading8Char">
    <w:name w:val="Heading 8 Char"/>
    <w:aliases w:val="Anhang Ebene 2 Char"/>
    <w:link w:val="Heading8"/>
    <w:rsid w:val="00C73A8E"/>
    <w:rPr>
      <w:rFonts w:ascii="Arial" w:eastAsia="Times New Roman" w:hAnsi="Arial"/>
      <w:b/>
      <w:kern w:val="22"/>
      <w:sz w:val="24"/>
      <w:szCs w:val="22"/>
      <w:lang w:val="x-none" w:eastAsia="x-none"/>
    </w:rPr>
  </w:style>
  <w:style w:type="character" w:customStyle="1" w:styleId="Heading9Char">
    <w:name w:val="Heading 9 Char"/>
    <w:aliases w:val="Überschrift 9 -adesso Char,03MEMO Char"/>
    <w:link w:val="Heading9"/>
    <w:rsid w:val="008672F1"/>
    <w:rPr>
      <w:rFonts w:ascii="Arial" w:eastAsia="Times New Roman" w:hAnsi="Arial" w:cs="Arial"/>
      <w:b/>
      <w:kern w:val="22"/>
      <w:sz w:val="24"/>
      <w:szCs w:val="22"/>
    </w:rPr>
  </w:style>
  <w:style w:type="character" w:styleId="CommentReference">
    <w:name w:val="annotation reference"/>
    <w:rsid w:val="008672F1"/>
    <w:rPr>
      <w:sz w:val="16"/>
      <w:szCs w:val="16"/>
    </w:rPr>
  </w:style>
  <w:style w:type="paragraph" w:styleId="CommentText">
    <w:name w:val="annotation text"/>
    <w:basedOn w:val="Normal"/>
    <w:link w:val="CommentTextChar"/>
    <w:rsid w:val="008672F1"/>
    <w:rPr>
      <w:sz w:val="20"/>
      <w:szCs w:val="20"/>
      <w:lang w:val="x-none" w:eastAsia="x-none"/>
    </w:rPr>
  </w:style>
  <w:style w:type="character" w:customStyle="1" w:styleId="CommentTextChar">
    <w:name w:val="Comment Text Char"/>
    <w:link w:val="CommentText"/>
    <w:rsid w:val="008672F1"/>
    <w:rPr>
      <w:rFonts w:ascii="Arial" w:eastAsia="Times New Roman" w:hAnsi="Arial"/>
    </w:rPr>
  </w:style>
  <w:style w:type="paragraph" w:customStyle="1" w:styleId="AufzhlungTabelle1Ebeneoben">
    <w:name w:val="Aufzählung Tabelle 1. Ebene oben"/>
    <w:basedOn w:val="Aufzhlung1Ebene-adesso"/>
    <w:uiPriority w:val="99"/>
    <w:qFormat/>
    <w:rsid w:val="00043679"/>
    <w:pPr>
      <w:numPr>
        <w:numId w:val="6"/>
      </w:numPr>
      <w:spacing w:before="60"/>
    </w:pPr>
    <w:rPr>
      <w:sz w:val="20"/>
      <w:szCs w:val="20"/>
    </w:rPr>
  </w:style>
  <w:style w:type="paragraph" w:customStyle="1" w:styleId="AufzhlungTabelle1Ebene">
    <w:name w:val="Aufzählung Tabelle 1. Ebene"/>
    <w:basedOn w:val="Aufzhlung1Ebene-adesso"/>
    <w:rsid w:val="00645376"/>
    <w:pPr>
      <w:numPr>
        <w:numId w:val="7"/>
      </w:numPr>
    </w:pPr>
    <w:rPr>
      <w:sz w:val="20"/>
      <w:szCs w:val="20"/>
    </w:rPr>
  </w:style>
  <w:style w:type="paragraph" w:styleId="CommentSubject">
    <w:name w:val="annotation subject"/>
    <w:basedOn w:val="CommentText"/>
    <w:next w:val="CommentText"/>
    <w:link w:val="CommentSubjectChar"/>
    <w:uiPriority w:val="99"/>
    <w:semiHidden/>
    <w:unhideWhenUsed/>
    <w:rsid w:val="00E761E0"/>
    <w:rPr>
      <w:b/>
      <w:bCs/>
    </w:rPr>
  </w:style>
  <w:style w:type="character" w:customStyle="1" w:styleId="CommentSubjectChar">
    <w:name w:val="Comment Subject Char"/>
    <w:link w:val="CommentSubject"/>
    <w:uiPriority w:val="99"/>
    <w:semiHidden/>
    <w:rsid w:val="00E761E0"/>
    <w:rPr>
      <w:rFonts w:ascii="Arial" w:eastAsia="Times New Roman" w:hAnsi="Arial"/>
      <w:b/>
      <w:bCs/>
    </w:rPr>
  </w:style>
  <w:style w:type="paragraph" w:styleId="TOC8">
    <w:name w:val="toc 8"/>
    <w:basedOn w:val="Normal"/>
    <w:next w:val="Normal"/>
    <w:autoRedefine/>
    <w:uiPriority w:val="39"/>
    <w:unhideWhenUsed/>
    <w:rsid w:val="00470507"/>
    <w:rPr>
      <w:b/>
    </w:rPr>
  </w:style>
  <w:style w:type="character" w:styleId="FootnoteReference">
    <w:name w:val="footnote reference"/>
    <w:aliases w:val="Fußnotenzeichen -adesso"/>
    <w:semiHidden/>
    <w:rsid w:val="0061453E"/>
    <w:rPr>
      <w:rFonts w:ascii="Arial" w:hAnsi="Arial"/>
      <w:vertAlign w:val="superscript"/>
    </w:rPr>
  </w:style>
  <w:style w:type="paragraph" w:styleId="FootnoteText">
    <w:name w:val="footnote text"/>
    <w:basedOn w:val="Normal"/>
    <w:link w:val="FootnoteTextChar"/>
    <w:semiHidden/>
    <w:rsid w:val="0061453E"/>
    <w:rPr>
      <w:sz w:val="16"/>
      <w:szCs w:val="20"/>
      <w:lang w:val="x-none" w:eastAsia="x-none"/>
    </w:rPr>
  </w:style>
  <w:style w:type="character" w:customStyle="1" w:styleId="FootnoteTextChar">
    <w:name w:val="Footnote Text Char"/>
    <w:link w:val="FootnoteText"/>
    <w:semiHidden/>
    <w:rsid w:val="0061453E"/>
    <w:rPr>
      <w:rFonts w:ascii="Arial" w:eastAsia="Times New Roman" w:hAnsi="Arial"/>
      <w:sz w:val="16"/>
    </w:rPr>
  </w:style>
  <w:style w:type="paragraph" w:styleId="TOCHeading">
    <w:name w:val="TOC Heading"/>
    <w:basedOn w:val="Heading1"/>
    <w:next w:val="Normal"/>
    <w:uiPriority w:val="39"/>
    <w:semiHidden/>
    <w:unhideWhenUsed/>
    <w:qFormat/>
    <w:rsid w:val="007D6B48"/>
    <w:pPr>
      <w:numPr>
        <w:numId w:val="0"/>
      </w:numPr>
      <w:spacing w:before="480" w:after="0" w:line="276" w:lineRule="auto"/>
      <w:outlineLvl w:val="9"/>
    </w:pPr>
    <w:rPr>
      <w:rFonts w:ascii="Cambria" w:hAnsi="Cambria" w:cs="Times New Roman"/>
      <w:color w:val="365F91"/>
      <w:kern w:val="0"/>
      <w:szCs w:val="28"/>
      <w:lang w:eastAsia="en-US"/>
    </w:rPr>
  </w:style>
  <w:style w:type="table" w:customStyle="1" w:styleId="Tabellengitternetz">
    <w:name w:val="Tabellengitternetz"/>
    <w:basedOn w:val="TableNormal"/>
    <w:uiPriority w:val="59"/>
    <w:rsid w:val="0078423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erschriftohneNum2Ebene-adesso">
    <w:name w:val="Überschrift ohne Num. 2. Ebene -adesso"/>
    <w:basedOn w:val="Heading2"/>
    <w:qFormat/>
    <w:rsid w:val="00B5333F"/>
    <w:pPr>
      <w:numPr>
        <w:ilvl w:val="0"/>
        <w:numId w:val="0"/>
      </w:numPr>
    </w:pPr>
  </w:style>
  <w:style w:type="paragraph" w:styleId="DocumentMap">
    <w:name w:val="Document Map"/>
    <w:basedOn w:val="Normal"/>
    <w:link w:val="DocumentMapChar"/>
    <w:uiPriority w:val="99"/>
    <w:semiHidden/>
    <w:unhideWhenUsed/>
    <w:rsid w:val="00E75A1D"/>
    <w:rPr>
      <w:rFonts w:ascii="Tahoma" w:hAnsi="Tahoma"/>
      <w:sz w:val="16"/>
      <w:szCs w:val="16"/>
      <w:lang w:val="x-none" w:eastAsia="x-none"/>
    </w:rPr>
  </w:style>
  <w:style w:type="character" w:customStyle="1" w:styleId="DocumentMapChar">
    <w:name w:val="Document Map Char"/>
    <w:link w:val="DocumentMap"/>
    <w:uiPriority w:val="99"/>
    <w:semiHidden/>
    <w:rsid w:val="00E75A1D"/>
    <w:rPr>
      <w:rFonts w:ascii="Tahoma" w:eastAsia="Times New Roman" w:hAnsi="Tahoma" w:cs="Tahoma"/>
      <w:sz w:val="16"/>
      <w:szCs w:val="16"/>
    </w:rPr>
  </w:style>
  <w:style w:type="paragraph" w:styleId="TOC7">
    <w:name w:val="toc 7"/>
    <w:basedOn w:val="Normal"/>
    <w:next w:val="Normal"/>
    <w:autoRedefine/>
    <w:uiPriority w:val="39"/>
    <w:unhideWhenUsed/>
    <w:rsid w:val="00470507"/>
    <w:pPr>
      <w:spacing w:after="100"/>
    </w:pPr>
    <w:rPr>
      <w:b/>
      <w:sz w:val="28"/>
    </w:rPr>
  </w:style>
  <w:style w:type="paragraph" w:styleId="ListParagraph">
    <w:name w:val="List Paragraph"/>
    <w:basedOn w:val="Normal"/>
    <w:uiPriority w:val="34"/>
    <w:qFormat/>
    <w:rsid w:val="00016E78"/>
    <w:pPr>
      <w:ind w:left="720"/>
      <w:contextualSpacing/>
    </w:pPr>
  </w:style>
  <w:style w:type="paragraph" w:customStyle="1" w:styleId="StandardFett">
    <w:name w:val="Standard Fett"/>
    <w:basedOn w:val="Normal"/>
    <w:next w:val="Normal"/>
    <w:rsid w:val="00F301F8"/>
    <w:pPr>
      <w:keepNext/>
    </w:pPr>
    <w:rPr>
      <w:b/>
    </w:rPr>
  </w:style>
  <w:style w:type="paragraph" w:customStyle="1" w:styleId="Aufzhlung2Ebene-adesso">
    <w:name w:val="Aufzählung 2. Ebene -adesso"/>
    <w:basedOn w:val="Aufzhlung1Ebene-adesso"/>
    <w:link w:val="Aufzhlung2Ebene-adessoZchn"/>
    <w:rsid w:val="00D62095"/>
    <w:pPr>
      <w:numPr>
        <w:numId w:val="8"/>
      </w:numPr>
    </w:pPr>
  </w:style>
  <w:style w:type="paragraph" w:styleId="ListBullet">
    <w:name w:val="List Bullet"/>
    <w:basedOn w:val="Normal"/>
    <w:uiPriority w:val="99"/>
    <w:semiHidden/>
    <w:unhideWhenUsed/>
    <w:rsid w:val="001B764B"/>
    <w:pPr>
      <w:numPr>
        <w:numId w:val="10"/>
      </w:numPr>
      <w:spacing w:after="140" w:line="300" w:lineRule="atLeast"/>
    </w:pPr>
    <w:rPr>
      <w:rFonts w:ascii="Tele-GroteskNor" w:eastAsia="Calibri" w:hAnsi="Tele-GroteskNor"/>
      <w:szCs w:val="22"/>
    </w:rPr>
  </w:style>
  <w:style w:type="paragraph" w:styleId="ListBullet2">
    <w:name w:val="List Bullet 2"/>
    <w:basedOn w:val="Normal"/>
    <w:uiPriority w:val="99"/>
    <w:semiHidden/>
    <w:unhideWhenUsed/>
    <w:rsid w:val="001B764B"/>
    <w:pPr>
      <w:numPr>
        <w:ilvl w:val="1"/>
        <w:numId w:val="10"/>
      </w:numPr>
      <w:spacing w:after="140" w:line="300" w:lineRule="atLeast"/>
    </w:pPr>
    <w:rPr>
      <w:rFonts w:ascii="Tele-GroteskNor" w:eastAsia="Calibri" w:hAnsi="Tele-GroteskNor"/>
      <w:szCs w:val="22"/>
    </w:rPr>
  </w:style>
  <w:style w:type="paragraph" w:styleId="ListBullet3">
    <w:name w:val="List Bullet 3"/>
    <w:basedOn w:val="Normal"/>
    <w:uiPriority w:val="99"/>
    <w:semiHidden/>
    <w:unhideWhenUsed/>
    <w:rsid w:val="001B764B"/>
    <w:pPr>
      <w:numPr>
        <w:ilvl w:val="2"/>
        <w:numId w:val="10"/>
      </w:numPr>
      <w:spacing w:after="140" w:line="300" w:lineRule="atLeast"/>
    </w:pPr>
    <w:rPr>
      <w:rFonts w:ascii="Tele-GroteskNor" w:eastAsia="Calibri" w:hAnsi="Tele-GroteskNor"/>
      <w:szCs w:val="22"/>
    </w:rPr>
  </w:style>
  <w:style w:type="paragraph" w:styleId="ListBullet4">
    <w:name w:val="List Bullet 4"/>
    <w:basedOn w:val="Normal"/>
    <w:uiPriority w:val="99"/>
    <w:semiHidden/>
    <w:unhideWhenUsed/>
    <w:rsid w:val="001B764B"/>
    <w:pPr>
      <w:numPr>
        <w:ilvl w:val="3"/>
        <w:numId w:val="10"/>
      </w:numPr>
      <w:spacing w:after="140" w:line="300" w:lineRule="atLeast"/>
    </w:pPr>
    <w:rPr>
      <w:rFonts w:ascii="Tele-GroteskNor" w:eastAsia="Calibri" w:hAnsi="Tele-GroteskNor"/>
      <w:szCs w:val="22"/>
    </w:rPr>
  </w:style>
  <w:style w:type="paragraph" w:styleId="ListBullet5">
    <w:name w:val="List Bullet 5"/>
    <w:basedOn w:val="Normal"/>
    <w:uiPriority w:val="99"/>
    <w:semiHidden/>
    <w:unhideWhenUsed/>
    <w:rsid w:val="001B764B"/>
    <w:pPr>
      <w:numPr>
        <w:ilvl w:val="4"/>
        <w:numId w:val="10"/>
      </w:numPr>
      <w:spacing w:after="140" w:line="300" w:lineRule="atLeast"/>
    </w:pPr>
    <w:rPr>
      <w:rFonts w:ascii="Tele-GroteskNor" w:eastAsia="Calibri" w:hAnsi="Tele-GroteskNor"/>
      <w:szCs w:val="22"/>
    </w:rPr>
  </w:style>
  <w:style w:type="paragraph" w:styleId="BodyText">
    <w:name w:val="Body Text"/>
    <w:basedOn w:val="Normal"/>
    <w:link w:val="BodyTextChar"/>
    <w:uiPriority w:val="99"/>
    <w:semiHidden/>
    <w:unhideWhenUsed/>
    <w:rsid w:val="001B764B"/>
    <w:pPr>
      <w:spacing w:after="140" w:line="300" w:lineRule="atLeast"/>
    </w:pPr>
    <w:rPr>
      <w:rFonts w:ascii="Tele-GroteskNor" w:eastAsia="Calibri" w:hAnsi="Tele-GroteskNor"/>
      <w:szCs w:val="22"/>
      <w:lang w:val="x-none" w:eastAsia="x-none"/>
    </w:rPr>
  </w:style>
  <w:style w:type="character" w:customStyle="1" w:styleId="BodyTextChar">
    <w:name w:val="Body Text Char"/>
    <w:link w:val="BodyText"/>
    <w:uiPriority w:val="99"/>
    <w:semiHidden/>
    <w:rsid w:val="001B764B"/>
    <w:rPr>
      <w:rFonts w:ascii="Tele-GroteskNor" w:eastAsia="Calibri" w:hAnsi="Tele-GroteskNor"/>
      <w:sz w:val="22"/>
      <w:szCs w:val="22"/>
    </w:rPr>
  </w:style>
  <w:style w:type="paragraph" w:customStyle="1" w:styleId="Aufzhlung1EbeneohneDreiecke-adesso">
    <w:name w:val="Aufzählung 1. Ebene ohne Dreiecke -adesso"/>
    <w:basedOn w:val="Aufzhlung1Ebene-adesso"/>
    <w:link w:val="Aufzhlung1EbeneohneDreiecke-adessoZchn"/>
    <w:qFormat/>
    <w:rsid w:val="00885E48"/>
    <w:pPr>
      <w:numPr>
        <w:numId w:val="0"/>
      </w:numPr>
      <w:ind w:left="360"/>
    </w:pPr>
  </w:style>
  <w:style w:type="paragraph" w:customStyle="1" w:styleId="Aufzhlung2Ebene-adessoohneDreiecke">
    <w:name w:val="Aufzählung 2. Ebene-adesso ohne Dreiecke"/>
    <w:basedOn w:val="Aufzhlung2Ebene-adesso"/>
    <w:link w:val="Aufzhlung2Ebene-adessoohneDreieckeZchn"/>
    <w:qFormat/>
    <w:rsid w:val="00D62095"/>
    <w:pPr>
      <w:numPr>
        <w:numId w:val="0"/>
      </w:numPr>
      <w:ind w:left="720"/>
    </w:pPr>
  </w:style>
  <w:style w:type="character" w:customStyle="1" w:styleId="Aufzhlung1Ebene-adessoZchn">
    <w:name w:val="Aufzählung 1. Ebene -adesso Zchn"/>
    <w:link w:val="Aufzhlung1Ebene-adesso"/>
    <w:rsid w:val="00F301F8"/>
    <w:rPr>
      <w:rFonts w:ascii="Arial" w:eastAsiaTheme="minorEastAsia" w:hAnsi="Arial" w:cs="Arial"/>
      <w:color w:val="000000"/>
      <w:sz w:val="24"/>
      <w:szCs w:val="24"/>
      <w:lang w:val="x-none" w:eastAsia="x-none"/>
    </w:rPr>
  </w:style>
  <w:style w:type="character" w:customStyle="1" w:styleId="Aufzhlung1EbeneohneDreiecke-adessoZchn">
    <w:name w:val="Aufzählung 1. Ebene ohne Dreiecke -adesso Zchn"/>
    <w:link w:val="Aufzhlung1EbeneohneDreiecke-adesso"/>
    <w:rsid w:val="00885E48"/>
    <w:rPr>
      <w:rFonts w:ascii="Arial" w:eastAsia="Times New Roman" w:hAnsi="Arial"/>
      <w:sz w:val="22"/>
      <w:szCs w:val="24"/>
    </w:rPr>
  </w:style>
  <w:style w:type="character" w:customStyle="1" w:styleId="Aufzhlung2Ebene-adessoZchn">
    <w:name w:val="Aufzählung 2. Ebene -adesso Zchn"/>
    <w:link w:val="Aufzhlung2Ebene-adesso"/>
    <w:rsid w:val="00D62095"/>
    <w:rPr>
      <w:rFonts w:ascii="Arial" w:eastAsiaTheme="minorEastAsia" w:hAnsi="Arial" w:cs="Arial"/>
      <w:color w:val="000000"/>
      <w:sz w:val="24"/>
      <w:szCs w:val="24"/>
      <w:lang w:val="x-none" w:eastAsia="x-none"/>
    </w:rPr>
  </w:style>
  <w:style w:type="character" w:customStyle="1" w:styleId="Aufzhlung2Ebene-adessoohneDreieckeZchn">
    <w:name w:val="Aufzählung 2. Ebene-adesso ohne Dreiecke Zchn"/>
    <w:link w:val="Aufzhlung2Ebene-adessoohneDreiecke"/>
    <w:rsid w:val="00D62095"/>
    <w:rPr>
      <w:rFonts w:ascii="Arial" w:eastAsia="Times New Roman" w:hAnsi="Arial"/>
      <w:sz w:val="22"/>
      <w:szCs w:val="24"/>
    </w:rPr>
  </w:style>
  <w:style w:type="paragraph" w:customStyle="1" w:styleId="AufzhlungTabelle2Ebene-adesso">
    <w:name w:val="Aufzählung Tabelle 2. Ebene -adesso"/>
    <w:basedOn w:val="Normal"/>
    <w:qFormat/>
    <w:rsid w:val="00610A02"/>
    <w:pPr>
      <w:numPr>
        <w:numId w:val="11"/>
      </w:numPr>
      <w:spacing w:before="60"/>
      <w:ind w:left="714" w:hanging="357"/>
    </w:pPr>
    <w:rPr>
      <w:sz w:val="20"/>
      <w:lang w:val="x-none" w:eastAsia="x-none"/>
    </w:rPr>
  </w:style>
  <w:style w:type="paragraph" w:customStyle="1" w:styleId="Abbildungsformat">
    <w:name w:val="Abbildungsformat"/>
    <w:basedOn w:val="Normal"/>
    <w:next w:val="Normal"/>
    <w:rsid w:val="00CA40AE"/>
    <w:pPr>
      <w:numPr>
        <w:numId w:val="12"/>
      </w:numPr>
    </w:pPr>
    <w:rPr>
      <w:b/>
      <w:bCs/>
      <w:sz w:val="20"/>
    </w:rPr>
  </w:style>
  <w:style w:type="paragraph" w:customStyle="1" w:styleId="Tabellenformat">
    <w:name w:val="Tabellenformat"/>
    <w:basedOn w:val="Abbildungsformat"/>
    <w:next w:val="Normal"/>
    <w:rsid w:val="00CA40AE"/>
    <w:pPr>
      <w:numPr>
        <w:numId w:val="13"/>
      </w:numPr>
    </w:pPr>
  </w:style>
  <w:style w:type="character" w:customStyle="1" w:styleId="st">
    <w:name w:val="st"/>
    <w:basedOn w:val="DefaultParagraphFont"/>
    <w:rsid w:val="00DC788A"/>
  </w:style>
  <w:style w:type="paragraph" w:customStyle="1" w:styleId="Aufzhlung3Ebene-adesso">
    <w:name w:val="Aufzählung 3. Ebene -adesso"/>
    <w:basedOn w:val="Aufzhlung2Ebene-adesso"/>
    <w:qFormat/>
    <w:rsid w:val="00603732"/>
    <w:pPr>
      <w:numPr>
        <w:numId w:val="14"/>
      </w:numPr>
    </w:pPr>
    <w:rPr>
      <w:lang w:val="de-DE" w:eastAsia="de-DE"/>
    </w:rPr>
  </w:style>
  <w:style w:type="paragraph" w:customStyle="1" w:styleId="Aufzhlung3EbeneohneBullet-adesso">
    <w:name w:val="Aufzählung 3. Ebene ohneBullet -adesso"/>
    <w:basedOn w:val="Aufzhlung3Ebene-adesso"/>
    <w:qFormat/>
    <w:rsid w:val="00603732"/>
    <w:pPr>
      <w:numPr>
        <w:numId w:val="0"/>
      </w:numPr>
      <w:ind w:left="1072"/>
    </w:pPr>
  </w:style>
  <w:style w:type="character" w:styleId="PlaceholderText">
    <w:name w:val="Placeholder Text"/>
    <w:basedOn w:val="DefaultParagraphFont"/>
    <w:uiPriority w:val="99"/>
    <w:semiHidden/>
    <w:rsid w:val="007F7A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01632">
      <w:bodyDiv w:val="1"/>
      <w:marLeft w:val="0"/>
      <w:marRight w:val="0"/>
      <w:marTop w:val="0"/>
      <w:marBottom w:val="0"/>
      <w:divBdr>
        <w:top w:val="none" w:sz="0" w:space="0" w:color="auto"/>
        <w:left w:val="none" w:sz="0" w:space="0" w:color="auto"/>
        <w:bottom w:val="none" w:sz="0" w:space="0" w:color="auto"/>
        <w:right w:val="none" w:sz="0" w:space="0" w:color="auto"/>
      </w:divBdr>
    </w:div>
    <w:div w:id="580335726">
      <w:bodyDiv w:val="1"/>
      <w:marLeft w:val="0"/>
      <w:marRight w:val="0"/>
      <w:marTop w:val="0"/>
      <w:marBottom w:val="0"/>
      <w:divBdr>
        <w:top w:val="none" w:sz="0" w:space="0" w:color="auto"/>
        <w:left w:val="none" w:sz="0" w:space="0" w:color="auto"/>
        <w:bottom w:val="none" w:sz="0" w:space="0" w:color="auto"/>
        <w:right w:val="none" w:sz="0" w:space="0" w:color="auto"/>
      </w:divBdr>
    </w:div>
    <w:div w:id="812336283">
      <w:bodyDiv w:val="1"/>
      <w:marLeft w:val="0"/>
      <w:marRight w:val="0"/>
      <w:marTop w:val="0"/>
      <w:marBottom w:val="0"/>
      <w:divBdr>
        <w:top w:val="none" w:sz="0" w:space="0" w:color="auto"/>
        <w:left w:val="none" w:sz="0" w:space="0" w:color="auto"/>
        <w:bottom w:val="none" w:sz="0" w:space="0" w:color="auto"/>
        <w:right w:val="none" w:sz="0" w:space="0" w:color="auto"/>
      </w:divBdr>
    </w:div>
    <w:div w:id="1040980577">
      <w:bodyDiv w:val="1"/>
      <w:marLeft w:val="0"/>
      <w:marRight w:val="0"/>
      <w:marTop w:val="0"/>
      <w:marBottom w:val="0"/>
      <w:divBdr>
        <w:top w:val="none" w:sz="0" w:space="0" w:color="auto"/>
        <w:left w:val="none" w:sz="0" w:space="0" w:color="auto"/>
        <w:bottom w:val="none" w:sz="0" w:space="0" w:color="auto"/>
        <w:right w:val="none" w:sz="0" w:space="0" w:color="auto"/>
      </w:divBdr>
    </w:div>
    <w:div w:id="1081222764">
      <w:bodyDiv w:val="1"/>
      <w:marLeft w:val="0"/>
      <w:marRight w:val="0"/>
      <w:marTop w:val="0"/>
      <w:marBottom w:val="0"/>
      <w:divBdr>
        <w:top w:val="none" w:sz="0" w:space="0" w:color="auto"/>
        <w:left w:val="none" w:sz="0" w:space="0" w:color="auto"/>
        <w:bottom w:val="none" w:sz="0" w:space="0" w:color="auto"/>
        <w:right w:val="none" w:sz="0" w:space="0" w:color="auto"/>
      </w:divBdr>
    </w:div>
    <w:div w:id="1149444598">
      <w:bodyDiv w:val="1"/>
      <w:marLeft w:val="0"/>
      <w:marRight w:val="0"/>
      <w:marTop w:val="0"/>
      <w:marBottom w:val="0"/>
      <w:divBdr>
        <w:top w:val="none" w:sz="0" w:space="0" w:color="auto"/>
        <w:left w:val="none" w:sz="0" w:space="0" w:color="auto"/>
        <w:bottom w:val="none" w:sz="0" w:space="0" w:color="auto"/>
        <w:right w:val="none" w:sz="0" w:space="0" w:color="auto"/>
      </w:divBdr>
    </w:div>
    <w:div w:id="1187906914">
      <w:bodyDiv w:val="1"/>
      <w:marLeft w:val="0"/>
      <w:marRight w:val="0"/>
      <w:marTop w:val="0"/>
      <w:marBottom w:val="0"/>
      <w:divBdr>
        <w:top w:val="none" w:sz="0" w:space="0" w:color="auto"/>
        <w:left w:val="none" w:sz="0" w:space="0" w:color="auto"/>
        <w:bottom w:val="none" w:sz="0" w:space="0" w:color="auto"/>
        <w:right w:val="none" w:sz="0" w:space="0" w:color="auto"/>
      </w:divBdr>
    </w:div>
    <w:div w:id="1273168430">
      <w:bodyDiv w:val="1"/>
      <w:marLeft w:val="0"/>
      <w:marRight w:val="0"/>
      <w:marTop w:val="0"/>
      <w:marBottom w:val="0"/>
      <w:divBdr>
        <w:top w:val="none" w:sz="0" w:space="0" w:color="auto"/>
        <w:left w:val="none" w:sz="0" w:space="0" w:color="auto"/>
        <w:bottom w:val="none" w:sz="0" w:space="0" w:color="auto"/>
        <w:right w:val="none" w:sz="0" w:space="0" w:color="auto"/>
      </w:divBdr>
    </w:div>
    <w:div w:id="1376543389">
      <w:bodyDiv w:val="1"/>
      <w:marLeft w:val="0"/>
      <w:marRight w:val="0"/>
      <w:marTop w:val="0"/>
      <w:marBottom w:val="0"/>
      <w:divBdr>
        <w:top w:val="none" w:sz="0" w:space="0" w:color="auto"/>
        <w:left w:val="none" w:sz="0" w:space="0" w:color="auto"/>
        <w:bottom w:val="none" w:sz="0" w:space="0" w:color="auto"/>
        <w:right w:val="none" w:sz="0" w:space="0" w:color="auto"/>
      </w:divBdr>
    </w:div>
    <w:div w:id="1423378446">
      <w:bodyDiv w:val="1"/>
      <w:marLeft w:val="0"/>
      <w:marRight w:val="0"/>
      <w:marTop w:val="0"/>
      <w:marBottom w:val="0"/>
      <w:divBdr>
        <w:top w:val="none" w:sz="0" w:space="0" w:color="auto"/>
        <w:left w:val="none" w:sz="0" w:space="0" w:color="auto"/>
        <w:bottom w:val="none" w:sz="0" w:space="0" w:color="auto"/>
        <w:right w:val="none" w:sz="0" w:space="0" w:color="auto"/>
      </w:divBdr>
    </w:div>
    <w:div w:id="1620257089">
      <w:bodyDiv w:val="1"/>
      <w:marLeft w:val="0"/>
      <w:marRight w:val="0"/>
      <w:marTop w:val="0"/>
      <w:marBottom w:val="0"/>
      <w:divBdr>
        <w:top w:val="none" w:sz="0" w:space="0" w:color="auto"/>
        <w:left w:val="none" w:sz="0" w:space="0" w:color="auto"/>
        <w:bottom w:val="none" w:sz="0" w:space="0" w:color="auto"/>
        <w:right w:val="none" w:sz="0" w:space="0" w:color="auto"/>
      </w:divBdr>
    </w:div>
    <w:div w:id="1783458333">
      <w:bodyDiv w:val="1"/>
      <w:marLeft w:val="0"/>
      <w:marRight w:val="0"/>
      <w:marTop w:val="0"/>
      <w:marBottom w:val="0"/>
      <w:divBdr>
        <w:top w:val="none" w:sz="0" w:space="0" w:color="auto"/>
        <w:left w:val="none" w:sz="0" w:space="0" w:color="auto"/>
        <w:bottom w:val="none" w:sz="0" w:space="0" w:color="auto"/>
        <w:right w:val="none" w:sz="0" w:space="0" w:color="auto"/>
      </w:divBdr>
    </w:div>
    <w:div w:id="188213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dlich\AppData\Local\Temp\Angebotsvorlage_DE_final_2012-06-26.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67CA10FBFE121499552314AA1AA070F" ma:contentTypeVersion="0" ma:contentTypeDescription="Ein neues Dokument erstellen." ma:contentTypeScope="" ma:versionID="0062062f9b303e1272815cbfdc1b1d7a">
  <xsd:schema xmlns:xsd="http://www.w3.org/2001/XMLSchema" xmlns:xs="http://www.w3.org/2001/XMLSchema" xmlns:p="http://schemas.microsoft.com/office/2006/metadata/properties" xmlns:ns2="bfc9006a-8361-44ed-aefc-d3a45cc91e51" targetNamespace="http://schemas.microsoft.com/office/2006/metadata/properties" ma:root="true" ma:fieldsID="7df33e33eeb921444a55913052fc2d0f" ns2:_="">
    <xsd:import namespace="bfc9006a-8361-44ed-aefc-d3a45cc91e5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c9006a-8361-44ed-aefc-d3a45cc91e51"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odi:component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customXml/item3.xml><?xml version="1.0" encoding="utf-8"?>
<odc:condition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odc:condition id="condProjectBullet">
    <odc:xpathref id="projectLineBullet"/>
  </odc:condition>
  <odc:condition id="condProjectNoBullet">
    <odc:xpathref id="projectLineNoBullet"/>
  </odc:condition>
  <odc:condition id="condEduBullet">
    <odc:xpathref id="eduBullet"/>
  </odc:condition>
  <odc:condition id="condEduNoBullet">
    <odc:xpathref id="eduNoBullet"/>
  </odc:condition>
  <odc:condition id="condPublFirst">
    <odc:xpathref id="publFirst"/>
  </odc:condition>
  <odc:condition id="condPublNoFirst">
    <odc:xpathref id="publNoFirst"/>
  </odc:condition>
  <odc:condition id="condCertiFirst">
    <odc:xpathref id="certiFirst"/>
  </odc:condition>
  <odc:condition id="condCertiNoFirst">
    <odc:xpathref id="certiNoFirst"/>
  </odc:condition>
  <odc:condition id="condLangFirst">
    <odc:xpathref id="langFirst"/>
  </odc:condition>
  <odc:condition id="condLangNoFirst">
    <odc:xpathref id="langNoFirst"/>
  </odc:condition>
  <odc:condition id="condSkillFirst">
    <odc:xpathref id="skillFirst"/>
  </odc:condition>
  <odc:condition id="condSkillNoFirst">
    <odc:xpathref id="skillNoFirst"/>
  </odc:condition>
  <odc:condition id="condEduFirst">
    <odc:xpathref id="eduFirst"/>
  </odc:condition>
  <odc:condition id="condEduNoFirst">
    <odc:xpathref id="eduNoFirst"/>
  </odc:condition>
  <odc:condition id="condSumBullet">
    <odc:xpathref id="sumBullet"/>
  </odc:condition>
  <odc:condition id="condSumNoBullet">
    <odc:xpathref id="sumNoBullet"/>
  </odc:condition>
  <odc:condition id="condSumFirst">
    <odc:xpathref id="sumFirst"/>
  </odc:condition>
  <odc:condition id="condSumNoFirst">
    <odc:xpathref id="sumNoFirst"/>
  </odc:condition>
  <odc:condition id="condSkillFirst_0">
    <odc:xpathref id="skillFirst_0"/>
  </odc:condition>
  <odc:condition id="condSkillNoFirst_0">
    <odc:xpathref id="skillNoFirst_0"/>
  </odc:condition>
  <odc:condition id="condProjectBullet_0">
    <odc:xpathref id="projectLineBullet_0"/>
  </odc:condition>
  <odc:condition id="condProjectNoBullet_0">
    <odc:xpathref id="projectLineNoBullet_0"/>
  </odc:condition>
  <odc:condition id="condSumFirst_0">
    <odc:xpathref id="sumFirst_0"/>
  </odc:condition>
  <odc:condition id="condSumNoFirst_0">
    <odc:xpathref id="sumNoFirst_0"/>
  </odc:condition>
  <odc:condition id="condSumNoBullet_0">
    <odc:xpathref id="sumNoBullet_0"/>
  </odc:condition>
  <odc:condition id="condEduFirst_0">
    <odc:xpathref id="eduFirst_0"/>
  </odc:condition>
  <odc:condition id="condEduNoFirst_0">
    <odc:xpathref id="eduNoFirst_0"/>
  </odc:condition>
  <odc:condition id="condEduNoBullet_0">
    <odc:xpathref id="eduNoBullet_0"/>
  </odc:condition>
  <odc:condition id="condLangFirst_0">
    <odc:xpathref id="langFirst_0"/>
  </odc:condition>
  <odc:condition id="condLangNoFirst_0">
    <odc:xpathref id="langNoFirst_0"/>
  </odc:condition>
  <odc:condition id="condSumFirst_0_0">
    <odc:xpathref id="sumFirst_0_0"/>
  </odc:condition>
  <odc:condition id="condSumNoFirst_0_0">
    <odc:xpathref id="sumNoFirst_0_0"/>
  </odc:condition>
  <odc:condition id="condSumNoBullet_0_0">
    <odc:xpathref id="sumNoBullet_0_0"/>
  </odc:condition>
  <odc:condition id="condEduFirst_0_0">
    <odc:xpathref id="eduFirst_0_0"/>
  </odc:condition>
  <odc:condition id="condEduNoFirst_0_0">
    <odc:xpathref id="eduNoFirst_0_0"/>
  </odc:condition>
  <odc:condition id="condEduNoBullet_0_0">
    <odc:xpathref id="eduNoBullet_0_0"/>
  </odc:condition>
  <odc:condition id="condEduFirst_0_1">
    <odc:xpathref id="eduFirst_0_1"/>
  </odc:condition>
  <odc:condition id="condEduNoFirst_0_1">
    <odc:xpathref id="eduNoFirst_0_1"/>
  </odc:condition>
  <odc:condition id="condEduNoBullet_0_1">
    <odc:xpathref id="eduNoBullet_0_1"/>
  </odc:condition>
  <odc:condition id="condEduFirst_0_2">
    <odc:xpathref id="eduFirst_0_2"/>
  </odc:condition>
  <odc:condition id="condEduNoFirst_0_2">
    <odc:xpathref id="eduNoFirst_0_2"/>
  </odc:condition>
  <odc:condition id="condEduNoBullet_0_2">
    <odc:xpathref id="eduNoBullet_0_2"/>
  </odc:condition>
  <odc:condition id="condLangFirst_0_0">
    <odc:xpathref id="langFirst_0_0"/>
  </odc:condition>
  <odc:condition id="condLangNoFirst_0_0">
    <odc:xpathref id="langNoFirst_0_0"/>
  </odc:condition>
  <odc:condition id="condLangFirst_0_1">
    <odc:xpathref id="langFirst_0_1"/>
  </odc:condition>
  <odc:condition id="condLangNoFirst_0_1">
    <odc:xpathref id="langNoFirst_0_1"/>
  </odc:condition>
  <odc:condition id="condSkillFirst_0_0">
    <odc:xpathref id="skillFirst_0_0"/>
  </odc:condition>
  <odc:condition id="condSkillNoFirst_0_0">
    <odc:xpathref id="skillNoFirst_0_0"/>
  </odc:condition>
  <odc:condition id="condSkillFirst_0_1">
    <odc:xpathref id="skillFirst_0_1"/>
  </odc:condition>
  <odc:condition id="condSkillNoFirst_0_1">
    <odc:xpathref id="skillNoFirst_0_1"/>
  </odc:condition>
  <odc:condition id="condSkillFirst_0_2">
    <odc:xpathref id="skillFirst_0_2"/>
  </odc:condition>
  <odc:condition id="condSkillNoFirst_0_2">
    <odc:xpathref id="skillNoFirst_0_2"/>
  </odc:condition>
  <odc:condition id="condSkillFirst_0_3">
    <odc:xpathref id="skillFirst_0_3"/>
  </odc:condition>
  <odc:condition id="condSkillNoFirst_0_3">
    <odc:xpathref id="skillNoFirst_0_3"/>
  </odc:condition>
  <odc:condition id="condSkillFirst_0_4">
    <odc:xpathref id="skillFirst_0_4"/>
  </odc:condition>
  <odc:condition id="condSkillNoFirst_0_4">
    <odc:xpathref id="skillNoFirst_0_4"/>
  </odc:condition>
  <odc:condition id="condSkillFirst_0_5">
    <odc:xpathref id="skillFirst_0_5"/>
  </odc:condition>
  <odc:condition id="condSkillNoFirst_0_5">
    <odc:xpathref id="skillNoFirst_0_5"/>
  </odc:condition>
  <odc:condition id="condSkillFirst_0_6">
    <odc:xpathref id="skillFirst_0_6"/>
  </odc:condition>
  <odc:condition id="condSkillNoFirst_0_6">
    <odc:xpathref id="skillNoFirst_0_6"/>
  </odc:condition>
  <odc:condition id="condSkillFirst_0_7">
    <odc:xpathref id="skillFirst_0_7"/>
  </odc:condition>
  <odc:condition id="condSkillNoFirst_0_7">
    <odc:xpathref id="skillNoFirst_0_7"/>
  </odc:condition>
  <odc:condition id="condSkillFirst_0_0_0">
    <odc:xpathref id="skillFirst_0_0_0"/>
  </odc:condition>
  <odc:condition id="condSkillNoFirst_0_0_0">
    <odc:xpathref id="skillNoFirst_0_0_0"/>
  </odc:condition>
  <odc:condition id="condSkillFirst_0_0_1">
    <odc:xpathref id="skillFirst_0_0_1"/>
  </odc:condition>
  <odc:condition id="condSkillNoFirst_0_0_1">
    <odc:xpathref id="skillNoFirst_0_0_1"/>
  </odc:condition>
  <odc:condition id="condSkillFirst_0_0_2">
    <odc:xpathref id="skillFirst_0_0_2"/>
  </odc:condition>
  <odc:condition id="condSkillNoFirst_0_0_2">
    <odc:xpathref id="skillNoFirst_0_0_2"/>
  </odc:condition>
  <odc:condition id="condSkillFirst_0_1_0">
    <odc:xpathref id="skillFirst_0_1_0"/>
  </odc:condition>
  <odc:condition id="condSkillNoFirst_0_1_0">
    <odc:xpathref id="skillNoFirst_0_1_0"/>
  </odc:condition>
  <odc:condition id="condSkillFirst_0_1_1">
    <odc:xpathref id="skillFirst_0_1_1"/>
  </odc:condition>
  <odc:condition id="condSkillNoFirst_0_1_1">
    <odc:xpathref id="skillNoFirst_0_1_1"/>
  </odc:condition>
  <odc:condition id="condSkillFirst_0_1_2">
    <odc:xpathref id="skillFirst_0_1_2"/>
  </odc:condition>
  <odc:condition id="condSkillNoFirst_0_1_2">
    <odc:xpathref id="skillNoFirst_0_1_2"/>
  </odc:condition>
  <odc:condition id="condSkillFirst_0_2_0">
    <odc:xpathref id="skillFirst_0_2_0"/>
  </odc:condition>
  <odc:condition id="condSkillNoFirst_0_2_0">
    <odc:xpathref id="skillNoFirst_0_2_0"/>
  </odc:condition>
  <odc:condition id="condSkillFirst_0_2_1">
    <odc:xpathref id="skillFirst_0_2_1"/>
  </odc:condition>
  <odc:condition id="condSkillNoFirst_0_2_1">
    <odc:xpathref id="skillNoFirst_0_2_1"/>
  </odc:condition>
  <odc:condition id="condSkillFirst_0_2_2">
    <odc:xpathref id="skillFirst_0_2_2"/>
  </odc:condition>
  <odc:condition id="condSkillNoFirst_0_2_2">
    <odc:xpathref id="skillNoFirst_0_2_2"/>
  </odc:condition>
  <odc:condition id="condSkillFirst_0_2_3">
    <odc:xpathref id="skillFirst_0_2_3"/>
  </odc:condition>
  <odc:condition id="condSkillNoFirst_0_2_3">
    <odc:xpathref id="skillNoFirst_0_2_3"/>
  </odc:condition>
  <odc:condition id="condSkillFirst_0_2_4">
    <odc:xpathref id="skillFirst_0_2_4"/>
  </odc:condition>
  <odc:condition id="condSkillNoFirst_0_2_4">
    <odc:xpathref id="skillNoFirst_0_2_4"/>
  </odc:condition>
  <odc:condition id="condSkillFirst_0_2_5">
    <odc:xpathref id="skillFirst_0_2_5"/>
  </odc:condition>
  <odc:condition id="condSkillNoFirst_0_2_5">
    <odc:xpathref id="skillNoFirst_0_2_5"/>
  </odc:condition>
  <odc:condition id="condSkillFirst_0_2_6">
    <odc:xpathref id="skillFirst_0_2_6"/>
  </odc:condition>
  <odc:condition id="condSkillNoFirst_0_2_6">
    <odc:xpathref id="skillNoFirst_0_2_6"/>
  </odc:condition>
  <odc:condition id="condSkillFirst_0_2_7">
    <odc:xpathref id="skillFirst_0_2_7"/>
  </odc:condition>
  <odc:condition id="condSkillNoFirst_0_2_7">
    <odc:xpathref id="skillNoFirst_0_2_7"/>
  </odc:condition>
  <odc:condition id="condSkillFirst_0_2_8">
    <odc:xpathref id="skillFirst_0_2_8"/>
  </odc:condition>
  <odc:condition id="condSkillNoFirst_0_2_8">
    <odc:xpathref id="skillNoFirst_0_2_8"/>
  </odc:condition>
  <odc:condition id="condSkillFirst_0_2_9">
    <odc:xpathref id="skillFirst_0_2_9"/>
  </odc:condition>
  <odc:condition id="condSkillNoFirst_0_2_9">
    <odc:xpathref id="skillNoFirst_0_2_9"/>
  </odc:condition>
  <odc:condition id="condSkillFirst_0_2_10">
    <odc:xpathref id="skillFirst_0_2_10"/>
  </odc:condition>
  <odc:condition id="condSkillNoFirst_0_2_10">
    <odc:xpathref id="skillNoFirst_0_2_10"/>
  </odc:condition>
  <odc:condition id="condSkillFirst_0_2_11">
    <odc:xpathref id="skillFirst_0_2_11"/>
  </odc:condition>
  <odc:condition id="condSkillNoFirst_0_2_11">
    <odc:xpathref id="skillNoFirst_0_2_11"/>
  </odc:condition>
  <odc:condition id="condSkillFirst_0_2_12">
    <odc:xpathref id="skillFirst_0_2_12"/>
  </odc:condition>
  <odc:condition id="condSkillNoFirst_0_2_12">
    <odc:xpathref id="skillNoFirst_0_2_12"/>
  </odc:condition>
  <odc:condition id="condSkillFirst_0_2_13">
    <odc:xpathref id="skillFirst_0_2_13"/>
  </odc:condition>
  <odc:condition id="condSkillNoFirst_0_2_13">
    <odc:xpathref id="skillNoFirst_0_2_13"/>
  </odc:condition>
  <odc:condition id="condSkillFirst_0_2_14">
    <odc:xpathref id="skillFirst_0_2_14"/>
  </odc:condition>
  <odc:condition id="condSkillNoFirst_0_2_14">
    <odc:xpathref id="skillNoFirst_0_2_14"/>
  </odc:condition>
  <odc:condition id="condSkillFirst_0_2_15">
    <odc:xpathref id="skillFirst_0_2_15"/>
  </odc:condition>
  <odc:condition id="condSkillNoFirst_0_2_15">
    <odc:xpathref id="skillNoFirst_0_2_15"/>
  </odc:condition>
  <odc:condition id="condSkillFirst_0_2_16">
    <odc:xpathref id="skillFirst_0_2_16"/>
  </odc:condition>
  <odc:condition id="condSkillNoFirst_0_2_16">
    <odc:xpathref id="skillNoFirst_0_2_16"/>
  </odc:condition>
  <odc:condition id="condSkillFirst_0_2_17">
    <odc:xpathref id="skillFirst_0_2_17"/>
  </odc:condition>
  <odc:condition id="condSkillNoFirst_0_2_17">
    <odc:xpathref id="skillNoFirst_0_2_17"/>
  </odc:condition>
  <odc:condition id="condSkillFirst_0_3_0">
    <odc:xpathref id="skillFirst_0_3_0"/>
  </odc:condition>
  <odc:condition id="condSkillNoFirst_0_3_0">
    <odc:xpathref id="skillNoFirst_0_3_0"/>
  </odc:condition>
  <odc:condition id="condSkillFirst_0_3_1">
    <odc:xpathref id="skillFirst_0_3_1"/>
  </odc:condition>
  <odc:condition id="condSkillNoFirst_0_3_1">
    <odc:xpathref id="skillNoFirst_0_3_1"/>
  </odc:condition>
  <odc:condition id="condSkillFirst_0_4_0">
    <odc:xpathref id="skillFirst_0_4_0"/>
  </odc:condition>
  <odc:condition id="condSkillNoFirst_0_4_0">
    <odc:xpathref id="skillNoFirst_0_4_0"/>
  </odc:condition>
  <odc:condition id="condSkillFirst_0_4_1">
    <odc:xpathref id="skillFirst_0_4_1"/>
  </odc:condition>
  <odc:condition id="condSkillNoFirst_0_4_1">
    <odc:xpathref id="skillNoFirst_0_4_1"/>
  </odc:condition>
  <odc:condition id="condSkillFirst_0_5_0">
    <odc:xpathref id="skillFirst_0_5_0"/>
  </odc:condition>
  <odc:condition id="condSkillNoFirst_0_5_0">
    <odc:xpathref id="skillNoFirst_0_5_0"/>
  </odc:condition>
  <odc:condition id="condSkillFirst_0_5_1">
    <odc:xpathref id="skillFirst_0_5_1"/>
  </odc:condition>
  <odc:condition id="condSkillNoFirst_0_5_1">
    <odc:xpathref id="skillNoFirst_0_5_1"/>
  </odc:condition>
  <odc:condition id="condSkillFirst_0_5_2">
    <odc:xpathref id="skillFirst_0_5_2"/>
  </odc:condition>
  <odc:condition id="condSkillNoFirst_0_5_2">
    <odc:xpathref id="skillNoFirst_0_5_2"/>
  </odc:condition>
  <odc:condition id="condSkillFirst_0_5_3">
    <odc:xpathref id="skillFirst_0_5_3"/>
  </odc:condition>
  <odc:condition id="condSkillNoFirst_0_5_3">
    <odc:xpathref id="skillNoFirst_0_5_3"/>
  </odc:condition>
  <odc:condition id="condSkillFirst_0_6_0">
    <odc:xpathref id="skillFirst_0_6_0"/>
  </odc:condition>
  <odc:condition id="condSkillNoFirst_0_6_0">
    <odc:xpathref id="skillNoFirst_0_6_0"/>
  </odc:condition>
  <odc:condition id="condSkillFirst_0_7_0">
    <odc:xpathref id="skillFirst_0_7_0"/>
  </odc:condition>
  <odc:condition id="condSkillNoFirst_0_7_0">
    <odc:xpathref id="skillNoFirst_0_7_0"/>
  </odc:condition>
  <odc:condition id="condSkillFirst_0_7_1">
    <odc:xpathref id="skillFirst_0_7_1"/>
  </odc:condition>
  <odc:condition id="condSkillNoFirst_0_7_1">
    <odc:xpathref id="skillNoFirst_0_7_1"/>
  </odc:condition>
  <odc:condition id="condSkillFirst_0_7_2">
    <odc:xpathref id="skillFirst_0_7_2"/>
  </odc:condition>
  <odc:condition id="condSkillNoFirst_0_7_2">
    <odc:xpathref id="skillNoFirst_0_7_2"/>
  </odc:condition>
  <odc:condition id="condProjectBullet_0_0">
    <odc:xpathref id="projectLineBullet_0_0"/>
  </odc:condition>
  <odc:condition id="condProjectNoBullet_0_0">
    <odc:xpathref id="projectLineNoBullet_0_0"/>
  </odc:condition>
  <odc:condition id="condProjectBullet_0_1">
    <odc:xpathref id="projectLineBullet_0_1"/>
  </odc:condition>
  <odc:condition id="condProjectNoBullet_0_1">
    <odc:xpathref id="projectLineNoBullet_0_1"/>
  </odc:condition>
  <odc:condition id="condProjectBullet_0_2">
    <odc:xpathref id="projectLineBullet_0_2"/>
  </odc:condition>
  <odc:condition id="condProjectNoBullet_0_2">
    <odc:xpathref id="projectLineNoBullet_0_2"/>
  </odc:condition>
  <odc:condition id="condProjectBullet_0_3">
    <odc:xpathref id="projectLineBullet_0_3"/>
  </odc:condition>
  <odc:condition id="condProjectNoBullet_0_3">
    <odc:xpathref id="projectLineNoBullet_0_3"/>
  </odc:condition>
  <odc:condition id="condProjectBullet_0_4">
    <odc:xpathref id="projectLineBullet_0_4"/>
  </odc:condition>
  <odc:condition id="condProjectNoBullet_0_4">
    <odc:xpathref id="projectLineNoBullet_0_4"/>
  </odc:condition>
  <odc:condition id="condProjectBullet_0_5">
    <odc:xpathref id="projectLineBullet_0_5"/>
  </odc:condition>
  <odc:condition id="condProjectNoBullet_0_5">
    <odc:xpathref id="projectLineNoBullet_0_5"/>
  </odc:condition>
  <odc:condition id="condProjectBullet_0_6">
    <odc:xpathref id="projectLineBullet_0_6"/>
  </odc:condition>
  <odc:condition id="condProjectNoBullet_0_6">
    <odc:xpathref id="projectLineNoBullet_0_6"/>
  </odc:condition>
  <odc:condition id="condProjectBullet_0_7">
    <odc:xpathref id="projectLineBullet_0_7"/>
  </odc:condition>
  <odc:condition id="condProjectNoBullet_0_7">
    <odc:xpathref id="projectLineNoBullet_0_7"/>
  </odc:condition>
  <odc:condition id="condProjectBullet_0_0_0">
    <odc:xpathref id="projectLineBullet_0_0_0"/>
  </odc:condition>
  <odc:condition id="condProjectNoBullet_0_0_0">
    <odc:xpathref id="projectLineNoBullet_0_0_0"/>
  </odc:condition>
  <odc:condition id="condProjectBullet_0_0_1">
    <odc:xpathref id="projectLineBullet_0_0_1"/>
  </odc:condition>
  <odc:condition id="condProjectNoBullet_0_0_1">
    <odc:xpathref id="projectLineNoBullet_0_0_1"/>
  </odc:condition>
  <odc:condition id="condProjectBullet_0_0_2">
    <odc:xpathref id="projectLineBullet_0_0_2"/>
  </odc:condition>
  <odc:condition id="condProjectNoBullet_0_0_2">
    <odc:xpathref id="projectLineNoBullet_0_0_2"/>
  </odc:condition>
  <odc:condition id="condProjectBullet_0_0_0_0">
    <odc:xpathref id="projectLineBullet_0_0_0_0"/>
  </odc:condition>
  <odc:condition id="condProjectNoBullet_0_0_0_0">
    <odc:xpathref id="projectLineNoBullet_0_0_0_0"/>
  </odc:condition>
  <odc:condition id="condProjectBullet_0_0_1_0">
    <odc:xpathref id="projectLineBullet_0_0_1_0"/>
  </odc:condition>
  <odc:condition id="condProjectNoBullet_0_0_1_0">
    <odc:xpathref id="projectLineNoBullet_0_0_1_0"/>
  </odc:condition>
  <odc:condition id="condProjectBullet_0_0_1_1">
    <odc:xpathref id="projectLineBullet_0_0_1_1"/>
  </odc:condition>
  <odc:condition id="condProjectNoBullet_0_0_1_1">
    <odc:xpathref id="projectLineNoBullet_0_0_1_1"/>
  </odc:condition>
  <odc:condition id="condProjectBullet_0_0_1_2">
    <odc:xpathref id="projectLineBullet_0_0_1_2"/>
  </odc:condition>
  <odc:condition id="condProjectNoBullet_0_0_1_2">
    <odc:xpathref id="projectLineNoBullet_0_0_1_2"/>
  </odc:condition>
  <odc:condition id="condProjectBullet_0_0_1_3">
    <odc:xpathref id="projectLineBullet_0_0_1_3"/>
  </odc:condition>
  <odc:condition id="condProjectNoBullet_0_0_1_3">
    <odc:xpathref id="projectLineNoBullet_0_0_1_3"/>
  </odc:condition>
  <odc:condition id="condProjectBullet_0_0_1_4">
    <odc:xpathref id="projectLineBullet_0_0_1_4"/>
  </odc:condition>
  <odc:condition id="condProjectNoBullet_0_0_1_4">
    <odc:xpathref id="projectLineNoBullet_0_0_1_4"/>
  </odc:condition>
  <odc:condition id="condProjectBullet_0_0_1_5">
    <odc:xpathref id="projectLineBullet_0_0_1_5"/>
  </odc:condition>
  <odc:condition id="condProjectNoBullet_0_0_1_5">
    <odc:xpathref id="projectLineNoBullet_0_0_1_5"/>
  </odc:condition>
  <odc:condition id="condProjectBullet_0_0_1_6">
    <odc:xpathref id="projectLineBullet_0_0_1_6"/>
  </odc:condition>
  <odc:condition id="condProjectNoBullet_0_0_1_6">
    <odc:xpathref id="projectLineNoBullet_0_0_1_6"/>
  </odc:condition>
  <odc:condition id="condProjectBullet_0_0_1_7">
    <odc:xpathref id="projectLineBullet_0_0_1_7"/>
  </odc:condition>
  <odc:condition id="condProjectNoBullet_0_0_1_7">
    <odc:xpathref id="projectLineNoBullet_0_0_1_7"/>
  </odc:condition>
  <odc:condition id="condProjectBullet_0_0_1_8">
    <odc:xpathref id="projectLineBullet_0_0_1_8"/>
  </odc:condition>
  <odc:condition id="condProjectNoBullet_0_0_1_8">
    <odc:xpathref id="projectLineNoBullet_0_0_1_8"/>
  </odc:condition>
  <odc:condition id="condProjectBullet_0_0_2_0">
    <odc:xpathref id="projectLineBullet_0_0_2_0"/>
  </odc:condition>
  <odc:condition id="condProjectNoBullet_0_0_2_0">
    <odc:xpathref id="projectLineNoBullet_0_0_2_0"/>
  </odc:condition>
  <odc:condition id="condProjectBullet_0_0_2_1">
    <odc:xpathref id="projectLineBullet_0_0_2_1"/>
  </odc:condition>
  <odc:condition id="condProjectNoBullet_0_0_2_1">
    <odc:xpathref id="projectLineNoBullet_0_0_2_1"/>
  </odc:condition>
  <odc:condition id="condProjectBullet_0_1_0">
    <odc:xpathref id="projectLineBullet_0_1_0"/>
  </odc:condition>
  <odc:condition id="condProjectNoBullet_0_1_0">
    <odc:xpathref id="projectLineNoBullet_0_1_0"/>
  </odc:condition>
  <odc:condition id="condProjectBullet_0_1_1">
    <odc:xpathref id="projectLineBullet_0_1_1"/>
  </odc:condition>
  <odc:condition id="condProjectNoBullet_0_1_1">
    <odc:xpathref id="projectLineNoBullet_0_1_1"/>
  </odc:condition>
  <odc:condition id="condProjectBullet_0_1_2">
    <odc:xpathref id="projectLineBullet_0_1_2"/>
  </odc:condition>
  <odc:condition id="condProjectNoBullet_0_1_2">
    <odc:xpathref id="projectLineNoBullet_0_1_2"/>
  </odc:condition>
  <odc:condition id="condProjectBullet_0_1_0_0">
    <odc:xpathref id="projectLineBullet_0_1_0_0"/>
  </odc:condition>
  <odc:condition id="condProjectNoBullet_0_1_0_0">
    <odc:xpathref id="projectLineNoBullet_0_1_0_0"/>
  </odc:condition>
  <odc:condition id="condProjectBullet_0_1_0_1">
    <odc:xpathref id="projectLineBullet_0_1_0_1"/>
  </odc:condition>
  <odc:condition id="condProjectNoBullet_0_1_0_1">
    <odc:xpathref id="projectLineNoBullet_0_1_0_1"/>
  </odc:condition>
  <odc:condition id="condProjectBullet_0_1_0_2">
    <odc:xpathref id="projectLineBullet_0_1_0_2"/>
  </odc:condition>
  <odc:condition id="condProjectNoBullet_0_1_0_2">
    <odc:xpathref id="projectLineNoBullet_0_1_0_2"/>
  </odc:condition>
  <odc:condition id="condProjectBullet_0_1_1_0">
    <odc:xpathref id="projectLineBullet_0_1_1_0"/>
  </odc:condition>
  <odc:condition id="condProjectNoBullet_0_1_1_0">
    <odc:xpathref id="projectLineNoBullet_0_1_1_0"/>
  </odc:condition>
  <odc:condition id="condProjectBullet_0_1_1_1">
    <odc:xpathref id="projectLineBullet_0_1_1_1"/>
  </odc:condition>
  <odc:condition id="condProjectNoBullet_0_1_1_1">
    <odc:xpathref id="projectLineNoBullet_0_1_1_1"/>
  </odc:condition>
  <odc:condition id="condProjectBullet_0_1_1_2">
    <odc:xpathref id="projectLineBullet_0_1_1_2"/>
  </odc:condition>
  <odc:condition id="condProjectNoBullet_0_1_1_2">
    <odc:xpathref id="projectLineNoBullet_0_1_1_2"/>
  </odc:condition>
  <odc:condition id="condProjectBullet_0_1_1_3">
    <odc:xpathref id="projectLineBullet_0_1_1_3"/>
  </odc:condition>
  <odc:condition id="condProjectNoBullet_0_1_1_3">
    <odc:xpathref id="projectLineNoBullet_0_1_1_3"/>
  </odc:condition>
  <odc:condition id="condProjectBullet_0_1_1_4">
    <odc:xpathref id="projectLineBullet_0_1_1_4"/>
  </odc:condition>
  <odc:condition id="condProjectNoBullet_0_1_1_4">
    <odc:xpathref id="projectLineNoBullet_0_1_1_4"/>
  </odc:condition>
  <odc:condition id="condProjectBullet_0_1_1_5">
    <odc:xpathref id="projectLineBullet_0_1_1_5"/>
  </odc:condition>
  <odc:condition id="condProjectNoBullet_0_1_1_5">
    <odc:xpathref id="projectLineNoBullet_0_1_1_5"/>
  </odc:condition>
  <odc:condition id="condProjectBullet_0_1_1_6">
    <odc:xpathref id="projectLineBullet_0_1_1_6"/>
  </odc:condition>
  <odc:condition id="condProjectNoBullet_0_1_1_6">
    <odc:xpathref id="projectLineNoBullet_0_1_1_6"/>
  </odc:condition>
  <odc:condition id="condProjectBullet_0_1_1_7">
    <odc:xpathref id="projectLineBullet_0_1_1_7"/>
  </odc:condition>
  <odc:condition id="condProjectNoBullet_0_1_1_7">
    <odc:xpathref id="projectLineNoBullet_0_1_1_7"/>
  </odc:condition>
  <odc:condition id="condProjectBullet_0_1_1_8">
    <odc:xpathref id="projectLineBullet_0_1_1_8"/>
  </odc:condition>
  <odc:condition id="condProjectNoBullet_0_1_1_8">
    <odc:xpathref id="projectLineNoBullet_0_1_1_8"/>
  </odc:condition>
  <odc:condition id="condProjectBullet_0_1_1_9">
    <odc:xpathref id="projectLineBullet_0_1_1_9"/>
  </odc:condition>
  <odc:condition id="condProjectNoBullet_0_1_1_9">
    <odc:xpathref id="projectLineNoBullet_0_1_1_9"/>
  </odc:condition>
  <odc:condition id="condProjectBullet_0_1_2_0">
    <odc:xpathref id="projectLineBullet_0_1_2_0"/>
  </odc:condition>
  <odc:condition id="condProjectNoBullet_0_1_2_0">
    <odc:xpathref id="projectLineNoBullet_0_1_2_0"/>
  </odc:condition>
  <odc:condition id="condProjectBullet_0_1_2_1">
    <odc:xpathref id="projectLineBullet_0_1_2_1"/>
  </odc:condition>
  <odc:condition id="condProjectNoBullet_0_1_2_1">
    <odc:xpathref id="projectLineNoBullet_0_1_2_1"/>
  </odc:condition>
  <odc:condition id="condProjectBullet_0_1_2_2">
    <odc:xpathref id="projectLineBullet_0_1_2_2"/>
  </odc:condition>
  <odc:condition id="condProjectNoBullet_0_1_2_2">
    <odc:xpathref id="projectLineNoBullet_0_1_2_2"/>
  </odc:condition>
  <odc:condition id="condProjectBullet_0_1_2_3">
    <odc:xpathref id="projectLineBullet_0_1_2_3"/>
  </odc:condition>
  <odc:condition id="condProjectNoBullet_0_1_2_3">
    <odc:xpathref id="projectLineNoBullet_0_1_2_3"/>
  </odc:condition>
  <odc:condition id="condProjectBullet_0_1_2_4">
    <odc:xpathref id="projectLineBullet_0_1_2_4"/>
  </odc:condition>
  <odc:condition id="condProjectNoBullet_0_1_2_4">
    <odc:xpathref id="projectLineNoBullet_0_1_2_4"/>
  </odc:condition>
  <odc:condition id="condProjectBullet_0_1_2_5">
    <odc:xpathref id="projectLineBullet_0_1_2_5"/>
  </odc:condition>
  <odc:condition id="condProjectNoBullet_0_1_2_5">
    <odc:xpathref id="projectLineNoBullet_0_1_2_5"/>
  </odc:condition>
  <odc:condition id="condProjectBullet_0_1_2_6">
    <odc:xpathref id="projectLineBullet_0_1_2_6"/>
  </odc:condition>
  <odc:condition id="condProjectNoBullet_0_1_2_6">
    <odc:xpathref id="projectLineNoBullet_0_1_2_6"/>
  </odc:condition>
  <odc:condition id="condProjectBullet_0_1_2_7">
    <odc:xpathref id="projectLineBullet_0_1_2_7"/>
  </odc:condition>
  <odc:condition id="condProjectNoBullet_0_1_2_7">
    <odc:xpathref id="projectLineNoBullet_0_1_2_7"/>
  </odc:condition>
  <odc:condition id="condProjectBullet_0_2_0">
    <odc:xpathref id="projectLineBullet_0_2_0"/>
  </odc:condition>
  <odc:condition id="condProjectNoBullet_0_2_0">
    <odc:xpathref id="projectLineNoBullet_0_2_0"/>
  </odc:condition>
  <odc:condition id="condProjectBullet_0_2_1">
    <odc:xpathref id="projectLineBullet_0_2_1"/>
  </odc:condition>
  <odc:condition id="condProjectNoBullet_0_2_1">
    <odc:xpathref id="projectLineNoBullet_0_2_1"/>
  </odc:condition>
  <odc:condition id="condProjectBullet_0_2_2">
    <odc:xpathref id="projectLineBullet_0_2_2"/>
  </odc:condition>
  <odc:condition id="condProjectNoBullet_0_2_2">
    <odc:xpathref id="projectLineNoBullet_0_2_2"/>
  </odc:condition>
  <odc:condition id="condProjectBullet_0_2_0_0">
    <odc:xpathref id="projectLineBullet_0_2_0_0"/>
  </odc:condition>
  <odc:condition id="condProjectNoBullet_0_2_0_0">
    <odc:xpathref id="projectLineNoBullet_0_2_0_0"/>
  </odc:condition>
  <odc:condition id="condProjectBullet_0_2_0_1">
    <odc:xpathref id="projectLineBullet_0_2_0_1"/>
  </odc:condition>
  <odc:condition id="condProjectNoBullet_0_2_0_1">
    <odc:xpathref id="projectLineNoBullet_0_2_0_1"/>
  </odc:condition>
  <odc:condition id="condProjectBullet_0_2_0_2">
    <odc:xpathref id="projectLineBullet_0_2_0_2"/>
  </odc:condition>
  <odc:condition id="condProjectNoBullet_0_2_0_2">
    <odc:xpathref id="projectLineNoBullet_0_2_0_2"/>
  </odc:condition>
  <odc:condition id="condProjectBullet_0_2_0_3">
    <odc:xpathref id="projectLineBullet_0_2_0_3"/>
  </odc:condition>
  <odc:condition id="condProjectNoBullet_0_2_0_3">
    <odc:xpathref id="projectLineNoBullet_0_2_0_3"/>
  </odc:condition>
  <odc:condition id="condProjectBullet_0_2_0_4">
    <odc:xpathref id="projectLineBullet_0_2_0_4"/>
  </odc:condition>
  <odc:condition id="condProjectNoBullet_0_2_0_4">
    <odc:xpathref id="projectLineNoBullet_0_2_0_4"/>
  </odc:condition>
  <odc:condition id="condProjectBullet_0_2_0_5">
    <odc:xpathref id="projectLineBullet_0_2_0_5"/>
  </odc:condition>
  <odc:condition id="condProjectNoBullet_0_2_0_5">
    <odc:xpathref id="projectLineNoBullet_0_2_0_5"/>
  </odc:condition>
  <odc:condition id="condProjectBullet_0_2_1_0">
    <odc:xpathref id="projectLineBullet_0_2_1_0"/>
  </odc:condition>
  <odc:condition id="condProjectNoBullet_0_2_1_0">
    <odc:xpathref id="projectLineNoBullet_0_2_1_0"/>
  </odc:condition>
  <odc:condition id="condProjectBullet_0_2_1_1">
    <odc:xpathref id="projectLineBullet_0_2_1_1"/>
  </odc:condition>
  <odc:condition id="condProjectNoBullet_0_2_1_1">
    <odc:xpathref id="projectLineNoBullet_0_2_1_1"/>
  </odc:condition>
  <odc:condition id="condProjectBullet_0_2_1_2">
    <odc:xpathref id="projectLineBullet_0_2_1_2"/>
  </odc:condition>
  <odc:condition id="condProjectNoBullet_0_2_1_2">
    <odc:xpathref id="projectLineNoBullet_0_2_1_2"/>
  </odc:condition>
  <odc:condition id="condProjectBullet_0_2_1_3">
    <odc:xpathref id="projectLineBullet_0_2_1_3"/>
  </odc:condition>
  <odc:condition id="condProjectNoBullet_0_2_1_3">
    <odc:xpathref id="projectLineNoBullet_0_2_1_3"/>
  </odc:condition>
  <odc:condition id="condProjectBullet_0_2_1_4">
    <odc:xpathref id="projectLineBullet_0_2_1_4"/>
  </odc:condition>
  <odc:condition id="condProjectNoBullet_0_2_1_4">
    <odc:xpathref id="projectLineNoBullet_0_2_1_4"/>
  </odc:condition>
  <odc:condition id="condProjectBullet_0_2_1_5">
    <odc:xpathref id="projectLineBullet_0_2_1_5"/>
  </odc:condition>
  <odc:condition id="condProjectNoBullet_0_2_1_5">
    <odc:xpathref id="projectLineNoBullet_0_2_1_5"/>
  </odc:condition>
  <odc:condition id="condProjectBullet_0_2_2_0">
    <odc:xpathref id="projectLineBullet_0_2_2_0"/>
  </odc:condition>
  <odc:condition id="condProjectNoBullet_0_2_2_0">
    <odc:xpathref id="projectLineNoBullet_0_2_2_0"/>
  </odc:condition>
  <odc:condition id="condProjectBullet_0_2_2_1">
    <odc:xpathref id="projectLineBullet_0_2_2_1"/>
  </odc:condition>
  <odc:condition id="condProjectNoBullet_0_2_2_1">
    <odc:xpathref id="projectLineNoBullet_0_2_2_1"/>
  </odc:condition>
  <odc:condition id="condProjectBullet_0_2_2_2">
    <odc:xpathref id="projectLineBullet_0_2_2_2"/>
  </odc:condition>
  <odc:condition id="condProjectNoBullet_0_2_2_2">
    <odc:xpathref id="projectLineNoBullet_0_2_2_2"/>
  </odc:condition>
  <odc:condition id="condProjectBullet_0_2_2_3">
    <odc:xpathref id="projectLineBullet_0_2_2_3"/>
  </odc:condition>
  <odc:condition id="condProjectNoBullet_0_2_2_3">
    <odc:xpathref id="projectLineNoBullet_0_2_2_3"/>
  </odc:condition>
  <odc:condition id="condProjectBullet_0_2_2_4">
    <odc:xpathref id="projectLineBullet_0_2_2_4"/>
  </odc:condition>
  <odc:condition id="condProjectNoBullet_0_2_2_4">
    <odc:xpathref id="projectLineNoBullet_0_2_2_4"/>
  </odc:condition>
  <odc:condition id="condProjectBullet_0_2_2_5">
    <odc:xpathref id="projectLineBullet_0_2_2_5"/>
  </odc:condition>
  <odc:condition id="condProjectNoBullet_0_2_2_5">
    <odc:xpathref id="projectLineNoBullet_0_2_2_5"/>
  </odc:condition>
  <odc:condition id="condProjectBullet_0_2_2_6">
    <odc:xpathref id="projectLineBullet_0_2_2_6"/>
  </odc:condition>
  <odc:condition id="condProjectNoBullet_0_2_2_6">
    <odc:xpathref id="projectLineNoBullet_0_2_2_6"/>
  </odc:condition>
  <odc:condition id="condProjectBullet_0_2_2_7">
    <odc:xpathref id="projectLineBullet_0_2_2_7"/>
  </odc:condition>
  <odc:condition id="condProjectNoBullet_0_2_2_7">
    <odc:xpathref id="projectLineNoBullet_0_2_2_7"/>
  </odc:condition>
  <odc:condition id="condProjectBullet_0_2_2_8">
    <odc:xpathref id="projectLineBullet_0_2_2_8"/>
  </odc:condition>
  <odc:condition id="condProjectNoBullet_0_2_2_8">
    <odc:xpathref id="projectLineNoBullet_0_2_2_8"/>
  </odc:condition>
  <odc:condition id="condProjectBullet_0_3_0">
    <odc:xpathref id="projectLineBullet_0_3_0"/>
  </odc:condition>
  <odc:condition id="condProjectNoBullet_0_3_0">
    <odc:xpathref id="projectLineNoBullet_0_3_0"/>
  </odc:condition>
  <odc:condition id="condProjectBullet_0_3_1">
    <odc:xpathref id="projectLineBullet_0_3_1"/>
  </odc:condition>
  <odc:condition id="condProjectNoBullet_0_3_1">
    <odc:xpathref id="projectLineNoBullet_0_3_1"/>
  </odc:condition>
  <odc:condition id="condProjectBullet_0_3_2">
    <odc:xpathref id="projectLineBullet_0_3_2"/>
  </odc:condition>
  <odc:condition id="condProjectNoBullet_0_3_2">
    <odc:xpathref id="projectLineNoBullet_0_3_2"/>
  </odc:condition>
  <odc:condition id="condProjectBullet_0_3_0_0">
    <odc:xpathref id="projectLineBullet_0_3_0_0"/>
  </odc:condition>
  <odc:condition id="condProjectNoBullet_0_3_0_0">
    <odc:xpathref id="projectLineNoBullet_0_3_0_0"/>
  </odc:condition>
  <odc:condition id="condProjectBullet_0_3_1_0">
    <odc:xpathref id="projectLineBullet_0_3_1_0"/>
  </odc:condition>
  <odc:condition id="condProjectNoBullet_0_3_1_0">
    <odc:xpathref id="projectLineNoBullet_0_3_1_0"/>
  </odc:condition>
  <odc:condition id="condProjectBullet_0_3_1_1">
    <odc:xpathref id="projectLineBullet_0_3_1_1"/>
  </odc:condition>
  <odc:condition id="condProjectNoBullet_0_3_1_1">
    <odc:xpathref id="projectLineNoBullet_0_3_1_1"/>
  </odc:condition>
  <odc:condition id="condProjectBullet_0_3_1_2">
    <odc:xpathref id="projectLineBullet_0_3_1_2"/>
  </odc:condition>
  <odc:condition id="condProjectNoBullet_0_3_1_2">
    <odc:xpathref id="projectLineNoBullet_0_3_1_2"/>
  </odc:condition>
  <odc:condition id="condProjectBullet_0_3_1_3">
    <odc:xpathref id="projectLineBullet_0_3_1_3"/>
  </odc:condition>
  <odc:condition id="condProjectNoBullet_0_3_1_3">
    <odc:xpathref id="projectLineNoBullet_0_3_1_3"/>
  </odc:condition>
  <odc:condition id="condProjectBullet_0_3_1_4">
    <odc:xpathref id="projectLineBullet_0_3_1_4"/>
  </odc:condition>
  <odc:condition id="condProjectNoBullet_0_3_1_4">
    <odc:xpathref id="projectLineNoBullet_0_3_1_4"/>
  </odc:condition>
  <odc:condition id="condProjectBullet_0_3_1_5">
    <odc:xpathref id="projectLineBullet_0_3_1_5"/>
  </odc:condition>
  <odc:condition id="condProjectNoBullet_0_3_1_5">
    <odc:xpathref id="projectLineNoBullet_0_3_1_5"/>
  </odc:condition>
  <odc:condition id="condProjectBullet_0_3_2_0">
    <odc:xpathref id="projectLineBullet_0_3_2_0"/>
  </odc:condition>
  <odc:condition id="condProjectNoBullet_0_3_2_0">
    <odc:xpathref id="projectLineNoBullet_0_3_2_0"/>
  </odc:condition>
  <odc:condition id="condProjectBullet_0_3_2_1">
    <odc:xpathref id="projectLineBullet_0_3_2_1"/>
  </odc:condition>
  <odc:condition id="condProjectNoBullet_0_3_2_1">
    <odc:xpathref id="projectLineNoBullet_0_3_2_1"/>
  </odc:condition>
  <odc:condition id="condProjectBullet_0_3_2_2">
    <odc:xpathref id="projectLineBullet_0_3_2_2"/>
  </odc:condition>
  <odc:condition id="condProjectNoBullet_0_3_2_2">
    <odc:xpathref id="projectLineNoBullet_0_3_2_2"/>
  </odc:condition>
  <odc:condition id="condProjectBullet_0_3_2_3">
    <odc:xpathref id="projectLineBullet_0_3_2_3"/>
  </odc:condition>
  <odc:condition id="condProjectNoBullet_0_3_2_3">
    <odc:xpathref id="projectLineNoBullet_0_3_2_3"/>
  </odc:condition>
  <odc:condition id="condProjectBullet_0_4_0">
    <odc:xpathref id="projectLineBullet_0_4_0"/>
  </odc:condition>
  <odc:condition id="condProjectNoBullet_0_4_0">
    <odc:xpathref id="projectLineNoBullet_0_4_0"/>
  </odc:condition>
  <odc:condition id="condProjectBullet_0_4_1">
    <odc:xpathref id="projectLineBullet_0_4_1"/>
  </odc:condition>
  <odc:condition id="condProjectNoBullet_0_4_1">
    <odc:xpathref id="projectLineNoBullet_0_4_1"/>
  </odc:condition>
  <odc:condition id="condProjectBullet_0_4_2">
    <odc:xpathref id="projectLineBullet_0_4_2"/>
  </odc:condition>
  <odc:condition id="condProjectNoBullet_0_4_2">
    <odc:xpathref id="projectLineNoBullet_0_4_2"/>
  </odc:condition>
  <odc:condition id="condProjectBullet_0_4_0_0">
    <odc:xpathref id="projectLineBullet_0_4_0_0"/>
  </odc:condition>
  <odc:condition id="condProjectNoBullet_0_4_0_0">
    <odc:xpathref id="projectLineNoBullet_0_4_0_0"/>
  </odc:condition>
  <odc:condition id="condProjectBullet_0_4_1_0">
    <odc:xpathref id="projectLineBullet_0_4_1_0"/>
  </odc:condition>
  <odc:condition id="condProjectNoBullet_0_4_1_0">
    <odc:xpathref id="projectLineNoBullet_0_4_1_0"/>
  </odc:condition>
  <odc:condition id="condProjectBullet_0_4_1_1">
    <odc:xpathref id="projectLineBullet_0_4_1_1"/>
  </odc:condition>
  <odc:condition id="condProjectNoBullet_0_4_1_1">
    <odc:xpathref id="projectLineNoBullet_0_4_1_1"/>
  </odc:condition>
  <odc:condition id="condProjectBullet_0_4_1_2">
    <odc:xpathref id="projectLineBullet_0_4_1_2"/>
  </odc:condition>
  <odc:condition id="condProjectNoBullet_0_4_1_2">
    <odc:xpathref id="projectLineNoBullet_0_4_1_2"/>
  </odc:condition>
  <odc:condition id="condProjectBullet_0_4_1_3">
    <odc:xpathref id="projectLineBullet_0_4_1_3"/>
  </odc:condition>
  <odc:condition id="condProjectNoBullet_0_4_1_3">
    <odc:xpathref id="projectLineNoBullet_0_4_1_3"/>
  </odc:condition>
  <odc:condition id="condProjectBullet_0_4_2_0">
    <odc:xpathref id="projectLineBullet_0_4_2_0"/>
  </odc:condition>
  <odc:condition id="condProjectNoBullet_0_4_2_0">
    <odc:xpathref id="projectLineNoBullet_0_4_2_0"/>
  </odc:condition>
  <odc:condition id="condProjectBullet_0_4_2_1">
    <odc:xpathref id="projectLineBullet_0_4_2_1"/>
  </odc:condition>
  <odc:condition id="condProjectNoBullet_0_4_2_1">
    <odc:xpathref id="projectLineNoBullet_0_4_2_1"/>
  </odc:condition>
  <odc:condition id="condProjectBullet_0_4_2_2">
    <odc:xpathref id="projectLineBullet_0_4_2_2"/>
  </odc:condition>
  <odc:condition id="condProjectNoBullet_0_4_2_2">
    <odc:xpathref id="projectLineNoBullet_0_4_2_2"/>
  </odc:condition>
  <odc:condition id="condProjectBullet_0_4_2_3">
    <odc:xpathref id="projectLineBullet_0_4_2_3"/>
  </odc:condition>
  <odc:condition id="condProjectNoBullet_0_4_2_3">
    <odc:xpathref id="projectLineNoBullet_0_4_2_3"/>
  </odc:condition>
  <odc:condition id="condProjectBullet_0_4_2_4">
    <odc:xpathref id="projectLineBullet_0_4_2_4"/>
  </odc:condition>
  <odc:condition id="condProjectNoBullet_0_4_2_4">
    <odc:xpathref id="projectLineNoBullet_0_4_2_4"/>
  </odc:condition>
  <odc:condition id="condProjectBullet_0_5_0">
    <odc:xpathref id="projectLineBullet_0_5_0"/>
  </odc:condition>
  <odc:condition id="condProjectNoBullet_0_5_0">
    <odc:xpathref id="projectLineNoBullet_0_5_0"/>
  </odc:condition>
  <odc:condition id="condProjectBullet_0_5_1">
    <odc:xpathref id="projectLineBullet_0_5_1"/>
  </odc:condition>
  <odc:condition id="condProjectNoBullet_0_5_1">
    <odc:xpathref id="projectLineNoBullet_0_5_1"/>
  </odc:condition>
  <odc:condition id="condProjectBullet_0_5_2">
    <odc:xpathref id="projectLineBullet_0_5_2"/>
  </odc:condition>
  <odc:condition id="condProjectNoBullet_0_5_2">
    <odc:xpathref id="projectLineNoBullet_0_5_2"/>
  </odc:condition>
  <odc:condition id="condProjectBullet_0_5_0_0">
    <odc:xpathref id="projectLineBullet_0_5_0_0"/>
  </odc:condition>
  <odc:condition id="condProjectNoBullet_0_5_0_0">
    <odc:xpathref id="projectLineNoBullet_0_5_0_0"/>
  </odc:condition>
  <odc:condition id="condProjectBullet_0_5_1_0">
    <odc:xpathref id="projectLineBullet_0_5_1_0"/>
  </odc:condition>
  <odc:condition id="condProjectNoBullet_0_5_1_0">
    <odc:xpathref id="projectLineNoBullet_0_5_1_0"/>
  </odc:condition>
  <odc:condition id="condProjectBullet_0_5_1_1">
    <odc:xpathref id="projectLineBullet_0_5_1_1"/>
  </odc:condition>
  <odc:condition id="condProjectNoBullet_0_5_1_1">
    <odc:xpathref id="projectLineNoBullet_0_5_1_1"/>
  </odc:condition>
  <odc:condition id="condProjectBullet_0_5_1_2">
    <odc:xpathref id="projectLineBullet_0_5_1_2"/>
  </odc:condition>
  <odc:condition id="condProjectNoBullet_0_5_1_2">
    <odc:xpathref id="projectLineNoBullet_0_5_1_2"/>
  </odc:condition>
  <odc:condition id="condProjectBullet_0_5_2_0">
    <odc:xpathref id="projectLineBullet_0_5_2_0"/>
  </odc:condition>
  <odc:condition id="condProjectNoBullet_0_5_2_0">
    <odc:xpathref id="projectLineNoBullet_0_5_2_0"/>
  </odc:condition>
  <odc:condition id="condProjectBullet_0_5_2_1">
    <odc:xpathref id="projectLineBullet_0_5_2_1"/>
  </odc:condition>
  <odc:condition id="condProjectNoBullet_0_5_2_1">
    <odc:xpathref id="projectLineNoBullet_0_5_2_1"/>
  </odc:condition>
  <odc:condition id="condProjectBullet_0_5_2_2">
    <odc:xpathref id="projectLineBullet_0_5_2_2"/>
  </odc:condition>
  <odc:condition id="condProjectNoBullet_0_5_2_2">
    <odc:xpathref id="projectLineNoBullet_0_5_2_2"/>
  </odc:condition>
  <odc:condition id="condProjectBullet_0_5_2_3">
    <odc:xpathref id="projectLineBullet_0_5_2_3"/>
  </odc:condition>
  <odc:condition id="condProjectNoBullet_0_5_2_3">
    <odc:xpathref id="projectLineNoBullet_0_5_2_3"/>
  </odc:condition>
  <odc:condition id="condProjectBullet_0_5_2_4">
    <odc:xpathref id="projectLineBullet_0_5_2_4"/>
  </odc:condition>
  <odc:condition id="condProjectNoBullet_0_5_2_4">
    <odc:xpathref id="projectLineNoBullet_0_5_2_4"/>
  </odc:condition>
  <odc:condition id="condProjectBullet_0_6_0">
    <odc:xpathref id="projectLineBullet_0_6_0"/>
  </odc:condition>
  <odc:condition id="condProjectNoBullet_0_6_0">
    <odc:xpathref id="projectLineNoBullet_0_6_0"/>
  </odc:condition>
  <odc:condition id="condProjectBullet_0_6_1">
    <odc:xpathref id="projectLineBullet_0_6_1"/>
  </odc:condition>
  <odc:condition id="condProjectNoBullet_0_6_1">
    <odc:xpathref id="projectLineNoBullet_0_6_1"/>
  </odc:condition>
  <odc:condition id="condProjectBullet_0_6_2">
    <odc:xpathref id="projectLineBullet_0_6_2"/>
  </odc:condition>
  <odc:condition id="condProjectNoBullet_0_6_2">
    <odc:xpathref id="projectLineNoBullet_0_6_2"/>
  </odc:condition>
  <odc:condition id="condProjectBullet_0_6_0_0">
    <odc:xpathref id="projectLineBullet_0_6_0_0"/>
  </odc:condition>
  <odc:condition id="condProjectNoBullet_0_6_0_0">
    <odc:xpathref id="projectLineNoBullet_0_6_0_0"/>
  </odc:condition>
  <odc:condition id="condProjectBullet_0_6_0_1">
    <odc:xpathref id="projectLineBullet_0_6_0_1"/>
  </odc:condition>
  <odc:condition id="condProjectNoBullet_0_6_0_1">
    <odc:xpathref id="projectLineNoBullet_0_6_0_1"/>
  </odc:condition>
  <odc:condition id="condProjectBullet_0_6_1_0">
    <odc:xpathref id="projectLineBullet_0_6_1_0"/>
  </odc:condition>
  <odc:condition id="condProjectNoBullet_0_6_1_0">
    <odc:xpathref id="projectLineNoBullet_0_6_1_0"/>
  </odc:condition>
  <odc:condition id="condProjectBullet_0_6_1_1">
    <odc:xpathref id="projectLineBullet_0_6_1_1"/>
  </odc:condition>
  <odc:condition id="condProjectNoBullet_0_6_1_1">
    <odc:xpathref id="projectLineNoBullet_0_6_1_1"/>
  </odc:condition>
  <odc:condition id="condProjectBullet_0_6_1_2">
    <odc:xpathref id="projectLineBullet_0_6_1_2"/>
  </odc:condition>
  <odc:condition id="condProjectNoBullet_0_6_1_2">
    <odc:xpathref id="projectLineNoBullet_0_6_1_2"/>
  </odc:condition>
  <odc:condition id="condProjectBullet_0_6_2_0">
    <odc:xpathref id="projectLineBullet_0_6_2_0"/>
  </odc:condition>
  <odc:condition id="condProjectNoBullet_0_6_2_0">
    <odc:xpathref id="projectLineNoBullet_0_6_2_0"/>
  </odc:condition>
  <odc:condition id="condProjectBullet_0_6_2_1">
    <odc:xpathref id="projectLineBullet_0_6_2_1"/>
  </odc:condition>
  <odc:condition id="condProjectNoBullet_0_6_2_1">
    <odc:xpathref id="projectLineNoBullet_0_6_2_1"/>
  </odc:condition>
  <odc:condition id="condProjectBullet_0_6_2_2">
    <odc:xpathref id="projectLineBullet_0_6_2_2"/>
  </odc:condition>
  <odc:condition id="condProjectNoBullet_0_6_2_2">
    <odc:xpathref id="projectLineNoBullet_0_6_2_2"/>
  </odc:condition>
  <odc:condition id="condProjectBullet_0_6_2_3">
    <odc:xpathref id="projectLineBullet_0_6_2_3"/>
  </odc:condition>
  <odc:condition id="condProjectNoBullet_0_6_2_3">
    <odc:xpathref id="projectLineNoBullet_0_6_2_3"/>
  </odc:condition>
  <odc:condition id="condProjectBullet_0_7_0">
    <odc:xpathref id="projectLineBullet_0_7_0"/>
  </odc:condition>
  <odc:condition id="condProjectNoBullet_0_7_0">
    <odc:xpathref id="projectLineNoBullet_0_7_0"/>
  </odc:condition>
  <odc:condition id="condProjectBullet_0_7_1">
    <odc:xpathref id="projectLineBullet_0_7_1"/>
  </odc:condition>
  <odc:condition id="condProjectNoBullet_0_7_1">
    <odc:xpathref id="projectLineNoBullet_0_7_1"/>
  </odc:condition>
  <odc:condition id="condProjectBullet_0_7_2">
    <odc:xpathref id="projectLineBullet_0_7_2"/>
  </odc:condition>
  <odc:condition id="condProjectNoBullet_0_7_2">
    <odc:xpathref id="projectLineNoBullet_0_7_2"/>
  </odc:condition>
  <odc:condition id="condProjectBullet_0_7_0_0">
    <odc:xpathref id="projectLineBullet_0_7_0_0"/>
  </odc:condition>
  <odc:condition id="condProjectNoBullet_0_7_0_0">
    <odc:xpathref id="projectLineNoBullet_0_7_0_0"/>
  </odc:condition>
  <odc:condition id="condProjectBullet_0_7_1_0">
    <odc:xpathref id="projectLineBullet_0_7_1_0"/>
  </odc:condition>
  <odc:condition id="condProjectNoBullet_0_7_1_0">
    <odc:xpathref id="projectLineNoBullet_0_7_1_0"/>
  </odc:condition>
  <odc:condition id="condProjectBullet_0_7_1_1">
    <odc:xpathref id="projectLineBullet_0_7_1_1"/>
  </odc:condition>
  <odc:condition id="condProjectNoBullet_0_7_1_1">
    <odc:xpathref id="projectLineNoBullet_0_7_1_1"/>
  </odc:condition>
  <odc:condition id="condProjectBullet_0_7_1_2">
    <odc:xpathref id="projectLineBullet_0_7_1_2"/>
  </odc:condition>
  <odc:condition id="condProjectNoBullet_0_7_1_2">
    <odc:xpathref id="projectLineNoBullet_0_7_1_2"/>
  </odc:condition>
  <odc:condition id="condProjectBullet_0_7_1_3">
    <odc:xpathref id="projectLineBullet_0_7_1_3"/>
  </odc:condition>
  <odc:condition id="condProjectNoBullet_0_7_1_3">
    <odc:xpathref id="projectLineNoBullet_0_7_1_3"/>
  </odc:condition>
  <odc:condition id="condProjectBullet_0_7_1_4">
    <odc:xpathref id="projectLineBullet_0_7_1_4"/>
  </odc:condition>
  <odc:condition id="condProjectNoBullet_0_7_1_4">
    <odc:xpathref id="projectLineNoBullet_0_7_1_4"/>
  </odc:condition>
  <odc:condition id="condProjectBullet_0_7_1_5">
    <odc:xpathref id="projectLineBullet_0_7_1_5"/>
  </odc:condition>
  <odc:condition id="condProjectNoBullet_0_7_1_5">
    <odc:xpathref id="projectLineNoBullet_0_7_1_5"/>
  </odc:condition>
  <odc:condition id="condProjectBullet_0_7_1_6">
    <odc:xpathref id="projectLineBullet_0_7_1_6"/>
  </odc:condition>
  <odc:condition id="condProjectNoBullet_0_7_1_6">
    <odc:xpathref id="projectLineNoBullet_0_7_1_6"/>
  </odc:condition>
  <odc:condition id="condProjectBullet_0_7_1_7">
    <odc:xpathref id="projectLineBullet_0_7_1_7"/>
  </odc:condition>
  <odc:condition id="condProjectNoBullet_0_7_1_7">
    <odc:xpathref id="projectLineNoBullet_0_7_1_7"/>
  </odc:condition>
  <odc:condition id="condProjectBullet_0_7_2_0">
    <odc:xpathref id="projectLineBullet_0_7_2_0"/>
  </odc:condition>
  <odc:condition id="condProjectNoBullet_0_7_2_0">
    <odc:xpathref id="projectLineNoBullet_0_7_2_0"/>
  </odc:condition>
  <odc:condition id="condProjectBullet_0_7_2_1">
    <odc:xpathref id="projectLineBullet_0_7_2_1"/>
  </odc:condition>
  <odc:condition id="condProjectNoBullet_0_7_2_1">
    <odc:xpathref id="projectLineNoBullet_0_7_2_1"/>
  </odc:condition>
  <odc:condition id="condProjectBullet_0_7_2_2">
    <odc:xpathref id="projectLineBullet_0_7_2_2"/>
  </odc:condition>
  <odc:condition id="condProjectNoBullet_0_7_2_2">
    <odc:xpathref id="projectLineNoBullet_0_7_2_2"/>
  </odc:condition>
</odc:conditions>
</file>

<file path=customXml/item4.xml><?xml version="1.0" encoding="utf-8"?>
<p:properties xmlns:p="http://schemas.microsoft.com/office/2006/metadata/properties" xmlns:xsi="http://www.w3.org/2001/XMLSchema-instance" xmlns:pc="http://schemas.microsoft.com/office/infopath/2007/PartnerControls">
  <documentManagement>
    <_dlc_DocId xmlns="bfc9006a-8361-44ed-aefc-d3a45cc91e51">XCKJ7F2VT55F-15686302-5</_dlc_DocId>
    <_dlc_DocIdUrl xmlns="bfc9006a-8361-44ed-aefc-d3a45cc91e51">
      <Url>https://extranet.adesso.de/adesso/Spain_intern/_layouts/15/DocIdRedir.aspx?ID=XCKJ7F2VT55F-15686302-5</Url>
      <Description>XCKJ7F2VT55F-15686302-5</Description>
    </_dlc_DocIdUrl>
  </documentManagement>
</p:properties>
</file>

<file path=customXml/item5.xml><?xml version="1.0" encoding="utf-8"?>
<profile>
  <header>Mitarbeiterprofil</header>
  <personalData>
    <header>Persönliche Daten</header>
    <name>
      <header>Name</header>
      <value>Malte Braun</value>
    </name>
    <summary>
      <header>Kurzbeschreibung</header>
      <line>
        <nobullet>true</nobullet>
        <content>Der Mitarbeiter ist ein Trainee im Bereich Softwareentwicklung. Seine Schwerpunkte liegen in der Entwicklung von Softwaresystemen mit Java und in der Webentwicklung. </content>
      </line>
    </summary>
    <yearOfBirth>
      <header>Geburtsdatum</header>
      <value>1989</value>
    </yearOfBirth>
    <education>
      <header>Ausbildung</header>
      <line>
        <firstForAngebot>true</firstForAngebot>
        <bullet>true</bullet>
        <content>  2010 - 2011: Medieninformatik Studium an der FH Kaiserslautern </content>
      </line>
      <line>
        <bullet>true</bullet>
        <content>  2011 - 2013: Studium der Informatik an der HS Mannheim </content>
      </line>
      <line>
        <bullet>true</bullet>
        <content>  2013 - 2016: Ausbildung zum Fachinformatiker Anwendungsentwicklung. Endete mit erfolgreichem absolvieren der Prüfung </content>
      </line>
    </education>
    <experienceSince>2012</experienceSince>
  </personalData>
  <skills>
    <parentGroup>
      <header>IT-Erfahrungen (seit 2012)</header>
      <childGroup>
        <header>Betriebssysteme</header>
        <skill>
          <firstForAngebot>true</firstForAngebot>
          <value>MS Windows</value>
        </skill>
        <skill>
          <value>Apple iOS</value>
        </skill>
        <skill>
          <value>Linux (Gentoo, Ubuntu, Suse, Centos, Openwrt)</value>
        </skill>
      </childGroup>
      <childGroup>
        <header>Werkzeuge</header>
        <skill>
          <firstForAngebot>true</firstForAngebot>
          <value>Eclipse</value>
        </skill>
        <skill>
          <value>Visual Studio</value>
        </skill>
        <skill>
          <value>IntelliJ</value>
        </skill>
      </childGroup>
      <childGroup>
        <header>Programmiersprachen / Frameworks</header>
        <skill>
          <firstForAngebot>true</firstForAngebot>
          <value>Java (SE)</value>
        </skill>
        <skill>
          <value>Python</value>
        </skill>
        <skill>
          <value>C#</value>
        </skill>
        <skill>
          <value>Javascript</value>
        </skill>
        <skill>
          <value>Spring Boot</value>
        </skill>
        <skill>
          <value>JPA / Hibernate</value>
        </skill>
        <skill>
          <value>JDBC</value>
        </skill>
        <skill>
          <value>JUnit</value>
        </skill>
        <skill>
          <value>Spring MVC</value>
        </skill>
        <skill>
          <value>Maven</value>
        </skill>
        <skill>
          <value>Git</value>
        </skill>
        <skill>
          <value>Angular JS</value>
        </skill>
        <skill>
          <value>Java / Java EE</value>
        </skill>
        <skill>
          <value>FasterXML Jackson</value>
        </skill>
        <skill>
          <value>Spring Data JPA</value>
        </skill>
        <skill>
          <value>Spring Data REST</value>
        </skill>
        <skill>
          <value>Spring Cloud</value>
        </skill>
        <skill>
          <value>Spring Cloud Netflix</value>
        </skill>
      </childGroup>
      <childGroup>
        <header>Beschreibungssprachen</header>
        <skill>
          <firstForAngebot>true</firstForAngebot>
          <value>HTML</value>
        </skill>
        <skill>
          <value>CSS</value>
        </skill>
      </childGroup>
      <childGroup>
        <header>Applikationsserver</header>
        <skill>
          <firstForAngebot>true</firstForAngebot>
          <value>Apache Tomcat (Grundkenntnisse).</value>
        </skill>
        <skill>
          <value>MySQL</value>
        </skill>
      </childGroup>
      <childGroup>
        <header>Datenbanken</header>
        <skill>
          <firstForAngebot>true</firstForAngebot>
          <value>MySQL</value>
        </skill>
        <skill>
          <value>MongoDB</value>
        </skill>
        <skill>
          <value>PostgreSQL</value>
        </skill>
        <skill>
          <value>SQLlite</value>
        </skill>
      </childGroup>
      <childGroup>
        <header>Spezielle Kenntnisse</header>
        <skill>
          <firstForAngebot>true</firstForAngebot>
          <value>Entity-Relationship-Modellierung</value>
        </skill>
      </childGroup>
      <childGroup>
        <header>Allgemeine Kenntnisse</header>
        <skill>
          <firstForAngebot>true</firstForAngebot>
          <value>MS Office (incl. Visio and Project)</value>
        </skill>
        <skill>
          <value>Design Patterns</value>
        </skill>
        <skill>
          <value>Scrum</value>
        </skill>
      </childGroup>
    </parentGroup>
  </skills>
  <projects>
    <header>Projekt- und Tätigkeitserfahrung</header>
    <project>
      <timespan>
        <beginDate>02/2017</beginDate>
        <endDate>heute</endDate>
      </timespan>
      <title>Public Services</title>
      <customer>Adesso</customer>
      <description>
        <header>Projektbeschreibung</header>
        <line>
          <nobullet>true</nobullet>
          <content>Ziel ist der Entwurf eines Blueprints für eine Microservice-Architektur mit Standardfunktionen die im Publicbereich in fast allen Festpreisprojekten gefordert werden. Der Blueprint soll helfen Geld zu sparen um niedrigere Personentage bei der Kalkulation der Entwicklungsaufwände ansetzen zu können. Bei diesen Festpreisprojekten ist zu berücksichtigen das wir nach Abschluss des Projektes mindestens eine Übergabe an den Betrieb gewährleisten müssen. Evtl wird auch gefordert das die Weiterentwicklung des Systems durch die interne Entwicklungsabteilung des Kundens möglich sein muss. </content>
        </line>
      </description>
      <description>
        <header>Eingesetzte Technologien</header>
        <line>
          <firstForAngebot>true</firstForAngebot>
          <bullet>true</bullet>
          <content> Spring REST Data </content>
        </line>
        <line>
          <bullet>true</bullet>
          <content> Spring Cloud + Eureka </content>
        </line>
        <line>
          <bullet>true</bullet>
          <content> JUnit </content>
        </line>
        <line>
          <bullet>true</bullet>
          <content> Angular 2 </content>
        </line>
        <line>
          <bullet>true</bullet>
          <content> OAuth </content>
        </line>
        <line>
          <bullet>true</bullet>
          <content> Jenkins </content>
        </line>
        <line>
          <bullet>true</bullet>
          <content> H2-InMemory </content>
        </line>
        <line>
          <bullet>true</bullet>
          <content> Derby </content>
        </line>
        <line>
          <bullet>true</bullet>
          <content> PostgreSQL </content>
        </line>
      </description>
      <description>
        <header>Eigene Aufgaben im Projekt</header>
        <line>
          <firstForAngebot>true</firstForAngebot>
          <bullet>true</bullet>
          <content> Erstellen von Richtlinie für den Aufbau von Restservices in der Architektur </content>
        </line>
        <line>
          <bullet>true</bullet>
          <content> Erstellen eines Konzepts für die Versionsverwaltungsstrategie </content>
        </line>
      </description>
      <role>Entwickler</role>
    </project>
    <project>
      <timespan>
        <beginDate>12/2016</beginDate>
        <endDate>01/2017</endDate>
      </timespan>
      <title>Essensbestelltool für die Geschäftsstelle Frankfurt (POC)</title>
      <customer>Adesso AG</customer>
      <description>
        <header>Projektbeschreibung</header>
        <line>
          <nobullet>true</nobullet>
          <content>Es soll eine Plattform entwickelt werden welche Restaurants aus der Umgebung und deren Menus präsentiert.  </content>
        </line>
        <line>
          <nobullet>true</nobullet>
          <content>Benutzer haben die Möglichkeit eine Bestellung zu eröffnen oder an einer bereits eröffneten Bestellung teilzunehmen. Eine Bestellung besteht aus dem Namen des Benutzers, der Auswahl die der Benutzer getroffen hat und der Preis seiner Auswahl. Wurde eine Bestellung eröffnet, so ist diese für andere Benutzer sichtbar und diese können dann eine Bestellung beim selben Restaurant abgeben.  </content>
        </line>
        <line>
          <nobullet>true</nobullet>
          <content>Eine Bestellung hat eine Deadline nach deren Ablauf die Bestellung beim Restaurant abgegeben wird, oder falls nicht genügend Bestellungen eingegangen sind und die Mindestbestellmenge nicht erreicht wurde, der Benutzer per Email darüber informiert wird. </content>
        </line>
      </description>
      <description>
        <header>Eingesetzte Technologien</header>
        <line>
          <firstForAngebot>true</firstForAngebot>
          <bullet>true</bullet>
          <content>    Spring Boot </content>
        </line>
        <line>
          <bullet>true</bullet>
          <content>    Spring MVC / Rest  </content>
        </line>
        <line>
          <bullet>true</bullet>
          <content>    Spring Data JPA </content>
        </line>
        <line>
          <bullet>true</bullet>
          <content>    Hibernate </content>
        </line>
        <line>
          <bullet>true</bullet>
          <content>    MySQL </content>
        </line>
        <line>
          <bullet>true</bullet>
          <content>    JPA </content>
        </line>
        <line>
          <bullet>true</bullet>
          <content>    Maven </content>
        </line>
        <line>
          <bullet>true</bullet>
          <content>    JUNIT </content>
        </line>
        <line>
          <bullet>true</bullet>
          <content>    GIT </content>
        </line>
        <line>
          <bullet>true</bullet>
          <content>    Angular JS </content>
        </line>
      </description>
      <description>
        <header>Eigene Aufgaben im Projekt</header>
        <line>
          <firstForAngebot>true</firstForAngebot>
          <bullet>true</bullet>
          <content>   Erstellen und Verwalten der Anwendung mit Maven </content>
        </line>
        <line>
          <bullet>true</bullet>
          <content>    Erstellen der Spring Boot Webanwendung nach dem MVC Entwurfsmuster </content>
        </line>
        <line>
          <bullet>true</bullet>
          <content>    Konzeptionierung und Implementierung der REST-API mit HATEOAS </content>
        </line>
        <line>
          <bullet>true</bullet>
          <content>    Entwickeln des Datenbankschemas und Implementierung der MySQL-Datenbank </content>
        </line>
        <line>
          <bullet>true</bullet>
          <content>    OR-Mapping mit Hibernate und der JPA </content>
        </line>
        <line>
          <bullet>true</bullet>
          <content>    Erstellen und Durchführung von Unit-Tests mit JUnit </content>
        </line>
        <line>
          <bullet>true</bullet>
          <content>    Versionierung mit GIT </content>
        </line>
        <line>
          <bullet>true</bullet>
          <content>    Konzeption des Frontends mit AngularJS </content>
        </line>
      </description>
      <role>Entwickler</role>
    </project>
    <project>
      <timespan>
        <beginDate>11/2015</beginDate>
        <endDate>05/2016</endDate>
      </timespan>
      <title>Implementierung einer Zusatzanwendung für ein vorhandenes Zeiterfassungs-System unter Verwendung der SQL-Schnittstelle zum Zwecke erweiterter Auswertungsmöglichkeiten</title>
      <customer>Hecom TK + IT-Lösungen</customer>
      <description>
        <header>Projektbeschreibung</header>
        <line>
          <nobullet>true</nobullet>
          <content>Für die interne Verwaltung sollte eine Java Anwendung entwickelt werden, welche die Auswertung der Fehlzeiten jedes Mitarbeiters automatisiert.  </content>
        </line>
        <line>
          <nobullet>true</nobullet>
          <content>Hierzu sollten für aktive Mitarbeiter die Fehlzeiten aus der Datenbank der Zeiterfassungssoftware (TopKontor Zeiterfassung) ausgewählt werden. Dabei musste unterschieden werden, ob es sich um einen halben oder ganzen, Urlaubs- oder Krankheitstag handelte. Dazu musste jede Stempelung von jedem Mitarbeiter in einem ausgewählten Zeitraum analysiert und auf eventuelle Fehlbuchungen überprüft werden. Zudem sollten Fehlzeiten, welche direkt aufeinanderfolgen, zusammenhängend, in von/bis-Form, ausgegeben werden. Dabei dürften Wochenenden und Feiertage nicht als Unterbrechung für zusammenhängende Fehlzeiten gelten.  </content>
        </line>
        <line>
          <nobullet>true</nobullet>
          <content>Es sollte des Weiteren für die Anzahl der zusammenhängenden Fehltage eine Summe gebildet werden, wie auch eine Gesamtsumme für jeden einzelnen Mitarbeiter und eine Gesamtsumme für alle Mitarbeiter im Auswertungszeitraum.  </content>
        </line>
        <line>
          <nobullet>true</nobullet>
          <content>Wenn es einen fehlerhaften Eintrag in der Zeiterfassungsdatenbank geben sollte, zum Beispiel durch eine doppelte Stempelung auf einem Tag oder eine gleichzeitige Urlaubs- und Krankheitsbuchung, dann musste auch diese anschließend gekennzeichnet werden.  </content>
        </line>
        <line>
          <nobullet>true</nobullet>
          <content>Ausgegeben wurden die Daten in tabellarischer Form auf einem, von der Java-Anwendung erstellten, Excel-Sheet. Dieses enthielt den Vor- und Nachnamen, die Personalnummer und alle Fehlzeiten jedes Mitarbeiters in einem gewählten Zeitraum.  </content>
        </line>
        <line>
          <nobullet>true</nobullet>
          <content>Gesteuert wird die Anwendung über eine passwortgeschützte, grafische Benutzeroberfläche, welche die Möglichkeit bietet, den Auswertungszeitraum, das Ausgabeverzeichnis des fertigen Excel-Dokuments und den Empfänger der Email, welche die fertige Datei im Anhang enthält, auszuwählen. </content>
        </line>
      </description>
      <description>
        <header>Eingesetzte Technologien</header>
        <line>
          <firstForAngebot>true</firstForAngebot>
          <bullet>true</bullet>
          <content> Java 8 SE  </content>
        </line>
        <line>
          <bullet>true</bullet>
          <content> JavaFX </content>
        </line>
        <line>
          <bullet>true</bullet>
          <content> Eclipse Mars – Java IDE  </content>
        </line>
        <line>
          <bullet>true</bullet>
          <content> FlameRobin – Verwaltungswerkzeug für FirebirdSQL-Datenbanken  </content>
        </line>
        <line>
          <bullet>true</bullet>
          <content> TopKontor Zeiterfassung – Zeiterfassungs System  </content>
        </line>
        <line>
          <bullet>true</bullet>
          <content> JavaFX Scene Builder 2.0 – FXML Entwurfs Werkzeug </content>
        </line>
      </description>
      <description>
        <header>Eigene Aufgaben im Projekt</header>
        <line>
          <nobullet>true</nobullet>
          <content>Das gesamte Projekt wurde von mir geplant und umgesetzt. </content>
        </line>
        <line>
          <nobullet>true</nobullet>
          <content>Zu den Aufgaben zählten: </content>
        </line>
        <line>
          <bullet>true</bullet>
          <content> Entwurf der Benutzeroberfläche </content>
        </line>
        <line>
          <bullet>true</bullet>
          <content> Entwurf der Datenmodelle </content>
        </line>
        <line>
          <bullet>true</bullet>
          <content> Planung des Programmablaufs </content>
        </line>
        <line>
          <bullet>true</bullet>
          <content> Implementierung der Datenstrukturen </content>
        </line>
        <line>
          <bullet>true</bullet>
          <content> Implementierung der Geschäftslogik </content>
        </line>
        <line>
          <bullet>true</bullet>
          <content> Implementierung der grafischen Benutzeroberfläche </content>
        </line>
        <line>
          <bullet>true</bullet>
          <content> Erstellen von Testfällen </content>
        </line>
      </description>
      <role>Entwickler</role>
    </project>
    <project>
      <timespan>
        <beginDate>12/2014</beginDate>
        <endDate>05/2015</endDate>
      </timespan>
      <title>Server Backup-Monitoring Tool</title>
      <customer>Hecom TK + IT-Lösungen</customer>
      <description>
        <header>Projektbeschreibung</header>
        <line>
          <nobullet>true</nobullet>
          <content>Ziel war es eine Webanwendung zu erstellen, welche den Stand der Backups aller intern verwendeten Server möglichst einfach und übersichtlich darstellt </content>
        </line>
      </description>
      <description>
        <header>Eingesetzte Technologien</header>
        <line>
          <firstForAngebot>true</firstForAngebot>
          <bullet>true</bullet>
          <content> Python 3 </content>
        </line>
        <line>
          <bullet>true</bullet>
          <content> Django </content>
        </line>
        <line>
          <bullet>true</bullet>
          <content> Javascript </content>
        </line>
        <line>
          <bullet>true</bullet>
          <content> Bootstrap </content>
        </line>
        <line>
          <bullet>true</bullet>
          <content> SQLite </content>
        </line>
        <line>
          <bullet>true</bullet>
          <content> VMWare </content>
        </line>
      </description>
      <description>
        <header>Eigene Aufgaben im Projekt</header>
        <line>
          <nobullet>true</nobullet>
          <content>Ich habe das gesamte Projekt selbstständig konzeptioniert und realisiert. Zu den Aufgaben gehörten: </content>
        </line>
        <line>
          <bullet>true</bullet>
          <content> Erstellen eines Python Scripts, welches über das interne Firmennetzwerk auf Backuplogs der Server zugreift, diese auswertet und die Ergebnisse in eine SQLite-Datenbank ablegt </content>
        </line>
        <line>
          <bullet>true</bullet>
          <content> Planung und Umsetzung des Backends nach dem MVC-Designpattern </content>
        </line>
        <line>
          <bullet>true</bullet>
          <content> Gestaltung des Weblayouts mithilfe von Bootstrap CSS </content>
        </line>
      </description>
      <role>Entwickler</role>
    </project>
    <project>
      <timespan>
        <beginDate>08/2014</beginDate>
        <endDate>11/2014</endDate>
      </timespan>
      <title>Erstellung einer Blog Webanwendung</title>
      <customer>Hecom TK + IT-Lösungen</customer>
      <description>
        <header>Projektbeschreibung</header>
        <line>
          <nobullet>true</nobullet>
          <content>Zum internen veröffentlichen von Informationen wurde eine Blog Webanwendung erstellt. </content>
        </line>
      </description>
      <description>
        <header>Eingesetzte Technologien</header>
        <line>
          <firstForAngebot>true</firstForAngebot>
          <bullet>true</bullet>
          <content>  Django </content>
        </line>
        <line>
          <bullet>true</bullet>
          <content>  MongoDB </content>
        </line>
        <line>
          <bullet>true</bullet>
          <content>  Javascript </content>
        </line>
        <line>
          <bullet>true</bullet>
          <content>  Bootstrap (Framework) </content>
        </line>
      </description>
      <description>
        <header>Eigene Aufgaben im Projekt</header>
        <line>
          <nobullet>true</nobullet>
          <content>Das Projekt wurde von mir mithilfe des Django Webframeworks umgesetzt. </content>
        </line>
        <line>
          <bullet>true</bullet>
          <content>  Erstellung des MongoDB Datenbank-Schemas </content>
        </line>
        <line>
          <bullet>true</bullet>
          <content>  Gestaltung der Benutzeroberfläche mithilfe des Twitter Bootstrap Frameworks </content>
        </line>
        <line>
          <bullet>true</bullet>
          <content>  Implementierung der Geschäftslogik </content>
        </line>
        <line>
          <bullet>true</bullet>
          <content>  Live Schaltung des Projekts </content>
        </line>
      </description>
      <role>Entwickler</role>
    </project>
    <project>
      <timespan>
        <beginDate>03/2014</beginDate>
        <endDate>08/2014</endDate>
      </timespan>
      <title>Anwendung zum Verwalten von Firmeneigentum das an Mitarbeiter übergeben wurde</title>
      <customer>Hecom TK + IT-Lösungen</customer>
      <description>
        <header>Projektbeschreibung</header>
        <line>
          <nobullet>true</nobullet>
          <content>Es sollte eine Anwendung erstellt werden welche notiert welcher Mitarbeiter, welches Firmeneigentum übergeben bekommen hat. Dazu zählten unter anderem USB-Sticks, Firmen Fahrzeuge, Notebooks etc. </content>
        </line>
      </description>
      <description>
        <header>Eingesetzte Technologien</header>
        <line>
          <firstForAngebot>true</firstForAngebot>
          <bullet>true</bullet>
          <content>   Java SE </content>
        </line>
        <line>
          <bullet>true</bullet>
          <content>   MySQL </content>
        </line>
        <line>
          <bullet>true</bullet>
          <content>   Java Swing </content>
        </line>
      </description>
      <description>
        <header>Eigene Aufgaben im Projekt</header>
        <line>
          <nobullet>true</nobullet>
          <content>Das Projekt wurde komplett von mir abgeschlossen. Ich habe das gesamte Projekt Konzeptioniert, Umgesetzt und gewartet. </content>
        </line>
        <line>
          <bullet>true</bullet>
          <content>   Erstellung und Umsetzung eines Datenbankschemas </content>
        </line>
        <line>
          <bullet>true</bullet>
          <content>   Erstellung und Implementierung der Geschäftslogik </content>
        </line>
        <line>
          <bullet>true</bullet>
          <content>   Erstellung und Einbindung der graphischen Benutzeroberfläche </content>
        </line>
        <line>
          <bullet>true</bullet>
          <content>   Wartung des Systems nach erfolgreichem Abschluss des Projekts </content>
        </line>
      </description>
      <role>Entwickler</role>
    </project>
    <project>
      <timespan>
        <beginDate>08/2013</beginDate>
        <endDate>03/2014</endDate>
      </timespan>
      <title>Anwendung zum Erfassen einer Inventur</title>
      <customer>Hecom TK + IT-Lösungen</customer>
      <description>
        <header>Projektbeschreibung</header>
        <line>
          <nobullet>true</nobullet>
          <content>Es sollte eine Anwendung erstellt werden, welche es mehreren Benutzern ermöglicht die bei der jährlichen Inventur erfassten Gegenstände über eine Eingabemaske in eine MySQL-Datenbank abzulegen. </content>
        </line>
        <line>
          <nobullet>true</nobullet>
          <content>Falls es bei Zählung verschiedener Benutzer Differenzen in der Inventur-menge gab, wurden diese Markiert und mussten erneut gezählt werden. </content>
        </line>
      </description>
      <description>
        <header>Eingesetzte Technologien</header>
        <line>
          <firstForAngebot>true</firstForAngebot>
          <bullet>true</bullet>
          <content>  Java Swing </content>
        </line>
        <line>
          <bullet>true</bullet>
          <content>  Java SE </content>
        </line>
        <line>
          <bullet>true</bullet>
          <content>  MySQL </content>
        </line>
      </description>
      <description>
        <header>Eigene Aufgaben im Projekt</header>
        <line>
          <nobullet>true</nobullet>
          <content>Das Projekt wurde von mir alleine Konzeptioniert und umgesetzt. </content>
        </line>
        <line>
          <bullet>true</bullet>
          <content>  Entwurf und implementierung des Datenbankschemas </content>
        </line>
        <line>
          <bullet>true</bullet>
          <content>  Entwurf und implentierung der Geschäftslogik </content>
        </line>
        <line>
          <bullet>true</bullet>
          <content>  Gestaltung der Benutzeroberfläche </content>
        </line>
      </description>
      <role>Entwickler</role>
    </project>
    <project>
      <timespan>
        <beginDate>08/2012</beginDate>
        <endDate>10/2012</endDate>
      </timespan>
      <title>Banking Software</title>
      <customer>Hochschule Mannheim</customer>
      <description>
        <header>Projektbeschreibung</header>
        <line>
          <nobullet>true</nobullet>
          <content>Es sollte eine Java-Anwendung erstellt werden, welche es ermöglicht Konten zu eröffnen, Benutzer anzulegen und Geld von einem Benutzer zum anderen zu Überweisen. </content>
        </line>
      </description>
      <description>
        <header>Eingesetzte Technologien</header>
        <line>
          <firstForAngebot>true</firstForAngebot>
          <bullet>true</bullet>
          <content>   Java SE </content>
        </line>
        <line>
          <bullet>true</bullet>
          <content>   Spring </content>
        </line>
        <line>
          <bullet>true</bullet>
          <content>   MySQL </content>
        </line>
        <line>
          <bullet>true</bullet>
          <content>   Java Swing </content>
        </line>
        <line>
          <bullet>true</bullet>
          <content>   Hiberante ORM </content>
        </line>
        <line>
          <bullet>true</bullet>
          <content>   JUnit </content>
        </line>
        <line>
          <bullet>true</bullet>
          <content>   Git </content>
        </line>
        <line>
          <bullet>true</bullet>
          <content>   Scrum </content>
        </line>
      </description>
      <description>
        <header>Eigene Aufgaben im Projekt</header>
        <line>
          <firstForAngebot>true</firstForAngebot>
          <bullet>true</bullet>
          <content>   Entwurf und Implementierung der GUI mit Java Swing </content>
        </line>
        <line>
          <bullet>true</bullet>
          <content>   Entwurf des MySQL-Datenbankschemas </content>
        </line>
        <line>
          <bullet>true</bullet>
          <content>   Mapping der Java Object mit der MySQL-Datenbank mithilfe von Hiberante </content>
        </line>
      </description>
      <role>Entwickler</role>
    </project>
  </projects>
  <qualifications>
    <header>Sonstige Qualifikationen</header>
    <languages>
      <header>Sprachen</header>
      <language>
        <firstForAngebot>true</firstForAngebot>
        <label>Deutsch</label>
        <rating>Muttersprache</rating>
      </language>
      <language>
        <label>Englisch</label>
        <rating>Fließend</rating>
      </language>
    </languages>
  </qualifications>
</profile>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odx:xpath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odx:xpath id="career">
    <odx:dataBinding xpath="/profile/personalData/career" storeItemID="{13792969-13E2-4AC2-A76A-D59F53272E0C}"/>
  </odx:xpath>
  <odx:xpath id="name">
    <odx:dataBinding xpath="/profile/personalData/personalAttribute/value" storeItemID="{13792969-13E2-4AC2-A76A-D59F53272E0C}"/>
  </odx:xpath>
  <odx:xpath id="personalAttributeRep">
    <odx:dataBinding xpath="/profile/personalData/personalAttribute" storeItemID="{13792969-13E2-4AC2-A76A-D59F53272E0C}"/>
  </odx:xpath>
  <odx:xpath id="personalAttributeHeader">
    <odx:dataBinding xpath="/profile/personalData/personalAttribute/header" storeItemID="{13792969-13E2-4AC2-A76A-D59F53272E0C}"/>
  </odx:xpath>
  <odx:xpath id="personalAttributeValue">
    <odx:dataBinding xpath="/profile/personalData/personalAttribute/value" storeItemID="{13792969-13E2-4AC2-A76A-D59F53272E0C}"/>
  </odx:xpath>
  <odx:xpath id="publrep">
    <odx:dataBinding xpath="/profile/qualifications/publications" storeItemID="{13792969-13E2-4AC2-A76A-D59F53272E0C}"/>
  </odx:xpath>
  <odx:xpath id="publcontentrep">
    <odx:dataBinding xpath="/profile/qualifications/publications/publication" storeItemID="{13792969-13E2-4AC2-A76A-D59F53272E0C}"/>
  </odx:xpath>
  <odx:xpath id="publtitle">
    <odx:dataBinding xpath="/profile/qualifications/publications/publication/title" storeItemID="{13792969-13E2-4AC2-A76A-D59F53272E0C}"/>
  </odx:xpath>
  <odx:xpath id="publtitleFirst">
    <odx:dataBinding xpath="/profile/qualifications/publications/publication/title" storeItemID="{13792969-13E2-4AC2-A76A-D59F53272E0C}"/>
  </odx:xpath>
  <odx:xpath id="certisrep">
    <odx:dataBinding xpath="/profile/qualifications/certifications" storeItemID="{13792969-13E2-4AC2-A76A-D59F53272E0C}"/>
  </odx:xpath>
  <odx:xpath id="certicontentrep">
    <odx:dataBinding xpath="/profile/qualifications/certifications/certification" storeItemID="{13792969-13E2-4AC2-A76A-D59F53272E0C}"/>
  </odx:xpath>
  <odx:xpath id="certititle">
    <odx:dataBinding xpath="/profile/qualifications/certifications/certification/title" storeItemID="{13792969-13E2-4AC2-A76A-D59F53272E0C}"/>
  </odx:xpath>
  <odx:xpath id="languagerep">
    <odx:dataBinding xpath="/profile/qualifications/languages/language" storeItemID="{13792969-13E2-4AC2-A76A-D59F53272E0C}"/>
  </odx:xpath>
  <odx:xpath id="languagecontentrep">
    <odx:dataBinding xpath="/profile/qualifications/languages/language" storeItemID="{13792969-13E2-4AC2-A76A-D59F53272E0C}"/>
  </odx:xpath>
  <odx:xpath id="languagelabel">
    <odx:dataBinding xpath="/profile/qualifications/languages/language/label" storeItemID="{13792969-13E2-4AC2-A76A-D59F53272E0C}"/>
  </odx:xpath>
  <odx:xpath id="languagerating">
    <odx:dataBinding xpath="/profile/qualifications/languages/language/rating" storeItemID="{13792969-13E2-4AC2-A76A-D59F53272E0C}"/>
  </odx:xpath>
  <odx:xpath id="skillparentrep">
    <odx:dataBinding xpath="/profile/skills/parentGroup" storeItemID="{13792969-13E2-4AC2-A76A-D59F53272E0C}"/>
  </odx:xpath>
  <odx:xpath id="skillparentheader">
    <odx:dataBinding xpath="/profile/skills/parentGroup/header" storeItemID="{13792969-13E2-4AC2-A76A-D59F53272E0C}"/>
  </odx:xpath>
  <odx:xpath id="skillchildrep">
    <odx:dataBinding xpath="/profile/skills/parentGroup/childGroup" storeItemID="{13792969-13E2-4AC2-A76A-D59F53272E0C}"/>
  </odx:xpath>
  <odx:xpath id="childheader">
    <odx:dataBinding xpath="/profile/skills/parentGroup/childGroup/header" storeItemID="{13792969-13E2-4AC2-A76A-D59F53272E0C}"/>
  </odx:xpath>
  <odx:xpath id="skillrep">
    <odx:dataBinding xpath="/profile/skills/parentGroup/childGroup/skill" storeItemID="{13792969-13E2-4AC2-A76A-D59F53272E0C}"/>
  </odx:xpath>
  <odx:xpath id="skillcontent">
    <odx:dataBinding xpath="/profile/skills/parentGroup/childGroup/skill" storeItemID="{13792969-13E2-4AC2-A76A-D59F53272E0C}"/>
  </odx:xpath>
  <odx:xpath id="projectsrep">
    <odx:dataBinding xpath="/profile/projects" storeItemID="{13792969-13E2-4AC2-A76A-D59F53272E0C}"/>
  </odx:xpath>
  <odx:xpath id="projectrep">
    <odx:dataBinding xpath="/profile/projects/project" storeItemID="{13792969-13E2-4AC2-A76A-D59F53272E0C}"/>
  </odx:xpath>
  <odx:xpath id="projectbegin">
    <odx:dataBinding xpath="/profile/projects/project/timespan/beginDate" storeItemID="{13792969-13E2-4AC2-A76A-D59F53272E0C}"/>
  </odx:xpath>
  <odx:xpath id="projectend">
    <odx:dataBinding xpath="/profile/projects/project/timespan/endDate" storeItemID="{13792969-13E2-4AC2-A76A-D59F53272E0C}"/>
  </odx:xpath>
  <odx:xpath id="projecttitle">
    <odx:dataBinding xpath="/profile/projects/project/title" storeItemID="{13792969-13E2-4AC2-A76A-D59F53272E0C}"/>
  </odx:xpath>
  <odx:xpath id="projectdesc">
    <odx:dataBinding xpath="/profile/projects/project/description" storeItemID="{13792969-13E2-4AC2-A76A-D59F53272E0C}"/>
  </odx:xpath>
  <odx:xpath id="projectrolerep">
    <odx:dataBinding xpath="/profile/projects/project/role" storeItemID="{13792969-13E2-4AC2-A76A-D59F53272E0C}"/>
  </odx:xpath>
  <odx:xpath id="projectrole">
    <odx:dataBinding xpath="/profile/projects/project/role" storeItemID="{13792969-13E2-4AC2-A76A-D59F53272E0C}"/>
  </odx:xpath>
  <odx:xpath id="languagesrep">
    <odx:dataBinding xpath="/profile/qualifications/languages" storeItemID="{13792969-13E2-4AC2-A76A-D59F53272E0C}"/>
  </odx:xpath>
  <odx:xpath id="eduRep">
    <odx:dataBinding xpath="/profile/personalData/education" storeItemID="{13792969-13E2-4AC2-A76A-D59F53272E0C}"/>
  </odx:xpath>
  <odx:xpath id="eduHeader">
    <odx:dataBinding xpath="/profile/personalData/education/header" storeItemID="{13792969-13E2-4AC2-A76A-D59F53272E0C}"/>
  </odx:xpath>
  <odx:xpath id="pubHeader">
    <odx:dataBinding xpath="/profile/qualifications/publications/header" storeItemID="{13792969-13E2-4AC2-A76A-D59F53272E0C}"/>
  </odx:xpath>
  <odx:xpath id="certiHeader">
    <odx:dataBinding xpath="/profile/qualifications/certifications/header" storeItemID="{13792969-13E2-4AC2-A76A-D59F53272E0C}"/>
  </odx:xpath>
  <odx:xpath id="languageHeader">
    <odx:dataBinding xpath="/profile/qualifications/languages/header" storeItemID="{13792969-13E2-4AC2-A76A-D59F53272E0C}"/>
  </odx:xpath>
  <odx:xpath id="persDataHeader">
    <odx:dataBinding xpath="/profile/personalData/header" storeItemID="{13792969-13E2-4AC2-A76A-D59F53272E0C}"/>
  </odx:xpath>
  <odx:xpath id="projectTitle">
    <odx:dataBinding xpath="/profile/projects/project/title" storeItemID="{13792969-13E2-4AC2-A76A-D59F53272E0C}"/>
  </odx:xpath>
  <odx:xpath id="eduLineRep">
    <odx:dataBinding xpath="/profile/personalData/education/line" storeItemID="{13792969-13E2-4AC2-A76A-D59F53272E0C}"/>
  </odx:xpath>
  <odx:xpath id="eduContentBullet">
    <odx:dataBinding xpath="/profile/personalData/education/line/content" storeItemID="{13792969-13E2-4AC2-A76A-D59F53272E0C}"/>
  </odx:xpath>
  <odx:xpath id="eduContentNoBullet">
    <odx:dataBinding xpath="/profile/personalData/education/line/content" storeItemID="{13792969-13E2-4AC2-A76A-D59F53272E0C}"/>
  </odx:xpath>
  <odx:xpath id="eduBullet">
    <odx:dataBinding xpath="/profile/personalData/education/line/bullet" storeItemID="{13792969-13E2-4AC2-A76A-D59F53272E0C}"/>
  </odx:xpath>
  <odx:xpath id="eduNoBullet">
    <odx:dataBinding xpath="/profile/personalData/education/line/nobullet" storeItemID="{13792969-13E2-4AC2-A76A-D59F53272E0C}"/>
  </odx:xpath>
  <odx:xpath id="projectLineRep">
    <odx:dataBinding xpath="/profile/projects/project/description/line" storeItemID="{13792969-13E2-4AC2-A76A-D59F53272E0C}"/>
  </odx:xpath>
  <odx:xpath id="projectDescContBullet">
    <odx:dataBinding xpath="/profile/projects/project/description/line/content" storeItemID="{13792969-13E2-4AC2-A76A-D59F53272E0C}"/>
  </odx:xpath>
  <odx:xpath id="projectDescContentNoBullet">
    <odx:dataBinding xpath="/profile/projects/project/description/line/content" storeItemID="{13792969-13E2-4AC2-A76A-D59F53272E0C}"/>
  </odx:xpath>
  <odx:xpath id="projectLineBullet">
    <odx:dataBinding xpath="/profile/projects/project/description/line/bullet" storeItemID="{13792969-13E2-4AC2-A76A-D59F53272E0C}"/>
  </odx:xpath>
  <odx:xpath id="projectLineNoBullet">
    <odx:dataBinding xpath="/profile/projects/project/description/line/nobullet" storeItemID="{13792969-13E2-4AC2-A76A-D59F53272E0C}"/>
  </odx:xpath>
  <odx:xpath id="languagesRep">
    <odx:dataBinding xpath="/profile/qualifications/languages" storeItemID="{13792969-13E2-4AC2-A76A-D59F53272E0C}"/>
  </odx:xpath>
  <odx:xpath id="languageRep">
    <odx:dataBinding xpath="/profile/qualifications/languages/language" storeItemID="{13792969-13E2-4AC2-A76A-D59F53272E0C}"/>
  </odx:xpath>
  <odx:xpath id="languageLabel">
    <odx:dataBinding xpath="/profile/qualifications/languages/language/label" storeItemID="{13792969-13E2-4AC2-A76A-D59F53272E0C}"/>
  </odx:xpath>
  <odx:xpath id="languageRating">
    <odx:dataBinding xpath="/profile/qualifications/languages/language/rating" storeItemID="{13792969-13E2-4AC2-A76A-D59F53272E0C}"/>
  </odx:xpath>
  <odx:xpath id="persDataNameBig">
    <odx:dataBinding xpath="/profile/personalData/name/value" storeItemID="{13792969-13E2-4AC2-A76A-D59F53272E0C}"/>
  </odx:xpath>
  <odx:xpath id="persDataName">
    <odx:dataBinding xpath="/profile/personalData/name/value" storeItemID="{13792969-13E2-4AC2-A76A-D59F53272E0C}"/>
  </odx:xpath>
  <odx:xpath id="yearOfBirthRep">
    <odx:dataBinding xpath="/profile/personalData/yearOfBirth" storeItemID="{13792969-13E2-4AC2-A76A-D59F53272E0C}"/>
  </odx:xpath>
  <odx:xpath id="yearOfBirthValue">
    <odx:dataBinding xpath="/profile/personalData/yearOfBirth/value" storeItemID="{13792969-13E2-4AC2-A76A-D59F53272E0C}"/>
  </odx:xpath>
  <odx:xpath id="yearOfBirthHeader">
    <odx:dataBinding xpath="/profile/personalData/yearOfBirth/header" storeItemID="{13792969-13E2-4AC2-A76A-D59F53272E0C}"/>
  </odx:xpath>
  <odx:xpath id="langHeader">
    <odx:dataBinding xpath="/profile/qualifications/languages/header" storeItemID="{13792969-13E2-4AC2-A76A-D59F53272E0C}"/>
  </odx:xpath>
  <odx:xpath id="projectCustomer">
    <odx:dataBinding xpath="/profile/projects/project/customer" storeItemID="{13792969-13E2-4AC2-A76A-D59F53272E0C}"/>
  </odx:xpath>
  <odx:xpath id="projectCustomerRep">
    <odx:dataBinding xpath="/profile/projects/project/customer" storeItemID="{13792969-13E2-4AC2-A76A-D59F53272E0C}"/>
  </odx:xpath>
  <odx:xpath id="projectsHeader">
    <odx:dataBinding xpath="/profile/projects/header" storeItemID="{13792969-13E2-4AC2-A76A-D59F53272E0C}"/>
  </odx:xpath>
  <odx:xpath id="careerRep">
    <odx:dataBinding xpath="/profile/personalData/career" storeItemID="{13792969-13E2-4AC2-A76A-D59F53272E0C}"/>
  </odx:xpath>
  <odx:xpath id="publFirst">
    <odx:dataBinding xpath="/profile/qualifications/publications/publication/firstForAngebot" storeItemID="{13792969-13E2-4AC2-A76A-D59F53272E0C}"/>
  </odx:xpath>
  <odx:xpath id="publNoFirst">
    <odx:dataBinding xpath="not(/profile/qualifications/publications/publication/firstForAngebot)" storeItemID="{13792969-13E2-4AC2-A76A-D59F53272E0C}"/>
  </odx:xpath>
  <odx:xpath id="certiFirst">
    <odx:dataBinding xpath="/profile/qualifications/certifications/certification/firstForAngebot" storeItemID="{13792969-13E2-4AC2-A76A-D59F53272E0C}"/>
  </odx:xpath>
  <odx:xpath id="certiNoFirst">
    <odx:dataBinding xpath="not(/profile/qualifications/certifications/certification/firstForAngebot)" storeItemID="{13792969-13E2-4AC2-A76A-D59F53272E0C}"/>
  </odx:xpath>
  <odx:xpath id="langFirst">
    <odx:dataBinding xpath="/profile/qualifications/languages/language/firstForAngebot" storeItemID="{13792969-13E2-4AC2-A76A-D59F53272E0C}"/>
  </odx:xpath>
  <odx:xpath id="langNoFirst">
    <odx:dataBinding xpath="not(/profile/qualifications/languages/language/firstForAngebot)" storeItemID="{13792969-13E2-4AC2-A76A-D59F53272E0C}"/>
  </odx:xpath>
  <odx:xpath id="skillContent">
    <odx:dataBinding xpath="/profile/skills/parentGroup/childGroup/skill/value" storeItemID="{13792969-13E2-4AC2-A76A-D59F53272E0C}"/>
  </odx:xpath>
  <odx:xpath id="skillRep">
    <odx:dataBinding xpath="/profile/skills/parentGroup/childGroup/skill" storeItemID="{13792969-13E2-4AC2-A76A-D59F53272E0C}"/>
  </odx:xpath>
  <odx:xpath id="skillFirst">
    <odx:dataBinding xpath="/profile/skills/parentGroup/childGroup/skill/firstForAngebot" storeItemID="{13792969-13E2-4AC2-A76A-D59F53272E0C}"/>
  </odx:xpath>
  <odx:xpath id="skillNoFirst">
    <odx:dataBinding xpath="not(/profile/skills/parentGroup/childGroup/skill/firstForAngebot)" storeItemID="{13792969-13E2-4AC2-A76A-D59F53272E0C}"/>
  </odx:xpath>
  <odx:xpath id="eduFirst">
    <odx:dataBinding xpath="(/profile/personalData/education/line/bullet) and (/profile/personalData/education/line/firstForAngebot)" storeItemID="{13792969-13E2-4AC2-A76A-D59F53272E0C}"/>
  </odx:xpath>
  <odx:xpath id="eduNoFirst">
    <odx:dataBinding xpath="(/profile/personalData/education/line/bullet) and (not(/profile/personalData/education/line/firstForAngebot))" storeItemID="{13792969-13E2-4AC2-A76A-D59F53272E0C}"/>
  </odx:xpath>
  <odx:xpath id="sumHeader">
    <odx:dataBinding xpath="/profile/personalData/summary/header" storeItemID="{13792969-13E2-4AC2-A76A-D59F53272E0C}"/>
  </odx:xpath>
  <odx:xpath id="sumContentBulletFirst">
    <odx:dataBinding xpath="/profile/personalData/summary/line/content" storeItemID="{13792969-13E2-4AC2-A76A-D59F53272E0C}"/>
  </odx:xpath>
  <odx:xpath id="sumContentBulletNoFirst">
    <odx:dataBinding xpath="/profile/personalData/summary/line/content" storeItemID="{13792969-13E2-4AC2-A76A-D59F53272E0C}"/>
  </odx:xpath>
  <odx:xpath id="sumContentNoBullet">
    <odx:dataBinding xpath="/profile/personalData/summary/line/nobullet" storeItemID="{13792969-13E2-4AC2-A76A-D59F53272E0C}"/>
  </odx:xpath>
  <odx:xpath id="sumLineRep">
    <odx:dataBinding xpath="/profile/personalData/summary/line" storeItemID="{13792969-13E2-4AC2-A76A-D59F53272E0C}"/>
  </odx:xpath>
  <odx:xpath id="sumRep">
    <odx:dataBinding xpath="/profile/personalData/summary" storeItemID="{13792969-13E2-4AC2-A76A-D59F53272E0C}"/>
  </odx:xpath>
  <odx:xpath id="sumBullet">
    <odx:dataBinding xpath="/profile/personalData/summary/line/bullet" storeItemID="{13792969-13E2-4AC2-A76A-D59F53272E0C}"/>
  </odx:xpath>
  <odx:xpath id="sumNoBullet">
    <odx:dataBinding xpath="/profile/personalData/summary/line/nobullet" storeItemID="{13792969-13E2-4AC2-A76A-D59F53272E0C}"/>
  </odx:xpath>
  <odx:xpath id="sumFirst">
    <odx:dataBinding xpath="(/profile/personalData/summary/line/bullet) and (/profile/personalData/summary/line/firstForAngebot)" storeItemID="{13792969-13E2-4AC2-A76A-D59F53272E0C}"/>
  </odx:xpath>
  <odx:xpath id="sumNoFirst">
    <odx:dataBinding xpath="(/profile/personalData/summary/line/bullet) and (not(/profile/personalData/summary/line/firstForAngebot))" storeItemID="{13792969-13E2-4AC2-A76A-D59F53272E0C}"/>
  </odx:xpath>
  <odx:xpath id="projectDescHeader">
    <odx:dataBinding xpath="/profile/projects/project/description/header" storeItemID="{13792969-13E2-4AC2-A76A-D59F53272E0C}"/>
  </odx:xpath>
  <odx:xpath id="projectDescContentRep">
    <odx:dataBinding xpath="/profile/projects/project/description" storeItemID="{13792969-13E2-4AC2-A76A-D59F53272E0C}"/>
  </odx:xpath>
  <odx:xpath id="trainASTTitle">
    <odx:dataBinding xpath="/profile/qualifications/trainingsAsTutor/trainingAsTutor/title" storeItemID="{13792969-13E2-4AC2-A76A-D59F53272E0C}"/>
  </odx:xpath>
  <odx:xpath id="trainASTRep">
    <odx:dataBinding xpath="/profile/qualifications/trainingsAsTutor/trainingAsTutor" storeItemID="{13792969-13E2-4AC2-A76A-D59F53272E0C}"/>
  </odx:xpath>
  <odx:xpath id="trainASTHeader">
    <odx:dataBinding xpath="/profile/qualifications/trainingsAsTutor/header" storeItemID="{13792969-13E2-4AC2-A76A-D59F53272E0C}"/>
  </odx:xpath>
  <odx:xpath id="trainsASTRep">
    <odx:dataBinding xpath="/profile/qualifications/trainingsAsTutor" storeItemID="{13792969-13E2-4AC2-A76A-D59F53272E0C}"/>
  </odx:xpath>
  <odx:xpath id="trainTitle">
    <odx:dataBinding xpath="/profile/qualifications/trainings/training/title" storeItemID="{13792969-13E2-4AC2-A76A-D59F53272E0C}"/>
  </odx:xpath>
  <odx:xpath id="trainRep">
    <odx:dataBinding xpath="/profile/qualifications/trainings/training" storeItemID="{13792969-13E2-4AC2-A76A-D59F53272E0C}"/>
  </odx:xpath>
  <odx:xpath id="trainHeader">
    <odx:dataBinding xpath="/profile/qualifications/trainings/header" storeItemID="{13792969-13E2-4AC2-A76A-D59F53272E0C}"/>
  </odx:xpath>
  <odx:xpath id="trainsRep">
    <odx:dataBinding xpath="/profile/qualifications/trainings" storeItemID="{13792969-13E2-4AC2-A76A-D59F53272E0C}"/>
  </odx:xpath>
  <odx:xpath id="trainASTRep">
    <odx:dataBinding xpath="/profile/qualifications/trainingsAsTutor/trainingAsTutor" storeItemID="{13792969-13E2-4AC2-A76A-D59F53272E0C}"/>
  </odx:xpath>
  <odx:xpath id="trainsASTRep">
    <odx:dataBinding xpath="/profile/qualifications/trainingsAsTutor" storeItemID="{13792969-13E2-4AC2-A76A-D59F53272E0C}"/>
  </odx:xpath>
  <odx:xpath id="trainRep">
    <odx:dataBinding xpath="/profile/qualifications/trainings/training" storeItemID="{13792969-13E2-4AC2-A76A-D59F53272E0C}"/>
  </odx:xpath>
  <odx:xpath id="trainsRep">
    <odx:dataBinding xpath="/profile/qualifications/trainings" storeItemID="{13792969-13E2-4AC2-A76A-D59F53272E0C}"/>
  </odx:xpath>
  <odx:xpath id="trainASTRep">
    <odx:dataBinding xpath="/profile/qualifications/trainingsAsTutor/trainingAsTutor" storeItemID="{13792969-13E2-4AC2-A76A-D59F53272E0C}"/>
  </odx:xpath>
  <odx:xpath id="trainsASTRep">
    <odx:dataBinding xpath="/profile/qualifications/trainingsAsTutor" storeItemID="{13792969-13E2-4AC2-A76A-D59F53272E0C}"/>
  </odx:xpath>
  <odx:xpath id="trainRep">
    <odx:dataBinding xpath="/profile/qualifications/trainings/training" storeItemID="{13792969-13E2-4AC2-A76A-D59F53272E0C}"/>
  </odx:xpath>
  <odx:xpath id="trainsRep">
    <odx:dataBinding xpath="/profile/qualifications/trainings" storeItemID="{13792969-13E2-4AC2-A76A-D59F53272E0C}"/>
  </odx:xpath>
  <odx:xpath id="trainASTRep">
    <odx:dataBinding xpath="/profile/qualifications/trainingsAsTutor/trainingAsTutor" storeItemID="{13792969-13E2-4AC2-A76A-D59F53272E0C}"/>
  </odx:xpath>
  <odx:xpath id="trainsASTRep">
    <odx:dataBinding xpath="/profile/qualifications/trainingsAsTutor" storeItemID="{13792969-13E2-4AC2-A76A-D59F53272E0C}"/>
  </odx:xpath>
  <odx:xpath id="trainRep">
    <odx:dataBinding xpath="/profile/qualifications/trainings/training" storeItemID="{13792969-13E2-4AC2-A76A-D59F53272E0C}"/>
  </odx:xpath>
  <odx:xpath id="trainsRep">
    <odx:dataBinding xpath="/profile/qualifications/trainings" storeItemID="{13792969-13E2-4AC2-A76A-D59F53272E0C}"/>
  </odx:xpath>
  <odx:xpath id="trainASTRep">
    <odx:dataBinding xpath="/profile/qualifications/trainingsAsTutor/trainingAsTutor" storeItemID="{13792969-13E2-4AC2-A76A-D59F53272E0C}"/>
  </odx:xpath>
  <odx:xpath id="trainsASTRep">
    <odx:dataBinding xpath="/profile/qualifications/trainingsAsTutor" storeItemID="{13792969-13E2-4AC2-A76A-D59F53272E0C}"/>
  </odx:xpath>
  <odx:xpath id="trainRep">
    <odx:dataBinding xpath="/profile/qualifications/trainings/training" storeItemID="{13792969-13E2-4AC2-A76A-D59F53272E0C}"/>
  </odx:xpath>
  <odx:xpath id="trainsRep">
    <odx:dataBinding xpath="/profile/qualifications/trainings" storeItemID="{13792969-13E2-4AC2-A76A-D59F53272E0C}"/>
  </odx:xpath>
  <odx:xpath id="trainASTRep">
    <odx:dataBinding xpath="/profile/qualifications/trainingsAsTutor/trainingAsTutor" storeItemID="{13792969-13E2-4AC2-A76A-D59F53272E0C}"/>
  </odx:xpath>
  <odx:xpath id="trainsASTRep">
    <odx:dataBinding xpath="/profile/qualifications/trainingsAsTutor" storeItemID="{13792969-13E2-4AC2-A76A-D59F53272E0C}"/>
  </odx:xpath>
  <odx:xpath id="trainRep">
    <odx:dataBinding xpath="/profile/qualifications/trainings/training" storeItemID="{13792969-13E2-4AC2-A76A-D59F53272E0C}"/>
  </odx:xpath>
  <odx:xpath id="trainsRep">
    <odx:dataBinding xpath="/profile/qualifications/trainings" storeItemID="{13792969-13E2-4AC2-A76A-D59F53272E0C}"/>
  </odx:xpath>
  <odx:xpath id="trainASTRep">
    <odx:dataBinding xpath="/profile/qualifications/trainingsAsTutor/trainingAsTutor" storeItemID="{13792969-13E2-4AC2-A76A-D59F53272E0C}"/>
  </odx:xpath>
  <odx:xpath id="trainsASTRep">
    <odx:dataBinding xpath="/profile/qualifications/trainingsAsTutor" storeItemID="{13792969-13E2-4AC2-A76A-D59F53272E0C}"/>
  </odx:xpath>
  <odx:xpath id="trainRep">
    <odx:dataBinding xpath="/profile/qualifications/trainings/training" storeItemID="{13792969-13E2-4AC2-A76A-D59F53272E0C}"/>
  </odx:xpath>
  <odx:xpath id="trainsRep">
    <odx:dataBinding xpath="/profile/qualifications/trainings" storeItemID="{13792969-13E2-4AC2-A76A-D59F53272E0C}"/>
  </odx:xpath>
  <odx:xpath id="trainASTRep">
    <odx:dataBinding xpath="/profile/qualifications/trainingsAsTutor/trainingAsTutor" storeItemID="{13792969-13E2-4AC2-A76A-D59F53272E0C}"/>
  </odx:xpath>
  <odx:xpath id="trainsASTRep">
    <odx:dataBinding xpath="/profile/qualifications/trainingsAsTutor" storeItemID="{13792969-13E2-4AC2-A76A-D59F53272E0C}"/>
  </odx:xpath>
  <odx:xpath id="trainRep">
    <odx:dataBinding xpath="/profile/qualifications/trainings/training" storeItemID="{13792969-13E2-4AC2-A76A-D59F53272E0C}"/>
  </odx:xpath>
  <odx:xpath id="trainsRep">
    <odx:dataBinding xpath="/profile/qualifications/trainings" storeItemID="{13792969-13E2-4AC2-A76A-D59F53272E0C}"/>
  </odx:xpath>
  <odx:xpath id="skillparentheader_0">
    <odx:dataBinding xpath="/profile/skills/parentGroup[1]/header" storeItemID="{13792969-13E2-4AC2-A76A-D59F53272E0C}"/>
  </odx:xpath>
  <odx:xpath id="skillchildrep_0">
    <odx:dataBinding xpath="/profile/skills/parentGroup[1]/childGroup" storeItemID="{13792969-13E2-4AC2-A76A-D59F53272E0C}"/>
  </odx:xpath>
  <odx:xpath id="childheader_0">
    <odx:dataBinding xpath="/profile/skills/parentGroup[1]/childGroup/header" storeItemID="{13792969-13E2-4AC2-A76A-D59F53272E0C}"/>
  </odx:xpath>
  <odx:xpath id="skillRep_0">
    <odx:dataBinding xpath="/profile/skills/parentGroup[1]/childGroup/skill" storeItemID="{13792969-13E2-4AC2-A76A-D59F53272E0C}"/>
  </odx:xpath>
  <odx:xpath id="skillFirst_0">
    <odx:dataBinding xpath="/profile/skills/parentGroup[1]/childGroup/skill/firstForAngebot" storeItemID="{13792969-13E2-4AC2-A76A-D59F53272E0C}"/>
  </odx:xpath>
  <odx:xpath id="skillContent_0">
    <odx:dataBinding xpath="/profile/skills/parentGroup[1]/childGroup/skill/value" storeItemID="{13792969-13E2-4AC2-A76A-D59F53272E0C}"/>
  </odx:xpath>
  <odx:xpath id="skillNoFirst_0">
    <odx:dataBinding xpath="not(/profile/skills/parentGroup[1]/childGroup/skill/firstForAngebot)" storeItemID="{13792969-13E2-4AC2-A76A-D59F53272E0C}"/>
  </odx:xpath>
  <odx:xpath id="skillContent_0">
    <odx:dataBinding xpath="/profile/skills/parentGroup[1]/childGroup/skill/value" storeItemID="{13792969-13E2-4AC2-A76A-D59F53272E0C}"/>
  </odx:xpath>
  <odx:xpath id="projectsHeader_0">
    <odx:dataBinding xpath="/profile/projects[1]/header" storeItemID="{13792969-13E2-4AC2-A76A-D59F53272E0C}"/>
  </odx:xpath>
  <odx:xpath id="projectrep_0">
    <odx:dataBinding xpath="/profile/projects[1]/project" storeItemID="{13792969-13E2-4AC2-A76A-D59F53272E0C}"/>
  </odx:xpath>
  <odx:xpath id="projectbegin_0">
    <odx:dataBinding xpath="/profile/projects[1]/project/timespan/beginDate" storeItemID="{13792969-13E2-4AC2-A76A-D59F53272E0C}"/>
  </odx:xpath>
  <odx:xpath id="projectend_0">
    <odx:dataBinding xpath="/profile/projects[1]/project/timespan/endDate" storeItemID="{13792969-13E2-4AC2-A76A-D59F53272E0C}"/>
  </odx:xpath>
  <odx:xpath id="projectrolerep_0">
    <odx:dataBinding xpath="/profile/projects[1]/project/role" storeItemID="{13792969-13E2-4AC2-A76A-D59F53272E0C}"/>
  </odx:xpath>
  <odx:xpath id="projectrole_0">
    <odx:dataBinding xpath="/profile/projects[1]/project/role" storeItemID="{13792969-13E2-4AC2-A76A-D59F53272E0C}"/>
  </odx:xpath>
  <odx:xpath id="projectTitle_0">
    <odx:dataBinding xpath="/profile/projects[1]/project/title" storeItemID="{13792969-13E2-4AC2-A76A-D59F53272E0C}"/>
  </odx:xpath>
  <odx:xpath id="projectCustomerRep_0">
    <odx:dataBinding xpath="/profile/projects[1]/project/customer" storeItemID="{13792969-13E2-4AC2-A76A-D59F53272E0C}"/>
  </odx:xpath>
  <odx:xpath id="projectCustomer_0">
    <odx:dataBinding xpath="/profile/projects[1]/project/customer" storeItemID="{13792969-13E2-4AC2-A76A-D59F53272E0C}"/>
  </odx:xpath>
  <odx:xpath id="projectDescContentRep_0">
    <odx:dataBinding xpath="/profile/projects[1]/project/description" storeItemID="{13792969-13E2-4AC2-A76A-D59F53272E0C}"/>
  </odx:xpath>
  <odx:xpath id="projectDescHeader_0">
    <odx:dataBinding xpath="/profile/projects[1]/project/description/header" storeItemID="{13792969-13E2-4AC2-A76A-D59F53272E0C}"/>
  </odx:xpath>
  <odx:xpath id="projectLineRep_0">
    <odx:dataBinding xpath="/profile/projects[1]/project/description/line" storeItemID="{13792969-13E2-4AC2-A76A-D59F53272E0C}"/>
  </odx:xpath>
  <odx:xpath id="projectLineBullet_0">
    <odx:dataBinding xpath="/profile/projects[1]/project/description/line/bullet" storeItemID="{13792969-13E2-4AC2-A76A-D59F53272E0C}"/>
  </odx:xpath>
  <odx:xpath id="projectDescContBullet_0">
    <odx:dataBinding xpath="/profile/projects[1]/project/description/line/content" storeItemID="{13792969-13E2-4AC2-A76A-D59F53272E0C}"/>
  </odx:xpath>
  <odx:xpath id="projectLineNoBullet_0">
    <odx:dataBinding xpath="/profile/projects[1]/project/description/line/nobullet" storeItemID="{13792969-13E2-4AC2-A76A-D59F53272E0C}"/>
  </odx:xpath>
  <odx:xpath id="projectDescContentNoBullet_0">
    <odx:dataBinding xpath="/profile/projects[1]/project/description/line/content" storeItemID="{13792969-13E2-4AC2-A76A-D59F53272E0C}"/>
  </odx:xpath>
  <odx:xpath id="sumHeader_0">
    <odx:dataBinding xpath="/profile/personalData/summary[1]/header" storeItemID="{13792969-13E2-4AC2-A76A-D59F53272E0C}"/>
  </odx:xpath>
  <odx:xpath id="sumLineRep_0">
    <odx:dataBinding xpath="/profile/personalData/summary[1]/line" storeItemID="{13792969-13E2-4AC2-A76A-D59F53272E0C}"/>
  </odx:xpath>
  <odx:xpath id="sumFirst_0">
    <odx:dataBinding xpath="(/profile/personalData/summary[1]/line/bullet) and (/profile/personalData/summary[1]/line/firstForAngebot)" storeItemID="{13792969-13E2-4AC2-A76A-D59F53272E0C}"/>
  </odx:xpath>
  <odx:xpath id="sumContentBulletFirst_0">
    <odx:dataBinding xpath="/profile/personalData/summary[1]/line/content" storeItemID="{13792969-13E2-4AC2-A76A-D59F53272E0C}"/>
  </odx:xpath>
  <odx:xpath id="sumNoFirst_0">
    <odx:dataBinding xpath="(/profile/personalData/summary[1]/line/bullet) and (not(/profile/personalData/summary[1]/line/firstForAngebot))" storeItemID="{13792969-13E2-4AC2-A76A-D59F53272E0C}"/>
  </odx:xpath>
  <odx:xpath id="sumContentBulletNoFirst_0">
    <odx:dataBinding xpath="/profile/personalData/summary[1]/line/content" storeItemID="{13792969-13E2-4AC2-A76A-D59F53272E0C}"/>
  </odx:xpath>
  <odx:xpath id="sumNoBullet_0">
    <odx:dataBinding xpath="/profile/personalData/summary[1]/line/nobullet" storeItemID="{13792969-13E2-4AC2-A76A-D59F53272E0C}"/>
  </odx:xpath>
  <odx:xpath id="sumContentNoBullet_0">
    <odx:dataBinding xpath="/profile/personalData/summary[1]/line/content" storeItemID="{13792969-13E2-4AC2-A76A-D59F53272E0C}"/>
  </odx:xpath>
  <odx:xpath id="yearOfBirthHeader_0">
    <odx:dataBinding xpath="/profile/personalData/yearOfBirth[1]/header" storeItemID="{13792969-13E2-4AC2-A76A-D59F53272E0C}"/>
  </odx:xpath>
  <odx:xpath id="yearOfBirthValue_0">
    <odx:dataBinding xpath="/profile/personalData/yearOfBirth[1]/value" storeItemID="{13792969-13E2-4AC2-A76A-D59F53272E0C}"/>
  </odx:xpath>
  <odx:xpath id="eduHeader_0">
    <odx:dataBinding xpath="/profile/personalData/education[1]/header" storeItemID="{13792969-13E2-4AC2-A76A-D59F53272E0C}"/>
  </odx:xpath>
  <odx:xpath id="eduLineRep_0">
    <odx:dataBinding xpath="/profile/personalData/education[1]/line" storeItemID="{13792969-13E2-4AC2-A76A-D59F53272E0C}"/>
  </odx:xpath>
  <odx:xpath id="eduFirst_0">
    <odx:dataBinding xpath="(/profile/personalData/education[1]/line/bullet) and (/profile/personalData/education[1]/line/firstForAngebot)" storeItemID="{13792969-13E2-4AC2-A76A-D59F53272E0C}"/>
  </odx:xpath>
  <odx:xpath id="eduContentBullet_0">
    <odx:dataBinding xpath="/profile/personalData/education[1]/line/content" storeItemID="{13792969-13E2-4AC2-A76A-D59F53272E0C}"/>
  </odx:xpath>
  <odx:xpath id="eduNoFirst_0">
    <odx:dataBinding xpath="(/profile/personalData/education[1]/line/bullet) and (not(/profile/personalData/education[1]/line/firstForAngebot))" storeItemID="{13792969-13E2-4AC2-A76A-D59F53272E0C}"/>
  </odx:xpath>
  <odx:xpath id="eduContentBullet_0">
    <odx:dataBinding xpath="/profile/personalData/education[1]/line/content" storeItemID="{13792969-13E2-4AC2-A76A-D59F53272E0C}"/>
  </odx:xpath>
  <odx:xpath id="eduNoBullet_0">
    <odx:dataBinding xpath="/profile/personalData/education[1]/line/nobullet" storeItemID="{13792969-13E2-4AC2-A76A-D59F53272E0C}"/>
  </odx:xpath>
  <odx:xpath id="eduContentNoBullet_0">
    <odx:dataBinding xpath="/profile/personalData/education[1]/line/content" storeItemID="{13792969-13E2-4AC2-A76A-D59F53272E0C}"/>
  </odx:xpath>
  <odx:xpath id="langHeader_0">
    <odx:dataBinding xpath="/profile/qualifications/languages[1]/header" storeItemID="{13792969-13E2-4AC2-A76A-D59F53272E0C}"/>
  </odx:xpath>
  <odx:xpath id="languageRep_0">
    <odx:dataBinding xpath="/profile/qualifications/languages[1]/language" storeItemID="{13792969-13E2-4AC2-A76A-D59F53272E0C}"/>
  </odx:xpath>
  <odx:xpath id="langFirst_0">
    <odx:dataBinding xpath="/profile/qualifications/languages[1]/language/firstForAngebot" storeItemID="{13792969-13E2-4AC2-A76A-D59F53272E0C}"/>
  </odx:xpath>
  <odx:xpath id="languageLabel_0">
    <odx:dataBinding xpath="/profile/qualifications/languages[1]/language/label" storeItemID="{13792969-13E2-4AC2-A76A-D59F53272E0C}"/>
  </odx:xpath>
  <odx:xpath id="languageRating_0">
    <odx:dataBinding xpath="/profile/qualifications/languages[1]/language/rating" storeItemID="{13792969-13E2-4AC2-A76A-D59F53272E0C}"/>
  </odx:xpath>
  <odx:xpath id="langNoFirst_0">
    <odx:dataBinding xpath="not(/profile/qualifications/languages[1]/language/firstForAngebot)" storeItemID="{13792969-13E2-4AC2-A76A-D59F53272E0C}"/>
  </odx:xpath>
  <odx:xpath id="languageLabel_0">
    <odx:dataBinding xpath="/profile/qualifications/languages[1]/language/label" storeItemID="{13792969-13E2-4AC2-A76A-D59F53272E0C}"/>
  </odx:xpath>
  <odx:xpath id="languageRating_0">
    <odx:dataBinding xpath="/profile/qualifications/languages[1]/language/rating" storeItemID="{13792969-13E2-4AC2-A76A-D59F53272E0C}"/>
  </odx:xpath>
  <odx:xpath id="sumFirst_0_0">
    <odx:dataBinding xpath="(/profile/personalData/summary[1]/line[1]/bullet) and (/profile/personalData/summary[1]/line[1]/firstForAngebot)" storeItemID="{13792969-13E2-4AC2-A76A-D59F53272E0C}"/>
  </odx:xpath>
  <odx:xpath id="sumContentBulletFirst_0_0">
    <odx:dataBinding xpath="/profile/personalData/summary[1]/line[1]/content" storeItemID="{13792969-13E2-4AC2-A76A-D59F53272E0C}"/>
  </odx:xpath>
  <odx:xpath id="sumNoFirst_0_0">
    <odx:dataBinding xpath="(/profile/personalData/summary[1]/line[1]/bullet) and (not(/profile/personalData/summary[1]/line[1]/firstForAngebot))" storeItemID="{13792969-13E2-4AC2-A76A-D59F53272E0C}"/>
  </odx:xpath>
  <odx:xpath id="sumContentBulletNoFirst_0_0">
    <odx:dataBinding xpath="/profile/personalData/summary[1]/line[1]/content" storeItemID="{13792969-13E2-4AC2-A76A-D59F53272E0C}"/>
  </odx:xpath>
  <odx:xpath id="sumNoBullet_0_0">
    <odx:dataBinding xpath="/profile/personalData/summary[1]/line[1]/nobullet" storeItemID="{13792969-13E2-4AC2-A76A-D59F53272E0C}"/>
  </odx:xpath>
  <odx:xpath id="sumContentNoBullet_0_0">
    <odx:dataBinding xpath="/profile/personalData/summary[1]/line[1]/content" storeItemID="{13792969-13E2-4AC2-A76A-D59F53272E0C}"/>
  </odx:xpath>
  <odx:xpath id="eduFirst_0_0">
    <odx:dataBinding xpath="(/profile/personalData/education[1]/line[1]/bullet) and (/profile/personalData/education[1]/line[1]/firstForAngebot)" storeItemID="{13792969-13E2-4AC2-A76A-D59F53272E0C}"/>
  </odx:xpath>
  <odx:xpath id="eduContentBullet_0_0">
    <odx:dataBinding xpath="/profile/personalData/education[1]/line[1]/content" storeItemID="{13792969-13E2-4AC2-A76A-D59F53272E0C}"/>
  </odx:xpath>
  <odx:xpath id="eduNoFirst_0_0">
    <odx:dataBinding xpath="(/profile/personalData/education[1]/line[1]/bullet) and (not(/profile/personalData/education[1]/line[1]/firstForAngebot))" storeItemID="{13792969-13E2-4AC2-A76A-D59F53272E0C}"/>
  </odx:xpath>
  <odx:xpath id="eduContentBullet_0_0">
    <odx:dataBinding xpath="/profile/personalData/education[1]/line[1]/content" storeItemID="{13792969-13E2-4AC2-A76A-D59F53272E0C}"/>
  </odx:xpath>
  <odx:xpath id="eduNoBullet_0_0">
    <odx:dataBinding xpath="/profile/personalData/education[1]/line[1]/nobullet" storeItemID="{13792969-13E2-4AC2-A76A-D59F53272E0C}"/>
  </odx:xpath>
  <odx:xpath id="eduContentNoBullet_0_0">
    <odx:dataBinding xpath="/profile/personalData/education[1]/line[1]/content" storeItemID="{13792969-13E2-4AC2-A76A-D59F53272E0C}"/>
  </odx:xpath>
  <odx:xpath id="eduFirst_0_1">
    <odx:dataBinding xpath="(/profile/personalData/education[1]/line[2]/bullet) and (/profile/personalData/education[1]/line[2]/firstForAngebot)" storeItemID="{13792969-13E2-4AC2-A76A-D59F53272E0C}"/>
  </odx:xpath>
  <odx:xpath id="eduContentBullet_0_1">
    <odx:dataBinding xpath="/profile/personalData/education[1]/line[2]/content" storeItemID="{13792969-13E2-4AC2-A76A-D59F53272E0C}"/>
  </odx:xpath>
  <odx:xpath id="eduNoFirst_0_1">
    <odx:dataBinding xpath="(/profile/personalData/education[1]/line[2]/bullet) and (not(/profile/personalData/education[1]/line[2]/firstForAngebot))" storeItemID="{13792969-13E2-4AC2-A76A-D59F53272E0C}"/>
  </odx:xpath>
  <odx:xpath id="eduContentBullet_0_1">
    <odx:dataBinding xpath="/profile/personalData/education[1]/line[2]/content" storeItemID="{13792969-13E2-4AC2-A76A-D59F53272E0C}"/>
  </odx:xpath>
  <odx:xpath id="eduNoBullet_0_1">
    <odx:dataBinding xpath="/profile/personalData/education[1]/line[2]/nobullet" storeItemID="{13792969-13E2-4AC2-A76A-D59F53272E0C}"/>
  </odx:xpath>
  <odx:xpath id="eduContentNoBullet_0_1">
    <odx:dataBinding xpath="/profile/personalData/education[1]/line[2]/content" storeItemID="{13792969-13E2-4AC2-A76A-D59F53272E0C}"/>
  </odx:xpath>
  <odx:xpath id="eduFirst_0_2">
    <odx:dataBinding xpath="(/profile/personalData/education[1]/line[3]/bullet) and (/profile/personalData/education[1]/line[3]/firstForAngebot)" storeItemID="{13792969-13E2-4AC2-A76A-D59F53272E0C}"/>
  </odx:xpath>
  <odx:xpath id="eduContentBullet_0_2">
    <odx:dataBinding xpath="/profile/personalData/education[1]/line[3]/content" storeItemID="{13792969-13E2-4AC2-A76A-D59F53272E0C}"/>
  </odx:xpath>
  <odx:xpath id="eduNoFirst_0_2">
    <odx:dataBinding xpath="(/profile/personalData/education[1]/line[3]/bullet) and (not(/profile/personalData/education[1]/line[3]/firstForAngebot))" storeItemID="{13792969-13E2-4AC2-A76A-D59F53272E0C}"/>
  </odx:xpath>
  <odx:xpath id="eduContentBullet_0_2">
    <odx:dataBinding xpath="/profile/personalData/education[1]/line[3]/content" storeItemID="{13792969-13E2-4AC2-A76A-D59F53272E0C}"/>
  </odx:xpath>
  <odx:xpath id="eduNoBullet_0_2">
    <odx:dataBinding xpath="/profile/personalData/education[1]/line[3]/nobullet" storeItemID="{13792969-13E2-4AC2-A76A-D59F53272E0C}"/>
  </odx:xpath>
  <odx:xpath id="eduContentNoBullet_0_2">
    <odx:dataBinding xpath="/profile/personalData/education[1]/line[3]/content" storeItemID="{13792969-13E2-4AC2-A76A-D59F53272E0C}"/>
  </odx:xpath>
  <odx:xpath id="langFirst_0_0">
    <odx:dataBinding xpath="/profile/qualifications/languages[1]/language[1]/firstForAngebot" storeItemID="{13792969-13E2-4AC2-A76A-D59F53272E0C}"/>
  </odx:xpath>
  <odx:xpath id="languageLabel_0_0">
    <odx:dataBinding xpath="/profile/qualifications/languages[1]/language[1]/label" storeItemID="{13792969-13E2-4AC2-A76A-D59F53272E0C}"/>
  </odx:xpath>
  <odx:xpath id="languageRating_0_0">
    <odx:dataBinding xpath="/profile/qualifications/languages[1]/language[1]/rating" storeItemID="{13792969-13E2-4AC2-A76A-D59F53272E0C}"/>
  </odx:xpath>
  <odx:xpath id="langNoFirst_0_0">
    <odx:dataBinding xpath="not(/profile/qualifications/languages[1]/language[1]/firstForAngebot)" storeItemID="{13792969-13E2-4AC2-A76A-D59F53272E0C}"/>
  </odx:xpath>
  <odx:xpath id="languageLabel_0_0">
    <odx:dataBinding xpath="/profile/qualifications/languages[1]/language[1]/label" storeItemID="{13792969-13E2-4AC2-A76A-D59F53272E0C}"/>
  </odx:xpath>
  <odx:xpath id="languageRating_0_0">
    <odx:dataBinding xpath="/profile/qualifications/languages[1]/language[1]/rating" storeItemID="{13792969-13E2-4AC2-A76A-D59F53272E0C}"/>
  </odx:xpath>
  <odx:xpath id="langFirst_0_1">
    <odx:dataBinding xpath="/profile/qualifications/languages[1]/language[2]/firstForAngebot" storeItemID="{13792969-13E2-4AC2-A76A-D59F53272E0C}"/>
  </odx:xpath>
  <odx:xpath id="languageLabel_0_1">
    <odx:dataBinding xpath="/profile/qualifications/languages[1]/language[2]/label" storeItemID="{13792969-13E2-4AC2-A76A-D59F53272E0C}"/>
  </odx:xpath>
  <odx:xpath id="languageRating_0_1">
    <odx:dataBinding xpath="/profile/qualifications/languages[1]/language[2]/rating" storeItemID="{13792969-13E2-4AC2-A76A-D59F53272E0C}"/>
  </odx:xpath>
  <odx:xpath id="langNoFirst_0_1">
    <odx:dataBinding xpath="not(/profile/qualifications/languages[1]/language[2]/firstForAngebot)" storeItemID="{13792969-13E2-4AC2-A76A-D59F53272E0C}"/>
  </odx:xpath>
  <odx:xpath id="languageLabel_0_1">
    <odx:dataBinding xpath="/profile/qualifications/languages[1]/language[2]/label" storeItemID="{13792969-13E2-4AC2-A76A-D59F53272E0C}"/>
  </odx:xpath>
  <odx:xpath id="languageRating_0_1">
    <odx:dataBinding xpath="/profile/qualifications/languages[1]/language[2]/rating" storeItemID="{13792969-13E2-4AC2-A76A-D59F53272E0C}"/>
  </odx:xpath>
  <odx:xpath id="childheader_0_0">
    <odx:dataBinding xpath="/profile/skills/parentGroup[1]/childGroup[1]/header" storeItemID="{13792969-13E2-4AC2-A76A-D59F53272E0C}"/>
  </odx:xpath>
  <odx:xpath id="skillRep_0_0">
    <odx:dataBinding xpath="/profile/skills/parentGroup[1]/childGroup[1]/skill" storeItemID="{13792969-13E2-4AC2-A76A-D59F53272E0C}"/>
  </odx:xpath>
  <odx:xpath id="skillFirst_0_0">
    <odx:dataBinding xpath="/profile/skills/parentGroup[1]/childGroup[1]/skill/firstForAngebot" storeItemID="{13792969-13E2-4AC2-A76A-D59F53272E0C}"/>
  </odx:xpath>
  <odx:xpath id="skillContent_0_0">
    <odx:dataBinding xpath="/profile/skills/parentGroup[1]/childGroup[1]/skill/value" storeItemID="{13792969-13E2-4AC2-A76A-D59F53272E0C}"/>
  </odx:xpath>
  <odx:xpath id="skillNoFirst_0_0">
    <odx:dataBinding xpath="not(/profile/skills/parentGroup[1]/childGroup[1]/skill/firstForAngebot)" storeItemID="{13792969-13E2-4AC2-A76A-D59F53272E0C}"/>
  </odx:xpath>
  <odx:xpath id="skillContent_0_0">
    <odx:dataBinding xpath="/profile/skills/parentGroup[1]/childGroup[1]/skill/value" storeItemID="{13792969-13E2-4AC2-A76A-D59F53272E0C}"/>
  </odx:xpath>
  <odx:xpath id="childheader_0_1">
    <odx:dataBinding xpath="/profile/skills/parentGroup[1]/childGroup[2]/header" storeItemID="{13792969-13E2-4AC2-A76A-D59F53272E0C}"/>
  </odx:xpath>
  <odx:xpath id="skillRep_0_1">
    <odx:dataBinding xpath="/profile/skills/parentGroup[1]/childGroup[2]/skill" storeItemID="{13792969-13E2-4AC2-A76A-D59F53272E0C}"/>
  </odx:xpath>
  <odx:xpath id="skillFirst_0_1">
    <odx:dataBinding xpath="/profile/skills/parentGroup[1]/childGroup[2]/skill/firstForAngebot" storeItemID="{13792969-13E2-4AC2-A76A-D59F53272E0C}"/>
  </odx:xpath>
  <odx:xpath id="skillContent_0_1">
    <odx:dataBinding xpath="/profile/skills/parentGroup[1]/childGroup[2]/skill/value" storeItemID="{13792969-13E2-4AC2-A76A-D59F53272E0C}"/>
  </odx:xpath>
  <odx:xpath id="skillNoFirst_0_1">
    <odx:dataBinding xpath="not(/profile/skills/parentGroup[1]/childGroup[2]/skill/firstForAngebot)" storeItemID="{13792969-13E2-4AC2-A76A-D59F53272E0C}"/>
  </odx:xpath>
  <odx:xpath id="skillContent_0_1">
    <odx:dataBinding xpath="/profile/skills/parentGroup[1]/childGroup[2]/skill/value" storeItemID="{13792969-13E2-4AC2-A76A-D59F53272E0C}"/>
  </odx:xpath>
  <odx:xpath id="childheader_0_2">
    <odx:dataBinding xpath="/profile/skills/parentGroup[1]/childGroup[3]/header" storeItemID="{13792969-13E2-4AC2-A76A-D59F53272E0C}"/>
  </odx:xpath>
  <odx:xpath id="skillRep_0_2">
    <odx:dataBinding xpath="/profile/skills/parentGroup[1]/childGroup[3]/skill" storeItemID="{13792969-13E2-4AC2-A76A-D59F53272E0C}"/>
  </odx:xpath>
  <odx:xpath id="skillFirst_0_2">
    <odx:dataBinding xpath="/profile/skills/parentGroup[1]/childGroup[3]/skill/firstForAngebot" storeItemID="{13792969-13E2-4AC2-A76A-D59F53272E0C}"/>
  </odx:xpath>
  <odx:xpath id="skillContent_0_2">
    <odx:dataBinding xpath="/profile/skills/parentGroup[1]/childGroup[3]/skill/value" storeItemID="{13792969-13E2-4AC2-A76A-D59F53272E0C}"/>
  </odx:xpath>
  <odx:xpath id="skillNoFirst_0_2">
    <odx:dataBinding xpath="not(/profile/skills/parentGroup[1]/childGroup[3]/skill/firstForAngebot)" storeItemID="{13792969-13E2-4AC2-A76A-D59F53272E0C}"/>
  </odx:xpath>
  <odx:xpath id="skillContent_0_2">
    <odx:dataBinding xpath="/profile/skills/parentGroup[1]/childGroup[3]/skill/value" storeItemID="{13792969-13E2-4AC2-A76A-D59F53272E0C}"/>
  </odx:xpath>
  <odx:xpath id="childheader_0_3">
    <odx:dataBinding xpath="/profile/skills/parentGroup[1]/childGroup[4]/header" storeItemID="{13792969-13E2-4AC2-A76A-D59F53272E0C}"/>
  </odx:xpath>
  <odx:xpath id="skillRep_0_3">
    <odx:dataBinding xpath="/profile/skills/parentGroup[1]/childGroup[4]/skill" storeItemID="{13792969-13E2-4AC2-A76A-D59F53272E0C}"/>
  </odx:xpath>
  <odx:xpath id="skillFirst_0_3">
    <odx:dataBinding xpath="/profile/skills/parentGroup[1]/childGroup[4]/skill/firstForAngebot" storeItemID="{13792969-13E2-4AC2-A76A-D59F53272E0C}"/>
  </odx:xpath>
  <odx:xpath id="skillContent_0_3">
    <odx:dataBinding xpath="/profile/skills/parentGroup[1]/childGroup[4]/skill/value" storeItemID="{13792969-13E2-4AC2-A76A-D59F53272E0C}"/>
  </odx:xpath>
  <odx:xpath id="skillNoFirst_0_3">
    <odx:dataBinding xpath="not(/profile/skills/parentGroup[1]/childGroup[4]/skill/firstForAngebot)" storeItemID="{13792969-13E2-4AC2-A76A-D59F53272E0C}"/>
  </odx:xpath>
  <odx:xpath id="skillContent_0_3">
    <odx:dataBinding xpath="/profile/skills/parentGroup[1]/childGroup[4]/skill/value" storeItemID="{13792969-13E2-4AC2-A76A-D59F53272E0C}"/>
  </odx:xpath>
  <odx:xpath id="childheader_0_4">
    <odx:dataBinding xpath="/profile/skills/parentGroup[1]/childGroup[5]/header" storeItemID="{13792969-13E2-4AC2-A76A-D59F53272E0C}"/>
  </odx:xpath>
  <odx:xpath id="skillRep_0_4">
    <odx:dataBinding xpath="/profile/skills/parentGroup[1]/childGroup[5]/skill" storeItemID="{13792969-13E2-4AC2-A76A-D59F53272E0C}"/>
  </odx:xpath>
  <odx:xpath id="skillFirst_0_4">
    <odx:dataBinding xpath="/profile/skills/parentGroup[1]/childGroup[5]/skill/firstForAngebot" storeItemID="{13792969-13E2-4AC2-A76A-D59F53272E0C}"/>
  </odx:xpath>
  <odx:xpath id="skillContent_0_4">
    <odx:dataBinding xpath="/profile/skills/parentGroup[1]/childGroup[5]/skill/value" storeItemID="{13792969-13E2-4AC2-A76A-D59F53272E0C}"/>
  </odx:xpath>
  <odx:xpath id="skillNoFirst_0_4">
    <odx:dataBinding xpath="not(/profile/skills/parentGroup[1]/childGroup[5]/skill/firstForAngebot)" storeItemID="{13792969-13E2-4AC2-A76A-D59F53272E0C}"/>
  </odx:xpath>
  <odx:xpath id="skillContent_0_4">
    <odx:dataBinding xpath="/profile/skills/parentGroup[1]/childGroup[5]/skill/value" storeItemID="{13792969-13E2-4AC2-A76A-D59F53272E0C}"/>
  </odx:xpath>
  <odx:xpath id="childheader_0_5">
    <odx:dataBinding xpath="/profile/skills/parentGroup[1]/childGroup[6]/header" storeItemID="{13792969-13E2-4AC2-A76A-D59F53272E0C}"/>
  </odx:xpath>
  <odx:xpath id="skillRep_0_5">
    <odx:dataBinding xpath="/profile/skills/parentGroup[1]/childGroup[6]/skill" storeItemID="{13792969-13E2-4AC2-A76A-D59F53272E0C}"/>
  </odx:xpath>
  <odx:xpath id="skillFirst_0_5">
    <odx:dataBinding xpath="/profile/skills/parentGroup[1]/childGroup[6]/skill/firstForAngebot" storeItemID="{13792969-13E2-4AC2-A76A-D59F53272E0C}"/>
  </odx:xpath>
  <odx:xpath id="skillContent_0_5">
    <odx:dataBinding xpath="/profile/skills/parentGroup[1]/childGroup[6]/skill/value" storeItemID="{13792969-13E2-4AC2-A76A-D59F53272E0C}"/>
  </odx:xpath>
  <odx:xpath id="skillNoFirst_0_5">
    <odx:dataBinding xpath="not(/profile/skills/parentGroup[1]/childGroup[6]/skill/firstForAngebot)" storeItemID="{13792969-13E2-4AC2-A76A-D59F53272E0C}"/>
  </odx:xpath>
  <odx:xpath id="skillContent_0_5">
    <odx:dataBinding xpath="/profile/skills/parentGroup[1]/childGroup[6]/skill/value" storeItemID="{13792969-13E2-4AC2-A76A-D59F53272E0C}"/>
  </odx:xpath>
  <odx:xpath id="childheader_0_6">
    <odx:dataBinding xpath="/profile/skills/parentGroup[1]/childGroup[7]/header" storeItemID="{13792969-13E2-4AC2-A76A-D59F53272E0C}"/>
  </odx:xpath>
  <odx:xpath id="skillRep_0_6">
    <odx:dataBinding xpath="/profile/skills/parentGroup[1]/childGroup[7]/skill" storeItemID="{13792969-13E2-4AC2-A76A-D59F53272E0C}"/>
  </odx:xpath>
  <odx:xpath id="skillFirst_0_6">
    <odx:dataBinding xpath="/profile/skills/parentGroup[1]/childGroup[7]/skill/firstForAngebot" storeItemID="{13792969-13E2-4AC2-A76A-D59F53272E0C}"/>
  </odx:xpath>
  <odx:xpath id="skillContent_0_6">
    <odx:dataBinding xpath="/profile/skills/parentGroup[1]/childGroup[7]/skill/value" storeItemID="{13792969-13E2-4AC2-A76A-D59F53272E0C}"/>
  </odx:xpath>
  <odx:xpath id="skillNoFirst_0_6">
    <odx:dataBinding xpath="not(/profile/skills/parentGroup[1]/childGroup[7]/skill/firstForAngebot)" storeItemID="{13792969-13E2-4AC2-A76A-D59F53272E0C}"/>
  </odx:xpath>
  <odx:xpath id="skillContent_0_6">
    <odx:dataBinding xpath="/profile/skills/parentGroup[1]/childGroup[7]/skill/value" storeItemID="{13792969-13E2-4AC2-A76A-D59F53272E0C}"/>
  </odx:xpath>
  <odx:xpath id="childheader_0_7">
    <odx:dataBinding xpath="/profile/skills/parentGroup[1]/childGroup[8]/header" storeItemID="{13792969-13E2-4AC2-A76A-D59F53272E0C}"/>
  </odx:xpath>
  <odx:xpath id="skillRep_0_7">
    <odx:dataBinding xpath="/profile/skills/parentGroup[1]/childGroup[8]/skill" storeItemID="{13792969-13E2-4AC2-A76A-D59F53272E0C}"/>
  </odx:xpath>
  <odx:xpath id="skillFirst_0_7">
    <odx:dataBinding xpath="/profile/skills/parentGroup[1]/childGroup[8]/skill/firstForAngebot" storeItemID="{13792969-13E2-4AC2-A76A-D59F53272E0C}"/>
  </odx:xpath>
  <odx:xpath id="skillContent_0_7">
    <odx:dataBinding xpath="/profile/skills/parentGroup[1]/childGroup[8]/skill/value" storeItemID="{13792969-13E2-4AC2-A76A-D59F53272E0C}"/>
  </odx:xpath>
  <odx:xpath id="skillNoFirst_0_7">
    <odx:dataBinding xpath="not(/profile/skills/parentGroup[1]/childGroup[8]/skill/firstForAngebot)" storeItemID="{13792969-13E2-4AC2-A76A-D59F53272E0C}"/>
  </odx:xpath>
  <odx:xpath id="skillContent_0_7">
    <odx:dataBinding xpath="/profile/skills/parentGroup[1]/childGroup[8]/skill/value" storeItemID="{13792969-13E2-4AC2-A76A-D59F53272E0C}"/>
  </odx:xpath>
  <odx:xpath id="skillFirst_0_0_0">
    <odx:dataBinding xpath="/profile/skills/parentGroup[1]/childGroup[1]/skill[1]/firstForAngebot" storeItemID="{13792969-13E2-4AC2-A76A-D59F53272E0C}"/>
  </odx:xpath>
  <odx:xpath id="skillContent_0_0_0">
    <odx:dataBinding xpath="/profile/skills/parentGroup[1]/childGroup[1]/skill[1]/value" storeItemID="{13792969-13E2-4AC2-A76A-D59F53272E0C}"/>
  </odx:xpath>
  <odx:xpath id="skillNoFirst_0_0_0">
    <odx:dataBinding xpath="not(/profile/skills/parentGroup[1]/childGroup[1]/skill[1]/firstForAngebot)" storeItemID="{13792969-13E2-4AC2-A76A-D59F53272E0C}"/>
  </odx:xpath>
  <odx:xpath id="skillContent_0_0_0">
    <odx:dataBinding xpath="/profile/skills/parentGroup[1]/childGroup[1]/skill[1]/value" storeItemID="{13792969-13E2-4AC2-A76A-D59F53272E0C}"/>
  </odx:xpath>
  <odx:xpath id="skillFirst_0_0_1">
    <odx:dataBinding xpath="/profile/skills/parentGroup[1]/childGroup[1]/skill[2]/firstForAngebot" storeItemID="{13792969-13E2-4AC2-A76A-D59F53272E0C}"/>
  </odx:xpath>
  <odx:xpath id="skillContent_0_0_1">
    <odx:dataBinding xpath="/profile/skills/parentGroup[1]/childGroup[1]/skill[2]/value" storeItemID="{13792969-13E2-4AC2-A76A-D59F53272E0C}"/>
  </odx:xpath>
  <odx:xpath id="skillNoFirst_0_0_1">
    <odx:dataBinding xpath="not(/profile/skills/parentGroup[1]/childGroup[1]/skill[2]/firstForAngebot)" storeItemID="{13792969-13E2-4AC2-A76A-D59F53272E0C}"/>
  </odx:xpath>
  <odx:xpath id="skillContent_0_0_1">
    <odx:dataBinding xpath="/profile/skills/parentGroup[1]/childGroup[1]/skill[2]/value" storeItemID="{13792969-13E2-4AC2-A76A-D59F53272E0C}"/>
  </odx:xpath>
  <odx:xpath id="skillFirst_0_0_2">
    <odx:dataBinding xpath="/profile/skills/parentGroup[1]/childGroup[1]/skill[3]/firstForAngebot" storeItemID="{13792969-13E2-4AC2-A76A-D59F53272E0C}"/>
  </odx:xpath>
  <odx:xpath id="skillContent_0_0_2">
    <odx:dataBinding xpath="/profile/skills/parentGroup[1]/childGroup[1]/skill[3]/value" storeItemID="{13792969-13E2-4AC2-A76A-D59F53272E0C}"/>
  </odx:xpath>
  <odx:xpath id="skillNoFirst_0_0_2">
    <odx:dataBinding xpath="not(/profile/skills/parentGroup[1]/childGroup[1]/skill[3]/firstForAngebot)" storeItemID="{13792969-13E2-4AC2-A76A-D59F53272E0C}"/>
  </odx:xpath>
  <odx:xpath id="skillContent_0_0_2">
    <odx:dataBinding xpath="/profile/skills/parentGroup[1]/childGroup[1]/skill[3]/value" storeItemID="{13792969-13E2-4AC2-A76A-D59F53272E0C}"/>
  </odx:xpath>
  <odx:xpath id="skillFirst_0_1_0">
    <odx:dataBinding xpath="/profile/skills/parentGroup[1]/childGroup[2]/skill[1]/firstForAngebot" storeItemID="{13792969-13E2-4AC2-A76A-D59F53272E0C}"/>
  </odx:xpath>
  <odx:xpath id="skillContent_0_1_0">
    <odx:dataBinding xpath="/profile/skills/parentGroup[1]/childGroup[2]/skill[1]/value" storeItemID="{13792969-13E2-4AC2-A76A-D59F53272E0C}"/>
  </odx:xpath>
  <odx:xpath id="skillNoFirst_0_1_0">
    <odx:dataBinding xpath="not(/profile/skills/parentGroup[1]/childGroup[2]/skill[1]/firstForAngebot)" storeItemID="{13792969-13E2-4AC2-A76A-D59F53272E0C}"/>
  </odx:xpath>
  <odx:xpath id="skillContent_0_1_0">
    <odx:dataBinding xpath="/profile/skills/parentGroup[1]/childGroup[2]/skill[1]/value" storeItemID="{13792969-13E2-4AC2-A76A-D59F53272E0C}"/>
  </odx:xpath>
  <odx:xpath id="skillFirst_0_1_1">
    <odx:dataBinding xpath="/profile/skills/parentGroup[1]/childGroup[2]/skill[2]/firstForAngebot" storeItemID="{13792969-13E2-4AC2-A76A-D59F53272E0C}"/>
  </odx:xpath>
  <odx:xpath id="skillContent_0_1_1">
    <odx:dataBinding xpath="/profile/skills/parentGroup[1]/childGroup[2]/skill[2]/value" storeItemID="{13792969-13E2-4AC2-A76A-D59F53272E0C}"/>
  </odx:xpath>
  <odx:xpath id="skillNoFirst_0_1_1">
    <odx:dataBinding xpath="not(/profile/skills/parentGroup[1]/childGroup[2]/skill[2]/firstForAngebot)" storeItemID="{13792969-13E2-4AC2-A76A-D59F53272E0C}"/>
  </odx:xpath>
  <odx:xpath id="skillContent_0_1_1">
    <odx:dataBinding xpath="/profile/skills/parentGroup[1]/childGroup[2]/skill[2]/value" storeItemID="{13792969-13E2-4AC2-A76A-D59F53272E0C}"/>
  </odx:xpath>
  <odx:xpath id="skillFirst_0_1_2">
    <odx:dataBinding xpath="/profile/skills/parentGroup[1]/childGroup[2]/skill[3]/firstForAngebot" storeItemID="{13792969-13E2-4AC2-A76A-D59F53272E0C}"/>
  </odx:xpath>
  <odx:xpath id="skillContent_0_1_2">
    <odx:dataBinding xpath="/profile/skills/parentGroup[1]/childGroup[2]/skill[3]/value" storeItemID="{13792969-13E2-4AC2-A76A-D59F53272E0C}"/>
  </odx:xpath>
  <odx:xpath id="skillNoFirst_0_1_2">
    <odx:dataBinding xpath="not(/profile/skills/parentGroup[1]/childGroup[2]/skill[3]/firstForAngebot)" storeItemID="{13792969-13E2-4AC2-A76A-D59F53272E0C}"/>
  </odx:xpath>
  <odx:xpath id="skillContent_0_1_2">
    <odx:dataBinding xpath="/profile/skills/parentGroup[1]/childGroup[2]/skill[3]/value" storeItemID="{13792969-13E2-4AC2-A76A-D59F53272E0C}"/>
  </odx:xpath>
  <odx:xpath id="skillFirst_0_2_0">
    <odx:dataBinding xpath="/profile/skills/parentGroup[1]/childGroup[3]/skill[1]/firstForAngebot" storeItemID="{13792969-13E2-4AC2-A76A-D59F53272E0C}"/>
  </odx:xpath>
  <odx:xpath id="skillContent_0_2_0">
    <odx:dataBinding xpath="/profile/skills/parentGroup[1]/childGroup[3]/skill[1]/value" storeItemID="{13792969-13E2-4AC2-A76A-D59F53272E0C}"/>
  </odx:xpath>
  <odx:xpath id="skillNoFirst_0_2_0">
    <odx:dataBinding xpath="not(/profile/skills/parentGroup[1]/childGroup[3]/skill[1]/firstForAngebot)" storeItemID="{13792969-13E2-4AC2-A76A-D59F53272E0C}"/>
  </odx:xpath>
  <odx:xpath id="skillContent_0_2_0">
    <odx:dataBinding xpath="/profile/skills/parentGroup[1]/childGroup[3]/skill[1]/value" storeItemID="{13792969-13E2-4AC2-A76A-D59F53272E0C}"/>
  </odx:xpath>
  <odx:xpath id="skillFirst_0_2_1">
    <odx:dataBinding xpath="/profile/skills/parentGroup[1]/childGroup[3]/skill[2]/firstForAngebot" storeItemID="{13792969-13E2-4AC2-A76A-D59F53272E0C}"/>
  </odx:xpath>
  <odx:xpath id="skillContent_0_2_1">
    <odx:dataBinding xpath="/profile/skills/parentGroup[1]/childGroup[3]/skill[2]/value" storeItemID="{13792969-13E2-4AC2-A76A-D59F53272E0C}"/>
  </odx:xpath>
  <odx:xpath id="skillNoFirst_0_2_1">
    <odx:dataBinding xpath="not(/profile/skills/parentGroup[1]/childGroup[3]/skill[2]/firstForAngebot)" storeItemID="{13792969-13E2-4AC2-A76A-D59F53272E0C}"/>
  </odx:xpath>
  <odx:xpath id="skillContent_0_2_1">
    <odx:dataBinding xpath="/profile/skills/parentGroup[1]/childGroup[3]/skill[2]/value" storeItemID="{13792969-13E2-4AC2-A76A-D59F53272E0C}"/>
  </odx:xpath>
  <odx:xpath id="skillFirst_0_2_2">
    <odx:dataBinding xpath="/profile/skills/parentGroup[1]/childGroup[3]/skill[3]/firstForAngebot" storeItemID="{13792969-13E2-4AC2-A76A-D59F53272E0C}"/>
  </odx:xpath>
  <odx:xpath id="skillContent_0_2_2">
    <odx:dataBinding xpath="/profile/skills/parentGroup[1]/childGroup[3]/skill[3]/value" storeItemID="{13792969-13E2-4AC2-A76A-D59F53272E0C}"/>
  </odx:xpath>
  <odx:xpath id="skillNoFirst_0_2_2">
    <odx:dataBinding xpath="not(/profile/skills/parentGroup[1]/childGroup[3]/skill[3]/firstForAngebot)" storeItemID="{13792969-13E2-4AC2-A76A-D59F53272E0C}"/>
  </odx:xpath>
  <odx:xpath id="skillContent_0_2_2">
    <odx:dataBinding xpath="/profile/skills/parentGroup[1]/childGroup[3]/skill[3]/value" storeItemID="{13792969-13E2-4AC2-A76A-D59F53272E0C}"/>
  </odx:xpath>
  <odx:xpath id="skillFirst_0_2_3">
    <odx:dataBinding xpath="/profile/skills/parentGroup[1]/childGroup[3]/skill[4]/firstForAngebot" storeItemID="{13792969-13E2-4AC2-A76A-D59F53272E0C}"/>
  </odx:xpath>
  <odx:xpath id="skillContent_0_2_3">
    <odx:dataBinding xpath="/profile/skills/parentGroup[1]/childGroup[3]/skill[4]/value" storeItemID="{13792969-13E2-4AC2-A76A-D59F53272E0C}"/>
  </odx:xpath>
  <odx:xpath id="skillNoFirst_0_2_3">
    <odx:dataBinding xpath="not(/profile/skills/parentGroup[1]/childGroup[3]/skill[4]/firstForAngebot)" storeItemID="{13792969-13E2-4AC2-A76A-D59F53272E0C}"/>
  </odx:xpath>
  <odx:xpath id="skillContent_0_2_3">
    <odx:dataBinding xpath="/profile/skills/parentGroup[1]/childGroup[3]/skill[4]/value" storeItemID="{13792969-13E2-4AC2-A76A-D59F53272E0C}"/>
  </odx:xpath>
  <odx:xpath id="skillFirst_0_2_4">
    <odx:dataBinding xpath="/profile/skills/parentGroup[1]/childGroup[3]/skill[5]/firstForAngebot" storeItemID="{13792969-13E2-4AC2-A76A-D59F53272E0C}"/>
  </odx:xpath>
  <odx:xpath id="skillContent_0_2_4">
    <odx:dataBinding xpath="/profile/skills/parentGroup[1]/childGroup[3]/skill[5]/value" storeItemID="{13792969-13E2-4AC2-A76A-D59F53272E0C}"/>
  </odx:xpath>
  <odx:xpath id="skillNoFirst_0_2_4">
    <odx:dataBinding xpath="not(/profile/skills/parentGroup[1]/childGroup[3]/skill[5]/firstForAngebot)" storeItemID="{13792969-13E2-4AC2-A76A-D59F53272E0C}"/>
  </odx:xpath>
  <odx:xpath id="skillContent_0_2_4">
    <odx:dataBinding xpath="/profile/skills/parentGroup[1]/childGroup[3]/skill[5]/value" storeItemID="{13792969-13E2-4AC2-A76A-D59F53272E0C}"/>
  </odx:xpath>
  <odx:xpath id="skillFirst_0_2_5">
    <odx:dataBinding xpath="/profile/skills/parentGroup[1]/childGroup[3]/skill[6]/firstForAngebot" storeItemID="{13792969-13E2-4AC2-A76A-D59F53272E0C}"/>
  </odx:xpath>
  <odx:xpath id="skillContent_0_2_5">
    <odx:dataBinding xpath="/profile/skills/parentGroup[1]/childGroup[3]/skill[6]/value" storeItemID="{13792969-13E2-4AC2-A76A-D59F53272E0C}"/>
  </odx:xpath>
  <odx:xpath id="skillNoFirst_0_2_5">
    <odx:dataBinding xpath="not(/profile/skills/parentGroup[1]/childGroup[3]/skill[6]/firstForAngebot)" storeItemID="{13792969-13E2-4AC2-A76A-D59F53272E0C}"/>
  </odx:xpath>
  <odx:xpath id="skillContent_0_2_5">
    <odx:dataBinding xpath="/profile/skills/parentGroup[1]/childGroup[3]/skill[6]/value" storeItemID="{13792969-13E2-4AC2-A76A-D59F53272E0C}"/>
  </odx:xpath>
  <odx:xpath id="skillFirst_0_2_6">
    <odx:dataBinding xpath="/profile/skills/parentGroup[1]/childGroup[3]/skill[7]/firstForAngebot" storeItemID="{13792969-13E2-4AC2-A76A-D59F53272E0C}"/>
  </odx:xpath>
  <odx:xpath id="skillContent_0_2_6">
    <odx:dataBinding xpath="/profile/skills/parentGroup[1]/childGroup[3]/skill[7]/value" storeItemID="{13792969-13E2-4AC2-A76A-D59F53272E0C}"/>
  </odx:xpath>
  <odx:xpath id="skillNoFirst_0_2_6">
    <odx:dataBinding xpath="not(/profile/skills/parentGroup[1]/childGroup[3]/skill[7]/firstForAngebot)" storeItemID="{13792969-13E2-4AC2-A76A-D59F53272E0C}"/>
  </odx:xpath>
  <odx:xpath id="skillContent_0_2_6">
    <odx:dataBinding xpath="/profile/skills/parentGroup[1]/childGroup[3]/skill[7]/value" storeItemID="{13792969-13E2-4AC2-A76A-D59F53272E0C}"/>
  </odx:xpath>
  <odx:xpath id="skillFirst_0_2_7">
    <odx:dataBinding xpath="/profile/skills/parentGroup[1]/childGroup[3]/skill[8]/firstForAngebot" storeItemID="{13792969-13E2-4AC2-A76A-D59F53272E0C}"/>
  </odx:xpath>
  <odx:xpath id="skillContent_0_2_7">
    <odx:dataBinding xpath="/profile/skills/parentGroup[1]/childGroup[3]/skill[8]/value" storeItemID="{13792969-13E2-4AC2-A76A-D59F53272E0C}"/>
  </odx:xpath>
  <odx:xpath id="skillNoFirst_0_2_7">
    <odx:dataBinding xpath="not(/profile/skills/parentGroup[1]/childGroup[3]/skill[8]/firstForAngebot)" storeItemID="{13792969-13E2-4AC2-A76A-D59F53272E0C}"/>
  </odx:xpath>
  <odx:xpath id="skillContent_0_2_7">
    <odx:dataBinding xpath="/profile/skills/parentGroup[1]/childGroup[3]/skill[8]/value" storeItemID="{13792969-13E2-4AC2-A76A-D59F53272E0C}"/>
  </odx:xpath>
  <odx:xpath id="skillFirst_0_2_8">
    <odx:dataBinding xpath="/profile/skills/parentGroup[1]/childGroup[3]/skill[9]/firstForAngebot" storeItemID="{13792969-13E2-4AC2-A76A-D59F53272E0C}"/>
  </odx:xpath>
  <odx:xpath id="skillContent_0_2_8">
    <odx:dataBinding xpath="/profile/skills/parentGroup[1]/childGroup[3]/skill[9]/value" storeItemID="{13792969-13E2-4AC2-A76A-D59F53272E0C}"/>
  </odx:xpath>
  <odx:xpath id="skillNoFirst_0_2_8">
    <odx:dataBinding xpath="not(/profile/skills/parentGroup[1]/childGroup[3]/skill[9]/firstForAngebot)" storeItemID="{13792969-13E2-4AC2-A76A-D59F53272E0C}"/>
  </odx:xpath>
  <odx:xpath id="skillContent_0_2_8">
    <odx:dataBinding xpath="/profile/skills/parentGroup[1]/childGroup[3]/skill[9]/value" storeItemID="{13792969-13E2-4AC2-A76A-D59F53272E0C}"/>
  </odx:xpath>
  <odx:xpath id="skillFirst_0_2_9">
    <odx:dataBinding xpath="/profile/skills/parentGroup[1]/childGroup[3]/skill[10]/firstForAngebot" storeItemID="{13792969-13E2-4AC2-A76A-D59F53272E0C}"/>
  </odx:xpath>
  <odx:xpath id="skillContent_0_2_9">
    <odx:dataBinding xpath="/profile/skills/parentGroup[1]/childGroup[3]/skill[10]/value" storeItemID="{13792969-13E2-4AC2-A76A-D59F53272E0C}"/>
  </odx:xpath>
  <odx:xpath id="skillNoFirst_0_2_9">
    <odx:dataBinding xpath="not(/profile/skills/parentGroup[1]/childGroup[3]/skill[10]/firstForAngebot)" storeItemID="{13792969-13E2-4AC2-A76A-D59F53272E0C}"/>
  </odx:xpath>
  <odx:xpath id="skillContent_0_2_9">
    <odx:dataBinding xpath="/profile/skills/parentGroup[1]/childGroup[3]/skill[10]/value" storeItemID="{13792969-13E2-4AC2-A76A-D59F53272E0C}"/>
  </odx:xpath>
  <odx:xpath id="skillFirst_0_2_10">
    <odx:dataBinding xpath="/profile/skills/parentGroup[1]/childGroup[3]/skill[11]/firstForAngebot" storeItemID="{13792969-13E2-4AC2-A76A-D59F53272E0C}"/>
  </odx:xpath>
  <odx:xpath id="skillContent_0_2_10">
    <odx:dataBinding xpath="/profile/skills/parentGroup[1]/childGroup[3]/skill[11]/value" storeItemID="{13792969-13E2-4AC2-A76A-D59F53272E0C}"/>
  </odx:xpath>
  <odx:xpath id="skillNoFirst_0_2_10">
    <odx:dataBinding xpath="not(/profile/skills/parentGroup[1]/childGroup[3]/skill[11]/firstForAngebot)" storeItemID="{13792969-13E2-4AC2-A76A-D59F53272E0C}"/>
  </odx:xpath>
  <odx:xpath id="skillContent_0_2_10">
    <odx:dataBinding xpath="/profile/skills/parentGroup[1]/childGroup[3]/skill[11]/value" storeItemID="{13792969-13E2-4AC2-A76A-D59F53272E0C}"/>
  </odx:xpath>
  <odx:xpath id="skillFirst_0_2_11">
    <odx:dataBinding xpath="/profile/skills/parentGroup[1]/childGroup[3]/skill[12]/firstForAngebot" storeItemID="{13792969-13E2-4AC2-A76A-D59F53272E0C}"/>
  </odx:xpath>
  <odx:xpath id="skillContent_0_2_11">
    <odx:dataBinding xpath="/profile/skills/parentGroup[1]/childGroup[3]/skill[12]/value" storeItemID="{13792969-13E2-4AC2-A76A-D59F53272E0C}"/>
  </odx:xpath>
  <odx:xpath id="skillNoFirst_0_2_11">
    <odx:dataBinding xpath="not(/profile/skills/parentGroup[1]/childGroup[3]/skill[12]/firstForAngebot)" storeItemID="{13792969-13E2-4AC2-A76A-D59F53272E0C}"/>
  </odx:xpath>
  <odx:xpath id="skillContent_0_2_11">
    <odx:dataBinding xpath="/profile/skills/parentGroup[1]/childGroup[3]/skill[12]/value" storeItemID="{13792969-13E2-4AC2-A76A-D59F53272E0C}"/>
  </odx:xpath>
  <odx:xpath id="skillFirst_0_2_12">
    <odx:dataBinding xpath="/profile/skills/parentGroup[1]/childGroup[3]/skill[13]/firstForAngebot" storeItemID="{13792969-13E2-4AC2-A76A-D59F53272E0C}"/>
  </odx:xpath>
  <odx:xpath id="skillContent_0_2_12">
    <odx:dataBinding xpath="/profile/skills/parentGroup[1]/childGroup[3]/skill[13]/value" storeItemID="{13792969-13E2-4AC2-A76A-D59F53272E0C}"/>
  </odx:xpath>
  <odx:xpath id="skillNoFirst_0_2_12">
    <odx:dataBinding xpath="not(/profile/skills/parentGroup[1]/childGroup[3]/skill[13]/firstForAngebot)" storeItemID="{13792969-13E2-4AC2-A76A-D59F53272E0C}"/>
  </odx:xpath>
  <odx:xpath id="skillContent_0_2_12">
    <odx:dataBinding xpath="/profile/skills/parentGroup[1]/childGroup[3]/skill[13]/value" storeItemID="{13792969-13E2-4AC2-A76A-D59F53272E0C}"/>
  </odx:xpath>
  <odx:xpath id="skillFirst_0_2_13">
    <odx:dataBinding xpath="/profile/skills/parentGroup[1]/childGroup[3]/skill[14]/firstForAngebot" storeItemID="{13792969-13E2-4AC2-A76A-D59F53272E0C}"/>
  </odx:xpath>
  <odx:xpath id="skillContent_0_2_13">
    <odx:dataBinding xpath="/profile/skills/parentGroup[1]/childGroup[3]/skill[14]/value" storeItemID="{13792969-13E2-4AC2-A76A-D59F53272E0C}"/>
  </odx:xpath>
  <odx:xpath id="skillNoFirst_0_2_13">
    <odx:dataBinding xpath="not(/profile/skills/parentGroup[1]/childGroup[3]/skill[14]/firstForAngebot)" storeItemID="{13792969-13E2-4AC2-A76A-D59F53272E0C}"/>
  </odx:xpath>
  <odx:xpath id="skillContent_0_2_13">
    <odx:dataBinding xpath="/profile/skills/parentGroup[1]/childGroup[3]/skill[14]/value" storeItemID="{13792969-13E2-4AC2-A76A-D59F53272E0C}"/>
  </odx:xpath>
  <odx:xpath id="skillFirst_0_2_14">
    <odx:dataBinding xpath="/profile/skills/parentGroup[1]/childGroup[3]/skill[15]/firstForAngebot" storeItemID="{13792969-13E2-4AC2-A76A-D59F53272E0C}"/>
  </odx:xpath>
  <odx:xpath id="skillContent_0_2_14">
    <odx:dataBinding xpath="/profile/skills/parentGroup[1]/childGroup[3]/skill[15]/value" storeItemID="{13792969-13E2-4AC2-A76A-D59F53272E0C}"/>
  </odx:xpath>
  <odx:xpath id="skillNoFirst_0_2_14">
    <odx:dataBinding xpath="not(/profile/skills/parentGroup[1]/childGroup[3]/skill[15]/firstForAngebot)" storeItemID="{13792969-13E2-4AC2-A76A-D59F53272E0C}"/>
  </odx:xpath>
  <odx:xpath id="skillContent_0_2_14">
    <odx:dataBinding xpath="/profile/skills/parentGroup[1]/childGroup[3]/skill[15]/value" storeItemID="{13792969-13E2-4AC2-A76A-D59F53272E0C}"/>
  </odx:xpath>
  <odx:xpath id="skillFirst_0_2_15">
    <odx:dataBinding xpath="/profile/skills/parentGroup[1]/childGroup[3]/skill[16]/firstForAngebot" storeItemID="{13792969-13E2-4AC2-A76A-D59F53272E0C}"/>
  </odx:xpath>
  <odx:xpath id="skillContent_0_2_15">
    <odx:dataBinding xpath="/profile/skills/parentGroup[1]/childGroup[3]/skill[16]/value" storeItemID="{13792969-13E2-4AC2-A76A-D59F53272E0C}"/>
  </odx:xpath>
  <odx:xpath id="skillNoFirst_0_2_15">
    <odx:dataBinding xpath="not(/profile/skills/parentGroup[1]/childGroup[3]/skill[16]/firstForAngebot)" storeItemID="{13792969-13E2-4AC2-A76A-D59F53272E0C}"/>
  </odx:xpath>
  <odx:xpath id="skillContent_0_2_15">
    <odx:dataBinding xpath="/profile/skills/parentGroup[1]/childGroup[3]/skill[16]/value" storeItemID="{13792969-13E2-4AC2-A76A-D59F53272E0C}"/>
  </odx:xpath>
  <odx:xpath id="skillFirst_0_2_16">
    <odx:dataBinding xpath="/profile/skills/parentGroup[1]/childGroup[3]/skill[17]/firstForAngebot" storeItemID="{13792969-13E2-4AC2-A76A-D59F53272E0C}"/>
  </odx:xpath>
  <odx:xpath id="skillContent_0_2_16">
    <odx:dataBinding xpath="/profile/skills/parentGroup[1]/childGroup[3]/skill[17]/value" storeItemID="{13792969-13E2-4AC2-A76A-D59F53272E0C}"/>
  </odx:xpath>
  <odx:xpath id="skillNoFirst_0_2_16">
    <odx:dataBinding xpath="not(/profile/skills/parentGroup[1]/childGroup[3]/skill[17]/firstForAngebot)" storeItemID="{13792969-13E2-4AC2-A76A-D59F53272E0C}"/>
  </odx:xpath>
  <odx:xpath id="skillContent_0_2_16">
    <odx:dataBinding xpath="/profile/skills/parentGroup[1]/childGroup[3]/skill[17]/value" storeItemID="{13792969-13E2-4AC2-A76A-D59F53272E0C}"/>
  </odx:xpath>
  <odx:xpath id="skillFirst_0_2_17">
    <odx:dataBinding xpath="/profile/skills/parentGroup[1]/childGroup[3]/skill[18]/firstForAngebot" storeItemID="{13792969-13E2-4AC2-A76A-D59F53272E0C}"/>
  </odx:xpath>
  <odx:xpath id="skillContent_0_2_17">
    <odx:dataBinding xpath="/profile/skills/parentGroup[1]/childGroup[3]/skill[18]/value" storeItemID="{13792969-13E2-4AC2-A76A-D59F53272E0C}"/>
  </odx:xpath>
  <odx:xpath id="skillNoFirst_0_2_17">
    <odx:dataBinding xpath="not(/profile/skills/parentGroup[1]/childGroup[3]/skill[18]/firstForAngebot)" storeItemID="{13792969-13E2-4AC2-A76A-D59F53272E0C}"/>
  </odx:xpath>
  <odx:xpath id="skillContent_0_2_17">
    <odx:dataBinding xpath="/profile/skills/parentGroup[1]/childGroup[3]/skill[18]/value" storeItemID="{13792969-13E2-4AC2-A76A-D59F53272E0C}"/>
  </odx:xpath>
  <odx:xpath id="skillFirst_0_3_0">
    <odx:dataBinding xpath="/profile/skills/parentGroup[1]/childGroup[4]/skill[1]/firstForAngebot" storeItemID="{13792969-13E2-4AC2-A76A-D59F53272E0C}"/>
  </odx:xpath>
  <odx:xpath id="skillContent_0_3_0">
    <odx:dataBinding xpath="/profile/skills/parentGroup[1]/childGroup[4]/skill[1]/value" storeItemID="{13792969-13E2-4AC2-A76A-D59F53272E0C}"/>
  </odx:xpath>
  <odx:xpath id="skillNoFirst_0_3_0">
    <odx:dataBinding xpath="not(/profile/skills/parentGroup[1]/childGroup[4]/skill[1]/firstForAngebot)" storeItemID="{13792969-13E2-4AC2-A76A-D59F53272E0C}"/>
  </odx:xpath>
  <odx:xpath id="skillContent_0_3_0">
    <odx:dataBinding xpath="/profile/skills/parentGroup[1]/childGroup[4]/skill[1]/value" storeItemID="{13792969-13E2-4AC2-A76A-D59F53272E0C}"/>
  </odx:xpath>
  <odx:xpath id="skillFirst_0_3_1">
    <odx:dataBinding xpath="/profile/skills/parentGroup[1]/childGroup[4]/skill[2]/firstForAngebot" storeItemID="{13792969-13E2-4AC2-A76A-D59F53272E0C}"/>
  </odx:xpath>
  <odx:xpath id="skillContent_0_3_1">
    <odx:dataBinding xpath="/profile/skills/parentGroup[1]/childGroup[4]/skill[2]/value" storeItemID="{13792969-13E2-4AC2-A76A-D59F53272E0C}"/>
  </odx:xpath>
  <odx:xpath id="skillNoFirst_0_3_1">
    <odx:dataBinding xpath="not(/profile/skills/parentGroup[1]/childGroup[4]/skill[2]/firstForAngebot)" storeItemID="{13792969-13E2-4AC2-A76A-D59F53272E0C}"/>
  </odx:xpath>
  <odx:xpath id="skillContent_0_3_1">
    <odx:dataBinding xpath="/profile/skills/parentGroup[1]/childGroup[4]/skill[2]/value" storeItemID="{13792969-13E2-4AC2-A76A-D59F53272E0C}"/>
  </odx:xpath>
  <odx:xpath id="skillFirst_0_4_0">
    <odx:dataBinding xpath="/profile/skills/parentGroup[1]/childGroup[5]/skill[1]/firstForAngebot" storeItemID="{13792969-13E2-4AC2-A76A-D59F53272E0C}"/>
  </odx:xpath>
  <odx:xpath id="skillContent_0_4_0">
    <odx:dataBinding xpath="/profile/skills/parentGroup[1]/childGroup[5]/skill[1]/value" storeItemID="{13792969-13E2-4AC2-A76A-D59F53272E0C}"/>
  </odx:xpath>
  <odx:xpath id="skillNoFirst_0_4_0">
    <odx:dataBinding xpath="not(/profile/skills/parentGroup[1]/childGroup[5]/skill[1]/firstForAngebot)" storeItemID="{13792969-13E2-4AC2-A76A-D59F53272E0C}"/>
  </odx:xpath>
  <odx:xpath id="skillContent_0_4_0">
    <odx:dataBinding xpath="/profile/skills/parentGroup[1]/childGroup[5]/skill[1]/value" storeItemID="{13792969-13E2-4AC2-A76A-D59F53272E0C}"/>
  </odx:xpath>
  <odx:xpath id="skillFirst_0_4_1">
    <odx:dataBinding xpath="/profile/skills/parentGroup[1]/childGroup[5]/skill[2]/firstForAngebot" storeItemID="{13792969-13E2-4AC2-A76A-D59F53272E0C}"/>
  </odx:xpath>
  <odx:xpath id="skillContent_0_4_1">
    <odx:dataBinding xpath="/profile/skills/parentGroup[1]/childGroup[5]/skill[2]/value" storeItemID="{13792969-13E2-4AC2-A76A-D59F53272E0C}"/>
  </odx:xpath>
  <odx:xpath id="skillNoFirst_0_4_1">
    <odx:dataBinding xpath="not(/profile/skills/parentGroup[1]/childGroup[5]/skill[2]/firstForAngebot)" storeItemID="{13792969-13E2-4AC2-A76A-D59F53272E0C}"/>
  </odx:xpath>
  <odx:xpath id="skillContent_0_4_1">
    <odx:dataBinding xpath="/profile/skills/parentGroup[1]/childGroup[5]/skill[2]/value" storeItemID="{13792969-13E2-4AC2-A76A-D59F53272E0C}"/>
  </odx:xpath>
  <odx:xpath id="skillFirst_0_5_0">
    <odx:dataBinding xpath="/profile/skills/parentGroup[1]/childGroup[6]/skill[1]/firstForAngebot" storeItemID="{13792969-13E2-4AC2-A76A-D59F53272E0C}"/>
  </odx:xpath>
  <odx:xpath id="skillContent_0_5_0">
    <odx:dataBinding xpath="/profile/skills/parentGroup[1]/childGroup[6]/skill[1]/value" storeItemID="{13792969-13E2-4AC2-A76A-D59F53272E0C}"/>
  </odx:xpath>
  <odx:xpath id="skillNoFirst_0_5_0">
    <odx:dataBinding xpath="not(/profile/skills/parentGroup[1]/childGroup[6]/skill[1]/firstForAngebot)" storeItemID="{13792969-13E2-4AC2-A76A-D59F53272E0C}"/>
  </odx:xpath>
  <odx:xpath id="skillContent_0_5_0">
    <odx:dataBinding xpath="/profile/skills/parentGroup[1]/childGroup[6]/skill[1]/value" storeItemID="{13792969-13E2-4AC2-A76A-D59F53272E0C}"/>
  </odx:xpath>
  <odx:xpath id="skillFirst_0_5_1">
    <odx:dataBinding xpath="/profile/skills/parentGroup[1]/childGroup[6]/skill[2]/firstForAngebot" storeItemID="{13792969-13E2-4AC2-A76A-D59F53272E0C}"/>
  </odx:xpath>
  <odx:xpath id="skillContent_0_5_1">
    <odx:dataBinding xpath="/profile/skills/parentGroup[1]/childGroup[6]/skill[2]/value" storeItemID="{13792969-13E2-4AC2-A76A-D59F53272E0C}"/>
  </odx:xpath>
  <odx:xpath id="skillNoFirst_0_5_1">
    <odx:dataBinding xpath="not(/profile/skills/parentGroup[1]/childGroup[6]/skill[2]/firstForAngebot)" storeItemID="{13792969-13E2-4AC2-A76A-D59F53272E0C}"/>
  </odx:xpath>
  <odx:xpath id="skillContent_0_5_1">
    <odx:dataBinding xpath="/profile/skills/parentGroup[1]/childGroup[6]/skill[2]/value" storeItemID="{13792969-13E2-4AC2-A76A-D59F53272E0C}"/>
  </odx:xpath>
  <odx:xpath id="skillFirst_0_5_2">
    <odx:dataBinding xpath="/profile/skills/parentGroup[1]/childGroup[6]/skill[3]/firstForAngebot" storeItemID="{13792969-13E2-4AC2-A76A-D59F53272E0C}"/>
  </odx:xpath>
  <odx:xpath id="skillContent_0_5_2">
    <odx:dataBinding xpath="/profile/skills/parentGroup[1]/childGroup[6]/skill[3]/value" storeItemID="{13792969-13E2-4AC2-A76A-D59F53272E0C}"/>
  </odx:xpath>
  <odx:xpath id="skillNoFirst_0_5_2">
    <odx:dataBinding xpath="not(/profile/skills/parentGroup[1]/childGroup[6]/skill[3]/firstForAngebot)" storeItemID="{13792969-13E2-4AC2-A76A-D59F53272E0C}"/>
  </odx:xpath>
  <odx:xpath id="skillContent_0_5_2">
    <odx:dataBinding xpath="/profile/skills/parentGroup[1]/childGroup[6]/skill[3]/value" storeItemID="{13792969-13E2-4AC2-A76A-D59F53272E0C}"/>
  </odx:xpath>
  <odx:xpath id="skillFirst_0_5_3">
    <odx:dataBinding xpath="/profile/skills/parentGroup[1]/childGroup[6]/skill[4]/firstForAngebot" storeItemID="{13792969-13E2-4AC2-A76A-D59F53272E0C}"/>
  </odx:xpath>
  <odx:xpath id="skillContent_0_5_3">
    <odx:dataBinding xpath="/profile/skills/parentGroup[1]/childGroup[6]/skill[4]/value" storeItemID="{13792969-13E2-4AC2-A76A-D59F53272E0C}"/>
  </odx:xpath>
  <odx:xpath id="skillNoFirst_0_5_3">
    <odx:dataBinding xpath="not(/profile/skills/parentGroup[1]/childGroup[6]/skill[4]/firstForAngebot)" storeItemID="{13792969-13E2-4AC2-A76A-D59F53272E0C}"/>
  </odx:xpath>
  <odx:xpath id="skillContent_0_5_3">
    <odx:dataBinding xpath="/profile/skills/parentGroup[1]/childGroup[6]/skill[4]/value" storeItemID="{13792969-13E2-4AC2-A76A-D59F53272E0C}"/>
  </odx:xpath>
  <odx:xpath id="skillFirst_0_6_0">
    <odx:dataBinding xpath="/profile/skills/parentGroup[1]/childGroup[7]/skill[1]/firstForAngebot" storeItemID="{13792969-13E2-4AC2-A76A-D59F53272E0C}"/>
  </odx:xpath>
  <odx:xpath id="skillContent_0_6_0">
    <odx:dataBinding xpath="/profile/skills/parentGroup[1]/childGroup[7]/skill[1]/value" storeItemID="{13792969-13E2-4AC2-A76A-D59F53272E0C}"/>
  </odx:xpath>
  <odx:xpath id="skillNoFirst_0_6_0">
    <odx:dataBinding xpath="not(/profile/skills/parentGroup[1]/childGroup[7]/skill[1]/firstForAngebot)" storeItemID="{13792969-13E2-4AC2-A76A-D59F53272E0C}"/>
  </odx:xpath>
  <odx:xpath id="skillContent_0_6_0">
    <odx:dataBinding xpath="/profile/skills/parentGroup[1]/childGroup[7]/skill[1]/value" storeItemID="{13792969-13E2-4AC2-A76A-D59F53272E0C}"/>
  </odx:xpath>
  <odx:xpath id="skillFirst_0_7_0">
    <odx:dataBinding xpath="/profile/skills/parentGroup[1]/childGroup[8]/skill[1]/firstForAngebot" storeItemID="{13792969-13E2-4AC2-A76A-D59F53272E0C}"/>
  </odx:xpath>
  <odx:xpath id="skillContent_0_7_0">
    <odx:dataBinding xpath="/profile/skills/parentGroup[1]/childGroup[8]/skill[1]/value" storeItemID="{13792969-13E2-4AC2-A76A-D59F53272E0C}"/>
  </odx:xpath>
  <odx:xpath id="skillNoFirst_0_7_0">
    <odx:dataBinding xpath="not(/profile/skills/parentGroup[1]/childGroup[8]/skill[1]/firstForAngebot)" storeItemID="{13792969-13E2-4AC2-A76A-D59F53272E0C}"/>
  </odx:xpath>
  <odx:xpath id="skillContent_0_7_0">
    <odx:dataBinding xpath="/profile/skills/parentGroup[1]/childGroup[8]/skill[1]/value" storeItemID="{13792969-13E2-4AC2-A76A-D59F53272E0C}"/>
  </odx:xpath>
  <odx:xpath id="skillFirst_0_7_1">
    <odx:dataBinding xpath="/profile/skills/parentGroup[1]/childGroup[8]/skill[2]/firstForAngebot" storeItemID="{13792969-13E2-4AC2-A76A-D59F53272E0C}"/>
  </odx:xpath>
  <odx:xpath id="skillContent_0_7_1">
    <odx:dataBinding xpath="/profile/skills/parentGroup[1]/childGroup[8]/skill[2]/value" storeItemID="{13792969-13E2-4AC2-A76A-D59F53272E0C}"/>
  </odx:xpath>
  <odx:xpath id="skillNoFirst_0_7_1">
    <odx:dataBinding xpath="not(/profile/skills/parentGroup[1]/childGroup[8]/skill[2]/firstForAngebot)" storeItemID="{13792969-13E2-4AC2-A76A-D59F53272E0C}"/>
  </odx:xpath>
  <odx:xpath id="skillContent_0_7_1">
    <odx:dataBinding xpath="/profile/skills/parentGroup[1]/childGroup[8]/skill[2]/value" storeItemID="{13792969-13E2-4AC2-A76A-D59F53272E0C}"/>
  </odx:xpath>
  <odx:xpath id="skillFirst_0_7_2">
    <odx:dataBinding xpath="/profile/skills/parentGroup[1]/childGroup[8]/skill[3]/firstForAngebot" storeItemID="{13792969-13E2-4AC2-A76A-D59F53272E0C}"/>
  </odx:xpath>
  <odx:xpath id="skillContent_0_7_2">
    <odx:dataBinding xpath="/profile/skills/parentGroup[1]/childGroup[8]/skill[3]/value" storeItemID="{13792969-13E2-4AC2-A76A-D59F53272E0C}"/>
  </odx:xpath>
  <odx:xpath id="skillNoFirst_0_7_2">
    <odx:dataBinding xpath="not(/profile/skills/parentGroup[1]/childGroup[8]/skill[3]/firstForAngebot)" storeItemID="{13792969-13E2-4AC2-A76A-D59F53272E0C}"/>
  </odx:xpath>
  <odx:xpath id="skillContent_0_7_2">
    <odx:dataBinding xpath="/profile/skills/parentGroup[1]/childGroup[8]/skill[3]/value" storeItemID="{13792969-13E2-4AC2-A76A-D59F53272E0C}"/>
  </odx:xpath>
  <odx:xpath id="projectbegin_0_0">
    <odx:dataBinding xpath="/profile/projects[1]/project[1]/timespan/beginDate" storeItemID="{13792969-13E2-4AC2-A76A-D59F53272E0C}"/>
  </odx:xpath>
  <odx:xpath id="projectend_0_0">
    <odx:dataBinding xpath="/profile/projects[1]/project[1]/timespan/endDate" storeItemID="{13792969-13E2-4AC2-A76A-D59F53272E0C}"/>
  </odx:xpath>
  <odx:xpath id="projectrolerep_0_0">
    <odx:dataBinding xpath="/profile/projects[1]/project[1]/role" storeItemID="{13792969-13E2-4AC2-A76A-D59F53272E0C}"/>
  </odx:xpath>
  <odx:xpath id="projectrole_0_0">
    <odx:dataBinding xpath="/profile/projects[1]/project[1]/role" storeItemID="{13792969-13E2-4AC2-A76A-D59F53272E0C}"/>
  </odx:xpath>
  <odx:xpath id="projectTitle_0_0">
    <odx:dataBinding xpath="/profile/projects[1]/project[1]/title" storeItemID="{13792969-13E2-4AC2-A76A-D59F53272E0C}"/>
  </odx:xpath>
  <odx:xpath id="projectCustomerRep_0_0">
    <odx:dataBinding xpath="/profile/projects[1]/project[1]/customer" storeItemID="{13792969-13E2-4AC2-A76A-D59F53272E0C}"/>
  </odx:xpath>
  <odx:xpath id="projectCustomer_0_0">
    <odx:dataBinding xpath="/profile/projects[1]/project[1]/customer" storeItemID="{13792969-13E2-4AC2-A76A-D59F53272E0C}"/>
  </odx:xpath>
  <odx:xpath id="projectDescContentRep_0_0">
    <odx:dataBinding xpath="/profile/projects[1]/project[1]/description" storeItemID="{13792969-13E2-4AC2-A76A-D59F53272E0C}"/>
  </odx:xpath>
  <odx:xpath id="projectDescHeader_0_0">
    <odx:dataBinding xpath="/profile/projects[1]/project[1]/description/header" storeItemID="{13792969-13E2-4AC2-A76A-D59F53272E0C}"/>
  </odx:xpath>
  <odx:xpath id="projectLineRep_0_0">
    <odx:dataBinding xpath="/profile/projects[1]/project[1]/description/line" storeItemID="{13792969-13E2-4AC2-A76A-D59F53272E0C}"/>
  </odx:xpath>
  <odx:xpath id="projectLineBullet_0_0">
    <odx:dataBinding xpath="/profile/projects[1]/project[1]/description/line/bullet" storeItemID="{13792969-13E2-4AC2-A76A-D59F53272E0C}"/>
  </odx:xpath>
  <odx:xpath id="projectDescContBullet_0_0">
    <odx:dataBinding xpath="/profile/projects[1]/project[1]/description/line/content" storeItemID="{13792969-13E2-4AC2-A76A-D59F53272E0C}"/>
  </odx:xpath>
  <odx:xpath id="projectLineNoBullet_0_0">
    <odx:dataBinding xpath="/profile/projects[1]/project[1]/description/line/nobullet" storeItemID="{13792969-13E2-4AC2-A76A-D59F53272E0C}"/>
  </odx:xpath>
  <odx:xpath id="projectDescContentNoBullet_0_0">
    <odx:dataBinding xpath="/profile/projects[1]/project[1]/description/line/content" storeItemID="{13792969-13E2-4AC2-A76A-D59F53272E0C}"/>
  </odx:xpath>
  <odx:xpath id="projectbegin_0_1">
    <odx:dataBinding xpath="/profile/projects[1]/project[2]/timespan/beginDate" storeItemID="{13792969-13E2-4AC2-A76A-D59F53272E0C}"/>
  </odx:xpath>
  <odx:xpath id="projectend_0_1">
    <odx:dataBinding xpath="/profile/projects[1]/project[2]/timespan/endDate" storeItemID="{13792969-13E2-4AC2-A76A-D59F53272E0C}"/>
  </odx:xpath>
  <odx:xpath id="projectrolerep_0_1">
    <odx:dataBinding xpath="/profile/projects[1]/project[2]/role" storeItemID="{13792969-13E2-4AC2-A76A-D59F53272E0C}"/>
  </odx:xpath>
  <odx:xpath id="projectrole_0_1">
    <odx:dataBinding xpath="/profile/projects[1]/project[2]/role" storeItemID="{13792969-13E2-4AC2-A76A-D59F53272E0C}"/>
  </odx:xpath>
  <odx:xpath id="projectTitle_0_1">
    <odx:dataBinding xpath="/profile/projects[1]/project[2]/title" storeItemID="{13792969-13E2-4AC2-A76A-D59F53272E0C}"/>
  </odx:xpath>
  <odx:xpath id="projectCustomerRep_0_1">
    <odx:dataBinding xpath="/profile/projects[1]/project[2]/customer" storeItemID="{13792969-13E2-4AC2-A76A-D59F53272E0C}"/>
  </odx:xpath>
  <odx:xpath id="projectCustomer_0_1">
    <odx:dataBinding xpath="/profile/projects[1]/project[2]/customer" storeItemID="{13792969-13E2-4AC2-A76A-D59F53272E0C}"/>
  </odx:xpath>
  <odx:xpath id="projectDescContentRep_0_1">
    <odx:dataBinding xpath="/profile/projects[1]/project[2]/description" storeItemID="{13792969-13E2-4AC2-A76A-D59F53272E0C}"/>
  </odx:xpath>
  <odx:xpath id="projectDescHeader_0_1">
    <odx:dataBinding xpath="/profile/projects[1]/project[2]/description/header" storeItemID="{13792969-13E2-4AC2-A76A-D59F53272E0C}"/>
  </odx:xpath>
  <odx:xpath id="projectLineRep_0_1">
    <odx:dataBinding xpath="/profile/projects[1]/project[2]/description/line" storeItemID="{13792969-13E2-4AC2-A76A-D59F53272E0C}"/>
  </odx:xpath>
  <odx:xpath id="projectLineBullet_0_1">
    <odx:dataBinding xpath="/profile/projects[1]/project[2]/description/line/bullet" storeItemID="{13792969-13E2-4AC2-A76A-D59F53272E0C}"/>
  </odx:xpath>
  <odx:xpath id="projectDescContBullet_0_1">
    <odx:dataBinding xpath="/profile/projects[1]/project[2]/description/line/content" storeItemID="{13792969-13E2-4AC2-A76A-D59F53272E0C}"/>
  </odx:xpath>
  <odx:xpath id="projectLineNoBullet_0_1">
    <odx:dataBinding xpath="/profile/projects[1]/project[2]/description/line/nobullet" storeItemID="{13792969-13E2-4AC2-A76A-D59F53272E0C}"/>
  </odx:xpath>
  <odx:xpath id="projectDescContentNoBullet_0_1">
    <odx:dataBinding xpath="/profile/projects[1]/project[2]/description/line/content" storeItemID="{13792969-13E2-4AC2-A76A-D59F53272E0C}"/>
  </odx:xpath>
  <odx:xpath id="projectbegin_0_2">
    <odx:dataBinding xpath="/profile/projects[1]/project[3]/timespan/beginDate" storeItemID="{13792969-13E2-4AC2-A76A-D59F53272E0C}"/>
  </odx:xpath>
  <odx:xpath id="projectend_0_2">
    <odx:dataBinding xpath="/profile/projects[1]/project[3]/timespan/endDate" storeItemID="{13792969-13E2-4AC2-A76A-D59F53272E0C}"/>
  </odx:xpath>
  <odx:xpath id="projectrolerep_0_2">
    <odx:dataBinding xpath="/profile/projects[1]/project[3]/role" storeItemID="{13792969-13E2-4AC2-A76A-D59F53272E0C}"/>
  </odx:xpath>
  <odx:xpath id="projectrole_0_2">
    <odx:dataBinding xpath="/profile/projects[1]/project[3]/role" storeItemID="{13792969-13E2-4AC2-A76A-D59F53272E0C}"/>
  </odx:xpath>
  <odx:xpath id="projectTitle_0_2">
    <odx:dataBinding xpath="/profile/projects[1]/project[3]/title" storeItemID="{13792969-13E2-4AC2-A76A-D59F53272E0C}"/>
  </odx:xpath>
  <odx:xpath id="projectCustomerRep_0_2">
    <odx:dataBinding xpath="/profile/projects[1]/project[3]/customer" storeItemID="{13792969-13E2-4AC2-A76A-D59F53272E0C}"/>
  </odx:xpath>
  <odx:xpath id="projectCustomer_0_2">
    <odx:dataBinding xpath="/profile/projects[1]/project[3]/customer" storeItemID="{13792969-13E2-4AC2-A76A-D59F53272E0C}"/>
  </odx:xpath>
  <odx:xpath id="projectDescContentRep_0_2">
    <odx:dataBinding xpath="/profile/projects[1]/project[3]/description" storeItemID="{13792969-13E2-4AC2-A76A-D59F53272E0C}"/>
  </odx:xpath>
  <odx:xpath id="projectDescHeader_0_2">
    <odx:dataBinding xpath="/profile/projects[1]/project[3]/description/header" storeItemID="{13792969-13E2-4AC2-A76A-D59F53272E0C}"/>
  </odx:xpath>
  <odx:xpath id="projectLineRep_0_2">
    <odx:dataBinding xpath="/profile/projects[1]/project[3]/description/line" storeItemID="{13792969-13E2-4AC2-A76A-D59F53272E0C}"/>
  </odx:xpath>
  <odx:xpath id="projectLineBullet_0_2">
    <odx:dataBinding xpath="/profile/projects[1]/project[3]/description/line/bullet" storeItemID="{13792969-13E2-4AC2-A76A-D59F53272E0C}"/>
  </odx:xpath>
  <odx:xpath id="projectDescContBullet_0_2">
    <odx:dataBinding xpath="/profile/projects[1]/project[3]/description/line/content" storeItemID="{13792969-13E2-4AC2-A76A-D59F53272E0C}"/>
  </odx:xpath>
  <odx:xpath id="projectLineNoBullet_0_2">
    <odx:dataBinding xpath="/profile/projects[1]/project[3]/description/line/nobullet" storeItemID="{13792969-13E2-4AC2-A76A-D59F53272E0C}"/>
  </odx:xpath>
  <odx:xpath id="projectDescContentNoBullet_0_2">
    <odx:dataBinding xpath="/profile/projects[1]/project[3]/description/line/content" storeItemID="{13792969-13E2-4AC2-A76A-D59F53272E0C}"/>
  </odx:xpath>
  <odx:xpath id="projectbegin_0_3">
    <odx:dataBinding xpath="/profile/projects[1]/project[4]/timespan/beginDate" storeItemID="{13792969-13E2-4AC2-A76A-D59F53272E0C}"/>
  </odx:xpath>
  <odx:xpath id="projectend_0_3">
    <odx:dataBinding xpath="/profile/projects[1]/project[4]/timespan/endDate" storeItemID="{13792969-13E2-4AC2-A76A-D59F53272E0C}"/>
  </odx:xpath>
  <odx:xpath id="projectrolerep_0_3">
    <odx:dataBinding xpath="/profile/projects[1]/project[4]/role" storeItemID="{13792969-13E2-4AC2-A76A-D59F53272E0C}"/>
  </odx:xpath>
  <odx:xpath id="projectrole_0_3">
    <odx:dataBinding xpath="/profile/projects[1]/project[4]/role" storeItemID="{13792969-13E2-4AC2-A76A-D59F53272E0C}"/>
  </odx:xpath>
  <odx:xpath id="projectTitle_0_3">
    <odx:dataBinding xpath="/profile/projects[1]/project[4]/title" storeItemID="{13792969-13E2-4AC2-A76A-D59F53272E0C}"/>
  </odx:xpath>
  <odx:xpath id="projectCustomerRep_0_3">
    <odx:dataBinding xpath="/profile/projects[1]/project[4]/customer" storeItemID="{13792969-13E2-4AC2-A76A-D59F53272E0C}"/>
  </odx:xpath>
  <odx:xpath id="projectCustomer_0_3">
    <odx:dataBinding xpath="/profile/projects[1]/project[4]/customer" storeItemID="{13792969-13E2-4AC2-A76A-D59F53272E0C}"/>
  </odx:xpath>
  <odx:xpath id="projectDescContentRep_0_3">
    <odx:dataBinding xpath="/profile/projects[1]/project[4]/description" storeItemID="{13792969-13E2-4AC2-A76A-D59F53272E0C}"/>
  </odx:xpath>
  <odx:xpath id="projectDescHeader_0_3">
    <odx:dataBinding xpath="/profile/projects[1]/project[4]/description/header" storeItemID="{13792969-13E2-4AC2-A76A-D59F53272E0C}"/>
  </odx:xpath>
  <odx:xpath id="projectLineRep_0_3">
    <odx:dataBinding xpath="/profile/projects[1]/project[4]/description/line" storeItemID="{13792969-13E2-4AC2-A76A-D59F53272E0C}"/>
  </odx:xpath>
  <odx:xpath id="projectLineBullet_0_3">
    <odx:dataBinding xpath="/profile/projects[1]/project[4]/description/line/bullet" storeItemID="{13792969-13E2-4AC2-A76A-D59F53272E0C}"/>
  </odx:xpath>
  <odx:xpath id="projectDescContBullet_0_3">
    <odx:dataBinding xpath="/profile/projects[1]/project[4]/description/line/content" storeItemID="{13792969-13E2-4AC2-A76A-D59F53272E0C}"/>
  </odx:xpath>
  <odx:xpath id="projectLineNoBullet_0_3">
    <odx:dataBinding xpath="/profile/projects[1]/project[4]/description/line/nobullet" storeItemID="{13792969-13E2-4AC2-A76A-D59F53272E0C}"/>
  </odx:xpath>
  <odx:xpath id="projectDescContentNoBullet_0_3">
    <odx:dataBinding xpath="/profile/projects[1]/project[4]/description/line/content" storeItemID="{13792969-13E2-4AC2-A76A-D59F53272E0C}"/>
  </odx:xpath>
  <odx:xpath id="projectbegin_0_4">
    <odx:dataBinding xpath="/profile/projects[1]/project[5]/timespan/beginDate" storeItemID="{13792969-13E2-4AC2-A76A-D59F53272E0C}"/>
  </odx:xpath>
  <odx:xpath id="projectend_0_4">
    <odx:dataBinding xpath="/profile/projects[1]/project[5]/timespan/endDate" storeItemID="{13792969-13E2-4AC2-A76A-D59F53272E0C}"/>
  </odx:xpath>
  <odx:xpath id="projectrolerep_0_4">
    <odx:dataBinding xpath="/profile/projects[1]/project[5]/role" storeItemID="{13792969-13E2-4AC2-A76A-D59F53272E0C}"/>
  </odx:xpath>
  <odx:xpath id="projectrole_0_4">
    <odx:dataBinding xpath="/profile/projects[1]/project[5]/role" storeItemID="{13792969-13E2-4AC2-A76A-D59F53272E0C}"/>
  </odx:xpath>
  <odx:xpath id="projectTitle_0_4">
    <odx:dataBinding xpath="/profile/projects[1]/project[5]/title" storeItemID="{13792969-13E2-4AC2-A76A-D59F53272E0C}"/>
  </odx:xpath>
  <odx:xpath id="projectCustomerRep_0_4">
    <odx:dataBinding xpath="/profile/projects[1]/project[5]/customer" storeItemID="{13792969-13E2-4AC2-A76A-D59F53272E0C}"/>
  </odx:xpath>
  <odx:xpath id="projectCustomer_0_4">
    <odx:dataBinding xpath="/profile/projects[1]/project[5]/customer" storeItemID="{13792969-13E2-4AC2-A76A-D59F53272E0C}"/>
  </odx:xpath>
  <odx:xpath id="projectDescContentRep_0_4">
    <odx:dataBinding xpath="/profile/projects[1]/project[5]/description" storeItemID="{13792969-13E2-4AC2-A76A-D59F53272E0C}"/>
  </odx:xpath>
  <odx:xpath id="projectDescHeader_0_4">
    <odx:dataBinding xpath="/profile/projects[1]/project[5]/description/header" storeItemID="{13792969-13E2-4AC2-A76A-D59F53272E0C}"/>
  </odx:xpath>
  <odx:xpath id="projectLineRep_0_4">
    <odx:dataBinding xpath="/profile/projects[1]/project[5]/description/line" storeItemID="{13792969-13E2-4AC2-A76A-D59F53272E0C}"/>
  </odx:xpath>
  <odx:xpath id="projectLineBullet_0_4">
    <odx:dataBinding xpath="/profile/projects[1]/project[5]/description/line/bullet" storeItemID="{13792969-13E2-4AC2-A76A-D59F53272E0C}"/>
  </odx:xpath>
  <odx:xpath id="projectDescContBullet_0_4">
    <odx:dataBinding xpath="/profile/projects[1]/project[5]/description/line/content" storeItemID="{13792969-13E2-4AC2-A76A-D59F53272E0C}"/>
  </odx:xpath>
  <odx:xpath id="projectLineNoBullet_0_4">
    <odx:dataBinding xpath="/profile/projects[1]/project[5]/description/line/nobullet" storeItemID="{13792969-13E2-4AC2-A76A-D59F53272E0C}"/>
  </odx:xpath>
  <odx:xpath id="projectDescContentNoBullet_0_4">
    <odx:dataBinding xpath="/profile/projects[1]/project[5]/description/line/content" storeItemID="{13792969-13E2-4AC2-A76A-D59F53272E0C}"/>
  </odx:xpath>
  <odx:xpath id="projectbegin_0_5">
    <odx:dataBinding xpath="/profile/projects[1]/project[6]/timespan/beginDate" storeItemID="{13792969-13E2-4AC2-A76A-D59F53272E0C}"/>
  </odx:xpath>
  <odx:xpath id="projectend_0_5">
    <odx:dataBinding xpath="/profile/projects[1]/project[6]/timespan/endDate" storeItemID="{13792969-13E2-4AC2-A76A-D59F53272E0C}"/>
  </odx:xpath>
  <odx:xpath id="projectrolerep_0_5">
    <odx:dataBinding xpath="/profile/projects[1]/project[6]/role" storeItemID="{13792969-13E2-4AC2-A76A-D59F53272E0C}"/>
  </odx:xpath>
  <odx:xpath id="projectrole_0_5">
    <odx:dataBinding xpath="/profile/projects[1]/project[6]/role" storeItemID="{13792969-13E2-4AC2-A76A-D59F53272E0C}"/>
  </odx:xpath>
  <odx:xpath id="projectTitle_0_5">
    <odx:dataBinding xpath="/profile/projects[1]/project[6]/title" storeItemID="{13792969-13E2-4AC2-A76A-D59F53272E0C}"/>
  </odx:xpath>
  <odx:xpath id="projectCustomerRep_0_5">
    <odx:dataBinding xpath="/profile/projects[1]/project[6]/customer" storeItemID="{13792969-13E2-4AC2-A76A-D59F53272E0C}"/>
  </odx:xpath>
  <odx:xpath id="projectCustomer_0_5">
    <odx:dataBinding xpath="/profile/projects[1]/project[6]/customer" storeItemID="{13792969-13E2-4AC2-A76A-D59F53272E0C}"/>
  </odx:xpath>
  <odx:xpath id="projectDescContentRep_0_5">
    <odx:dataBinding xpath="/profile/projects[1]/project[6]/description" storeItemID="{13792969-13E2-4AC2-A76A-D59F53272E0C}"/>
  </odx:xpath>
  <odx:xpath id="projectDescHeader_0_5">
    <odx:dataBinding xpath="/profile/projects[1]/project[6]/description/header" storeItemID="{13792969-13E2-4AC2-A76A-D59F53272E0C}"/>
  </odx:xpath>
  <odx:xpath id="projectLineRep_0_5">
    <odx:dataBinding xpath="/profile/projects[1]/project[6]/description/line" storeItemID="{13792969-13E2-4AC2-A76A-D59F53272E0C}"/>
  </odx:xpath>
  <odx:xpath id="projectLineBullet_0_5">
    <odx:dataBinding xpath="/profile/projects[1]/project[6]/description/line/bullet" storeItemID="{13792969-13E2-4AC2-A76A-D59F53272E0C}"/>
  </odx:xpath>
  <odx:xpath id="projectDescContBullet_0_5">
    <odx:dataBinding xpath="/profile/projects[1]/project[6]/description/line/content" storeItemID="{13792969-13E2-4AC2-A76A-D59F53272E0C}"/>
  </odx:xpath>
  <odx:xpath id="projectLineNoBullet_0_5">
    <odx:dataBinding xpath="/profile/projects[1]/project[6]/description/line/nobullet" storeItemID="{13792969-13E2-4AC2-A76A-D59F53272E0C}"/>
  </odx:xpath>
  <odx:xpath id="projectDescContentNoBullet_0_5">
    <odx:dataBinding xpath="/profile/projects[1]/project[6]/description/line/content" storeItemID="{13792969-13E2-4AC2-A76A-D59F53272E0C}"/>
  </odx:xpath>
  <odx:xpath id="projectbegin_0_6">
    <odx:dataBinding xpath="/profile/projects[1]/project[7]/timespan/beginDate" storeItemID="{13792969-13E2-4AC2-A76A-D59F53272E0C}"/>
  </odx:xpath>
  <odx:xpath id="projectend_0_6">
    <odx:dataBinding xpath="/profile/projects[1]/project[7]/timespan/endDate" storeItemID="{13792969-13E2-4AC2-A76A-D59F53272E0C}"/>
  </odx:xpath>
  <odx:xpath id="projectrolerep_0_6">
    <odx:dataBinding xpath="/profile/projects[1]/project[7]/role" storeItemID="{13792969-13E2-4AC2-A76A-D59F53272E0C}"/>
  </odx:xpath>
  <odx:xpath id="projectrole_0_6">
    <odx:dataBinding xpath="/profile/projects[1]/project[7]/role" storeItemID="{13792969-13E2-4AC2-A76A-D59F53272E0C}"/>
  </odx:xpath>
  <odx:xpath id="projectTitle_0_6">
    <odx:dataBinding xpath="/profile/projects[1]/project[7]/title" storeItemID="{13792969-13E2-4AC2-A76A-D59F53272E0C}"/>
  </odx:xpath>
  <odx:xpath id="projectCustomerRep_0_6">
    <odx:dataBinding xpath="/profile/projects[1]/project[7]/customer" storeItemID="{13792969-13E2-4AC2-A76A-D59F53272E0C}"/>
  </odx:xpath>
  <odx:xpath id="projectCustomer_0_6">
    <odx:dataBinding xpath="/profile/projects[1]/project[7]/customer" storeItemID="{13792969-13E2-4AC2-A76A-D59F53272E0C}"/>
  </odx:xpath>
  <odx:xpath id="projectDescContentRep_0_6">
    <odx:dataBinding xpath="/profile/projects[1]/project[7]/description" storeItemID="{13792969-13E2-4AC2-A76A-D59F53272E0C}"/>
  </odx:xpath>
  <odx:xpath id="projectDescHeader_0_6">
    <odx:dataBinding xpath="/profile/projects[1]/project[7]/description/header" storeItemID="{13792969-13E2-4AC2-A76A-D59F53272E0C}"/>
  </odx:xpath>
  <odx:xpath id="projectLineRep_0_6">
    <odx:dataBinding xpath="/profile/projects[1]/project[7]/description/line" storeItemID="{13792969-13E2-4AC2-A76A-D59F53272E0C}"/>
  </odx:xpath>
  <odx:xpath id="projectLineBullet_0_6">
    <odx:dataBinding xpath="/profile/projects[1]/project[7]/description/line/bullet" storeItemID="{13792969-13E2-4AC2-A76A-D59F53272E0C}"/>
  </odx:xpath>
  <odx:xpath id="projectDescContBullet_0_6">
    <odx:dataBinding xpath="/profile/projects[1]/project[7]/description/line/content" storeItemID="{13792969-13E2-4AC2-A76A-D59F53272E0C}"/>
  </odx:xpath>
  <odx:xpath id="projectLineNoBullet_0_6">
    <odx:dataBinding xpath="/profile/projects[1]/project[7]/description/line/nobullet" storeItemID="{13792969-13E2-4AC2-A76A-D59F53272E0C}"/>
  </odx:xpath>
  <odx:xpath id="projectDescContentNoBullet_0_6">
    <odx:dataBinding xpath="/profile/projects[1]/project[7]/description/line/content" storeItemID="{13792969-13E2-4AC2-A76A-D59F53272E0C}"/>
  </odx:xpath>
  <odx:xpath id="projectbegin_0_7">
    <odx:dataBinding xpath="/profile/projects[1]/project[8]/timespan/beginDate" storeItemID="{13792969-13E2-4AC2-A76A-D59F53272E0C}"/>
  </odx:xpath>
  <odx:xpath id="projectend_0_7">
    <odx:dataBinding xpath="/profile/projects[1]/project[8]/timespan/endDate" storeItemID="{13792969-13E2-4AC2-A76A-D59F53272E0C}"/>
  </odx:xpath>
  <odx:xpath id="projectrolerep_0_7">
    <odx:dataBinding xpath="/profile/projects[1]/project[8]/role" storeItemID="{13792969-13E2-4AC2-A76A-D59F53272E0C}"/>
  </odx:xpath>
  <odx:xpath id="projectrole_0_7">
    <odx:dataBinding xpath="/profile/projects[1]/project[8]/role" storeItemID="{13792969-13E2-4AC2-A76A-D59F53272E0C}"/>
  </odx:xpath>
  <odx:xpath id="projectTitle_0_7">
    <odx:dataBinding xpath="/profile/projects[1]/project[8]/title" storeItemID="{13792969-13E2-4AC2-A76A-D59F53272E0C}"/>
  </odx:xpath>
  <odx:xpath id="projectCustomerRep_0_7">
    <odx:dataBinding xpath="/profile/projects[1]/project[8]/customer" storeItemID="{13792969-13E2-4AC2-A76A-D59F53272E0C}"/>
  </odx:xpath>
  <odx:xpath id="projectCustomer_0_7">
    <odx:dataBinding xpath="/profile/projects[1]/project[8]/customer" storeItemID="{13792969-13E2-4AC2-A76A-D59F53272E0C}"/>
  </odx:xpath>
  <odx:xpath id="projectDescContentRep_0_7">
    <odx:dataBinding xpath="/profile/projects[1]/project[8]/description" storeItemID="{13792969-13E2-4AC2-A76A-D59F53272E0C}"/>
  </odx:xpath>
  <odx:xpath id="projectDescHeader_0_7">
    <odx:dataBinding xpath="/profile/projects[1]/project[8]/description/header" storeItemID="{13792969-13E2-4AC2-A76A-D59F53272E0C}"/>
  </odx:xpath>
  <odx:xpath id="projectLineRep_0_7">
    <odx:dataBinding xpath="/profile/projects[1]/project[8]/description/line" storeItemID="{13792969-13E2-4AC2-A76A-D59F53272E0C}"/>
  </odx:xpath>
  <odx:xpath id="projectLineBullet_0_7">
    <odx:dataBinding xpath="/profile/projects[1]/project[8]/description/line/bullet" storeItemID="{13792969-13E2-4AC2-A76A-D59F53272E0C}"/>
  </odx:xpath>
  <odx:xpath id="projectDescContBullet_0_7">
    <odx:dataBinding xpath="/profile/projects[1]/project[8]/description/line/content" storeItemID="{13792969-13E2-4AC2-A76A-D59F53272E0C}"/>
  </odx:xpath>
  <odx:xpath id="projectLineNoBullet_0_7">
    <odx:dataBinding xpath="/profile/projects[1]/project[8]/description/line/nobullet" storeItemID="{13792969-13E2-4AC2-A76A-D59F53272E0C}"/>
  </odx:xpath>
  <odx:xpath id="projectDescContentNoBullet_0_7">
    <odx:dataBinding xpath="/profile/projects[1]/project[8]/description/line/content" storeItemID="{13792969-13E2-4AC2-A76A-D59F53272E0C}"/>
  </odx:xpath>
  <odx:xpath id="projectrole_0_0_0">
    <odx:dataBinding xpath="/profile/projects[1]/project[1]/role[1]" storeItemID="{13792969-13E2-4AC2-A76A-D59F53272E0C}"/>
  </odx:xpath>
  <odx:xpath id="projectDescHeader_0_0_0">
    <odx:dataBinding xpath="/profile/projects[1]/project[1]/description[1]/header" storeItemID="{13792969-13E2-4AC2-A76A-D59F53272E0C}"/>
  </odx:xpath>
  <odx:xpath id="projectLineRep_0_0_0">
    <odx:dataBinding xpath="/profile/projects[1]/project[1]/description[1]/line" storeItemID="{13792969-13E2-4AC2-A76A-D59F53272E0C}"/>
  </odx:xpath>
  <odx:xpath id="projectLineBullet_0_0_0">
    <odx:dataBinding xpath="/profile/projects[1]/project[1]/description[1]/line/bullet" storeItemID="{13792969-13E2-4AC2-A76A-D59F53272E0C}"/>
  </odx:xpath>
  <odx:xpath id="projectDescContBullet_0_0_0">
    <odx:dataBinding xpath="/profile/projects[1]/project[1]/description[1]/line/content" storeItemID="{13792969-13E2-4AC2-A76A-D59F53272E0C}"/>
  </odx:xpath>
  <odx:xpath id="projectLineNoBullet_0_0_0">
    <odx:dataBinding xpath="/profile/projects[1]/project[1]/description[1]/line/nobullet" storeItemID="{13792969-13E2-4AC2-A76A-D59F53272E0C}"/>
  </odx:xpath>
  <odx:xpath id="projectDescContentNoBullet_0_0_0">
    <odx:dataBinding xpath="/profile/projects[1]/project[1]/description[1]/line/content" storeItemID="{13792969-13E2-4AC2-A76A-D59F53272E0C}"/>
  </odx:xpath>
  <odx:xpath id="projectDescHeader_0_0_1">
    <odx:dataBinding xpath="/profile/projects[1]/project[1]/description[2]/header" storeItemID="{13792969-13E2-4AC2-A76A-D59F53272E0C}"/>
  </odx:xpath>
  <odx:xpath id="projectLineRep_0_0_1">
    <odx:dataBinding xpath="/profile/projects[1]/project[1]/description[2]/line" storeItemID="{13792969-13E2-4AC2-A76A-D59F53272E0C}"/>
  </odx:xpath>
  <odx:xpath id="projectLineBullet_0_0_1">
    <odx:dataBinding xpath="/profile/projects[1]/project[1]/description[2]/line/bullet" storeItemID="{13792969-13E2-4AC2-A76A-D59F53272E0C}"/>
  </odx:xpath>
  <odx:xpath id="projectDescContBullet_0_0_1">
    <odx:dataBinding xpath="/profile/projects[1]/project[1]/description[2]/line/content" storeItemID="{13792969-13E2-4AC2-A76A-D59F53272E0C}"/>
  </odx:xpath>
  <odx:xpath id="projectLineNoBullet_0_0_1">
    <odx:dataBinding xpath="/profile/projects[1]/project[1]/description[2]/line/nobullet" storeItemID="{13792969-13E2-4AC2-A76A-D59F53272E0C}"/>
  </odx:xpath>
  <odx:xpath id="projectDescContentNoBullet_0_0_1">
    <odx:dataBinding xpath="/profile/projects[1]/project[1]/description[2]/line/content" storeItemID="{13792969-13E2-4AC2-A76A-D59F53272E0C}"/>
  </odx:xpath>
  <odx:xpath id="projectDescHeader_0_0_2">
    <odx:dataBinding xpath="/profile/projects[1]/project[1]/description[3]/header" storeItemID="{13792969-13E2-4AC2-A76A-D59F53272E0C}"/>
  </odx:xpath>
  <odx:xpath id="projectLineRep_0_0_2">
    <odx:dataBinding xpath="/profile/projects[1]/project[1]/description[3]/line" storeItemID="{13792969-13E2-4AC2-A76A-D59F53272E0C}"/>
  </odx:xpath>
  <odx:xpath id="projectLineBullet_0_0_2">
    <odx:dataBinding xpath="/profile/projects[1]/project[1]/description[3]/line/bullet" storeItemID="{13792969-13E2-4AC2-A76A-D59F53272E0C}"/>
  </odx:xpath>
  <odx:xpath id="projectDescContBullet_0_0_2">
    <odx:dataBinding xpath="/profile/projects[1]/project[1]/description[3]/line/content" storeItemID="{13792969-13E2-4AC2-A76A-D59F53272E0C}"/>
  </odx:xpath>
  <odx:xpath id="projectLineNoBullet_0_0_2">
    <odx:dataBinding xpath="/profile/projects[1]/project[1]/description[3]/line/nobullet" storeItemID="{13792969-13E2-4AC2-A76A-D59F53272E0C}"/>
  </odx:xpath>
  <odx:xpath id="projectDescContentNoBullet_0_0_2">
    <odx:dataBinding xpath="/profile/projects[1]/project[1]/description[3]/line/content" storeItemID="{13792969-13E2-4AC2-A76A-D59F53272E0C}"/>
  </odx:xpath>
  <odx:xpath id="projectCustomer_0_0_0">
    <odx:dataBinding xpath="/profile/projects[1]/project[1]/customer[1]" storeItemID="{13792969-13E2-4AC2-A76A-D59F53272E0C}"/>
  </odx:xpath>
  <odx:xpath id="projectLineBullet_0_0_0_0">
    <odx:dataBinding xpath="/profile/projects[1]/project[1]/description[1]/line[1]/bullet" storeItemID="{13792969-13E2-4AC2-A76A-D59F53272E0C}"/>
  </odx:xpath>
  <odx:xpath id="projectDescContBullet_0_0_0_0">
    <odx:dataBinding xpath="/profile/projects[1]/project[1]/description[1]/line[1]/content" storeItemID="{13792969-13E2-4AC2-A76A-D59F53272E0C}"/>
  </odx:xpath>
  <odx:xpath id="projectLineNoBullet_0_0_0_0">
    <odx:dataBinding xpath="/profile/projects[1]/project[1]/description[1]/line[1]/nobullet" storeItemID="{13792969-13E2-4AC2-A76A-D59F53272E0C}"/>
  </odx:xpath>
  <odx:xpath id="projectDescContentNoBullet_0_0_0_0">
    <odx:dataBinding xpath="/profile/projects[1]/project[1]/description[1]/line[1]/content" storeItemID="{13792969-13E2-4AC2-A76A-D59F53272E0C}"/>
  </odx:xpath>
  <odx:xpath id="projectLineBullet_0_0_1_0">
    <odx:dataBinding xpath="/profile/projects[1]/project[1]/description[2]/line[1]/bullet" storeItemID="{13792969-13E2-4AC2-A76A-D59F53272E0C}"/>
  </odx:xpath>
  <odx:xpath id="projectDescContBullet_0_0_1_0">
    <odx:dataBinding xpath="/profile/projects[1]/project[1]/description[2]/line[1]/content" storeItemID="{13792969-13E2-4AC2-A76A-D59F53272E0C}"/>
  </odx:xpath>
  <odx:xpath id="projectLineNoBullet_0_0_1_0">
    <odx:dataBinding xpath="/profile/projects[1]/project[1]/description[2]/line[1]/nobullet" storeItemID="{13792969-13E2-4AC2-A76A-D59F53272E0C}"/>
  </odx:xpath>
  <odx:xpath id="projectDescContentNoBullet_0_0_1_0">
    <odx:dataBinding xpath="/profile/projects[1]/project[1]/description[2]/line[1]/content" storeItemID="{13792969-13E2-4AC2-A76A-D59F53272E0C}"/>
  </odx:xpath>
  <odx:xpath id="projectLineBullet_0_0_1_1">
    <odx:dataBinding xpath="/profile/projects[1]/project[1]/description[2]/line[2]/bullet" storeItemID="{13792969-13E2-4AC2-A76A-D59F53272E0C}"/>
  </odx:xpath>
  <odx:xpath id="projectDescContBullet_0_0_1_1">
    <odx:dataBinding xpath="/profile/projects[1]/project[1]/description[2]/line[2]/content" storeItemID="{13792969-13E2-4AC2-A76A-D59F53272E0C}"/>
  </odx:xpath>
  <odx:xpath id="projectLineNoBullet_0_0_1_1">
    <odx:dataBinding xpath="/profile/projects[1]/project[1]/description[2]/line[2]/nobullet" storeItemID="{13792969-13E2-4AC2-A76A-D59F53272E0C}"/>
  </odx:xpath>
  <odx:xpath id="projectDescContentNoBullet_0_0_1_1">
    <odx:dataBinding xpath="/profile/projects[1]/project[1]/description[2]/line[2]/content" storeItemID="{13792969-13E2-4AC2-A76A-D59F53272E0C}"/>
  </odx:xpath>
  <odx:xpath id="projectLineBullet_0_0_1_2">
    <odx:dataBinding xpath="/profile/projects[1]/project[1]/description[2]/line[3]/bullet" storeItemID="{13792969-13E2-4AC2-A76A-D59F53272E0C}"/>
  </odx:xpath>
  <odx:xpath id="projectDescContBullet_0_0_1_2">
    <odx:dataBinding xpath="/profile/projects[1]/project[1]/description[2]/line[3]/content" storeItemID="{13792969-13E2-4AC2-A76A-D59F53272E0C}"/>
  </odx:xpath>
  <odx:xpath id="projectLineNoBullet_0_0_1_2">
    <odx:dataBinding xpath="/profile/projects[1]/project[1]/description[2]/line[3]/nobullet" storeItemID="{13792969-13E2-4AC2-A76A-D59F53272E0C}"/>
  </odx:xpath>
  <odx:xpath id="projectDescContentNoBullet_0_0_1_2">
    <odx:dataBinding xpath="/profile/projects[1]/project[1]/description[2]/line[3]/content" storeItemID="{13792969-13E2-4AC2-A76A-D59F53272E0C}"/>
  </odx:xpath>
  <odx:xpath id="projectLineBullet_0_0_1_3">
    <odx:dataBinding xpath="/profile/projects[1]/project[1]/description[2]/line[4]/bullet" storeItemID="{13792969-13E2-4AC2-A76A-D59F53272E0C}"/>
  </odx:xpath>
  <odx:xpath id="projectDescContBullet_0_0_1_3">
    <odx:dataBinding xpath="/profile/projects[1]/project[1]/description[2]/line[4]/content" storeItemID="{13792969-13E2-4AC2-A76A-D59F53272E0C}"/>
  </odx:xpath>
  <odx:xpath id="projectLineNoBullet_0_0_1_3">
    <odx:dataBinding xpath="/profile/projects[1]/project[1]/description[2]/line[4]/nobullet" storeItemID="{13792969-13E2-4AC2-A76A-D59F53272E0C}"/>
  </odx:xpath>
  <odx:xpath id="projectDescContentNoBullet_0_0_1_3">
    <odx:dataBinding xpath="/profile/projects[1]/project[1]/description[2]/line[4]/content" storeItemID="{13792969-13E2-4AC2-A76A-D59F53272E0C}"/>
  </odx:xpath>
  <odx:xpath id="projectLineBullet_0_0_1_4">
    <odx:dataBinding xpath="/profile/projects[1]/project[1]/description[2]/line[5]/bullet" storeItemID="{13792969-13E2-4AC2-A76A-D59F53272E0C}"/>
  </odx:xpath>
  <odx:xpath id="projectDescContBullet_0_0_1_4">
    <odx:dataBinding xpath="/profile/projects[1]/project[1]/description[2]/line[5]/content" storeItemID="{13792969-13E2-4AC2-A76A-D59F53272E0C}"/>
  </odx:xpath>
  <odx:xpath id="projectLineNoBullet_0_0_1_4">
    <odx:dataBinding xpath="/profile/projects[1]/project[1]/description[2]/line[5]/nobullet" storeItemID="{13792969-13E2-4AC2-A76A-D59F53272E0C}"/>
  </odx:xpath>
  <odx:xpath id="projectDescContentNoBullet_0_0_1_4">
    <odx:dataBinding xpath="/profile/projects[1]/project[1]/description[2]/line[5]/content" storeItemID="{13792969-13E2-4AC2-A76A-D59F53272E0C}"/>
  </odx:xpath>
  <odx:xpath id="projectLineBullet_0_0_1_5">
    <odx:dataBinding xpath="/profile/projects[1]/project[1]/description[2]/line[6]/bullet" storeItemID="{13792969-13E2-4AC2-A76A-D59F53272E0C}"/>
  </odx:xpath>
  <odx:xpath id="projectDescContBullet_0_0_1_5">
    <odx:dataBinding xpath="/profile/projects[1]/project[1]/description[2]/line[6]/content" storeItemID="{13792969-13E2-4AC2-A76A-D59F53272E0C}"/>
  </odx:xpath>
  <odx:xpath id="projectLineNoBullet_0_0_1_5">
    <odx:dataBinding xpath="/profile/projects[1]/project[1]/description[2]/line[6]/nobullet" storeItemID="{13792969-13E2-4AC2-A76A-D59F53272E0C}"/>
  </odx:xpath>
  <odx:xpath id="projectDescContentNoBullet_0_0_1_5">
    <odx:dataBinding xpath="/profile/projects[1]/project[1]/description[2]/line[6]/content" storeItemID="{13792969-13E2-4AC2-A76A-D59F53272E0C}"/>
  </odx:xpath>
  <odx:xpath id="projectLineBullet_0_0_1_6">
    <odx:dataBinding xpath="/profile/projects[1]/project[1]/description[2]/line[7]/bullet" storeItemID="{13792969-13E2-4AC2-A76A-D59F53272E0C}"/>
  </odx:xpath>
  <odx:xpath id="projectDescContBullet_0_0_1_6">
    <odx:dataBinding xpath="/profile/projects[1]/project[1]/description[2]/line[7]/content" storeItemID="{13792969-13E2-4AC2-A76A-D59F53272E0C}"/>
  </odx:xpath>
  <odx:xpath id="projectLineNoBullet_0_0_1_6">
    <odx:dataBinding xpath="/profile/projects[1]/project[1]/description[2]/line[7]/nobullet" storeItemID="{13792969-13E2-4AC2-A76A-D59F53272E0C}"/>
  </odx:xpath>
  <odx:xpath id="projectDescContentNoBullet_0_0_1_6">
    <odx:dataBinding xpath="/profile/projects[1]/project[1]/description[2]/line[7]/content" storeItemID="{13792969-13E2-4AC2-A76A-D59F53272E0C}"/>
  </odx:xpath>
  <odx:xpath id="projectLineBullet_0_0_1_7">
    <odx:dataBinding xpath="/profile/projects[1]/project[1]/description[2]/line[8]/bullet" storeItemID="{13792969-13E2-4AC2-A76A-D59F53272E0C}"/>
  </odx:xpath>
  <odx:xpath id="projectDescContBullet_0_0_1_7">
    <odx:dataBinding xpath="/profile/projects[1]/project[1]/description[2]/line[8]/content" storeItemID="{13792969-13E2-4AC2-A76A-D59F53272E0C}"/>
  </odx:xpath>
  <odx:xpath id="projectLineNoBullet_0_0_1_7">
    <odx:dataBinding xpath="/profile/projects[1]/project[1]/description[2]/line[8]/nobullet" storeItemID="{13792969-13E2-4AC2-A76A-D59F53272E0C}"/>
  </odx:xpath>
  <odx:xpath id="projectDescContentNoBullet_0_0_1_7">
    <odx:dataBinding xpath="/profile/projects[1]/project[1]/description[2]/line[8]/content" storeItemID="{13792969-13E2-4AC2-A76A-D59F53272E0C}"/>
  </odx:xpath>
  <odx:xpath id="projectLineBullet_0_0_1_8">
    <odx:dataBinding xpath="/profile/projects[1]/project[1]/description[2]/line[9]/bullet" storeItemID="{13792969-13E2-4AC2-A76A-D59F53272E0C}"/>
  </odx:xpath>
  <odx:xpath id="projectDescContBullet_0_0_1_8">
    <odx:dataBinding xpath="/profile/projects[1]/project[1]/description[2]/line[9]/content" storeItemID="{13792969-13E2-4AC2-A76A-D59F53272E0C}"/>
  </odx:xpath>
  <odx:xpath id="projectLineNoBullet_0_0_1_8">
    <odx:dataBinding xpath="/profile/projects[1]/project[1]/description[2]/line[9]/nobullet" storeItemID="{13792969-13E2-4AC2-A76A-D59F53272E0C}"/>
  </odx:xpath>
  <odx:xpath id="projectDescContentNoBullet_0_0_1_8">
    <odx:dataBinding xpath="/profile/projects[1]/project[1]/description[2]/line[9]/content" storeItemID="{13792969-13E2-4AC2-A76A-D59F53272E0C}"/>
  </odx:xpath>
  <odx:xpath id="projectLineBullet_0_0_2_0">
    <odx:dataBinding xpath="/profile/projects[1]/project[1]/description[3]/line[1]/bullet" storeItemID="{13792969-13E2-4AC2-A76A-D59F53272E0C}"/>
  </odx:xpath>
  <odx:xpath id="projectDescContBullet_0_0_2_0">
    <odx:dataBinding xpath="/profile/projects[1]/project[1]/description[3]/line[1]/content" storeItemID="{13792969-13E2-4AC2-A76A-D59F53272E0C}"/>
  </odx:xpath>
  <odx:xpath id="projectLineNoBullet_0_0_2_0">
    <odx:dataBinding xpath="/profile/projects[1]/project[1]/description[3]/line[1]/nobullet" storeItemID="{13792969-13E2-4AC2-A76A-D59F53272E0C}"/>
  </odx:xpath>
  <odx:xpath id="projectDescContentNoBullet_0_0_2_0">
    <odx:dataBinding xpath="/profile/projects[1]/project[1]/description[3]/line[1]/content" storeItemID="{13792969-13E2-4AC2-A76A-D59F53272E0C}"/>
  </odx:xpath>
  <odx:xpath id="projectLineBullet_0_0_2_1">
    <odx:dataBinding xpath="/profile/projects[1]/project[1]/description[3]/line[2]/bullet" storeItemID="{13792969-13E2-4AC2-A76A-D59F53272E0C}"/>
  </odx:xpath>
  <odx:xpath id="projectDescContBullet_0_0_2_1">
    <odx:dataBinding xpath="/profile/projects[1]/project[1]/description[3]/line[2]/content" storeItemID="{13792969-13E2-4AC2-A76A-D59F53272E0C}"/>
  </odx:xpath>
  <odx:xpath id="projectLineNoBullet_0_0_2_1">
    <odx:dataBinding xpath="/profile/projects[1]/project[1]/description[3]/line[2]/nobullet" storeItemID="{13792969-13E2-4AC2-A76A-D59F53272E0C}"/>
  </odx:xpath>
  <odx:xpath id="projectDescContentNoBullet_0_0_2_1">
    <odx:dataBinding xpath="/profile/projects[1]/project[1]/description[3]/line[2]/content" storeItemID="{13792969-13E2-4AC2-A76A-D59F53272E0C}"/>
  </odx:xpath>
  <odx:xpath id="projectrole_0_1_0">
    <odx:dataBinding xpath="/profile/projects[1]/project[2]/role[1]" storeItemID="{13792969-13E2-4AC2-A76A-D59F53272E0C}"/>
  </odx:xpath>
  <odx:xpath id="projectDescHeader_0_1_0">
    <odx:dataBinding xpath="/profile/projects[1]/project[2]/description[1]/header" storeItemID="{13792969-13E2-4AC2-A76A-D59F53272E0C}"/>
  </odx:xpath>
  <odx:xpath id="projectLineRep_0_1_0">
    <odx:dataBinding xpath="/profile/projects[1]/project[2]/description[1]/line" storeItemID="{13792969-13E2-4AC2-A76A-D59F53272E0C}"/>
  </odx:xpath>
  <odx:xpath id="projectLineBullet_0_1_0">
    <odx:dataBinding xpath="/profile/projects[1]/project[2]/description[1]/line/bullet" storeItemID="{13792969-13E2-4AC2-A76A-D59F53272E0C}"/>
  </odx:xpath>
  <odx:xpath id="projectDescContBullet_0_1_0">
    <odx:dataBinding xpath="/profile/projects[1]/project[2]/description[1]/line/content" storeItemID="{13792969-13E2-4AC2-A76A-D59F53272E0C}"/>
  </odx:xpath>
  <odx:xpath id="projectLineNoBullet_0_1_0">
    <odx:dataBinding xpath="/profile/projects[1]/project[2]/description[1]/line/nobullet" storeItemID="{13792969-13E2-4AC2-A76A-D59F53272E0C}"/>
  </odx:xpath>
  <odx:xpath id="projectDescContentNoBullet_0_1_0">
    <odx:dataBinding xpath="/profile/projects[1]/project[2]/description[1]/line/content" storeItemID="{13792969-13E2-4AC2-A76A-D59F53272E0C}"/>
  </odx:xpath>
  <odx:xpath id="projectDescHeader_0_1_1">
    <odx:dataBinding xpath="/profile/projects[1]/project[2]/description[2]/header" storeItemID="{13792969-13E2-4AC2-A76A-D59F53272E0C}"/>
  </odx:xpath>
  <odx:xpath id="projectLineRep_0_1_1">
    <odx:dataBinding xpath="/profile/projects[1]/project[2]/description[2]/line" storeItemID="{13792969-13E2-4AC2-A76A-D59F53272E0C}"/>
  </odx:xpath>
  <odx:xpath id="projectLineBullet_0_1_1">
    <odx:dataBinding xpath="/profile/projects[1]/project[2]/description[2]/line/bullet" storeItemID="{13792969-13E2-4AC2-A76A-D59F53272E0C}"/>
  </odx:xpath>
  <odx:xpath id="projectDescContBullet_0_1_1">
    <odx:dataBinding xpath="/profile/projects[1]/project[2]/description[2]/line/content" storeItemID="{13792969-13E2-4AC2-A76A-D59F53272E0C}"/>
  </odx:xpath>
  <odx:xpath id="projectLineNoBullet_0_1_1">
    <odx:dataBinding xpath="/profile/projects[1]/project[2]/description[2]/line/nobullet" storeItemID="{13792969-13E2-4AC2-A76A-D59F53272E0C}"/>
  </odx:xpath>
  <odx:xpath id="projectDescContentNoBullet_0_1_1">
    <odx:dataBinding xpath="/profile/projects[1]/project[2]/description[2]/line/content" storeItemID="{13792969-13E2-4AC2-A76A-D59F53272E0C}"/>
  </odx:xpath>
  <odx:xpath id="projectDescHeader_0_1_2">
    <odx:dataBinding xpath="/profile/projects[1]/project[2]/description[3]/header" storeItemID="{13792969-13E2-4AC2-A76A-D59F53272E0C}"/>
  </odx:xpath>
  <odx:xpath id="projectLineRep_0_1_2">
    <odx:dataBinding xpath="/profile/projects[1]/project[2]/description[3]/line" storeItemID="{13792969-13E2-4AC2-A76A-D59F53272E0C}"/>
  </odx:xpath>
  <odx:xpath id="projectLineBullet_0_1_2">
    <odx:dataBinding xpath="/profile/projects[1]/project[2]/description[3]/line/bullet" storeItemID="{13792969-13E2-4AC2-A76A-D59F53272E0C}"/>
  </odx:xpath>
  <odx:xpath id="projectDescContBullet_0_1_2">
    <odx:dataBinding xpath="/profile/projects[1]/project[2]/description[3]/line/content" storeItemID="{13792969-13E2-4AC2-A76A-D59F53272E0C}"/>
  </odx:xpath>
  <odx:xpath id="projectLineNoBullet_0_1_2">
    <odx:dataBinding xpath="/profile/projects[1]/project[2]/description[3]/line/nobullet" storeItemID="{13792969-13E2-4AC2-A76A-D59F53272E0C}"/>
  </odx:xpath>
  <odx:xpath id="projectDescContentNoBullet_0_1_2">
    <odx:dataBinding xpath="/profile/projects[1]/project[2]/description[3]/line/content" storeItemID="{13792969-13E2-4AC2-A76A-D59F53272E0C}"/>
  </odx:xpath>
  <odx:xpath id="projectCustomer_0_1_0">
    <odx:dataBinding xpath="/profile/projects[1]/project[2]/customer[1]" storeItemID="{13792969-13E2-4AC2-A76A-D59F53272E0C}"/>
  </odx:xpath>
  <odx:xpath id="projectLineBullet_0_1_0_0">
    <odx:dataBinding xpath="/profile/projects[1]/project[2]/description[1]/line[1]/bullet" storeItemID="{13792969-13E2-4AC2-A76A-D59F53272E0C}"/>
  </odx:xpath>
  <odx:xpath id="projectDescContBullet_0_1_0_0">
    <odx:dataBinding xpath="/profile/projects[1]/project[2]/description[1]/line[1]/content" storeItemID="{13792969-13E2-4AC2-A76A-D59F53272E0C}"/>
  </odx:xpath>
  <odx:xpath id="projectLineNoBullet_0_1_0_0">
    <odx:dataBinding xpath="/profile/projects[1]/project[2]/description[1]/line[1]/nobullet" storeItemID="{13792969-13E2-4AC2-A76A-D59F53272E0C}"/>
  </odx:xpath>
  <odx:xpath id="projectDescContentNoBullet_0_1_0_0">
    <odx:dataBinding xpath="/profile/projects[1]/project[2]/description[1]/line[1]/content" storeItemID="{13792969-13E2-4AC2-A76A-D59F53272E0C}"/>
  </odx:xpath>
  <odx:xpath id="projectLineBullet_0_1_0_1">
    <odx:dataBinding xpath="/profile/projects[1]/project[2]/description[1]/line[2]/bullet" storeItemID="{13792969-13E2-4AC2-A76A-D59F53272E0C}"/>
  </odx:xpath>
  <odx:xpath id="projectDescContBullet_0_1_0_1">
    <odx:dataBinding xpath="/profile/projects[1]/project[2]/description[1]/line[2]/content" storeItemID="{13792969-13E2-4AC2-A76A-D59F53272E0C}"/>
  </odx:xpath>
  <odx:xpath id="projectLineNoBullet_0_1_0_1">
    <odx:dataBinding xpath="/profile/projects[1]/project[2]/description[1]/line[2]/nobullet" storeItemID="{13792969-13E2-4AC2-A76A-D59F53272E0C}"/>
  </odx:xpath>
  <odx:xpath id="projectDescContentNoBullet_0_1_0_1">
    <odx:dataBinding xpath="/profile/projects[1]/project[2]/description[1]/line[2]/content" storeItemID="{13792969-13E2-4AC2-A76A-D59F53272E0C}"/>
  </odx:xpath>
  <odx:xpath id="projectLineBullet_0_1_0_2">
    <odx:dataBinding xpath="/profile/projects[1]/project[2]/description[1]/line[3]/bullet" storeItemID="{13792969-13E2-4AC2-A76A-D59F53272E0C}"/>
  </odx:xpath>
  <odx:xpath id="projectDescContBullet_0_1_0_2">
    <odx:dataBinding xpath="/profile/projects[1]/project[2]/description[1]/line[3]/content" storeItemID="{13792969-13E2-4AC2-A76A-D59F53272E0C}"/>
  </odx:xpath>
  <odx:xpath id="projectLineNoBullet_0_1_0_2">
    <odx:dataBinding xpath="/profile/projects[1]/project[2]/description[1]/line[3]/nobullet" storeItemID="{13792969-13E2-4AC2-A76A-D59F53272E0C}"/>
  </odx:xpath>
  <odx:xpath id="projectDescContentNoBullet_0_1_0_2">
    <odx:dataBinding xpath="/profile/projects[1]/project[2]/description[1]/line[3]/content" storeItemID="{13792969-13E2-4AC2-A76A-D59F53272E0C}"/>
  </odx:xpath>
  <odx:xpath id="projectLineBullet_0_1_1_0">
    <odx:dataBinding xpath="/profile/projects[1]/project[2]/description[2]/line[1]/bullet" storeItemID="{13792969-13E2-4AC2-A76A-D59F53272E0C}"/>
  </odx:xpath>
  <odx:xpath id="projectDescContBullet_0_1_1_0">
    <odx:dataBinding xpath="/profile/projects[1]/project[2]/description[2]/line[1]/content" storeItemID="{13792969-13E2-4AC2-A76A-D59F53272E0C}"/>
  </odx:xpath>
  <odx:xpath id="projectLineNoBullet_0_1_1_0">
    <odx:dataBinding xpath="/profile/projects[1]/project[2]/description[2]/line[1]/nobullet" storeItemID="{13792969-13E2-4AC2-A76A-D59F53272E0C}"/>
  </odx:xpath>
  <odx:xpath id="projectDescContentNoBullet_0_1_1_0">
    <odx:dataBinding xpath="/profile/projects[1]/project[2]/description[2]/line[1]/content" storeItemID="{13792969-13E2-4AC2-A76A-D59F53272E0C}"/>
  </odx:xpath>
  <odx:xpath id="projectLineBullet_0_1_1_1">
    <odx:dataBinding xpath="/profile/projects[1]/project[2]/description[2]/line[2]/bullet" storeItemID="{13792969-13E2-4AC2-A76A-D59F53272E0C}"/>
  </odx:xpath>
  <odx:xpath id="projectDescContBullet_0_1_1_1">
    <odx:dataBinding xpath="/profile/projects[1]/project[2]/description[2]/line[2]/content" storeItemID="{13792969-13E2-4AC2-A76A-D59F53272E0C}"/>
  </odx:xpath>
  <odx:xpath id="projectLineNoBullet_0_1_1_1">
    <odx:dataBinding xpath="/profile/projects[1]/project[2]/description[2]/line[2]/nobullet" storeItemID="{13792969-13E2-4AC2-A76A-D59F53272E0C}"/>
  </odx:xpath>
  <odx:xpath id="projectDescContentNoBullet_0_1_1_1">
    <odx:dataBinding xpath="/profile/projects[1]/project[2]/description[2]/line[2]/content" storeItemID="{13792969-13E2-4AC2-A76A-D59F53272E0C}"/>
  </odx:xpath>
  <odx:xpath id="projectLineBullet_0_1_1_2">
    <odx:dataBinding xpath="/profile/projects[1]/project[2]/description[2]/line[3]/bullet" storeItemID="{13792969-13E2-4AC2-A76A-D59F53272E0C}"/>
  </odx:xpath>
  <odx:xpath id="projectDescContBullet_0_1_1_2">
    <odx:dataBinding xpath="/profile/projects[1]/project[2]/description[2]/line[3]/content" storeItemID="{13792969-13E2-4AC2-A76A-D59F53272E0C}"/>
  </odx:xpath>
  <odx:xpath id="projectLineNoBullet_0_1_1_2">
    <odx:dataBinding xpath="/profile/projects[1]/project[2]/description[2]/line[3]/nobullet" storeItemID="{13792969-13E2-4AC2-A76A-D59F53272E0C}"/>
  </odx:xpath>
  <odx:xpath id="projectDescContentNoBullet_0_1_1_2">
    <odx:dataBinding xpath="/profile/projects[1]/project[2]/description[2]/line[3]/content" storeItemID="{13792969-13E2-4AC2-A76A-D59F53272E0C}"/>
  </odx:xpath>
  <odx:xpath id="projectLineBullet_0_1_1_3">
    <odx:dataBinding xpath="/profile/projects[1]/project[2]/description[2]/line[4]/bullet" storeItemID="{13792969-13E2-4AC2-A76A-D59F53272E0C}"/>
  </odx:xpath>
  <odx:xpath id="projectDescContBullet_0_1_1_3">
    <odx:dataBinding xpath="/profile/projects[1]/project[2]/description[2]/line[4]/content" storeItemID="{13792969-13E2-4AC2-A76A-D59F53272E0C}"/>
  </odx:xpath>
  <odx:xpath id="projectLineNoBullet_0_1_1_3">
    <odx:dataBinding xpath="/profile/projects[1]/project[2]/description[2]/line[4]/nobullet" storeItemID="{13792969-13E2-4AC2-A76A-D59F53272E0C}"/>
  </odx:xpath>
  <odx:xpath id="projectDescContentNoBullet_0_1_1_3">
    <odx:dataBinding xpath="/profile/projects[1]/project[2]/description[2]/line[4]/content" storeItemID="{13792969-13E2-4AC2-A76A-D59F53272E0C}"/>
  </odx:xpath>
  <odx:xpath id="projectLineBullet_0_1_1_4">
    <odx:dataBinding xpath="/profile/projects[1]/project[2]/description[2]/line[5]/bullet" storeItemID="{13792969-13E2-4AC2-A76A-D59F53272E0C}"/>
  </odx:xpath>
  <odx:xpath id="projectDescContBullet_0_1_1_4">
    <odx:dataBinding xpath="/profile/projects[1]/project[2]/description[2]/line[5]/content" storeItemID="{13792969-13E2-4AC2-A76A-D59F53272E0C}"/>
  </odx:xpath>
  <odx:xpath id="projectLineNoBullet_0_1_1_4">
    <odx:dataBinding xpath="/profile/projects[1]/project[2]/description[2]/line[5]/nobullet" storeItemID="{13792969-13E2-4AC2-A76A-D59F53272E0C}"/>
  </odx:xpath>
  <odx:xpath id="projectDescContentNoBullet_0_1_1_4">
    <odx:dataBinding xpath="/profile/projects[1]/project[2]/description[2]/line[5]/content" storeItemID="{13792969-13E2-4AC2-A76A-D59F53272E0C}"/>
  </odx:xpath>
  <odx:xpath id="projectLineBullet_0_1_1_5">
    <odx:dataBinding xpath="/profile/projects[1]/project[2]/description[2]/line[6]/bullet" storeItemID="{13792969-13E2-4AC2-A76A-D59F53272E0C}"/>
  </odx:xpath>
  <odx:xpath id="projectDescContBullet_0_1_1_5">
    <odx:dataBinding xpath="/profile/projects[1]/project[2]/description[2]/line[6]/content" storeItemID="{13792969-13E2-4AC2-A76A-D59F53272E0C}"/>
  </odx:xpath>
  <odx:xpath id="projectLineNoBullet_0_1_1_5">
    <odx:dataBinding xpath="/profile/projects[1]/project[2]/description[2]/line[6]/nobullet" storeItemID="{13792969-13E2-4AC2-A76A-D59F53272E0C}"/>
  </odx:xpath>
  <odx:xpath id="projectDescContentNoBullet_0_1_1_5">
    <odx:dataBinding xpath="/profile/projects[1]/project[2]/description[2]/line[6]/content" storeItemID="{13792969-13E2-4AC2-A76A-D59F53272E0C}"/>
  </odx:xpath>
  <odx:xpath id="projectLineBullet_0_1_1_6">
    <odx:dataBinding xpath="/profile/projects[1]/project[2]/description[2]/line[7]/bullet" storeItemID="{13792969-13E2-4AC2-A76A-D59F53272E0C}"/>
  </odx:xpath>
  <odx:xpath id="projectDescContBullet_0_1_1_6">
    <odx:dataBinding xpath="/profile/projects[1]/project[2]/description[2]/line[7]/content" storeItemID="{13792969-13E2-4AC2-A76A-D59F53272E0C}"/>
  </odx:xpath>
  <odx:xpath id="projectLineNoBullet_0_1_1_6">
    <odx:dataBinding xpath="/profile/projects[1]/project[2]/description[2]/line[7]/nobullet" storeItemID="{13792969-13E2-4AC2-A76A-D59F53272E0C}"/>
  </odx:xpath>
  <odx:xpath id="projectDescContentNoBullet_0_1_1_6">
    <odx:dataBinding xpath="/profile/projects[1]/project[2]/description[2]/line[7]/content" storeItemID="{13792969-13E2-4AC2-A76A-D59F53272E0C}"/>
  </odx:xpath>
  <odx:xpath id="projectLineBullet_0_1_1_7">
    <odx:dataBinding xpath="/profile/projects[1]/project[2]/description[2]/line[8]/bullet" storeItemID="{13792969-13E2-4AC2-A76A-D59F53272E0C}"/>
  </odx:xpath>
  <odx:xpath id="projectDescContBullet_0_1_1_7">
    <odx:dataBinding xpath="/profile/projects[1]/project[2]/description[2]/line[8]/content" storeItemID="{13792969-13E2-4AC2-A76A-D59F53272E0C}"/>
  </odx:xpath>
  <odx:xpath id="projectLineNoBullet_0_1_1_7">
    <odx:dataBinding xpath="/profile/projects[1]/project[2]/description[2]/line[8]/nobullet" storeItemID="{13792969-13E2-4AC2-A76A-D59F53272E0C}"/>
  </odx:xpath>
  <odx:xpath id="projectDescContentNoBullet_0_1_1_7">
    <odx:dataBinding xpath="/profile/projects[1]/project[2]/description[2]/line[8]/content" storeItemID="{13792969-13E2-4AC2-A76A-D59F53272E0C}"/>
  </odx:xpath>
  <odx:xpath id="projectLineBullet_0_1_1_8">
    <odx:dataBinding xpath="/profile/projects[1]/project[2]/description[2]/line[9]/bullet" storeItemID="{13792969-13E2-4AC2-A76A-D59F53272E0C}"/>
  </odx:xpath>
  <odx:xpath id="projectDescContBullet_0_1_1_8">
    <odx:dataBinding xpath="/profile/projects[1]/project[2]/description[2]/line[9]/content" storeItemID="{13792969-13E2-4AC2-A76A-D59F53272E0C}"/>
  </odx:xpath>
  <odx:xpath id="projectLineNoBullet_0_1_1_8">
    <odx:dataBinding xpath="/profile/projects[1]/project[2]/description[2]/line[9]/nobullet" storeItemID="{13792969-13E2-4AC2-A76A-D59F53272E0C}"/>
  </odx:xpath>
  <odx:xpath id="projectDescContentNoBullet_0_1_1_8">
    <odx:dataBinding xpath="/profile/projects[1]/project[2]/description[2]/line[9]/content" storeItemID="{13792969-13E2-4AC2-A76A-D59F53272E0C}"/>
  </odx:xpath>
  <odx:xpath id="projectLineBullet_0_1_1_9">
    <odx:dataBinding xpath="/profile/projects[1]/project[2]/description[2]/line[10]/bullet" storeItemID="{13792969-13E2-4AC2-A76A-D59F53272E0C}"/>
  </odx:xpath>
  <odx:xpath id="projectDescContBullet_0_1_1_9">
    <odx:dataBinding xpath="/profile/projects[1]/project[2]/description[2]/line[10]/content" storeItemID="{13792969-13E2-4AC2-A76A-D59F53272E0C}"/>
  </odx:xpath>
  <odx:xpath id="projectLineNoBullet_0_1_1_9">
    <odx:dataBinding xpath="/profile/projects[1]/project[2]/description[2]/line[10]/nobullet" storeItemID="{13792969-13E2-4AC2-A76A-D59F53272E0C}"/>
  </odx:xpath>
  <odx:xpath id="projectDescContentNoBullet_0_1_1_9">
    <odx:dataBinding xpath="/profile/projects[1]/project[2]/description[2]/line[10]/content" storeItemID="{13792969-13E2-4AC2-A76A-D59F53272E0C}"/>
  </odx:xpath>
  <odx:xpath id="projectLineBullet_0_1_2_0">
    <odx:dataBinding xpath="/profile/projects[1]/project[2]/description[3]/line[1]/bullet" storeItemID="{13792969-13E2-4AC2-A76A-D59F53272E0C}"/>
  </odx:xpath>
  <odx:xpath id="projectDescContBullet_0_1_2_0">
    <odx:dataBinding xpath="/profile/projects[1]/project[2]/description[3]/line[1]/content" storeItemID="{13792969-13E2-4AC2-A76A-D59F53272E0C}"/>
  </odx:xpath>
  <odx:xpath id="projectLineNoBullet_0_1_2_0">
    <odx:dataBinding xpath="/profile/projects[1]/project[2]/description[3]/line[1]/nobullet" storeItemID="{13792969-13E2-4AC2-A76A-D59F53272E0C}"/>
  </odx:xpath>
  <odx:xpath id="projectDescContentNoBullet_0_1_2_0">
    <odx:dataBinding xpath="/profile/projects[1]/project[2]/description[3]/line[1]/content" storeItemID="{13792969-13E2-4AC2-A76A-D59F53272E0C}"/>
  </odx:xpath>
  <odx:xpath id="projectLineBullet_0_1_2_1">
    <odx:dataBinding xpath="/profile/projects[1]/project[2]/description[3]/line[2]/bullet" storeItemID="{13792969-13E2-4AC2-A76A-D59F53272E0C}"/>
  </odx:xpath>
  <odx:xpath id="projectDescContBullet_0_1_2_1">
    <odx:dataBinding xpath="/profile/projects[1]/project[2]/description[3]/line[2]/content" storeItemID="{13792969-13E2-4AC2-A76A-D59F53272E0C}"/>
  </odx:xpath>
  <odx:xpath id="projectLineNoBullet_0_1_2_1">
    <odx:dataBinding xpath="/profile/projects[1]/project[2]/description[3]/line[2]/nobullet" storeItemID="{13792969-13E2-4AC2-A76A-D59F53272E0C}"/>
  </odx:xpath>
  <odx:xpath id="projectDescContentNoBullet_0_1_2_1">
    <odx:dataBinding xpath="/profile/projects[1]/project[2]/description[3]/line[2]/content" storeItemID="{13792969-13E2-4AC2-A76A-D59F53272E0C}"/>
  </odx:xpath>
  <odx:xpath id="projectLineBullet_0_1_2_2">
    <odx:dataBinding xpath="/profile/projects[1]/project[2]/description[3]/line[3]/bullet" storeItemID="{13792969-13E2-4AC2-A76A-D59F53272E0C}"/>
  </odx:xpath>
  <odx:xpath id="projectDescContBullet_0_1_2_2">
    <odx:dataBinding xpath="/profile/projects[1]/project[2]/description[3]/line[3]/content" storeItemID="{13792969-13E2-4AC2-A76A-D59F53272E0C}"/>
  </odx:xpath>
  <odx:xpath id="projectLineNoBullet_0_1_2_2">
    <odx:dataBinding xpath="/profile/projects[1]/project[2]/description[3]/line[3]/nobullet" storeItemID="{13792969-13E2-4AC2-A76A-D59F53272E0C}"/>
  </odx:xpath>
  <odx:xpath id="projectDescContentNoBullet_0_1_2_2">
    <odx:dataBinding xpath="/profile/projects[1]/project[2]/description[3]/line[3]/content" storeItemID="{13792969-13E2-4AC2-A76A-D59F53272E0C}"/>
  </odx:xpath>
  <odx:xpath id="projectLineBullet_0_1_2_3">
    <odx:dataBinding xpath="/profile/projects[1]/project[2]/description[3]/line[4]/bullet" storeItemID="{13792969-13E2-4AC2-A76A-D59F53272E0C}"/>
  </odx:xpath>
  <odx:xpath id="projectDescContBullet_0_1_2_3">
    <odx:dataBinding xpath="/profile/projects[1]/project[2]/description[3]/line[4]/content" storeItemID="{13792969-13E2-4AC2-A76A-D59F53272E0C}"/>
  </odx:xpath>
  <odx:xpath id="projectLineNoBullet_0_1_2_3">
    <odx:dataBinding xpath="/profile/projects[1]/project[2]/description[3]/line[4]/nobullet" storeItemID="{13792969-13E2-4AC2-A76A-D59F53272E0C}"/>
  </odx:xpath>
  <odx:xpath id="projectDescContentNoBullet_0_1_2_3">
    <odx:dataBinding xpath="/profile/projects[1]/project[2]/description[3]/line[4]/content" storeItemID="{13792969-13E2-4AC2-A76A-D59F53272E0C}"/>
  </odx:xpath>
  <odx:xpath id="projectLineBullet_0_1_2_4">
    <odx:dataBinding xpath="/profile/projects[1]/project[2]/description[3]/line[5]/bullet" storeItemID="{13792969-13E2-4AC2-A76A-D59F53272E0C}"/>
  </odx:xpath>
  <odx:xpath id="projectDescContBullet_0_1_2_4">
    <odx:dataBinding xpath="/profile/projects[1]/project[2]/description[3]/line[5]/content" storeItemID="{13792969-13E2-4AC2-A76A-D59F53272E0C}"/>
  </odx:xpath>
  <odx:xpath id="projectLineNoBullet_0_1_2_4">
    <odx:dataBinding xpath="/profile/projects[1]/project[2]/description[3]/line[5]/nobullet" storeItemID="{13792969-13E2-4AC2-A76A-D59F53272E0C}"/>
  </odx:xpath>
  <odx:xpath id="projectDescContentNoBullet_0_1_2_4">
    <odx:dataBinding xpath="/profile/projects[1]/project[2]/description[3]/line[5]/content" storeItemID="{13792969-13E2-4AC2-A76A-D59F53272E0C}"/>
  </odx:xpath>
  <odx:xpath id="projectLineBullet_0_1_2_5">
    <odx:dataBinding xpath="/profile/projects[1]/project[2]/description[3]/line[6]/bullet" storeItemID="{13792969-13E2-4AC2-A76A-D59F53272E0C}"/>
  </odx:xpath>
  <odx:xpath id="projectDescContBullet_0_1_2_5">
    <odx:dataBinding xpath="/profile/projects[1]/project[2]/description[3]/line[6]/content" storeItemID="{13792969-13E2-4AC2-A76A-D59F53272E0C}"/>
  </odx:xpath>
  <odx:xpath id="projectLineNoBullet_0_1_2_5">
    <odx:dataBinding xpath="/profile/projects[1]/project[2]/description[3]/line[6]/nobullet" storeItemID="{13792969-13E2-4AC2-A76A-D59F53272E0C}"/>
  </odx:xpath>
  <odx:xpath id="projectDescContentNoBullet_0_1_2_5">
    <odx:dataBinding xpath="/profile/projects[1]/project[2]/description[3]/line[6]/content" storeItemID="{13792969-13E2-4AC2-A76A-D59F53272E0C}"/>
  </odx:xpath>
  <odx:xpath id="projectLineBullet_0_1_2_6">
    <odx:dataBinding xpath="/profile/projects[1]/project[2]/description[3]/line[7]/bullet" storeItemID="{13792969-13E2-4AC2-A76A-D59F53272E0C}"/>
  </odx:xpath>
  <odx:xpath id="projectDescContBullet_0_1_2_6">
    <odx:dataBinding xpath="/profile/projects[1]/project[2]/description[3]/line[7]/content" storeItemID="{13792969-13E2-4AC2-A76A-D59F53272E0C}"/>
  </odx:xpath>
  <odx:xpath id="projectLineNoBullet_0_1_2_6">
    <odx:dataBinding xpath="/profile/projects[1]/project[2]/description[3]/line[7]/nobullet" storeItemID="{13792969-13E2-4AC2-A76A-D59F53272E0C}"/>
  </odx:xpath>
  <odx:xpath id="projectDescContentNoBullet_0_1_2_6">
    <odx:dataBinding xpath="/profile/projects[1]/project[2]/description[3]/line[7]/content" storeItemID="{13792969-13E2-4AC2-A76A-D59F53272E0C}"/>
  </odx:xpath>
  <odx:xpath id="projectLineBullet_0_1_2_7">
    <odx:dataBinding xpath="/profile/projects[1]/project[2]/description[3]/line[8]/bullet" storeItemID="{13792969-13E2-4AC2-A76A-D59F53272E0C}"/>
  </odx:xpath>
  <odx:xpath id="projectDescContBullet_0_1_2_7">
    <odx:dataBinding xpath="/profile/projects[1]/project[2]/description[3]/line[8]/content" storeItemID="{13792969-13E2-4AC2-A76A-D59F53272E0C}"/>
  </odx:xpath>
  <odx:xpath id="projectLineNoBullet_0_1_2_7">
    <odx:dataBinding xpath="/profile/projects[1]/project[2]/description[3]/line[8]/nobullet" storeItemID="{13792969-13E2-4AC2-A76A-D59F53272E0C}"/>
  </odx:xpath>
  <odx:xpath id="projectDescContentNoBullet_0_1_2_7">
    <odx:dataBinding xpath="/profile/projects[1]/project[2]/description[3]/line[8]/content" storeItemID="{13792969-13E2-4AC2-A76A-D59F53272E0C}"/>
  </odx:xpath>
  <odx:xpath id="projectrole_0_2_0">
    <odx:dataBinding xpath="/profile/projects[1]/project[3]/role[1]" storeItemID="{13792969-13E2-4AC2-A76A-D59F53272E0C}"/>
  </odx:xpath>
  <odx:xpath id="projectDescHeader_0_2_0">
    <odx:dataBinding xpath="/profile/projects[1]/project[3]/description[1]/header" storeItemID="{13792969-13E2-4AC2-A76A-D59F53272E0C}"/>
  </odx:xpath>
  <odx:xpath id="projectLineRep_0_2_0">
    <odx:dataBinding xpath="/profile/projects[1]/project[3]/description[1]/line" storeItemID="{13792969-13E2-4AC2-A76A-D59F53272E0C}"/>
  </odx:xpath>
  <odx:xpath id="projectLineBullet_0_2_0">
    <odx:dataBinding xpath="/profile/projects[1]/project[3]/description[1]/line/bullet" storeItemID="{13792969-13E2-4AC2-A76A-D59F53272E0C}"/>
  </odx:xpath>
  <odx:xpath id="projectDescContBullet_0_2_0">
    <odx:dataBinding xpath="/profile/projects[1]/project[3]/description[1]/line/content" storeItemID="{13792969-13E2-4AC2-A76A-D59F53272E0C}"/>
  </odx:xpath>
  <odx:xpath id="projectLineNoBullet_0_2_0">
    <odx:dataBinding xpath="/profile/projects[1]/project[3]/description[1]/line/nobullet" storeItemID="{13792969-13E2-4AC2-A76A-D59F53272E0C}"/>
  </odx:xpath>
  <odx:xpath id="projectDescContentNoBullet_0_2_0">
    <odx:dataBinding xpath="/profile/projects[1]/project[3]/description[1]/line/content" storeItemID="{13792969-13E2-4AC2-A76A-D59F53272E0C}"/>
  </odx:xpath>
  <odx:xpath id="projectDescHeader_0_2_1">
    <odx:dataBinding xpath="/profile/projects[1]/project[3]/description[2]/header" storeItemID="{13792969-13E2-4AC2-A76A-D59F53272E0C}"/>
  </odx:xpath>
  <odx:xpath id="projectLineRep_0_2_1">
    <odx:dataBinding xpath="/profile/projects[1]/project[3]/description[2]/line" storeItemID="{13792969-13E2-4AC2-A76A-D59F53272E0C}"/>
  </odx:xpath>
  <odx:xpath id="projectLineBullet_0_2_1">
    <odx:dataBinding xpath="/profile/projects[1]/project[3]/description[2]/line/bullet" storeItemID="{13792969-13E2-4AC2-A76A-D59F53272E0C}"/>
  </odx:xpath>
  <odx:xpath id="projectDescContBullet_0_2_1">
    <odx:dataBinding xpath="/profile/projects[1]/project[3]/description[2]/line/content" storeItemID="{13792969-13E2-4AC2-A76A-D59F53272E0C}"/>
  </odx:xpath>
  <odx:xpath id="projectLineNoBullet_0_2_1">
    <odx:dataBinding xpath="/profile/projects[1]/project[3]/description[2]/line/nobullet" storeItemID="{13792969-13E2-4AC2-A76A-D59F53272E0C}"/>
  </odx:xpath>
  <odx:xpath id="projectDescContentNoBullet_0_2_1">
    <odx:dataBinding xpath="/profile/projects[1]/project[3]/description[2]/line/content" storeItemID="{13792969-13E2-4AC2-A76A-D59F53272E0C}"/>
  </odx:xpath>
  <odx:xpath id="projectDescHeader_0_2_2">
    <odx:dataBinding xpath="/profile/projects[1]/project[3]/description[3]/header" storeItemID="{13792969-13E2-4AC2-A76A-D59F53272E0C}"/>
  </odx:xpath>
  <odx:xpath id="projectLineRep_0_2_2">
    <odx:dataBinding xpath="/profile/projects[1]/project[3]/description[3]/line" storeItemID="{13792969-13E2-4AC2-A76A-D59F53272E0C}"/>
  </odx:xpath>
  <odx:xpath id="projectLineBullet_0_2_2">
    <odx:dataBinding xpath="/profile/projects[1]/project[3]/description[3]/line/bullet" storeItemID="{13792969-13E2-4AC2-A76A-D59F53272E0C}"/>
  </odx:xpath>
  <odx:xpath id="projectDescContBullet_0_2_2">
    <odx:dataBinding xpath="/profile/projects[1]/project[3]/description[3]/line/content" storeItemID="{13792969-13E2-4AC2-A76A-D59F53272E0C}"/>
  </odx:xpath>
  <odx:xpath id="projectLineNoBullet_0_2_2">
    <odx:dataBinding xpath="/profile/projects[1]/project[3]/description[3]/line/nobullet" storeItemID="{13792969-13E2-4AC2-A76A-D59F53272E0C}"/>
  </odx:xpath>
  <odx:xpath id="projectDescContentNoBullet_0_2_2">
    <odx:dataBinding xpath="/profile/projects[1]/project[3]/description[3]/line/content" storeItemID="{13792969-13E2-4AC2-A76A-D59F53272E0C}"/>
  </odx:xpath>
  <odx:xpath id="projectCustomer_0_2_0">
    <odx:dataBinding xpath="/profile/projects[1]/project[3]/customer[1]" storeItemID="{13792969-13E2-4AC2-A76A-D59F53272E0C}"/>
  </odx:xpath>
  <odx:xpath id="projectLineBullet_0_2_0_0">
    <odx:dataBinding xpath="/profile/projects[1]/project[3]/description[1]/line[1]/bullet" storeItemID="{13792969-13E2-4AC2-A76A-D59F53272E0C}"/>
  </odx:xpath>
  <odx:xpath id="projectDescContBullet_0_2_0_0">
    <odx:dataBinding xpath="/profile/projects[1]/project[3]/description[1]/line[1]/content" storeItemID="{13792969-13E2-4AC2-A76A-D59F53272E0C}"/>
  </odx:xpath>
  <odx:xpath id="projectLineNoBullet_0_2_0_0">
    <odx:dataBinding xpath="/profile/projects[1]/project[3]/description[1]/line[1]/nobullet" storeItemID="{13792969-13E2-4AC2-A76A-D59F53272E0C}"/>
  </odx:xpath>
  <odx:xpath id="projectDescContentNoBullet_0_2_0_0">
    <odx:dataBinding xpath="/profile/projects[1]/project[3]/description[1]/line[1]/content" storeItemID="{13792969-13E2-4AC2-A76A-D59F53272E0C}"/>
  </odx:xpath>
  <odx:xpath id="projectLineBullet_0_2_0_1">
    <odx:dataBinding xpath="/profile/projects[1]/project[3]/description[1]/line[2]/bullet" storeItemID="{13792969-13E2-4AC2-A76A-D59F53272E0C}"/>
  </odx:xpath>
  <odx:xpath id="projectDescContBullet_0_2_0_1">
    <odx:dataBinding xpath="/profile/projects[1]/project[3]/description[1]/line[2]/content" storeItemID="{13792969-13E2-4AC2-A76A-D59F53272E0C}"/>
  </odx:xpath>
  <odx:xpath id="projectLineNoBullet_0_2_0_1">
    <odx:dataBinding xpath="/profile/projects[1]/project[3]/description[1]/line[2]/nobullet" storeItemID="{13792969-13E2-4AC2-A76A-D59F53272E0C}"/>
  </odx:xpath>
  <odx:xpath id="projectDescContentNoBullet_0_2_0_1">
    <odx:dataBinding xpath="/profile/projects[1]/project[3]/description[1]/line[2]/content" storeItemID="{13792969-13E2-4AC2-A76A-D59F53272E0C}"/>
  </odx:xpath>
  <odx:xpath id="projectLineBullet_0_2_0_2">
    <odx:dataBinding xpath="/profile/projects[1]/project[3]/description[1]/line[3]/bullet" storeItemID="{13792969-13E2-4AC2-A76A-D59F53272E0C}"/>
  </odx:xpath>
  <odx:xpath id="projectDescContBullet_0_2_0_2">
    <odx:dataBinding xpath="/profile/projects[1]/project[3]/description[1]/line[3]/content" storeItemID="{13792969-13E2-4AC2-A76A-D59F53272E0C}"/>
  </odx:xpath>
  <odx:xpath id="projectLineNoBullet_0_2_0_2">
    <odx:dataBinding xpath="/profile/projects[1]/project[3]/description[1]/line[3]/nobullet" storeItemID="{13792969-13E2-4AC2-A76A-D59F53272E0C}"/>
  </odx:xpath>
  <odx:xpath id="projectDescContentNoBullet_0_2_0_2">
    <odx:dataBinding xpath="/profile/projects[1]/project[3]/description[1]/line[3]/content" storeItemID="{13792969-13E2-4AC2-A76A-D59F53272E0C}"/>
  </odx:xpath>
  <odx:xpath id="projectLineBullet_0_2_0_3">
    <odx:dataBinding xpath="/profile/projects[1]/project[3]/description[1]/line[4]/bullet" storeItemID="{13792969-13E2-4AC2-A76A-D59F53272E0C}"/>
  </odx:xpath>
  <odx:xpath id="projectDescContBullet_0_2_0_3">
    <odx:dataBinding xpath="/profile/projects[1]/project[3]/description[1]/line[4]/content" storeItemID="{13792969-13E2-4AC2-A76A-D59F53272E0C}"/>
  </odx:xpath>
  <odx:xpath id="projectLineNoBullet_0_2_0_3">
    <odx:dataBinding xpath="/profile/projects[1]/project[3]/description[1]/line[4]/nobullet" storeItemID="{13792969-13E2-4AC2-A76A-D59F53272E0C}"/>
  </odx:xpath>
  <odx:xpath id="projectDescContentNoBullet_0_2_0_3">
    <odx:dataBinding xpath="/profile/projects[1]/project[3]/description[1]/line[4]/content" storeItemID="{13792969-13E2-4AC2-A76A-D59F53272E0C}"/>
  </odx:xpath>
  <odx:xpath id="projectLineBullet_0_2_0_4">
    <odx:dataBinding xpath="/profile/projects[1]/project[3]/description[1]/line[5]/bullet" storeItemID="{13792969-13E2-4AC2-A76A-D59F53272E0C}"/>
  </odx:xpath>
  <odx:xpath id="projectDescContBullet_0_2_0_4">
    <odx:dataBinding xpath="/profile/projects[1]/project[3]/description[1]/line[5]/content" storeItemID="{13792969-13E2-4AC2-A76A-D59F53272E0C}"/>
  </odx:xpath>
  <odx:xpath id="projectLineNoBullet_0_2_0_4">
    <odx:dataBinding xpath="/profile/projects[1]/project[3]/description[1]/line[5]/nobullet" storeItemID="{13792969-13E2-4AC2-A76A-D59F53272E0C}"/>
  </odx:xpath>
  <odx:xpath id="projectDescContentNoBullet_0_2_0_4">
    <odx:dataBinding xpath="/profile/projects[1]/project[3]/description[1]/line[5]/content" storeItemID="{13792969-13E2-4AC2-A76A-D59F53272E0C}"/>
  </odx:xpath>
  <odx:xpath id="projectLineBullet_0_2_0_5">
    <odx:dataBinding xpath="/profile/projects[1]/project[3]/description[1]/line[6]/bullet" storeItemID="{13792969-13E2-4AC2-A76A-D59F53272E0C}"/>
  </odx:xpath>
  <odx:xpath id="projectDescContBullet_0_2_0_5">
    <odx:dataBinding xpath="/profile/projects[1]/project[3]/description[1]/line[6]/content" storeItemID="{13792969-13E2-4AC2-A76A-D59F53272E0C}"/>
  </odx:xpath>
  <odx:xpath id="projectLineNoBullet_0_2_0_5">
    <odx:dataBinding xpath="/profile/projects[1]/project[3]/description[1]/line[6]/nobullet" storeItemID="{13792969-13E2-4AC2-A76A-D59F53272E0C}"/>
  </odx:xpath>
  <odx:xpath id="projectDescContentNoBullet_0_2_0_5">
    <odx:dataBinding xpath="/profile/projects[1]/project[3]/description[1]/line[6]/content" storeItemID="{13792969-13E2-4AC2-A76A-D59F53272E0C}"/>
  </odx:xpath>
  <odx:xpath id="projectLineBullet_0_2_1_0">
    <odx:dataBinding xpath="/profile/projects[1]/project[3]/description[2]/line[1]/bullet" storeItemID="{13792969-13E2-4AC2-A76A-D59F53272E0C}"/>
  </odx:xpath>
  <odx:xpath id="projectDescContBullet_0_2_1_0">
    <odx:dataBinding xpath="/profile/projects[1]/project[3]/description[2]/line[1]/content" storeItemID="{13792969-13E2-4AC2-A76A-D59F53272E0C}"/>
  </odx:xpath>
  <odx:xpath id="projectLineNoBullet_0_2_1_0">
    <odx:dataBinding xpath="/profile/projects[1]/project[3]/description[2]/line[1]/nobullet" storeItemID="{13792969-13E2-4AC2-A76A-D59F53272E0C}"/>
  </odx:xpath>
  <odx:xpath id="projectDescContentNoBullet_0_2_1_0">
    <odx:dataBinding xpath="/profile/projects[1]/project[3]/description[2]/line[1]/content" storeItemID="{13792969-13E2-4AC2-A76A-D59F53272E0C}"/>
  </odx:xpath>
  <odx:xpath id="projectLineBullet_0_2_1_1">
    <odx:dataBinding xpath="/profile/projects[1]/project[3]/description[2]/line[2]/bullet" storeItemID="{13792969-13E2-4AC2-A76A-D59F53272E0C}"/>
  </odx:xpath>
  <odx:xpath id="projectDescContBullet_0_2_1_1">
    <odx:dataBinding xpath="/profile/projects[1]/project[3]/description[2]/line[2]/content" storeItemID="{13792969-13E2-4AC2-A76A-D59F53272E0C}"/>
  </odx:xpath>
  <odx:xpath id="projectLineNoBullet_0_2_1_1">
    <odx:dataBinding xpath="/profile/projects[1]/project[3]/description[2]/line[2]/nobullet" storeItemID="{13792969-13E2-4AC2-A76A-D59F53272E0C}"/>
  </odx:xpath>
  <odx:xpath id="projectDescContentNoBullet_0_2_1_1">
    <odx:dataBinding xpath="/profile/projects[1]/project[3]/description[2]/line[2]/content" storeItemID="{13792969-13E2-4AC2-A76A-D59F53272E0C}"/>
  </odx:xpath>
  <odx:xpath id="projectLineBullet_0_2_1_2">
    <odx:dataBinding xpath="/profile/projects[1]/project[3]/description[2]/line[3]/bullet" storeItemID="{13792969-13E2-4AC2-A76A-D59F53272E0C}"/>
  </odx:xpath>
  <odx:xpath id="projectDescContBullet_0_2_1_2">
    <odx:dataBinding xpath="/profile/projects[1]/project[3]/description[2]/line[3]/content" storeItemID="{13792969-13E2-4AC2-A76A-D59F53272E0C}"/>
  </odx:xpath>
  <odx:xpath id="projectLineNoBullet_0_2_1_2">
    <odx:dataBinding xpath="/profile/projects[1]/project[3]/description[2]/line[3]/nobullet" storeItemID="{13792969-13E2-4AC2-A76A-D59F53272E0C}"/>
  </odx:xpath>
  <odx:xpath id="projectDescContentNoBullet_0_2_1_2">
    <odx:dataBinding xpath="/profile/projects[1]/project[3]/description[2]/line[3]/content" storeItemID="{13792969-13E2-4AC2-A76A-D59F53272E0C}"/>
  </odx:xpath>
  <odx:xpath id="projectLineBullet_0_2_1_3">
    <odx:dataBinding xpath="/profile/projects[1]/project[3]/description[2]/line[4]/bullet" storeItemID="{13792969-13E2-4AC2-A76A-D59F53272E0C}"/>
  </odx:xpath>
  <odx:xpath id="projectDescContBullet_0_2_1_3">
    <odx:dataBinding xpath="/profile/projects[1]/project[3]/description[2]/line[4]/content" storeItemID="{13792969-13E2-4AC2-A76A-D59F53272E0C}"/>
  </odx:xpath>
  <odx:xpath id="projectLineNoBullet_0_2_1_3">
    <odx:dataBinding xpath="/profile/projects[1]/project[3]/description[2]/line[4]/nobullet" storeItemID="{13792969-13E2-4AC2-A76A-D59F53272E0C}"/>
  </odx:xpath>
  <odx:xpath id="projectDescContentNoBullet_0_2_1_3">
    <odx:dataBinding xpath="/profile/projects[1]/project[3]/description[2]/line[4]/content" storeItemID="{13792969-13E2-4AC2-A76A-D59F53272E0C}"/>
  </odx:xpath>
  <odx:xpath id="projectLineBullet_0_2_1_4">
    <odx:dataBinding xpath="/profile/projects[1]/project[3]/description[2]/line[5]/bullet" storeItemID="{13792969-13E2-4AC2-A76A-D59F53272E0C}"/>
  </odx:xpath>
  <odx:xpath id="projectDescContBullet_0_2_1_4">
    <odx:dataBinding xpath="/profile/projects[1]/project[3]/description[2]/line[5]/content" storeItemID="{13792969-13E2-4AC2-A76A-D59F53272E0C}"/>
  </odx:xpath>
  <odx:xpath id="projectLineNoBullet_0_2_1_4">
    <odx:dataBinding xpath="/profile/projects[1]/project[3]/description[2]/line[5]/nobullet" storeItemID="{13792969-13E2-4AC2-A76A-D59F53272E0C}"/>
  </odx:xpath>
  <odx:xpath id="projectDescContentNoBullet_0_2_1_4">
    <odx:dataBinding xpath="/profile/projects[1]/project[3]/description[2]/line[5]/content" storeItemID="{13792969-13E2-4AC2-A76A-D59F53272E0C}"/>
  </odx:xpath>
  <odx:xpath id="projectLineBullet_0_2_1_5">
    <odx:dataBinding xpath="/profile/projects[1]/project[3]/description[2]/line[6]/bullet" storeItemID="{13792969-13E2-4AC2-A76A-D59F53272E0C}"/>
  </odx:xpath>
  <odx:xpath id="projectDescContBullet_0_2_1_5">
    <odx:dataBinding xpath="/profile/projects[1]/project[3]/description[2]/line[6]/content" storeItemID="{13792969-13E2-4AC2-A76A-D59F53272E0C}"/>
  </odx:xpath>
  <odx:xpath id="projectLineNoBullet_0_2_1_5">
    <odx:dataBinding xpath="/profile/projects[1]/project[3]/description[2]/line[6]/nobullet" storeItemID="{13792969-13E2-4AC2-A76A-D59F53272E0C}"/>
  </odx:xpath>
  <odx:xpath id="projectDescContentNoBullet_0_2_1_5">
    <odx:dataBinding xpath="/profile/projects[1]/project[3]/description[2]/line[6]/content" storeItemID="{13792969-13E2-4AC2-A76A-D59F53272E0C}"/>
  </odx:xpath>
  <odx:xpath id="projectLineBullet_0_2_2_0">
    <odx:dataBinding xpath="/profile/projects[1]/project[3]/description[3]/line[1]/bullet" storeItemID="{13792969-13E2-4AC2-A76A-D59F53272E0C}"/>
  </odx:xpath>
  <odx:xpath id="projectDescContBullet_0_2_2_0">
    <odx:dataBinding xpath="/profile/projects[1]/project[3]/description[3]/line[1]/content" storeItemID="{13792969-13E2-4AC2-A76A-D59F53272E0C}"/>
  </odx:xpath>
  <odx:xpath id="projectLineNoBullet_0_2_2_0">
    <odx:dataBinding xpath="/profile/projects[1]/project[3]/description[3]/line[1]/nobullet" storeItemID="{13792969-13E2-4AC2-A76A-D59F53272E0C}"/>
  </odx:xpath>
  <odx:xpath id="projectDescContentNoBullet_0_2_2_0">
    <odx:dataBinding xpath="/profile/projects[1]/project[3]/description[3]/line[1]/content" storeItemID="{13792969-13E2-4AC2-A76A-D59F53272E0C}"/>
  </odx:xpath>
  <odx:xpath id="projectLineBullet_0_2_2_1">
    <odx:dataBinding xpath="/profile/projects[1]/project[3]/description[3]/line[2]/bullet" storeItemID="{13792969-13E2-4AC2-A76A-D59F53272E0C}"/>
  </odx:xpath>
  <odx:xpath id="projectDescContBullet_0_2_2_1">
    <odx:dataBinding xpath="/profile/projects[1]/project[3]/description[3]/line[2]/content" storeItemID="{13792969-13E2-4AC2-A76A-D59F53272E0C}"/>
  </odx:xpath>
  <odx:xpath id="projectLineNoBullet_0_2_2_1">
    <odx:dataBinding xpath="/profile/projects[1]/project[3]/description[3]/line[2]/nobullet" storeItemID="{13792969-13E2-4AC2-A76A-D59F53272E0C}"/>
  </odx:xpath>
  <odx:xpath id="projectDescContentNoBullet_0_2_2_1">
    <odx:dataBinding xpath="/profile/projects[1]/project[3]/description[3]/line[2]/content" storeItemID="{13792969-13E2-4AC2-A76A-D59F53272E0C}"/>
  </odx:xpath>
  <odx:xpath id="projectLineBullet_0_2_2_2">
    <odx:dataBinding xpath="/profile/projects[1]/project[3]/description[3]/line[3]/bullet" storeItemID="{13792969-13E2-4AC2-A76A-D59F53272E0C}"/>
  </odx:xpath>
  <odx:xpath id="projectDescContBullet_0_2_2_2">
    <odx:dataBinding xpath="/profile/projects[1]/project[3]/description[3]/line[3]/content" storeItemID="{13792969-13E2-4AC2-A76A-D59F53272E0C}"/>
  </odx:xpath>
  <odx:xpath id="projectLineNoBullet_0_2_2_2">
    <odx:dataBinding xpath="/profile/projects[1]/project[3]/description[3]/line[3]/nobullet" storeItemID="{13792969-13E2-4AC2-A76A-D59F53272E0C}"/>
  </odx:xpath>
  <odx:xpath id="projectDescContentNoBullet_0_2_2_2">
    <odx:dataBinding xpath="/profile/projects[1]/project[3]/description[3]/line[3]/content" storeItemID="{13792969-13E2-4AC2-A76A-D59F53272E0C}"/>
  </odx:xpath>
  <odx:xpath id="projectLineBullet_0_2_2_3">
    <odx:dataBinding xpath="/profile/projects[1]/project[3]/description[3]/line[4]/bullet" storeItemID="{13792969-13E2-4AC2-A76A-D59F53272E0C}"/>
  </odx:xpath>
  <odx:xpath id="projectDescContBullet_0_2_2_3">
    <odx:dataBinding xpath="/profile/projects[1]/project[3]/description[3]/line[4]/content" storeItemID="{13792969-13E2-4AC2-A76A-D59F53272E0C}"/>
  </odx:xpath>
  <odx:xpath id="projectLineNoBullet_0_2_2_3">
    <odx:dataBinding xpath="/profile/projects[1]/project[3]/description[3]/line[4]/nobullet" storeItemID="{13792969-13E2-4AC2-A76A-D59F53272E0C}"/>
  </odx:xpath>
  <odx:xpath id="projectDescContentNoBullet_0_2_2_3">
    <odx:dataBinding xpath="/profile/projects[1]/project[3]/description[3]/line[4]/content" storeItemID="{13792969-13E2-4AC2-A76A-D59F53272E0C}"/>
  </odx:xpath>
  <odx:xpath id="projectLineBullet_0_2_2_4">
    <odx:dataBinding xpath="/profile/projects[1]/project[3]/description[3]/line[5]/bullet" storeItemID="{13792969-13E2-4AC2-A76A-D59F53272E0C}"/>
  </odx:xpath>
  <odx:xpath id="projectDescContBullet_0_2_2_4">
    <odx:dataBinding xpath="/profile/projects[1]/project[3]/description[3]/line[5]/content" storeItemID="{13792969-13E2-4AC2-A76A-D59F53272E0C}"/>
  </odx:xpath>
  <odx:xpath id="projectLineNoBullet_0_2_2_4">
    <odx:dataBinding xpath="/profile/projects[1]/project[3]/description[3]/line[5]/nobullet" storeItemID="{13792969-13E2-4AC2-A76A-D59F53272E0C}"/>
  </odx:xpath>
  <odx:xpath id="projectDescContentNoBullet_0_2_2_4">
    <odx:dataBinding xpath="/profile/projects[1]/project[3]/description[3]/line[5]/content" storeItemID="{13792969-13E2-4AC2-A76A-D59F53272E0C}"/>
  </odx:xpath>
  <odx:xpath id="projectLineBullet_0_2_2_5">
    <odx:dataBinding xpath="/profile/projects[1]/project[3]/description[3]/line[6]/bullet" storeItemID="{13792969-13E2-4AC2-A76A-D59F53272E0C}"/>
  </odx:xpath>
  <odx:xpath id="projectDescContBullet_0_2_2_5">
    <odx:dataBinding xpath="/profile/projects[1]/project[3]/description[3]/line[6]/content" storeItemID="{13792969-13E2-4AC2-A76A-D59F53272E0C}"/>
  </odx:xpath>
  <odx:xpath id="projectLineNoBullet_0_2_2_5">
    <odx:dataBinding xpath="/profile/projects[1]/project[3]/description[3]/line[6]/nobullet" storeItemID="{13792969-13E2-4AC2-A76A-D59F53272E0C}"/>
  </odx:xpath>
  <odx:xpath id="projectDescContentNoBullet_0_2_2_5">
    <odx:dataBinding xpath="/profile/projects[1]/project[3]/description[3]/line[6]/content" storeItemID="{13792969-13E2-4AC2-A76A-D59F53272E0C}"/>
  </odx:xpath>
  <odx:xpath id="projectLineBullet_0_2_2_6">
    <odx:dataBinding xpath="/profile/projects[1]/project[3]/description[3]/line[7]/bullet" storeItemID="{13792969-13E2-4AC2-A76A-D59F53272E0C}"/>
  </odx:xpath>
  <odx:xpath id="projectDescContBullet_0_2_2_6">
    <odx:dataBinding xpath="/profile/projects[1]/project[3]/description[3]/line[7]/content" storeItemID="{13792969-13E2-4AC2-A76A-D59F53272E0C}"/>
  </odx:xpath>
  <odx:xpath id="projectLineNoBullet_0_2_2_6">
    <odx:dataBinding xpath="/profile/projects[1]/project[3]/description[3]/line[7]/nobullet" storeItemID="{13792969-13E2-4AC2-A76A-D59F53272E0C}"/>
  </odx:xpath>
  <odx:xpath id="projectDescContentNoBullet_0_2_2_6">
    <odx:dataBinding xpath="/profile/projects[1]/project[3]/description[3]/line[7]/content" storeItemID="{13792969-13E2-4AC2-A76A-D59F53272E0C}"/>
  </odx:xpath>
  <odx:xpath id="projectLineBullet_0_2_2_7">
    <odx:dataBinding xpath="/profile/projects[1]/project[3]/description[3]/line[8]/bullet" storeItemID="{13792969-13E2-4AC2-A76A-D59F53272E0C}"/>
  </odx:xpath>
  <odx:xpath id="projectDescContBullet_0_2_2_7">
    <odx:dataBinding xpath="/profile/projects[1]/project[3]/description[3]/line[8]/content" storeItemID="{13792969-13E2-4AC2-A76A-D59F53272E0C}"/>
  </odx:xpath>
  <odx:xpath id="projectLineNoBullet_0_2_2_7">
    <odx:dataBinding xpath="/profile/projects[1]/project[3]/description[3]/line[8]/nobullet" storeItemID="{13792969-13E2-4AC2-A76A-D59F53272E0C}"/>
  </odx:xpath>
  <odx:xpath id="projectDescContentNoBullet_0_2_2_7">
    <odx:dataBinding xpath="/profile/projects[1]/project[3]/description[3]/line[8]/content" storeItemID="{13792969-13E2-4AC2-A76A-D59F53272E0C}"/>
  </odx:xpath>
  <odx:xpath id="projectLineBullet_0_2_2_8">
    <odx:dataBinding xpath="/profile/projects[1]/project[3]/description[3]/line[9]/bullet" storeItemID="{13792969-13E2-4AC2-A76A-D59F53272E0C}"/>
  </odx:xpath>
  <odx:xpath id="projectDescContBullet_0_2_2_8">
    <odx:dataBinding xpath="/profile/projects[1]/project[3]/description[3]/line[9]/content" storeItemID="{13792969-13E2-4AC2-A76A-D59F53272E0C}"/>
  </odx:xpath>
  <odx:xpath id="projectLineNoBullet_0_2_2_8">
    <odx:dataBinding xpath="/profile/projects[1]/project[3]/description[3]/line[9]/nobullet" storeItemID="{13792969-13E2-4AC2-A76A-D59F53272E0C}"/>
  </odx:xpath>
  <odx:xpath id="projectDescContentNoBullet_0_2_2_8">
    <odx:dataBinding xpath="/profile/projects[1]/project[3]/description[3]/line[9]/content" storeItemID="{13792969-13E2-4AC2-A76A-D59F53272E0C}"/>
  </odx:xpath>
  <odx:xpath id="projectrole_0_3_0">
    <odx:dataBinding xpath="/profile/projects[1]/project[4]/role[1]" storeItemID="{13792969-13E2-4AC2-A76A-D59F53272E0C}"/>
  </odx:xpath>
  <odx:xpath id="projectDescHeader_0_3_0">
    <odx:dataBinding xpath="/profile/projects[1]/project[4]/description[1]/header" storeItemID="{13792969-13E2-4AC2-A76A-D59F53272E0C}"/>
  </odx:xpath>
  <odx:xpath id="projectLineRep_0_3_0">
    <odx:dataBinding xpath="/profile/projects[1]/project[4]/description[1]/line" storeItemID="{13792969-13E2-4AC2-A76A-D59F53272E0C}"/>
  </odx:xpath>
  <odx:xpath id="projectLineBullet_0_3_0">
    <odx:dataBinding xpath="/profile/projects[1]/project[4]/description[1]/line/bullet" storeItemID="{13792969-13E2-4AC2-A76A-D59F53272E0C}"/>
  </odx:xpath>
  <odx:xpath id="projectDescContBullet_0_3_0">
    <odx:dataBinding xpath="/profile/projects[1]/project[4]/description[1]/line/content" storeItemID="{13792969-13E2-4AC2-A76A-D59F53272E0C}"/>
  </odx:xpath>
  <odx:xpath id="projectLineNoBullet_0_3_0">
    <odx:dataBinding xpath="/profile/projects[1]/project[4]/description[1]/line/nobullet" storeItemID="{13792969-13E2-4AC2-A76A-D59F53272E0C}"/>
  </odx:xpath>
  <odx:xpath id="projectDescContentNoBullet_0_3_0">
    <odx:dataBinding xpath="/profile/projects[1]/project[4]/description[1]/line/content" storeItemID="{13792969-13E2-4AC2-A76A-D59F53272E0C}"/>
  </odx:xpath>
  <odx:xpath id="projectDescHeader_0_3_1">
    <odx:dataBinding xpath="/profile/projects[1]/project[4]/description[2]/header" storeItemID="{13792969-13E2-4AC2-A76A-D59F53272E0C}"/>
  </odx:xpath>
  <odx:xpath id="projectLineRep_0_3_1">
    <odx:dataBinding xpath="/profile/projects[1]/project[4]/description[2]/line" storeItemID="{13792969-13E2-4AC2-A76A-D59F53272E0C}"/>
  </odx:xpath>
  <odx:xpath id="projectLineBullet_0_3_1">
    <odx:dataBinding xpath="/profile/projects[1]/project[4]/description[2]/line/bullet" storeItemID="{13792969-13E2-4AC2-A76A-D59F53272E0C}"/>
  </odx:xpath>
  <odx:xpath id="projectDescContBullet_0_3_1">
    <odx:dataBinding xpath="/profile/projects[1]/project[4]/description[2]/line/content" storeItemID="{13792969-13E2-4AC2-A76A-D59F53272E0C}"/>
  </odx:xpath>
  <odx:xpath id="projectLineNoBullet_0_3_1">
    <odx:dataBinding xpath="/profile/projects[1]/project[4]/description[2]/line/nobullet" storeItemID="{13792969-13E2-4AC2-A76A-D59F53272E0C}"/>
  </odx:xpath>
  <odx:xpath id="projectDescContentNoBullet_0_3_1">
    <odx:dataBinding xpath="/profile/projects[1]/project[4]/description[2]/line/content" storeItemID="{13792969-13E2-4AC2-A76A-D59F53272E0C}"/>
  </odx:xpath>
  <odx:xpath id="projectDescHeader_0_3_2">
    <odx:dataBinding xpath="/profile/projects[1]/project[4]/description[3]/header" storeItemID="{13792969-13E2-4AC2-A76A-D59F53272E0C}"/>
  </odx:xpath>
  <odx:xpath id="projectLineRep_0_3_2">
    <odx:dataBinding xpath="/profile/projects[1]/project[4]/description[3]/line" storeItemID="{13792969-13E2-4AC2-A76A-D59F53272E0C}"/>
  </odx:xpath>
  <odx:xpath id="projectLineBullet_0_3_2">
    <odx:dataBinding xpath="/profile/projects[1]/project[4]/description[3]/line/bullet" storeItemID="{13792969-13E2-4AC2-A76A-D59F53272E0C}"/>
  </odx:xpath>
  <odx:xpath id="projectDescContBullet_0_3_2">
    <odx:dataBinding xpath="/profile/projects[1]/project[4]/description[3]/line/content" storeItemID="{13792969-13E2-4AC2-A76A-D59F53272E0C}"/>
  </odx:xpath>
  <odx:xpath id="projectLineNoBullet_0_3_2">
    <odx:dataBinding xpath="/profile/projects[1]/project[4]/description[3]/line/nobullet" storeItemID="{13792969-13E2-4AC2-A76A-D59F53272E0C}"/>
  </odx:xpath>
  <odx:xpath id="projectDescContentNoBullet_0_3_2">
    <odx:dataBinding xpath="/profile/projects[1]/project[4]/description[3]/line/content" storeItemID="{13792969-13E2-4AC2-A76A-D59F53272E0C}"/>
  </odx:xpath>
  <odx:xpath id="projectCustomer_0_3_0">
    <odx:dataBinding xpath="/profile/projects[1]/project[4]/customer[1]" storeItemID="{13792969-13E2-4AC2-A76A-D59F53272E0C}"/>
  </odx:xpath>
  <odx:xpath id="projectLineBullet_0_3_0_0">
    <odx:dataBinding xpath="/profile/projects[1]/project[4]/description[1]/line[1]/bullet" storeItemID="{13792969-13E2-4AC2-A76A-D59F53272E0C}"/>
  </odx:xpath>
  <odx:xpath id="projectDescContBullet_0_3_0_0">
    <odx:dataBinding xpath="/profile/projects[1]/project[4]/description[1]/line[1]/content" storeItemID="{13792969-13E2-4AC2-A76A-D59F53272E0C}"/>
  </odx:xpath>
  <odx:xpath id="projectLineNoBullet_0_3_0_0">
    <odx:dataBinding xpath="/profile/projects[1]/project[4]/description[1]/line[1]/nobullet" storeItemID="{13792969-13E2-4AC2-A76A-D59F53272E0C}"/>
  </odx:xpath>
  <odx:xpath id="projectDescContentNoBullet_0_3_0_0">
    <odx:dataBinding xpath="/profile/projects[1]/project[4]/description[1]/line[1]/content" storeItemID="{13792969-13E2-4AC2-A76A-D59F53272E0C}"/>
  </odx:xpath>
  <odx:xpath id="projectLineBullet_0_3_1_0">
    <odx:dataBinding xpath="/profile/projects[1]/project[4]/description[2]/line[1]/bullet" storeItemID="{13792969-13E2-4AC2-A76A-D59F53272E0C}"/>
  </odx:xpath>
  <odx:xpath id="projectDescContBullet_0_3_1_0">
    <odx:dataBinding xpath="/profile/projects[1]/project[4]/description[2]/line[1]/content" storeItemID="{13792969-13E2-4AC2-A76A-D59F53272E0C}"/>
  </odx:xpath>
  <odx:xpath id="projectLineNoBullet_0_3_1_0">
    <odx:dataBinding xpath="/profile/projects[1]/project[4]/description[2]/line[1]/nobullet" storeItemID="{13792969-13E2-4AC2-A76A-D59F53272E0C}"/>
  </odx:xpath>
  <odx:xpath id="projectDescContentNoBullet_0_3_1_0">
    <odx:dataBinding xpath="/profile/projects[1]/project[4]/description[2]/line[1]/content" storeItemID="{13792969-13E2-4AC2-A76A-D59F53272E0C}"/>
  </odx:xpath>
  <odx:xpath id="projectLineBullet_0_3_1_1">
    <odx:dataBinding xpath="/profile/projects[1]/project[4]/description[2]/line[2]/bullet" storeItemID="{13792969-13E2-4AC2-A76A-D59F53272E0C}"/>
  </odx:xpath>
  <odx:xpath id="projectDescContBullet_0_3_1_1">
    <odx:dataBinding xpath="/profile/projects[1]/project[4]/description[2]/line[2]/content" storeItemID="{13792969-13E2-4AC2-A76A-D59F53272E0C}"/>
  </odx:xpath>
  <odx:xpath id="projectLineNoBullet_0_3_1_1">
    <odx:dataBinding xpath="/profile/projects[1]/project[4]/description[2]/line[2]/nobullet" storeItemID="{13792969-13E2-4AC2-A76A-D59F53272E0C}"/>
  </odx:xpath>
  <odx:xpath id="projectDescContentNoBullet_0_3_1_1">
    <odx:dataBinding xpath="/profile/projects[1]/project[4]/description[2]/line[2]/content" storeItemID="{13792969-13E2-4AC2-A76A-D59F53272E0C}"/>
  </odx:xpath>
  <odx:xpath id="projectLineBullet_0_3_1_2">
    <odx:dataBinding xpath="/profile/projects[1]/project[4]/description[2]/line[3]/bullet" storeItemID="{13792969-13E2-4AC2-A76A-D59F53272E0C}"/>
  </odx:xpath>
  <odx:xpath id="projectDescContBullet_0_3_1_2">
    <odx:dataBinding xpath="/profile/projects[1]/project[4]/description[2]/line[3]/content" storeItemID="{13792969-13E2-4AC2-A76A-D59F53272E0C}"/>
  </odx:xpath>
  <odx:xpath id="projectLineNoBullet_0_3_1_2">
    <odx:dataBinding xpath="/profile/projects[1]/project[4]/description[2]/line[3]/nobullet" storeItemID="{13792969-13E2-4AC2-A76A-D59F53272E0C}"/>
  </odx:xpath>
  <odx:xpath id="projectDescContentNoBullet_0_3_1_2">
    <odx:dataBinding xpath="/profile/projects[1]/project[4]/description[2]/line[3]/content" storeItemID="{13792969-13E2-4AC2-A76A-D59F53272E0C}"/>
  </odx:xpath>
  <odx:xpath id="projectLineBullet_0_3_1_3">
    <odx:dataBinding xpath="/profile/projects[1]/project[4]/description[2]/line[4]/bullet" storeItemID="{13792969-13E2-4AC2-A76A-D59F53272E0C}"/>
  </odx:xpath>
  <odx:xpath id="projectDescContBullet_0_3_1_3">
    <odx:dataBinding xpath="/profile/projects[1]/project[4]/description[2]/line[4]/content" storeItemID="{13792969-13E2-4AC2-A76A-D59F53272E0C}"/>
  </odx:xpath>
  <odx:xpath id="projectLineNoBullet_0_3_1_3">
    <odx:dataBinding xpath="/profile/projects[1]/project[4]/description[2]/line[4]/nobullet" storeItemID="{13792969-13E2-4AC2-A76A-D59F53272E0C}"/>
  </odx:xpath>
  <odx:xpath id="projectDescContentNoBullet_0_3_1_3">
    <odx:dataBinding xpath="/profile/projects[1]/project[4]/description[2]/line[4]/content" storeItemID="{13792969-13E2-4AC2-A76A-D59F53272E0C}"/>
  </odx:xpath>
  <odx:xpath id="projectLineBullet_0_3_1_4">
    <odx:dataBinding xpath="/profile/projects[1]/project[4]/description[2]/line[5]/bullet" storeItemID="{13792969-13E2-4AC2-A76A-D59F53272E0C}"/>
  </odx:xpath>
  <odx:xpath id="projectDescContBullet_0_3_1_4">
    <odx:dataBinding xpath="/profile/projects[1]/project[4]/description[2]/line[5]/content" storeItemID="{13792969-13E2-4AC2-A76A-D59F53272E0C}"/>
  </odx:xpath>
  <odx:xpath id="projectLineNoBullet_0_3_1_4">
    <odx:dataBinding xpath="/profile/projects[1]/project[4]/description[2]/line[5]/nobullet" storeItemID="{13792969-13E2-4AC2-A76A-D59F53272E0C}"/>
  </odx:xpath>
  <odx:xpath id="projectDescContentNoBullet_0_3_1_4">
    <odx:dataBinding xpath="/profile/projects[1]/project[4]/description[2]/line[5]/content" storeItemID="{13792969-13E2-4AC2-A76A-D59F53272E0C}"/>
  </odx:xpath>
  <odx:xpath id="projectLineBullet_0_3_1_5">
    <odx:dataBinding xpath="/profile/projects[1]/project[4]/description[2]/line[6]/bullet" storeItemID="{13792969-13E2-4AC2-A76A-D59F53272E0C}"/>
  </odx:xpath>
  <odx:xpath id="projectDescContBullet_0_3_1_5">
    <odx:dataBinding xpath="/profile/projects[1]/project[4]/description[2]/line[6]/content" storeItemID="{13792969-13E2-4AC2-A76A-D59F53272E0C}"/>
  </odx:xpath>
  <odx:xpath id="projectLineNoBullet_0_3_1_5">
    <odx:dataBinding xpath="/profile/projects[1]/project[4]/description[2]/line[6]/nobullet" storeItemID="{13792969-13E2-4AC2-A76A-D59F53272E0C}"/>
  </odx:xpath>
  <odx:xpath id="projectDescContentNoBullet_0_3_1_5">
    <odx:dataBinding xpath="/profile/projects[1]/project[4]/description[2]/line[6]/content" storeItemID="{13792969-13E2-4AC2-A76A-D59F53272E0C}"/>
  </odx:xpath>
  <odx:xpath id="projectLineBullet_0_3_2_0">
    <odx:dataBinding xpath="/profile/projects[1]/project[4]/description[3]/line[1]/bullet" storeItemID="{13792969-13E2-4AC2-A76A-D59F53272E0C}"/>
  </odx:xpath>
  <odx:xpath id="projectDescContBullet_0_3_2_0">
    <odx:dataBinding xpath="/profile/projects[1]/project[4]/description[3]/line[1]/content" storeItemID="{13792969-13E2-4AC2-A76A-D59F53272E0C}"/>
  </odx:xpath>
  <odx:xpath id="projectLineNoBullet_0_3_2_0">
    <odx:dataBinding xpath="/profile/projects[1]/project[4]/description[3]/line[1]/nobullet" storeItemID="{13792969-13E2-4AC2-A76A-D59F53272E0C}"/>
  </odx:xpath>
  <odx:xpath id="projectDescContentNoBullet_0_3_2_0">
    <odx:dataBinding xpath="/profile/projects[1]/project[4]/description[3]/line[1]/content" storeItemID="{13792969-13E2-4AC2-A76A-D59F53272E0C}"/>
  </odx:xpath>
  <odx:xpath id="projectLineBullet_0_3_2_1">
    <odx:dataBinding xpath="/profile/projects[1]/project[4]/description[3]/line[2]/bullet" storeItemID="{13792969-13E2-4AC2-A76A-D59F53272E0C}"/>
  </odx:xpath>
  <odx:xpath id="projectDescContBullet_0_3_2_1">
    <odx:dataBinding xpath="/profile/projects[1]/project[4]/description[3]/line[2]/content" storeItemID="{13792969-13E2-4AC2-A76A-D59F53272E0C}"/>
  </odx:xpath>
  <odx:xpath id="projectLineNoBullet_0_3_2_1">
    <odx:dataBinding xpath="/profile/projects[1]/project[4]/description[3]/line[2]/nobullet" storeItemID="{13792969-13E2-4AC2-A76A-D59F53272E0C}"/>
  </odx:xpath>
  <odx:xpath id="projectDescContentNoBullet_0_3_2_1">
    <odx:dataBinding xpath="/profile/projects[1]/project[4]/description[3]/line[2]/content" storeItemID="{13792969-13E2-4AC2-A76A-D59F53272E0C}"/>
  </odx:xpath>
  <odx:xpath id="projectLineBullet_0_3_2_2">
    <odx:dataBinding xpath="/profile/projects[1]/project[4]/description[3]/line[3]/bullet" storeItemID="{13792969-13E2-4AC2-A76A-D59F53272E0C}"/>
  </odx:xpath>
  <odx:xpath id="projectDescContBullet_0_3_2_2">
    <odx:dataBinding xpath="/profile/projects[1]/project[4]/description[3]/line[3]/content" storeItemID="{13792969-13E2-4AC2-A76A-D59F53272E0C}"/>
  </odx:xpath>
  <odx:xpath id="projectLineNoBullet_0_3_2_2">
    <odx:dataBinding xpath="/profile/projects[1]/project[4]/description[3]/line[3]/nobullet" storeItemID="{13792969-13E2-4AC2-A76A-D59F53272E0C}"/>
  </odx:xpath>
  <odx:xpath id="projectDescContentNoBullet_0_3_2_2">
    <odx:dataBinding xpath="/profile/projects[1]/project[4]/description[3]/line[3]/content" storeItemID="{13792969-13E2-4AC2-A76A-D59F53272E0C}"/>
  </odx:xpath>
  <odx:xpath id="projectLineBullet_0_3_2_3">
    <odx:dataBinding xpath="/profile/projects[1]/project[4]/description[3]/line[4]/bullet" storeItemID="{13792969-13E2-4AC2-A76A-D59F53272E0C}"/>
  </odx:xpath>
  <odx:xpath id="projectDescContBullet_0_3_2_3">
    <odx:dataBinding xpath="/profile/projects[1]/project[4]/description[3]/line[4]/content" storeItemID="{13792969-13E2-4AC2-A76A-D59F53272E0C}"/>
  </odx:xpath>
  <odx:xpath id="projectLineNoBullet_0_3_2_3">
    <odx:dataBinding xpath="/profile/projects[1]/project[4]/description[3]/line[4]/nobullet" storeItemID="{13792969-13E2-4AC2-A76A-D59F53272E0C}"/>
  </odx:xpath>
  <odx:xpath id="projectDescContentNoBullet_0_3_2_3">
    <odx:dataBinding xpath="/profile/projects[1]/project[4]/description[3]/line[4]/content" storeItemID="{13792969-13E2-4AC2-A76A-D59F53272E0C}"/>
  </odx:xpath>
  <odx:xpath id="projectrole_0_4_0">
    <odx:dataBinding xpath="/profile/projects[1]/project[5]/role[1]" storeItemID="{13792969-13E2-4AC2-A76A-D59F53272E0C}"/>
  </odx:xpath>
  <odx:xpath id="projectDescHeader_0_4_0">
    <odx:dataBinding xpath="/profile/projects[1]/project[5]/description[1]/header" storeItemID="{13792969-13E2-4AC2-A76A-D59F53272E0C}"/>
  </odx:xpath>
  <odx:xpath id="projectLineRep_0_4_0">
    <odx:dataBinding xpath="/profile/projects[1]/project[5]/description[1]/line" storeItemID="{13792969-13E2-4AC2-A76A-D59F53272E0C}"/>
  </odx:xpath>
  <odx:xpath id="projectLineBullet_0_4_0">
    <odx:dataBinding xpath="/profile/projects[1]/project[5]/description[1]/line/bullet" storeItemID="{13792969-13E2-4AC2-A76A-D59F53272E0C}"/>
  </odx:xpath>
  <odx:xpath id="projectDescContBullet_0_4_0">
    <odx:dataBinding xpath="/profile/projects[1]/project[5]/description[1]/line/content" storeItemID="{13792969-13E2-4AC2-A76A-D59F53272E0C}"/>
  </odx:xpath>
  <odx:xpath id="projectLineNoBullet_0_4_0">
    <odx:dataBinding xpath="/profile/projects[1]/project[5]/description[1]/line/nobullet" storeItemID="{13792969-13E2-4AC2-A76A-D59F53272E0C}"/>
  </odx:xpath>
  <odx:xpath id="projectDescContentNoBullet_0_4_0">
    <odx:dataBinding xpath="/profile/projects[1]/project[5]/description[1]/line/content" storeItemID="{13792969-13E2-4AC2-A76A-D59F53272E0C}"/>
  </odx:xpath>
  <odx:xpath id="projectDescHeader_0_4_1">
    <odx:dataBinding xpath="/profile/projects[1]/project[5]/description[2]/header" storeItemID="{13792969-13E2-4AC2-A76A-D59F53272E0C}"/>
  </odx:xpath>
  <odx:xpath id="projectLineRep_0_4_1">
    <odx:dataBinding xpath="/profile/projects[1]/project[5]/description[2]/line" storeItemID="{13792969-13E2-4AC2-A76A-D59F53272E0C}"/>
  </odx:xpath>
  <odx:xpath id="projectLineBullet_0_4_1">
    <odx:dataBinding xpath="/profile/projects[1]/project[5]/description[2]/line/bullet" storeItemID="{13792969-13E2-4AC2-A76A-D59F53272E0C}"/>
  </odx:xpath>
  <odx:xpath id="projectDescContBullet_0_4_1">
    <odx:dataBinding xpath="/profile/projects[1]/project[5]/description[2]/line/content" storeItemID="{13792969-13E2-4AC2-A76A-D59F53272E0C}"/>
  </odx:xpath>
  <odx:xpath id="projectLineNoBullet_0_4_1">
    <odx:dataBinding xpath="/profile/projects[1]/project[5]/description[2]/line/nobullet" storeItemID="{13792969-13E2-4AC2-A76A-D59F53272E0C}"/>
  </odx:xpath>
  <odx:xpath id="projectDescContentNoBullet_0_4_1">
    <odx:dataBinding xpath="/profile/projects[1]/project[5]/description[2]/line/content" storeItemID="{13792969-13E2-4AC2-A76A-D59F53272E0C}"/>
  </odx:xpath>
  <odx:xpath id="projectDescHeader_0_4_2">
    <odx:dataBinding xpath="/profile/projects[1]/project[5]/description[3]/header" storeItemID="{13792969-13E2-4AC2-A76A-D59F53272E0C}"/>
  </odx:xpath>
  <odx:xpath id="projectLineRep_0_4_2">
    <odx:dataBinding xpath="/profile/projects[1]/project[5]/description[3]/line" storeItemID="{13792969-13E2-4AC2-A76A-D59F53272E0C}"/>
  </odx:xpath>
  <odx:xpath id="projectLineBullet_0_4_2">
    <odx:dataBinding xpath="/profile/projects[1]/project[5]/description[3]/line/bullet" storeItemID="{13792969-13E2-4AC2-A76A-D59F53272E0C}"/>
  </odx:xpath>
  <odx:xpath id="projectDescContBullet_0_4_2">
    <odx:dataBinding xpath="/profile/projects[1]/project[5]/description[3]/line/content" storeItemID="{13792969-13E2-4AC2-A76A-D59F53272E0C}"/>
  </odx:xpath>
  <odx:xpath id="projectLineNoBullet_0_4_2">
    <odx:dataBinding xpath="/profile/projects[1]/project[5]/description[3]/line/nobullet" storeItemID="{13792969-13E2-4AC2-A76A-D59F53272E0C}"/>
  </odx:xpath>
  <odx:xpath id="projectDescContentNoBullet_0_4_2">
    <odx:dataBinding xpath="/profile/projects[1]/project[5]/description[3]/line/content" storeItemID="{13792969-13E2-4AC2-A76A-D59F53272E0C}"/>
  </odx:xpath>
  <odx:xpath id="projectCustomer_0_4_0">
    <odx:dataBinding xpath="/profile/projects[1]/project[5]/customer[1]" storeItemID="{13792969-13E2-4AC2-A76A-D59F53272E0C}"/>
  </odx:xpath>
  <odx:xpath id="projectLineBullet_0_4_0_0">
    <odx:dataBinding xpath="/profile/projects[1]/project[5]/description[1]/line[1]/bullet" storeItemID="{13792969-13E2-4AC2-A76A-D59F53272E0C}"/>
  </odx:xpath>
  <odx:xpath id="projectDescContBullet_0_4_0_0">
    <odx:dataBinding xpath="/profile/projects[1]/project[5]/description[1]/line[1]/content" storeItemID="{13792969-13E2-4AC2-A76A-D59F53272E0C}"/>
  </odx:xpath>
  <odx:xpath id="projectLineNoBullet_0_4_0_0">
    <odx:dataBinding xpath="/profile/projects[1]/project[5]/description[1]/line[1]/nobullet" storeItemID="{13792969-13E2-4AC2-A76A-D59F53272E0C}"/>
  </odx:xpath>
  <odx:xpath id="projectDescContentNoBullet_0_4_0_0">
    <odx:dataBinding xpath="/profile/projects[1]/project[5]/description[1]/line[1]/content" storeItemID="{13792969-13E2-4AC2-A76A-D59F53272E0C}"/>
  </odx:xpath>
  <odx:xpath id="projectLineBullet_0_4_1_0">
    <odx:dataBinding xpath="/profile/projects[1]/project[5]/description[2]/line[1]/bullet" storeItemID="{13792969-13E2-4AC2-A76A-D59F53272E0C}"/>
  </odx:xpath>
  <odx:xpath id="projectDescContBullet_0_4_1_0">
    <odx:dataBinding xpath="/profile/projects[1]/project[5]/description[2]/line[1]/content" storeItemID="{13792969-13E2-4AC2-A76A-D59F53272E0C}"/>
  </odx:xpath>
  <odx:xpath id="projectLineNoBullet_0_4_1_0">
    <odx:dataBinding xpath="/profile/projects[1]/project[5]/description[2]/line[1]/nobullet" storeItemID="{13792969-13E2-4AC2-A76A-D59F53272E0C}"/>
  </odx:xpath>
  <odx:xpath id="projectDescContentNoBullet_0_4_1_0">
    <odx:dataBinding xpath="/profile/projects[1]/project[5]/description[2]/line[1]/content" storeItemID="{13792969-13E2-4AC2-A76A-D59F53272E0C}"/>
  </odx:xpath>
  <odx:xpath id="projectLineBullet_0_4_1_1">
    <odx:dataBinding xpath="/profile/projects[1]/project[5]/description[2]/line[2]/bullet" storeItemID="{13792969-13E2-4AC2-A76A-D59F53272E0C}"/>
  </odx:xpath>
  <odx:xpath id="projectDescContBullet_0_4_1_1">
    <odx:dataBinding xpath="/profile/projects[1]/project[5]/description[2]/line[2]/content" storeItemID="{13792969-13E2-4AC2-A76A-D59F53272E0C}"/>
  </odx:xpath>
  <odx:xpath id="projectLineNoBullet_0_4_1_1">
    <odx:dataBinding xpath="/profile/projects[1]/project[5]/description[2]/line[2]/nobullet" storeItemID="{13792969-13E2-4AC2-A76A-D59F53272E0C}"/>
  </odx:xpath>
  <odx:xpath id="projectDescContentNoBullet_0_4_1_1">
    <odx:dataBinding xpath="/profile/projects[1]/project[5]/description[2]/line[2]/content" storeItemID="{13792969-13E2-4AC2-A76A-D59F53272E0C}"/>
  </odx:xpath>
  <odx:xpath id="projectLineBullet_0_4_1_2">
    <odx:dataBinding xpath="/profile/projects[1]/project[5]/description[2]/line[3]/bullet" storeItemID="{13792969-13E2-4AC2-A76A-D59F53272E0C}"/>
  </odx:xpath>
  <odx:xpath id="projectDescContBullet_0_4_1_2">
    <odx:dataBinding xpath="/profile/projects[1]/project[5]/description[2]/line[3]/content" storeItemID="{13792969-13E2-4AC2-A76A-D59F53272E0C}"/>
  </odx:xpath>
  <odx:xpath id="projectLineNoBullet_0_4_1_2">
    <odx:dataBinding xpath="/profile/projects[1]/project[5]/description[2]/line[3]/nobullet" storeItemID="{13792969-13E2-4AC2-A76A-D59F53272E0C}"/>
  </odx:xpath>
  <odx:xpath id="projectDescContentNoBullet_0_4_1_2">
    <odx:dataBinding xpath="/profile/projects[1]/project[5]/description[2]/line[3]/content" storeItemID="{13792969-13E2-4AC2-A76A-D59F53272E0C}"/>
  </odx:xpath>
  <odx:xpath id="projectLineBullet_0_4_1_3">
    <odx:dataBinding xpath="/profile/projects[1]/project[5]/description[2]/line[4]/bullet" storeItemID="{13792969-13E2-4AC2-A76A-D59F53272E0C}"/>
  </odx:xpath>
  <odx:xpath id="projectDescContBullet_0_4_1_3">
    <odx:dataBinding xpath="/profile/projects[1]/project[5]/description[2]/line[4]/content" storeItemID="{13792969-13E2-4AC2-A76A-D59F53272E0C}"/>
  </odx:xpath>
  <odx:xpath id="projectLineNoBullet_0_4_1_3">
    <odx:dataBinding xpath="/profile/projects[1]/project[5]/description[2]/line[4]/nobullet" storeItemID="{13792969-13E2-4AC2-A76A-D59F53272E0C}"/>
  </odx:xpath>
  <odx:xpath id="projectDescContentNoBullet_0_4_1_3">
    <odx:dataBinding xpath="/profile/projects[1]/project[5]/description[2]/line[4]/content" storeItemID="{13792969-13E2-4AC2-A76A-D59F53272E0C}"/>
  </odx:xpath>
  <odx:xpath id="projectLineBullet_0_4_2_0">
    <odx:dataBinding xpath="/profile/projects[1]/project[5]/description[3]/line[1]/bullet" storeItemID="{13792969-13E2-4AC2-A76A-D59F53272E0C}"/>
  </odx:xpath>
  <odx:xpath id="projectDescContBullet_0_4_2_0">
    <odx:dataBinding xpath="/profile/projects[1]/project[5]/description[3]/line[1]/content" storeItemID="{13792969-13E2-4AC2-A76A-D59F53272E0C}"/>
  </odx:xpath>
  <odx:xpath id="projectLineNoBullet_0_4_2_0">
    <odx:dataBinding xpath="/profile/projects[1]/project[5]/description[3]/line[1]/nobullet" storeItemID="{13792969-13E2-4AC2-A76A-D59F53272E0C}"/>
  </odx:xpath>
  <odx:xpath id="projectDescContentNoBullet_0_4_2_0">
    <odx:dataBinding xpath="/profile/projects[1]/project[5]/description[3]/line[1]/content" storeItemID="{13792969-13E2-4AC2-A76A-D59F53272E0C}"/>
  </odx:xpath>
  <odx:xpath id="projectLineBullet_0_4_2_1">
    <odx:dataBinding xpath="/profile/projects[1]/project[5]/description[3]/line[2]/bullet" storeItemID="{13792969-13E2-4AC2-A76A-D59F53272E0C}"/>
  </odx:xpath>
  <odx:xpath id="projectDescContBullet_0_4_2_1">
    <odx:dataBinding xpath="/profile/projects[1]/project[5]/description[3]/line[2]/content" storeItemID="{13792969-13E2-4AC2-A76A-D59F53272E0C}"/>
  </odx:xpath>
  <odx:xpath id="projectLineNoBullet_0_4_2_1">
    <odx:dataBinding xpath="/profile/projects[1]/project[5]/description[3]/line[2]/nobullet" storeItemID="{13792969-13E2-4AC2-A76A-D59F53272E0C}"/>
  </odx:xpath>
  <odx:xpath id="projectDescContentNoBullet_0_4_2_1">
    <odx:dataBinding xpath="/profile/projects[1]/project[5]/description[3]/line[2]/content" storeItemID="{13792969-13E2-4AC2-A76A-D59F53272E0C}"/>
  </odx:xpath>
  <odx:xpath id="projectLineBullet_0_4_2_2">
    <odx:dataBinding xpath="/profile/projects[1]/project[5]/description[3]/line[3]/bullet" storeItemID="{13792969-13E2-4AC2-A76A-D59F53272E0C}"/>
  </odx:xpath>
  <odx:xpath id="projectDescContBullet_0_4_2_2">
    <odx:dataBinding xpath="/profile/projects[1]/project[5]/description[3]/line[3]/content" storeItemID="{13792969-13E2-4AC2-A76A-D59F53272E0C}"/>
  </odx:xpath>
  <odx:xpath id="projectLineNoBullet_0_4_2_2">
    <odx:dataBinding xpath="/profile/projects[1]/project[5]/description[3]/line[3]/nobullet" storeItemID="{13792969-13E2-4AC2-A76A-D59F53272E0C}"/>
  </odx:xpath>
  <odx:xpath id="projectDescContentNoBullet_0_4_2_2">
    <odx:dataBinding xpath="/profile/projects[1]/project[5]/description[3]/line[3]/content" storeItemID="{13792969-13E2-4AC2-A76A-D59F53272E0C}"/>
  </odx:xpath>
  <odx:xpath id="projectLineBullet_0_4_2_3">
    <odx:dataBinding xpath="/profile/projects[1]/project[5]/description[3]/line[4]/bullet" storeItemID="{13792969-13E2-4AC2-A76A-D59F53272E0C}"/>
  </odx:xpath>
  <odx:xpath id="projectDescContBullet_0_4_2_3">
    <odx:dataBinding xpath="/profile/projects[1]/project[5]/description[3]/line[4]/content" storeItemID="{13792969-13E2-4AC2-A76A-D59F53272E0C}"/>
  </odx:xpath>
  <odx:xpath id="projectLineNoBullet_0_4_2_3">
    <odx:dataBinding xpath="/profile/projects[1]/project[5]/description[3]/line[4]/nobullet" storeItemID="{13792969-13E2-4AC2-A76A-D59F53272E0C}"/>
  </odx:xpath>
  <odx:xpath id="projectDescContentNoBullet_0_4_2_3">
    <odx:dataBinding xpath="/profile/projects[1]/project[5]/description[3]/line[4]/content" storeItemID="{13792969-13E2-4AC2-A76A-D59F53272E0C}"/>
  </odx:xpath>
  <odx:xpath id="projectLineBullet_0_4_2_4">
    <odx:dataBinding xpath="/profile/projects[1]/project[5]/description[3]/line[5]/bullet" storeItemID="{13792969-13E2-4AC2-A76A-D59F53272E0C}"/>
  </odx:xpath>
  <odx:xpath id="projectDescContBullet_0_4_2_4">
    <odx:dataBinding xpath="/profile/projects[1]/project[5]/description[3]/line[5]/content" storeItemID="{13792969-13E2-4AC2-A76A-D59F53272E0C}"/>
  </odx:xpath>
  <odx:xpath id="projectLineNoBullet_0_4_2_4">
    <odx:dataBinding xpath="/profile/projects[1]/project[5]/description[3]/line[5]/nobullet" storeItemID="{13792969-13E2-4AC2-A76A-D59F53272E0C}"/>
  </odx:xpath>
  <odx:xpath id="projectDescContentNoBullet_0_4_2_4">
    <odx:dataBinding xpath="/profile/projects[1]/project[5]/description[3]/line[5]/content" storeItemID="{13792969-13E2-4AC2-A76A-D59F53272E0C}"/>
  </odx:xpath>
  <odx:xpath id="projectrole_0_5_0">
    <odx:dataBinding xpath="/profile/projects[1]/project[6]/role[1]" storeItemID="{13792969-13E2-4AC2-A76A-D59F53272E0C}"/>
  </odx:xpath>
  <odx:xpath id="projectDescHeader_0_5_0">
    <odx:dataBinding xpath="/profile/projects[1]/project[6]/description[1]/header" storeItemID="{13792969-13E2-4AC2-A76A-D59F53272E0C}"/>
  </odx:xpath>
  <odx:xpath id="projectLineRep_0_5_0">
    <odx:dataBinding xpath="/profile/projects[1]/project[6]/description[1]/line" storeItemID="{13792969-13E2-4AC2-A76A-D59F53272E0C}"/>
  </odx:xpath>
  <odx:xpath id="projectLineBullet_0_5_0">
    <odx:dataBinding xpath="/profile/projects[1]/project[6]/description[1]/line/bullet" storeItemID="{13792969-13E2-4AC2-A76A-D59F53272E0C}"/>
  </odx:xpath>
  <odx:xpath id="projectDescContBullet_0_5_0">
    <odx:dataBinding xpath="/profile/projects[1]/project[6]/description[1]/line/content" storeItemID="{13792969-13E2-4AC2-A76A-D59F53272E0C}"/>
  </odx:xpath>
  <odx:xpath id="projectLineNoBullet_0_5_0">
    <odx:dataBinding xpath="/profile/projects[1]/project[6]/description[1]/line/nobullet" storeItemID="{13792969-13E2-4AC2-A76A-D59F53272E0C}"/>
  </odx:xpath>
  <odx:xpath id="projectDescContentNoBullet_0_5_0">
    <odx:dataBinding xpath="/profile/projects[1]/project[6]/description[1]/line/content" storeItemID="{13792969-13E2-4AC2-A76A-D59F53272E0C}"/>
  </odx:xpath>
  <odx:xpath id="projectDescHeader_0_5_1">
    <odx:dataBinding xpath="/profile/projects[1]/project[6]/description[2]/header" storeItemID="{13792969-13E2-4AC2-A76A-D59F53272E0C}"/>
  </odx:xpath>
  <odx:xpath id="projectLineRep_0_5_1">
    <odx:dataBinding xpath="/profile/projects[1]/project[6]/description[2]/line" storeItemID="{13792969-13E2-4AC2-A76A-D59F53272E0C}"/>
  </odx:xpath>
  <odx:xpath id="projectLineBullet_0_5_1">
    <odx:dataBinding xpath="/profile/projects[1]/project[6]/description[2]/line/bullet" storeItemID="{13792969-13E2-4AC2-A76A-D59F53272E0C}"/>
  </odx:xpath>
  <odx:xpath id="projectDescContBullet_0_5_1">
    <odx:dataBinding xpath="/profile/projects[1]/project[6]/description[2]/line/content" storeItemID="{13792969-13E2-4AC2-A76A-D59F53272E0C}"/>
  </odx:xpath>
  <odx:xpath id="projectLineNoBullet_0_5_1">
    <odx:dataBinding xpath="/profile/projects[1]/project[6]/description[2]/line/nobullet" storeItemID="{13792969-13E2-4AC2-A76A-D59F53272E0C}"/>
  </odx:xpath>
  <odx:xpath id="projectDescContentNoBullet_0_5_1">
    <odx:dataBinding xpath="/profile/projects[1]/project[6]/description[2]/line/content" storeItemID="{13792969-13E2-4AC2-A76A-D59F53272E0C}"/>
  </odx:xpath>
  <odx:xpath id="projectDescHeader_0_5_2">
    <odx:dataBinding xpath="/profile/projects[1]/project[6]/description[3]/header" storeItemID="{13792969-13E2-4AC2-A76A-D59F53272E0C}"/>
  </odx:xpath>
  <odx:xpath id="projectLineRep_0_5_2">
    <odx:dataBinding xpath="/profile/projects[1]/project[6]/description[3]/line" storeItemID="{13792969-13E2-4AC2-A76A-D59F53272E0C}"/>
  </odx:xpath>
  <odx:xpath id="projectLineBullet_0_5_2">
    <odx:dataBinding xpath="/profile/projects[1]/project[6]/description[3]/line/bullet" storeItemID="{13792969-13E2-4AC2-A76A-D59F53272E0C}"/>
  </odx:xpath>
  <odx:xpath id="projectDescContBullet_0_5_2">
    <odx:dataBinding xpath="/profile/projects[1]/project[6]/description[3]/line/content" storeItemID="{13792969-13E2-4AC2-A76A-D59F53272E0C}"/>
  </odx:xpath>
  <odx:xpath id="projectLineNoBullet_0_5_2">
    <odx:dataBinding xpath="/profile/projects[1]/project[6]/description[3]/line/nobullet" storeItemID="{13792969-13E2-4AC2-A76A-D59F53272E0C}"/>
  </odx:xpath>
  <odx:xpath id="projectDescContentNoBullet_0_5_2">
    <odx:dataBinding xpath="/profile/projects[1]/project[6]/description[3]/line/content" storeItemID="{13792969-13E2-4AC2-A76A-D59F53272E0C}"/>
  </odx:xpath>
  <odx:xpath id="projectCustomer_0_5_0">
    <odx:dataBinding xpath="/profile/projects[1]/project[6]/customer[1]" storeItemID="{13792969-13E2-4AC2-A76A-D59F53272E0C}"/>
  </odx:xpath>
  <odx:xpath id="projectLineBullet_0_5_0_0">
    <odx:dataBinding xpath="/profile/projects[1]/project[6]/description[1]/line[1]/bullet" storeItemID="{13792969-13E2-4AC2-A76A-D59F53272E0C}"/>
  </odx:xpath>
  <odx:xpath id="projectDescContBullet_0_5_0_0">
    <odx:dataBinding xpath="/profile/projects[1]/project[6]/description[1]/line[1]/content" storeItemID="{13792969-13E2-4AC2-A76A-D59F53272E0C}"/>
  </odx:xpath>
  <odx:xpath id="projectLineNoBullet_0_5_0_0">
    <odx:dataBinding xpath="/profile/projects[1]/project[6]/description[1]/line[1]/nobullet" storeItemID="{13792969-13E2-4AC2-A76A-D59F53272E0C}"/>
  </odx:xpath>
  <odx:xpath id="projectDescContentNoBullet_0_5_0_0">
    <odx:dataBinding xpath="/profile/projects[1]/project[6]/description[1]/line[1]/content" storeItemID="{13792969-13E2-4AC2-A76A-D59F53272E0C}"/>
  </odx:xpath>
  <odx:xpath id="projectLineBullet_0_5_1_0">
    <odx:dataBinding xpath="/profile/projects[1]/project[6]/description[2]/line[1]/bullet" storeItemID="{13792969-13E2-4AC2-A76A-D59F53272E0C}"/>
  </odx:xpath>
  <odx:xpath id="projectDescContBullet_0_5_1_0">
    <odx:dataBinding xpath="/profile/projects[1]/project[6]/description[2]/line[1]/content" storeItemID="{13792969-13E2-4AC2-A76A-D59F53272E0C}"/>
  </odx:xpath>
  <odx:xpath id="projectLineNoBullet_0_5_1_0">
    <odx:dataBinding xpath="/profile/projects[1]/project[6]/description[2]/line[1]/nobullet" storeItemID="{13792969-13E2-4AC2-A76A-D59F53272E0C}"/>
  </odx:xpath>
  <odx:xpath id="projectDescContentNoBullet_0_5_1_0">
    <odx:dataBinding xpath="/profile/projects[1]/project[6]/description[2]/line[1]/content" storeItemID="{13792969-13E2-4AC2-A76A-D59F53272E0C}"/>
  </odx:xpath>
  <odx:xpath id="projectLineBullet_0_5_1_1">
    <odx:dataBinding xpath="/profile/projects[1]/project[6]/description[2]/line[2]/bullet" storeItemID="{13792969-13E2-4AC2-A76A-D59F53272E0C}"/>
  </odx:xpath>
  <odx:xpath id="projectDescContBullet_0_5_1_1">
    <odx:dataBinding xpath="/profile/projects[1]/project[6]/description[2]/line[2]/content" storeItemID="{13792969-13E2-4AC2-A76A-D59F53272E0C}"/>
  </odx:xpath>
  <odx:xpath id="projectLineNoBullet_0_5_1_1">
    <odx:dataBinding xpath="/profile/projects[1]/project[6]/description[2]/line[2]/nobullet" storeItemID="{13792969-13E2-4AC2-A76A-D59F53272E0C}"/>
  </odx:xpath>
  <odx:xpath id="projectDescContentNoBullet_0_5_1_1">
    <odx:dataBinding xpath="/profile/projects[1]/project[6]/description[2]/line[2]/content" storeItemID="{13792969-13E2-4AC2-A76A-D59F53272E0C}"/>
  </odx:xpath>
  <odx:xpath id="projectLineBullet_0_5_1_2">
    <odx:dataBinding xpath="/profile/projects[1]/project[6]/description[2]/line[3]/bullet" storeItemID="{13792969-13E2-4AC2-A76A-D59F53272E0C}"/>
  </odx:xpath>
  <odx:xpath id="projectDescContBullet_0_5_1_2">
    <odx:dataBinding xpath="/profile/projects[1]/project[6]/description[2]/line[3]/content" storeItemID="{13792969-13E2-4AC2-A76A-D59F53272E0C}"/>
  </odx:xpath>
  <odx:xpath id="projectLineNoBullet_0_5_1_2">
    <odx:dataBinding xpath="/profile/projects[1]/project[6]/description[2]/line[3]/nobullet" storeItemID="{13792969-13E2-4AC2-A76A-D59F53272E0C}"/>
  </odx:xpath>
  <odx:xpath id="projectDescContentNoBullet_0_5_1_2">
    <odx:dataBinding xpath="/profile/projects[1]/project[6]/description[2]/line[3]/content" storeItemID="{13792969-13E2-4AC2-A76A-D59F53272E0C}"/>
  </odx:xpath>
  <odx:xpath id="projectLineBullet_0_5_2_0">
    <odx:dataBinding xpath="/profile/projects[1]/project[6]/description[3]/line[1]/bullet" storeItemID="{13792969-13E2-4AC2-A76A-D59F53272E0C}"/>
  </odx:xpath>
  <odx:xpath id="projectDescContBullet_0_5_2_0">
    <odx:dataBinding xpath="/profile/projects[1]/project[6]/description[3]/line[1]/content" storeItemID="{13792969-13E2-4AC2-A76A-D59F53272E0C}"/>
  </odx:xpath>
  <odx:xpath id="projectLineNoBullet_0_5_2_0">
    <odx:dataBinding xpath="/profile/projects[1]/project[6]/description[3]/line[1]/nobullet" storeItemID="{13792969-13E2-4AC2-A76A-D59F53272E0C}"/>
  </odx:xpath>
  <odx:xpath id="projectDescContentNoBullet_0_5_2_0">
    <odx:dataBinding xpath="/profile/projects[1]/project[6]/description[3]/line[1]/content" storeItemID="{13792969-13E2-4AC2-A76A-D59F53272E0C}"/>
  </odx:xpath>
  <odx:xpath id="projectLineBullet_0_5_2_1">
    <odx:dataBinding xpath="/profile/projects[1]/project[6]/description[3]/line[2]/bullet" storeItemID="{13792969-13E2-4AC2-A76A-D59F53272E0C}"/>
  </odx:xpath>
  <odx:xpath id="projectDescContBullet_0_5_2_1">
    <odx:dataBinding xpath="/profile/projects[1]/project[6]/description[3]/line[2]/content" storeItemID="{13792969-13E2-4AC2-A76A-D59F53272E0C}"/>
  </odx:xpath>
  <odx:xpath id="projectLineNoBullet_0_5_2_1">
    <odx:dataBinding xpath="/profile/projects[1]/project[6]/description[3]/line[2]/nobullet" storeItemID="{13792969-13E2-4AC2-A76A-D59F53272E0C}"/>
  </odx:xpath>
  <odx:xpath id="projectDescContentNoBullet_0_5_2_1">
    <odx:dataBinding xpath="/profile/projects[1]/project[6]/description[3]/line[2]/content" storeItemID="{13792969-13E2-4AC2-A76A-D59F53272E0C}"/>
  </odx:xpath>
  <odx:xpath id="projectLineBullet_0_5_2_2">
    <odx:dataBinding xpath="/profile/projects[1]/project[6]/description[3]/line[3]/bullet" storeItemID="{13792969-13E2-4AC2-A76A-D59F53272E0C}"/>
  </odx:xpath>
  <odx:xpath id="projectDescContBullet_0_5_2_2">
    <odx:dataBinding xpath="/profile/projects[1]/project[6]/description[3]/line[3]/content" storeItemID="{13792969-13E2-4AC2-A76A-D59F53272E0C}"/>
  </odx:xpath>
  <odx:xpath id="projectLineNoBullet_0_5_2_2">
    <odx:dataBinding xpath="/profile/projects[1]/project[6]/description[3]/line[3]/nobullet" storeItemID="{13792969-13E2-4AC2-A76A-D59F53272E0C}"/>
  </odx:xpath>
  <odx:xpath id="projectDescContentNoBullet_0_5_2_2">
    <odx:dataBinding xpath="/profile/projects[1]/project[6]/description[3]/line[3]/content" storeItemID="{13792969-13E2-4AC2-A76A-D59F53272E0C}"/>
  </odx:xpath>
  <odx:xpath id="projectLineBullet_0_5_2_3">
    <odx:dataBinding xpath="/profile/projects[1]/project[6]/description[3]/line[4]/bullet" storeItemID="{13792969-13E2-4AC2-A76A-D59F53272E0C}"/>
  </odx:xpath>
  <odx:xpath id="projectDescContBullet_0_5_2_3">
    <odx:dataBinding xpath="/profile/projects[1]/project[6]/description[3]/line[4]/content" storeItemID="{13792969-13E2-4AC2-A76A-D59F53272E0C}"/>
  </odx:xpath>
  <odx:xpath id="projectLineNoBullet_0_5_2_3">
    <odx:dataBinding xpath="/profile/projects[1]/project[6]/description[3]/line[4]/nobullet" storeItemID="{13792969-13E2-4AC2-A76A-D59F53272E0C}"/>
  </odx:xpath>
  <odx:xpath id="projectDescContentNoBullet_0_5_2_3">
    <odx:dataBinding xpath="/profile/projects[1]/project[6]/description[3]/line[4]/content" storeItemID="{13792969-13E2-4AC2-A76A-D59F53272E0C}"/>
  </odx:xpath>
  <odx:xpath id="projectLineBullet_0_5_2_4">
    <odx:dataBinding xpath="/profile/projects[1]/project[6]/description[3]/line[5]/bullet" storeItemID="{13792969-13E2-4AC2-A76A-D59F53272E0C}"/>
  </odx:xpath>
  <odx:xpath id="projectDescContBullet_0_5_2_4">
    <odx:dataBinding xpath="/profile/projects[1]/project[6]/description[3]/line[5]/content" storeItemID="{13792969-13E2-4AC2-A76A-D59F53272E0C}"/>
  </odx:xpath>
  <odx:xpath id="projectLineNoBullet_0_5_2_4">
    <odx:dataBinding xpath="/profile/projects[1]/project[6]/description[3]/line[5]/nobullet" storeItemID="{13792969-13E2-4AC2-A76A-D59F53272E0C}"/>
  </odx:xpath>
  <odx:xpath id="projectDescContentNoBullet_0_5_2_4">
    <odx:dataBinding xpath="/profile/projects[1]/project[6]/description[3]/line[5]/content" storeItemID="{13792969-13E2-4AC2-A76A-D59F53272E0C}"/>
  </odx:xpath>
  <odx:xpath id="projectrole_0_6_0">
    <odx:dataBinding xpath="/profile/projects[1]/project[7]/role[1]" storeItemID="{13792969-13E2-4AC2-A76A-D59F53272E0C}"/>
  </odx:xpath>
  <odx:xpath id="projectDescHeader_0_6_0">
    <odx:dataBinding xpath="/profile/projects[1]/project[7]/description[1]/header" storeItemID="{13792969-13E2-4AC2-A76A-D59F53272E0C}"/>
  </odx:xpath>
  <odx:xpath id="projectLineRep_0_6_0">
    <odx:dataBinding xpath="/profile/projects[1]/project[7]/description[1]/line" storeItemID="{13792969-13E2-4AC2-A76A-D59F53272E0C}"/>
  </odx:xpath>
  <odx:xpath id="projectLineBullet_0_6_0">
    <odx:dataBinding xpath="/profile/projects[1]/project[7]/description[1]/line/bullet" storeItemID="{13792969-13E2-4AC2-A76A-D59F53272E0C}"/>
  </odx:xpath>
  <odx:xpath id="projectDescContBullet_0_6_0">
    <odx:dataBinding xpath="/profile/projects[1]/project[7]/description[1]/line/content" storeItemID="{13792969-13E2-4AC2-A76A-D59F53272E0C}"/>
  </odx:xpath>
  <odx:xpath id="projectLineNoBullet_0_6_0">
    <odx:dataBinding xpath="/profile/projects[1]/project[7]/description[1]/line/nobullet" storeItemID="{13792969-13E2-4AC2-A76A-D59F53272E0C}"/>
  </odx:xpath>
  <odx:xpath id="projectDescContentNoBullet_0_6_0">
    <odx:dataBinding xpath="/profile/projects[1]/project[7]/description[1]/line/content" storeItemID="{13792969-13E2-4AC2-A76A-D59F53272E0C}"/>
  </odx:xpath>
  <odx:xpath id="projectDescHeader_0_6_1">
    <odx:dataBinding xpath="/profile/projects[1]/project[7]/description[2]/header" storeItemID="{13792969-13E2-4AC2-A76A-D59F53272E0C}"/>
  </odx:xpath>
  <odx:xpath id="projectLineRep_0_6_1">
    <odx:dataBinding xpath="/profile/projects[1]/project[7]/description[2]/line" storeItemID="{13792969-13E2-4AC2-A76A-D59F53272E0C}"/>
  </odx:xpath>
  <odx:xpath id="projectLineBullet_0_6_1">
    <odx:dataBinding xpath="/profile/projects[1]/project[7]/description[2]/line/bullet" storeItemID="{13792969-13E2-4AC2-A76A-D59F53272E0C}"/>
  </odx:xpath>
  <odx:xpath id="projectDescContBullet_0_6_1">
    <odx:dataBinding xpath="/profile/projects[1]/project[7]/description[2]/line/content" storeItemID="{13792969-13E2-4AC2-A76A-D59F53272E0C}"/>
  </odx:xpath>
  <odx:xpath id="projectLineNoBullet_0_6_1">
    <odx:dataBinding xpath="/profile/projects[1]/project[7]/description[2]/line/nobullet" storeItemID="{13792969-13E2-4AC2-A76A-D59F53272E0C}"/>
  </odx:xpath>
  <odx:xpath id="projectDescContentNoBullet_0_6_1">
    <odx:dataBinding xpath="/profile/projects[1]/project[7]/description[2]/line/content" storeItemID="{13792969-13E2-4AC2-A76A-D59F53272E0C}"/>
  </odx:xpath>
  <odx:xpath id="projectDescHeader_0_6_2">
    <odx:dataBinding xpath="/profile/projects[1]/project[7]/description[3]/header" storeItemID="{13792969-13E2-4AC2-A76A-D59F53272E0C}"/>
  </odx:xpath>
  <odx:xpath id="projectLineRep_0_6_2">
    <odx:dataBinding xpath="/profile/projects[1]/project[7]/description[3]/line" storeItemID="{13792969-13E2-4AC2-A76A-D59F53272E0C}"/>
  </odx:xpath>
  <odx:xpath id="projectLineBullet_0_6_2">
    <odx:dataBinding xpath="/profile/projects[1]/project[7]/description[3]/line/bullet" storeItemID="{13792969-13E2-4AC2-A76A-D59F53272E0C}"/>
  </odx:xpath>
  <odx:xpath id="projectDescContBullet_0_6_2">
    <odx:dataBinding xpath="/profile/projects[1]/project[7]/description[3]/line/content" storeItemID="{13792969-13E2-4AC2-A76A-D59F53272E0C}"/>
  </odx:xpath>
  <odx:xpath id="projectLineNoBullet_0_6_2">
    <odx:dataBinding xpath="/profile/projects[1]/project[7]/description[3]/line/nobullet" storeItemID="{13792969-13E2-4AC2-A76A-D59F53272E0C}"/>
  </odx:xpath>
  <odx:xpath id="projectDescContentNoBullet_0_6_2">
    <odx:dataBinding xpath="/profile/projects[1]/project[7]/description[3]/line/content" storeItemID="{13792969-13E2-4AC2-A76A-D59F53272E0C}"/>
  </odx:xpath>
  <odx:xpath id="projectCustomer_0_6_0">
    <odx:dataBinding xpath="/profile/projects[1]/project[7]/customer[1]" storeItemID="{13792969-13E2-4AC2-A76A-D59F53272E0C}"/>
  </odx:xpath>
  <odx:xpath id="projectLineBullet_0_6_0_0">
    <odx:dataBinding xpath="/profile/projects[1]/project[7]/description[1]/line[1]/bullet" storeItemID="{13792969-13E2-4AC2-A76A-D59F53272E0C}"/>
  </odx:xpath>
  <odx:xpath id="projectDescContBullet_0_6_0_0">
    <odx:dataBinding xpath="/profile/projects[1]/project[7]/description[1]/line[1]/content" storeItemID="{13792969-13E2-4AC2-A76A-D59F53272E0C}"/>
  </odx:xpath>
  <odx:xpath id="projectLineNoBullet_0_6_0_0">
    <odx:dataBinding xpath="/profile/projects[1]/project[7]/description[1]/line[1]/nobullet" storeItemID="{13792969-13E2-4AC2-A76A-D59F53272E0C}"/>
  </odx:xpath>
  <odx:xpath id="projectDescContentNoBullet_0_6_0_0">
    <odx:dataBinding xpath="/profile/projects[1]/project[7]/description[1]/line[1]/content" storeItemID="{13792969-13E2-4AC2-A76A-D59F53272E0C}"/>
  </odx:xpath>
  <odx:xpath id="projectLineBullet_0_6_0_1">
    <odx:dataBinding xpath="/profile/projects[1]/project[7]/description[1]/line[2]/bullet" storeItemID="{13792969-13E2-4AC2-A76A-D59F53272E0C}"/>
  </odx:xpath>
  <odx:xpath id="projectDescContBullet_0_6_0_1">
    <odx:dataBinding xpath="/profile/projects[1]/project[7]/description[1]/line[2]/content" storeItemID="{13792969-13E2-4AC2-A76A-D59F53272E0C}"/>
  </odx:xpath>
  <odx:xpath id="projectLineNoBullet_0_6_0_1">
    <odx:dataBinding xpath="/profile/projects[1]/project[7]/description[1]/line[2]/nobullet" storeItemID="{13792969-13E2-4AC2-A76A-D59F53272E0C}"/>
  </odx:xpath>
  <odx:xpath id="projectDescContentNoBullet_0_6_0_1">
    <odx:dataBinding xpath="/profile/projects[1]/project[7]/description[1]/line[2]/content" storeItemID="{13792969-13E2-4AC2-A76A-D59F53272E0C}"/>
  </odx:xpath>
  <odx:xpath id="projectLineBullet_0_6_1_0">
    <odx:dataBinding xpath="/profile/projects[1]/project[7]/description[2]/line[1]/bullet" storeItemID="{13792969-13E2-4AC2-A76A-D59F53272E0C}"/>
  </odx:xpath>
  <odx:xpath id="projectDescContBullet_0_6_1_0">
    <odx:dataBinding xpath="/profile/projects[1]/project[7]/description[2]/line[1]/content" storeItemID="{13792969-13E2-4AC2-A76A-D59F53272E0C}"/>
  </odx:xpath>
  <odx:xpath id="projectLineNoBullet_0_6_1_0">
    <odx:dataBinding xpath="/profile/projects[1]/project[7]/description[2]/line[1]/nobullet" storeItemID="{13792969-13E2-4AC2-A76A-D59F53272E0C}"/>
  </odx:xpath>
  <odx:xpath id="projectDescContentNoBullet_0_6_1_0">
    <odx:dataBinding xpath="/profile/projects[1]/project[7]/description[2]/line[1]/content" storeItemID="{13792969-13E2-4AC2-A76A-D59F53272E0C}"/>
  </odx:xpath>
  <odx:xpath id="projectLineBullet_0_6_1_1">
    <odx:dataBinding xpath="/profile/projects[1]/project[7]/description[2]/line[2]/bullet" storeItemID="{13792969-13E2-4AC2-A76A-D59F53272E0C}"/>
  </odx:xpath>
  <odx:xpath id="projectDescContBullet_0_6_1_1">
    <odx:dataBinding xpath="/profile/projects[1]/project[7]/description[2]/line[2]/content" storeItemID="{13792969-13E2-4AC2-A76A-D59F53272E0C}"/>
  </odx:xpath>
  <odx:xpath id="projectLineNoBullet_0_6_1_1">
    <odx:dataBinding xpath="/profile/projects[1]/project[7]/description[2]/line[2]/nobullet" storeItemID="{13792969-13E2-4AC2-A76A-D59F53272E0C}"/>
  </odx:xpath>
  <odx:xpath id="projectDescContentNoBullet_0_6_1_1">
    <odx:dataBinding xpath="/profile/projects[1]/project[7]/description[2]/line[2]/content" storeItemID="{13792969-13E2-4AC2-A76A-D59F53272E0C}"/>
  </odx:xpath>
  <odx:xpath id="projectLineBullet_0_6_1_2">
    <odx:dataBinding xpath="/profile/projects[1]/project[7]/description[2]/line[3]/bullet" storeItemID="{13792969-13E2-4AC2-A76A-D59F53272E0C}"/>
  </odx:xpath>
  <odx:xpath id="projectDescContBullet_0_6_1_2">
    <odx:dataBinding xpath="/profile/projects[1]/project[7]/description[2]/line[3]/content" storeItemID="{13792969-13E2-4AC2-A76A-D59F53272E0C}"/>
  </odx:xpath>
  <odx:xpath id="projectLineNoBullet_0_6_1_2">
    <odx:dataBinding xpath="/profile/projects[1]/project[7]/description[2]/line[3]/nobullet" storeItemID="{13792969-13E2-4AC2-A76A-D59F53272E0C}"/>
  </odx:xpath>
  <odx:xpath id="projectDescContentNoBullet_0_6_1_2">
    <odx:dataBinding xpath="/profile/projects[1]/project[7]/description[2]/line[3]/content" storeItemID="{13792969-13E2-4AC2-A76A-D59F53272E0C}"/>
  </odx:xpath>
  <odx:xpath id="projectLineBullet_0_6_2_0">
    <odx:dataBinding xpath="/profile/projects[1]/project[7]/description[3]/line[1]/bullet" storeItemID="{13792969-13E2-4AC2-A76A-D59F53272E0C}"/>
  </odx:xpath>
  <odx:xpath id="projectDescContBullet_0_6_2_0">
    <odx:dataBinding xpath="/profile/projects[1]/project[7]/description[3]/line[1]/content" storeItemID="{13792969-13E2-4AC2-A76A-D59F53272E0C}"/>
  </odx:xpath>
  <odx:xpath id="projectLineNoBullet_0_6_2_0">
    <odx:dataBinding xpath="/profile/projects[1]/project[7]/description[3]/line[1]/nobullet" storeItemID="{13792969-13E2-4AC2-A76A-D59F53272E0C}"/>
  </odx:xpath>
  <odx:xpath id="projectDescContentNoBullet_0_6_2_0">
    <odx:dataBinding xpath="/profile/projects[1]/project[7]/description[3]/line[1]/content" storeItemID="{13792969-13E2-4AC2-A76A-D59F53272E0C}"/>
  </odx:xpath>
  <odx:xpath id="projectLineBullet_0_6_2_1">
    <odx:dataBinding xpath="/profile/projects[1]/project[7]/description[3]/line[2]/bullet" storeItemID="{13792969-13E2-4AC2-A76A-D59F53272E0C}"/>
  </odx:xpath>
  <odx:xpath id="projectDescContBullet_0_6_2_1">
    <odx:dataBinding xpath="/profile/projects[1]/project[7]/description[3]/line[2]/content" storeItemID="{13792969-13E2-4AC2-A76A-D59F53272E0C}"/>
  </odx:xpath>
  <odx:xpath id="projectLineNoBullet_0_6_2_1">
    <odx:dataBinding xpath="/profile/projects[1]/project[7]/description[3]/line[2]/nobullet" storeItemID="{13792969-13E2-4AC2-A76A-D59F53272E0C}"/>
  </odx:xpath>
  <odx:xpath id="projectDescContentNoBullet_0_6_2_1">
    <odx:dataBinding xpath="/profile/projects[1]/project[7]/description[3]/line[2]/content" storeItemID="{13792969-13E2-4AC2-A76A-D59F53272E0C}"/>
  </odx:xpath>
  <odx:xpath id="projectLineBullet_0_6_2_2">
    <odx:dataBinding xpath="/profile/projects[1]/project[7]/description[3]/line[3]/bullet" storeItemID="{13792969-13E2-4AC2-A76A-D59F53272E0C}"/>
  </odx:xpath>
  <odx:xpath id="projectDescContBullet_0_6_2_2">
    <odx:dataBinding xpath="/profile/projects[1]/project[7]/description[3]/line[3]/content" storeItemID="{13792969-13E2-4AC2-A76A-D59F53272E0C}"/>
  </odx:xpath>
  <odx:xpath id="projectLineNoBullet_0_6_2_2">
    <odx:dataBinding xpath="/profile/projects[1]/project[7]/description[3]/line[3]/nobullet" storeItemID="{13792969-13E2-4AC2-A76A-D59F53272E0C}"/>
  </odx:xpath>
  <odx:xpath id="projectDescContentNoBullet_0_6_2_2">
    <odx:dataBinding xpath="/profile/projects[1]/project[7]/description[3]/line[3]/content" storeItemID="{13792969-13E2-4AC2-A76A-D59F53272E0C}"/>
  </odx:xpath>
  <odx:xpath id="projectLineBullet_0_6_2_3">
    <odx:dataBinding xpath="/profile/projects[1]/project[7]/description[3]/line[4]/bullet" storeItemID="{13792969-13E2-4AC2-A76A-D59F53272E0C}"/>
  </odx:xpath>
  <odx:xpath id="projectDescContBullet_0_6_2_3">
    <odx:dataBinding xpath="/profile/projects[1]/project[7]/description[3]/line[4]/content" storeItemID="{13792969-13E2-4AC2-A76A-D59F53272E0C}"/>
  </odx:xpath>
  <odx:xpath id="projectLineNoBullet_0_6_2_3">
    <odx:dataBinding xpath="/profile/projects[1]/project[7]/description[3]/line[4]/nobullet" storeItemID="{13792969-13E2-4AC2-A76A-D59F53272E0C}"/>
  </odx:xpath>
  <odx:xpath id="projectDescContentNoBullet_0_6_2_3">
    <odx:dataBinding xpath="/profile/projects[1]/project[7]/description[3]/line[4]/content" storeItemID="{13792969-13E2-4AC2-A76A-D59F53272E0C}"/>
  </odx:xpath>
  <odx:xpath id="projectrole_0_7_0">
    <odx:dataBinding xpath="/profile/projects[1]/project[8]/role[1]" storeItemID="{13792969-13E2-4AC2-A76A-D59F53272E0C}"/>
  </odx:xpath>
  <odx:xpath id="projectDescHeader_0_7_0">
    <odx:dataBinding xpath="/profile/projects[1]/project[8]/description[1]/header" storeItemID="{13792969-13E2-4AC2-A76A-D59F53272E0C}"/>
  </odx:xpath>
  <odx:xpath id="projectLineRep_0_7_0">
    <odx:dataBinding xpath="/profile/projects[1]/project[8]/description[1]/line" storeItemID="{13792969-13E2-4AC2-A76A-D59F53272E0C}"/>
  </odx:xpath>
  <odx:xpath id="projectLineBullet_0_7_0">
    <odx:dataBinding xpath="/profile/projects[1]/project[8]/description[1]/line/bullet" storeItemID="{13792969-13E2-4AC2-A76A-D59F53272E0C}"/>
  </odx:xpath>
  <odx:xpath id="projectDescContBullet_0_7_0">
    <odx:dataBinding xpath="/profile/projects[1]/project[8]/description[1]/line/content" storeItemID="{13792969-13E2-4AC2-A76A-D59F53272E0C}"/>
  </odx:xpath>
  <odx:xpath id="projectLineNoBullet_0_7_0">
    <odx:dataBinding xpath="/profile/projects[1]/project[8]/description[1]/line/nobullet" storeItemID="{13792969-13E2-4AC2-A76A-D59F53272E0C}"/>
  </odx:xpath>
  <odx:xpath id="projectDescContentNoBullet_0_7_0">
    <odx:dataBinding xpath="/profile/projects[1]/project[8]/description[1]/line/content" storeItemID="{13792969-13E2-4AC2-A76A-D59F53272E0C}"/>
  </odx:xpath>
  <odx:xpath id="projectDescHeader_0_7_1">
    <odx:dataBinding xpath="/profile/projects[1]/project[8]/description[2]/header" storeItemID="{13792969-13E2-4AC2-A76A-D59F53272E0C}"/>
  </odx:xpath>
  <odx:xpath id="projectLineRep_0_7_1">
    <odx:dataBinding xpath="/profile/projects[1]/project[8]/description[2]/line" storeItemID="{13792969-13E2-4AC2-A76A-D59F53272E0C}"/>
  </odx:xpath>
  <odx:xpath id="projectLineBullet_0_7_1">
    <odx:dataBinding xpath="/profile/projects[1]/project[8]/description[2]/line/bullet" storeItemID="{13792969-13E2-4AC2-A76A-D59F53272E0C}"/>
  </odx:xpath>
  <odx:xpath id="projectDescContBullet_0_7_1">
    <odx:dataBinding xpath="/profile/projects[1]/project[8]/description[2]/line/content" storeItemID="{13792969-13E2-4AC2-A76A-D59F53272E0C}"/>
  </odx:xpath>
  <odx:xpath id="projectLineNoBullet_0_7_1">
    <odx:dataBinding xpath="/profile/projects[1]/project[8]/description[2]/line/nobullet" storeItemID="{13792969-13E2-4AC2-A76A-D59F53272E0C}"/>
  </odx:xpath>
  <odx:xpath id="projectDescContentNoBullet_0_7_1">
    <odx:dataBinding xpath="/profile/projects[1]/project[8]/description[2]/line/content" storeItemID="{13792969-13E2-4AC2-A76A-D59F53272E0C}"/>
  </odx:xpath>
  <odx:xpath id="projectDescHeader_0_7_2">
    <odx:dataBinding xpath="/profile/projects[1]/project[8]/description[3]/header" storeItemID="{13792969-13E2-4AC2-A76A-D59F53272E0C}"/>
  </odx:xpath>
  <odx:xpath id="projectLineRep_0_7_2">
    <odx:dataBinding xpath="/profile/projects[1]/project[8]/description[3]/line" storeItemID="{13792969-13E2-4AC2-A76A-D59F53272E0C}"/>
  </odx:xpath>
  <odx:xpath id="projectLineBullet_0_7_2">
    <odx:dataBinding xpath="/profile/projects[1]/project[8]/description[3]/line/bullet" storeItemID="{13792969-13E2-4AC2-A76A-D59F53272E0C}"/>
  </odx:xpath>
  <odx:xpath id="projectDescContBullet_0_7_2">
    <odx:dataBinding xpath="/profile/projects[1]/project[8]/description[3]/line/content" storeItemID="{13792969-13E2-4AC2-A76A-D59F53272E0C}"/>
  </odx:xpath>
  <odx:xpath id="projectLineNoBullet_0_7_2">
    <odx:dataBinding xpath="/profile/projects[1]/project[8]/description[3]/line/nobullet" storeItemID="{13792969-13E2-4AC2-A76A-D59F53272E0C}"/>
  </odx:xpath>
  <odx:xpath id="projectDescContentNoBullet_0_7_2">
    <odx:dataBinding xpath="/profile/projects[1]/project[8]/description[3]/line/content" storeItemID="{13792969-13E2-4AC2-A76A-D59F53272E0C}"/>
  </odx:xpath>
  <odx:xpath id="projectCustomer_0_7_0">
    <odx:dataBinding xpath="/profile/projects[1]/project[8]/customer[1]" storeItemID="{13792969-13E2-4AC2-A76A-D59F53272E0C}"/>
  </odx:xpath>
  <odx:xpath id="projectLineBullet_0_7_0_0">
    <odx:dataBinding xpath="/profile/projects[1]/project[8]/description[1]/line[1]/bullet" storeItemID="{13792969-13E2-4AC2-A76A-D59F53272E0C}"/>
  </odx:xpath>
  <odx:xpath id="projectDescContBullet_0_7_0_0">
    <odx:dataBinding xpath="/profile/projects[1]/project[8]/description[1]/line[1]/content" storeItemID="{13792969-13E2-4AC2-A76A-D59F53272E0C}"/>
  </odx:xpath>
  <odx:xpath id="projectLineNoBullet_0_7_0_0">
    <odx:dataBinding xpath="/profile/projects[1]/project[8]/description[1]/line[1]/nobullet" storeItemID="{13792969-13E2-4AC2-A76A-D59F53272E0C}"/>
  </odx:xpath>
  <odx:xpath id="projectDescContentNoBullet_0_7_0_0">
    <odx:dataBinding xpath="/profile/projects[1]/project[8]/description[1]/line[1]/content" storeItemID="{13792969-13E2-4AC2-A76A-D59F53272E0C}"/>
  </odx:xpath>
  <odx:xpath id="projectLineBullet_0_7_1_0">
    <odx:dataBinding xpath="/profile/projects[1]/project[8]/description[2]/line[1]/bullet" storeItemID="{13792969-13E2-4AC2-A76A-D59F53272E0C}"/>
  </odx:xpath>
  <odx:xpath id="projectDescContBullet_0_7_1_0">
    <odx:dataBinding xpath="/profile/projects[1]/project[8]/description[2]/line[1]/content" storeItemID="{13792969-13E2-4AC2-A76A-D59F53272E0C}"/>
  </odx:xpath>
  <odx:xpath id="projectLineNoBullet_0_7_1_0">
    <odx:dataBinding xpath="/profile/projects[1]/project[8]/description[2]/line[1]/nobullet" storeItemID="{13792969-13E2-4AC2-A76A-D59F53272E0C}"/>
  </odx:xpath>
  <odx:xpath id="projectDescContentNoBullet_0_7_1_0">
    <odx:dataBinding xpath="/profile/projects[1]/project[8]/description[2]/line[1]/content" storeItemID="{13792969-13E2-4AC2-A76A-D59F53272E0C}"/>
  </odx:xpath>
  <odx:xpath id="projectLineBullet_0_7_1_1">
    <odx:dataBinding xpath="/profile/projects[1]/project[8]/description[2]/line[2]/bullet" storeItemID="{13792969-13E2-4AC2-A76A-D59F53272E0C}"/>
  </odx:xpath>
  <odx:xpath id="projectDescContBullet_0_7_1_1">
    <odx:dataBinding xpath="/profile/projects[1]/project[8]/description[2]/line[2]/content" storeItemID="{13792969-13E2-4AC2-A76A-D59F53272E0C}"/>
  </odx:xpath>
  <odx:xpath id="projectLineNoBullet_0_7_1_1">
    <odx:dataBinding xpath="/profile/projects[1]/project[8]/description[2]/line[2]/nobullet" storeItemID="{13792969-13E2-4AC2-A76A-D59F53272E0C}"/>
  </odx:xpath>
  <odx:xpath id="projectDescContentNoBullet_0_7_1_1">
    <odx:dataBinding xpath="/profile/projects[1]/project[8]/description[2]/line[2]/content" storeItemID="{13792969-13E2-4AC2-A76A-D59F53272E0C}"/>
  </odx:xpath>
  <odx:xpath id="projectLineBullet_0_7_1_2">
    <odx:dataBinding xpath="/profile/projects[1]/project[8]/description[2]/line[3]/bullet" storeItemID="{13792969-13E2-4AC2-A76A-D59F53272E0C}"/>
  </odx:xpath>
  <odx:xpath id="projectDescContBullet_0_7_1_2">
    <odx:dataBinding xpath="/profile/projects[1]/project[8]/description[2]/line[3]/content" storeItemID="{13792969-13E2-4AC2-A76A-D59F53272E0C}"/>
  </odx:xpath>
  <odx:xpath id="projectLineNoBullet_0_7_1_2">
    <odx:dataBinding xpath="/profile/projects[1]/project[8]/description[2]/line[3]/nobullet" storeItemID="{13792969-13E2-4AC2-A76A-D59F53272E0C}"/>
  </odx:xpath>
  <odx:xpath id="projectDescContentNoBullet_0_7_1_2">
    <odx:dataBinding xpath="/profile/projects[1]/project[8]/description[2]/line[3]/content" storeItemID="{13792969-13E2-4AC2-A76A-D59F53272E0C}"/>
  </odx:xpath>
  <odx:xpath id="projectLineBullet_0_7_1_3">
    <odx:dataBinding xpath="/profile/projects[1]/project[8]/description[2]/line[4]/bullet" storeItemID="{13792969-13E2-4AC2-A76A-D59F53272E0C}"/>
  </odx:xpath>
  <odx:xpath id="projectDescContBullet_0_7_1_3">
    <odx:dataBinding xpath="/profile/projects[1]/project[8]/description[2]/line[4]/content" storeItemID="{13792969-13E2-4AC2-A76A-D59F53272E0C}"/>
  </odx:xpath>
  <odx:xpath id="projectLineNoBullet_0_7_1_3">
    <odx:dataBinding xpath="/profile/projects[1]/project[8]/description[2]/line[4]/nobullet" storeItemID="{13792969-13E2-4AC2-A76A-D59F53272E0C}"/>
  </odx:xpath>
  <odx:xpath id="projectDescContentNoBullet_0_7_1_3">
    <odx:dataBinding xpath="/profile/projects[1]/project[8]/description[2]/line[4]/content" storeItemID="{13792969-13E2-4AC2-A76A-D59F53272E0C}"/>
  </odx:xpath>
  <odx:xpath id="projectLineBullet_0_7_1_4">
    <odx:dataBinding xpath="/profile/projects[1]/project[8]/description[2]/line[5]/bullet" storeItemID="{13792969-13E2-4AC2-A76A-D59F53272E0C}"/>
  </odx:xpath>
  <odx:xpath id="projectDescContBullet_0_7_1_4">
    <odx:dataBinding xpath="/profile/projects[1]/project[8]/description[2]/line[5]/content" storeItemID="{13792969-13E2-4AC2-A76A-D59F53272E0C}"/>
  </odx:xpath>
  <odx:xpath id="projectLineNoBullet_0_7_1_4">
    <odx:dataBinding xpath="/profile/projects[1]/project[8]/description[2]/line[5]/nobullet" storeItemID="{13792969-13E2-4AC2-A76A-D59F53272E0C}"/>
  </odx:xpath>
  <odx:xpath id="projectDescContentNoBullet_0_7_1_4">
    <odx:dataBinding xpath="/profile/projects[1]/project[8]/description[2]/line[5]/content" storeItemID="{13792969-13E2-4AC2-A76A-D59F53272E0C}"/>
  </odx:xpath>
  <odx:xpath id="projectLineBullet_0_7_1_5">
    <odx:dataBinding xpath="/profile/projects[1]/project[8]/description[2]/line[6]/bullet" storeItemID="{13792969-13E2-4AC2-A76A-D59F53272E0C}"/>
  </odx:xpath>
  <odx:xpath id="projectDescContBullet_0_7_1_5">
    <odx:dataBinding xpath="/profile/projects[1]/project[8]/description[2]/line[6]/content" storeItemID="{13792969-13E2-4AC2-A76A-D59F53272E0C}"/>
  </odx:xpath>
  <odx:xpath id="projectLineNoBullet_0_7_1_5">
    <odx:dataBinding xpath="/profile/projects[1]/project[8]/description[2]/line[6]/nobullet" storeItemID="{13792969-13E2-4AC2-A76A-D59F53272E0C}"/>
  </odx:xpath>
  <odx:xpath id="projectDescContentNoBullet_0_7_1_5">
    <odx:dataBinding xpath="/profile/projects[1]/project[8]/description[2]/line[6]/content" storeItemID="{13792969-13E2-4AC2-A76A-D59F53272E0C}"/>
  </odx:xpath>
  <odx:xpath id="projectLineBullet_0_7_1_6">
    <odx:dataBinding xpath="/profile/projects[1]/project[8]/description[2]/line[7]/bullet" storeItemID="{13792969-13E2-4AC2-A76A-D59F53272E0C}"/>
  </odx:xpath>
  <odx:xpath id="projectDescContBullet_0_7_1_6">
    <odx:dataBinding xpath="/profile/projects[1]/project[8]/description[2]/line[7]/content" storeItemID="{13792969-13E2-4AC2-A76A-D59F53272E0C}"/>
  </odx:xpath>
  <odx:xpath id="projectLineNoBullet_0_7_1_6">
    <odx:dataBinding xpath="/profile/projects[1]/project[8]/description[2]/line[7]/nobullet" storeItemID="{13792969-13E2-4AC2-A76A-D59F53272E0C}"/>
  </odx:xpath>
  <odx:xpath id="projectDescContentNoBullet_0_7_1_6">
    <odx:dataBinding xpath="/profile/projects[1]/project[8]/description[2]/line[7]/content" storeItemID="{13792969-13E2-4AC2-A76A-D59F53272E0C}"/>
  </odx:xpath>
  <odx:xpath id="projectLineBullet_0_7_1_7">
    <odx:dataBinding xpath="/profile/projects[1]/project[8]/description[2]/line[8]/bullet" storeItemID="{13792969-13E2-4AC2-A76A-D59F53272E0C}"/>
  </odx:xpath>
  <odx:xpath id="projectDescContBullet_0_7_1_7">
    <odx:dataBinding xpath="/profile/projects[1]/project[8]/description[2]/line[8]/content" storeItemID="{13792969-13E2-4AC2-A76A-D59F53272E0C}"/>
  </odx:xpath>
  <odx:xpath id="projectLineNoBullet_0_7_1_7">
    <odx:dataBinding xpath="/profile/projects[1]/project[8]/description[2]/line[8]/nobullet" storeItemID="{13792969-13E2-4AC2-A76A-D59F53272E0C}"/>
  </odx:xpath>
  <odx:xpath id="projectDescContentNoBullet_0_7_1_7">
    <odx:dataBinding xpath="/profile/projects[1]/project[8]/description[2]/line[8]/content" storeItemID="{13792969-13E2-4AC2-A76A-D59F53272E0C}"/>
  </odx:xpath>
  <odx:xpath id="projectLineBullet_0_7_2_0">
    <odx:dataBinding xpath="/profile/projects[1]/project[8]/description[3]/line[1]/bullet" storeItemID="{13792969-13E2-4AC2-A76A-D59F53272E0C}"/>
  </odx:xpath>
  <odx:xpath id="projectDescContBullet_0_7_2_0">
    <odx:dataBinding xpath="/profile/projects[1]/project[8]/description[3]/line[1]/content" storeItemID="{13792969-13E2-4AC2-A76A-D59F53272E0C}"/>
  </odx:xpath>
  <odx:xpath id="projectLineNoBullet_0_7_2_0">
    <odx:dataBinding xpath="/profile/projects[1]/project[8]/description[3]/line[1]/nobullet" storeItemID="{13792969-13E2-4AC2-A76A-D59F53272E0C}"/>
  </odx:xpath>
  <odx:xpath id="projectDescContentNoBullet_0_7_2_0">
    <odx:dataBinding xpath="/profile/projects[1]/project[8]/description[3]/line[1]/content" storeItemID="{13792969-13E2-4AC2-A76A-D59F53272E0C}"/>
  </odx:xpath>
  <odx:xpath id="projectLineBullet_0_7_2_1">
    <odx:dataBinding xpath="/profile/projects[1]/project[8]/description[3]/line[2]/bullet" storeItemID="{13792969-13E2-4AC2-A76A-D59F53272E0C}"/>
  </odx:xpath>
  <odx:xpath id="projectDescContBullet_0_7_2_1">
    <odx:dataBinding xpath="/profile/projects[1]/project[8]/description[3]/line[2]/content" storeItemID="{13792969-13E2-4AC2-A76A-D59F53272E0C}"/>
  </odx:xpath>
  <odx:xpath id="projectLineNoBullet_0_7_2_1">
    <odx:dataBinding xpath="/profile/projects[1]/project[8]/description[3]/line[2]/nobullet" storeItemID="{13792969-13E2-4AC2-A76A-D59F53272E0C}"/>
  </odx:xpath>
  <odx:xpath id="projectDescContentNoBullet_0_7_2_1">
    <odx:dataBinding xpath="/profile/projects[1]/project[8]/description[3]/line[2]/content" storeItemID="{13792969-13E2-4AC2-A76A-D59F53272E0C}"/>
  </odx:xpath>
  <odx:xpath id="projectLineBullet_0_7_2_2">
    <odx:dataBinding xpath="/profile/projects[1]/project[8]/description[3]/line[3]/bullet" storeItemID="{13792969-13E2-4AC2-A76A-D59F53272E0C}"/>
  </odx:xpath>
  <odx:xpath id="projectDescContBullet_0_7_2_2">
    <odx:dataBinding xpath="/profile/projects[1]/project[8]/description[3]/line[3]/content" storeItemID="{13792969-13E2-4AC2-A76A-D59F53272E0C}"/>
  </odx:xpath>
  <odx:xpath id="projectLineNoBullet_0_7_2_2">
    <odx:dataBinding xpath="/profile/projects[1]/project[8]/description[3]/line[3]/nobullet" storeItemID="{13792969-13E2-4AC2-A76A-D59F53272E0C}"/>
  </odx:xpath>
  <odx:xpath id="projectDescContentNoBullet_0_7_2_2">
    <odx:dataBinding xpath="/profile/projects[1]/project[8]/description[3]/line[3]/content" storeItemID="{13792969-13E2-4AC2-A76A-D59F53272E0C}"/>
  </odx:xpath>
</odx:xpaths>
</file>

<file path=customXml/item8.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EA7443D-2B85-4208-A520-C1B2DD4FE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c9006a-8361-44ed-aefc-d3a45cc91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06C6F7-5B5D-4813-A383-2C71CA389CE1}">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3.xml><?xml version="1.0" encoding="utf-8"?>
<ds:datastoreItem xmlns:ds="http://schemas.openxmlformats.org/officeDocument/2006/customXml" ds:itemID="{1DF05BD9-9FC9-4E7E-940B-7ABB042DF002}">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xml><?xml version="1.0" encoding="utf-8"?>
<ds:datastoreItem xmlns:ds="http://schemas.openxmlformats.org/officeDocument/2006/customXml" ds:itemID="{D6FF2782-C96E-4C8F-9C77-3F516ECE49E6}">
  <ds:schemaRefs>
    <ds:schemaRef ds:uri="http://schemas.microsoft.com/office/2006/metadata/properties"/>
    <ds:schemaRef ds:uri="http://schemas.microsoft.com/office/infopath/2007/PartnerControls"/>
    <ds:schemaRef ds:uri="bfc9006a-8361-44ed-aefc-d3a45cc91e51"/>
  </ds:schemaRefs>
</ds:datastoreItem>
</file>

<file path=customXml/itemProps5.xml><?xml version="1.0" encoding="utf-8"?>
<ds:datastoreItem xmlns:ds="http://schemas.openxmlformats.org/officeDocument/2006/customXml" ds:itemID="{13792969-13E2-4AC2-A76A-D59F53272E0C}">
  <ds:schemaRefs/>
</ds:datastoreItem>
</file>

<file path=customXml/itemProps6.xml><?xml version="1.0" encoding="utf-8"?>
<ds:datastoreItem xmlns:ds="http://schemas.openxmlformats.org/officeDocument/2006/customXml" ds:itemID="{0CA2ECB4-4644-4240-AAF6-F22F0653B0FF}">
  <ds:schemaRefs>
    <ds:schemaRef ds:uri="http://schemas.microsoft.com/sharepoint/v3/contenttype/forms"/>
  </ds:schemaRefs>
</ds:datastoreItem>
</file>

<file path=customXml/itemProps7.xml><?xml version="1.0" encoding="utf-8"?>
<ds:datastoreItem xmlns:ds="http://schemas.openxmlformats.org/officeDocument/2006/customXml" ds:itemID="{C62F201E-ED20-493E-8752-209E1D95498E}">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8.xml><?xml version="1.0" encoding="utf-8"?>
<ds:datastoreItem xmlns:ds="http://schemas.openxmlformats.org/officeDocument/2006/customXml" ds:itemID="{6D8EE762-0FBB-4532-BF35-494688C9160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Angebotsvorlage_DE_final_2012-06-26.dotx</Template>
  <TotalTime>1</TotalTime>
  <Pages>7</Pages>
  <Words>1374</Words>
  <Characters>8384</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adesso AG</Company>
  <LinksUpToDate>false</LinksUpToDate>
  <CharactersWithSpaces>9739</CharactersWithSpaces>
  <SharedDoc>false</SharedDoc>
  <HLinks>
    <vt:vector size="228" baseType="variant">
      <vt:variant>
        <vt:i4>1703998</vt:i4>
      </vt:variant>
      <vt:variant>
        <vt:i4>230</vt:i4>
      </vt:variant>
      <vt:variant>
        <vt:i4>0</vt:i4>
      </vt:variant>
      <vt:variant>
        <vt:i4>5</vt:i4>
      </vt:variant>
      <vt:variant>
        <vt:lpwstr/>
      </vt:variant>
      <vt:variant>
        <vt:lpwstr>_Toc288732701</vt:lpwstr>
      </vt:variant>
      <vt:variant>
        <vt:i4>1703998</vt:i4>
      </vt:variant>
      <vt:variant>
        <vt:i4>224</vt:i4>
      </vt:variant>
      <vt:variant>
        <vt:i4>0</vt:i4>
      </vt:variant>
      <vt:variant>
        <vt:i4>5</vt:i4>
      </vt:variant>
      <vt:variant>
        <vt:lpwstr/>
      </vt:variant>
      <vt:variant>
        <vt:lpwstr>_Toc288732700</vt:lpwstr>
      </vt:variant>
      <vt:variant>
        <vt:i4>1245247</vt:i4>
      </vt:variant>
      <vt:variant>
        <vt:i4>218</vt:i4>
      </vt:variant>
      <vt:variant>
        <vt:i4>0</vt:i4>
      </vt:variant>
      <vt:variant>
        <vt:i4>5</vt:i4>
      </vt:variant>
      <vt:variant>
        <vt:lpwstr/>
      </vt:variant>
      <vt:variant>
        <vt:lpwstr>_Toc288732699</vt:lpwstr>
      </vt:variant>
      <vt:variant>
        <vt:i4>1245247</vt:i4>
      </vt:variant>
      <vt:variant>
        <vt:i4>212</vt:i4>
      </vt:variant>
      <vt:variant>
        <vt:i4>0</vt:i4>
      </vt:variant>
      <vt:variant>
        <vt:i4>5</vt:i4>
      </vt:variant>
      <vt:variant>
        <vt:lpwstr/>
      </vt:variant>
      <vt:variant>
        <vt:lpwstr>_Toc288732698</vt:lpwstr>
      </vt:variant>
      <vt:variant>
        <vt:i4>1245247</vt:i4>
      </vt:variant>
      <vt:variant>
        <vt:i4>206</vt:i4>
      </vt:variant>
      <vt:variant>
        <vt:i4>0</vt:i4>
      </vt:variant>
      <vt:variant>
        <vt:i4>5</vt:i4>
      </vt:variant>
      <vt:variant>
        <vt:lpwstr/>
      </vt:variant>
      <vt:variant>
        <vt:lpwstr>_Toc288732697</vt:lpwstr>
      </vt:variant>
      <vt:variant>
        <vt:i4>1245247</vt:i4>
      </vt:variant>
      <vt:variant>
        <vt:i4>200</vt:i4>
      </vt:variant>
      <vt:variant>
        <vt:i4>0</vt:i4>
      </vt:variant>
      <vt:variant>
        <vt:i4>5</vt:i4>
      </vt:variant>
      <vt:variant>
        <vt:lpwstr/>
      </vt:variant>
      <vt:variant>
        <vt:lpwstr>_Toc288732696</vt:lpwstr>
      </vt:variant>
      <vt:variant>
        <vt:i4>1245247</vt:i4>
      </vt:variant>
      <vt:variant>
        <vt:i4>194</vt:i4>
      </vt:variant>
      <vt:variant>
        <vt:i4>0</vt:i4>
      </vt:variant>
      <vt:variant>
        <vt:i4>5</vt:i4>
      </vt:variant>
      <vt:variant>
        <vt:lpwstr/>
      </vt:variant>
      <vt:variant>
        <vt:lpwstr>_Toc288732695</vt:lpwstr>
      </vt:variant>
      <vt:variant>
        <vt:i4>1245247</vt:i4>
      </vt:variant>
      <vt:variant>
        <vt:i4>188</vt:i4>
      </vt:variant>
      <vt:variant>
        <vt:i4>0</vt:i4>
      </vt:variant>
      <vt:variant>
        <vt:i4>5</vt:i4>
      </vt:variant>
      <vt:variant>
        <vt:lpwstr/>
      </vt:variant>
      <vt:variant>
        <vt:lpwstr>_Toc288732694</vt:lpwstr>
      </vt:variant>
      <vt:variant>
        <vt:i4>1245247</vt:i4>
      </vt:variant>
      <vt:variant>
        <vt:i4>182</vt:i4>
      </vt:variant>
      <vt:variant>
        <vt:i4>0</vt:i4>
      </vt:variant>
      <vt:variant>
        <vt:i4>5</vt:i4>
      </vt:variant>
      <vt:variant>
        <vt:lpwstr/>
      </vt:variant>
      <vt:variant>
        <vt:lpwstr>_Toc288732693</vt:lpwstr>
      </vt:variant>
      <vt:variant>
        <vt:i4>1245247</vt:i4>
      </vt:variant>
      <vt:variant>
        <vt:i4>176</vt:i4>
      </vt:variant>
      <vt:variant>
        <vt:i4>0</vt:i4>
      </vt:variant>
      <vt:variant>
        <vt:i4>5</vt:i4>
      </vt:variant>
      <vt:variant>
        <vt:lpwstr/>
      </vt:variant>
      <vt:variant>
        <vt:lpwstr>_Toc288732692</vt:lpwstr>
      </vt:variant>
      <vt:variant>
        <vt:i4>1245247</vt:i4>
      </vt:variant>
      <vt:variant>
        <vt:i4>170</vt:i4>
      </vt:variant>
      <vt:variant>
        <vt:i4>0</vt:i4>
      </vt:variant>
      <vt:variant>
        <vt:i4>5</vt:i4>
      </vt:variant>
      <vt:variant>
        <vt:lpwstr/>
      </vt:variant>
      <vt:variant>
        <vt:lpwstr>_Toc288732691</vt:lpwstr>
      </vt:variant>
      <vt:variant>
        <vt:i4>1245247</vt:i4>
      </vt:variant>
      <vt:variant>
        <vt:i4>164</vt:i4>
      </vt:variant>
      <vt:variant>
        <vt:i4>0</vt:i4>
      </vt:variant>
      <vt:variant>
        <vt:i4>5</vt:i4>
      </vt:variant>
      <vt:variant>
        <vt:lpwstr/>
      </vt:variant>
      <vt:variant>
        <vt:lpwstr>_Toc288732690</vt:lpwstr>
      </vt:variant>
      <vt:variant>
        <vt:i4>1179711</vt:i4>
      </vt:variant>
      <vt:variant>
        <vt:i4>158</vt:i4>
      </vt:variant>
      <vt:variant>
        <vt:i4>0</vt:i4>
      </vt:variant>
      <vt:variant>
        <vt:i4>5</vt:i4>
      </vt:variant>
      <vt:variant>
        <vt:lpwstr/>
      </vt:variant>
      <vt:variant>
        <vt:lpwstr>_Toc288732689</vt:lpwstr>
      </vt:variant>
      <vt:variant>
        <vt:i4>1179711</vt:i4>
      </vt:variant>
      <vt:variant>
        <vt:i4>152</vt:i4>
      </vt:variant>
      <vt:variant>
        <vt:i4>0</vt:i4>
      </vt:variant>
      <vt:variant>
        <vt:i4>5</vt:i4>
      </vt:variant>
      <vt:variant>
        <vt:lpwstr/>
      </vt:variant>
      <vt:variant>
        <vt:lpwstr>_Toc288732688</vt:lpwstr>
      </vt:variant>
      <vt:variant>
        <vt:i4>1179711</vt:i4>
      </vt:variant>
      <vt:variant>
        <vt:i4>146</vt:i4>
      </vt:variant>
      <vt:variant>
        <vt:i4>0</vt:i4>
      </vt:variant>
      <vt:variant>
        <vt:i4>5</vt:i4>
      </vt:variant>
      <vt:variant>
        <vt:lpwstr/>
      </vt:variant>
      <vt:variant>
        <vt:lpwstr>_Toc288732687</vt:lpwstr>
      </vt:variant>
      <vt:variant>
        <vt:i4>1179711</vt:i4>
      </vt:variant>
      <vt:variant>
        <vt:i4>140</vt:i4>
      </vt:variant>
      <vt:variant>
        <vt:i4>0</vt:i4>
      </vt:variant>
      <vt:variant>
        <vt:i4>5</vt:i4>
      </vt:variant>
      <vt:variant>
        <vt:lpwstr/>
      </vt:variant>
      <vt:variant>
        <vt:lpwstr>_Toc288732686</vt:lpwstr>
      </vt:variant>
      <vt:variant>
        <vt:i4>1179711</vt:i4>
      </vt:variant>
      <vt:variant>
        <vt:i4>134</vt:i4>
      </vt:variant>
      <vt:variant>
        <vt:i4>0</vt:i4>
      </vt:variant>
      <vt:variant>
        <vt:i4>5</vt:i4>
      </vt:variant>
      <vt:variant>
        <vt:lpwstr/>
      </vt:variant>
      <vt:variant>
        <vt:lpwstr>_Toc288732685</vt:lpwstr>
      </vt:variant>
      <vt:variant>
        <vt:i4>1179711</vt:i4>
      </vt:variant>
      <vt:variant>
        <vt:i4>128</vt:i4>
      </vt:variant>
      <vt:variant>
        <vt:i4>0</vt:i4>
      </vt:variant>
      <vt:variant>
        <vt:i4>5</vt:i4>
      </vt:variant>
      <vt:variant>
        <vt:lpwstr/>
      </vt:variant>
      <vt:variant>
        <vt:lpwstr>_Toc288732684</vt:lpwstr>
      </vt:variant>
      <vt:variant>
        <vt:i4>1179711</vt:i4>
      </vt:variant>
      <vt:variant>
        <vt:i4>122</vt:i4>
      </vt:variant>
      <vt:variant>
        <vt:i4>0</vt:i4>
      </vt:variant>
      <vt:variant>
        <vt:i4>5</vt:i4>
      </vt:variant>
      <vt:variant>
        <vt:lpwstr/>
      </vt:variant>
      <vt:variant>
        <vt:lpwstr>_Toc288732683</vt:lpwstr>
      </vt:variant>
      <vt:variant>
        <vt:i4>1179711</vt:i4>
      </vt:variant>
      <vt:variant>
        <vt:i4>116</vt:i4>
      </vt:variant>
      <vt:variant>
        <vt:i4>0</vt:i4>
      </vt:variant>
      <vt:variant>
        <vt:i4>5</vt:i4>
      </vt:variant>
      <vt:variant>
        <vt:lpwstr/>
      </vt:variant>
      <vt:variant>
        <vt:lpwstr>_Toc288732682</vt:lpwstr>
      </vt:variant>
      <vt:variant>
        <vt:i4>1179711</vt:i4>
      </vt:variant>
      <vt:variant>
        <vt:i4>110</vt:i4>
      </vt:variant>
      <vt:variant>
        <vt:i4>0</vt:i4>
      </vt:variant>
      <vt:variant>
        <vt:i4>5</vt:i4>
      </vt:variant>
      <vt:variant>
        <vt:lpwstr/>
      </vt:variant>
      <vt:variant>
        <vt:lpwstr>_Toc288732681</vt:lpwstr>
      </vt:variant>
      <vt:variant>
        <vt:i4>1179711</vt:i4>
      </vt:variant>
      <vt:variant>
        <vt:i4>104</vt:i4>
      </vt:variant>
      <vt:variant>
        <vt:i4>0</vt:i4>
      </vt:variant>
      <vt:variant>
        <vt:i4>5</vt:i4>
      </vt:variant>
      <vt:variant>
        <vt:lpwstr/>
      </vt:variant>
      <vt:variant>
        <vt:lpwstr>_Toc288732680</vt:lpwstr>
      </vt:variant>
      <vt:variant>
        <vt:i4>1900607</vt:i4>
      </vt:variant>
      <vt:variant>
        <vt:i4>98</vt:i4>
      </vt:variant>
      <vt:variant>
        <vt:i4>0</vt:i4>
      </vt:variant>
      <vt:variant>
        <vt:i4>5</vt:i4>
      </vt:variant>
      <vt:variant>
        <vt:lpwstr/>
      </vt:variant>
      <vt:variant>
        <vt:lpwstr>_Toc288732679</vt:lpwstr>
      </vt:variant>
      <vt:variant>
        <vt:i4>1900607</vt:i4>
      </vt:variant>
      <vt:variant>
        <vt:i4>92</vt:i4>
      </vt:variant>
      <vt:variant>
        <vt:i4>0</vt:i4>
      </vt:variant>
      <vt:variant>
        <vt:i4>5</vt:i4>
      </vt:variant>
      <vt:variant>
        <vt:lpwstr/>
      </vt:variant>
      <vt:variant>
        <vt:lpwstr>_Toc288732678</vt:lpwstr>
      </vt:variant>
      <vt:variant>
        <vt:i4>1900607</vt:i4>
      </vt:variant>
      <vt:variant>
        <vt:i4>86</vt:i4>
      </vt:variant>
      <vt:variant>
        <vt:i4>0</vt:i4>
      </vt:variant>
      <vt:variant>
        <vt:i4>5</vt:i4>
      </vt:variant>
      <vt:variant>
        <vt:lpwstr/>
      </vt:variant>
      <vt:variant>
        <vt:lpwstr>_Toc288732677</vt:lpwstr>
      </vt:variant>
      <vt:variant>
        <vt:i4>1900607</vt:i4>
      </vt:variant>
      <vt:variant>
        <vt:i4>80</vt:i4>
      </vt:variant>
      <vt:variant>
        <vt:i4>0</vt:i4>
      </vt:variant>
      <vt:variant>
        <vt:i4>5</vt:i4>
      </vt:variant>
      <vt:variant>
        <vt:lpwstr/>
      </vt:variant>
      <vt:variant>
        <vt:lpwstr>_Toc288732676</vt:lpwstr>
      </vt:variant>
      <vt:variant>
        <vt:i4>1900607</vt:i4>
      </vt:variant>
      <vt:variant>
        <vt:i4>74</vt:i4>
      </vt:variant>
      <vt:variant>
        <vt:i4>0</vt:i4>
      </vt:variant>
      <vt:variant>
        <vt:i4>5</vt:i4>
      </vt:variant>
      <vt:variant>
        <vt:lpwstr/>
      </vt:variant>
      <vt:variant>
        <vt:lpwstr>_Toc288732675</vt:lpwstr>
      </vt:variant>
      <vt:variant>
        <vt:i4>1900607</vt:i4>
      </vt:variant>
      <vt:variant>
        <vt:i4>68</vt:i4>
      </vt:variant>
      <vt:variant>
        <vt:i4>0</vt:i4>
      </vt:variant>
      <vt:variant>
        <vt:i4>5</vt:i4>
      </vt:variant>
      <vt:variant>
        <vt:lpwstr/>
      </vt:variant>
      <vt:variant>
        <vt:lpwstr>_Toc288732674</vt:lpwstr>
      </vt:variant>
      <vt:variant>
        <vt:i4>1900607</vt:i4>
      </vt:variant>
      <vt:variant>
        <vt:i4>62</vt:i4>
      </vt:variant>
      <vt:variant>
        <vt:i4>0</vt:i4>
      </vt:variant>
      <vt:variant>
        <vt:i4>5</vt:i4>
      </vt:variant>
      <vt:variant>
        <vt:lpwstr/>
      </vt:variant>
      <vt:variant>
        <vt:lpwstr>_Toc288732673</vt:lpwstr>
      </vt:variant>
      <vt:variant>
        <vt:i4>1900607</vt:i4>
      </vt:variant>
      <vt:variant>
        <vt:i4>56</vt:i4>
      </vt:variant>
      <vt:variant>
        <vt:i4>0</vt:i4>
      </vt:variant>
      <vt:variant>
        <vt:i4>5</vt:i4>
      </vt:variant>
      <vt:variant>
        <vt:lpwstr/>
      </vt:variant>
      <vt:variant>
        <vt:lpwstr>_Toc288732672</vt:lpwstr>
      </vt:variant>
      <vt:variant>
        <vt:i4>1900607</vt:i4>
      </vt:variant>
      <vt:variant>
        <vt:i4>50</vt:i4>
      </vt:variant>
      <vt:variant>
        <vt:i4>0</vt:i4>
      </vt:variant>
      <vt:variant>
        <vt:i4>5</vt:i4>
      </vt:variant>
      <vt:variant>
        <vt:lpwstr/>
      </vt:variant>
      <vt:variant>
        <vt:lpwstr>_Toc288732671</vt:lpwstr>
      </vt:variant>
      <vt:variant>
        <vt:i4>1900607</vt:i4>
      </vt:variant>
      <vt:variant>
        <vt:i4>44</vt:i4>
      </vt:variant>
      <vt:variant>
        <vt:i4>0</vt:i4>
      </vt:variant>
      <vt:variant>
        <vt:i4>5</vt:i4>
      </vt:variant>
      <vt:variant>
        <vt:lpwstr/>
      </vt:variant>
      <vt:variant>
        <vt:lpwstr>_Toc288732670</vt:lpwstr>
      </vt:variant>
      <vt:variant>
        <vt:i4>1835071</vt:i4>
      </vt:variant>
      <vt:variant>
        <vt:i4>38</vt:i4>
      </vt:variant>
      <vt:variant>
        <vt:i4>0</vt:i4>
      </vt:variant>
      <vt:variant>
        <vt:i4>5</vt:i4>
      </vt:variant>
      <vt:variant>
        <vt:lpwstr/>
      </vt:variant>
      <vt:variant>
        <vt:lpwstr>_Toc288732669</vt:lpwstr>
      </vt:variant>
      <vt:variant>
        <vt:i4>1835071</vt:i4>
      </vt:variant>
      <vt:variant>
        <vt:i4>32</vt:i4>
      </vt:variant>
      <vt:variant>
        <vt:i4>0</vt:i4>
      </vt:variant>
      <vt:variant>
        <vt:i4>5</vt:i4>
      </vt:variant>
      <vt:variant>
        <vt:lpwstr/>
      </vt:variant>
      <vt:variant>
        <vt:lpwstr>_Toc288732668</vt:lpwstr>
      </vt:variant>
      <vt:variant>
        <vt:i4>1835071</vt:i4>
      </vt:variant>
      <vt:variant>
        <vt:i4>26</vt:i4>
      </vt:variant>
      <vt:variant>
        <vt:i4>0</vt:i4>
      </vt:variant>
      <vt:variant>
        <vt:i4>5</vt:i4>
      </vt:variant>
      <vt:variant>
        <vt:lpwstr/>
      </vt:variant>
      <vt:variant>
        <vt:lpwstr>_Toc288732667</vt:lpwstr>
      </vt:variant>
      <vt:variant>
        <vt:i4>1835071</vt:i4>
      </vt:variant>
      <vt:variant>
        <vt:i4>20</vt:i4>
      </vt:variant>
      <vt:variant>
        <vt:i4>0</vt:i4>
      </vt:variant>
      <vt:variant>
        <vt:i4>5</vt:i4>
      </vt:variant>
      <vt:variant>
        <vt:lpwstr/>
      </vt:variant>
      <vt:variant>
        <vt:lpwstr>_Toc288732666</vt:lpwstr>
      </vt:variant>
      <vt:variant>
        <vt:i4>1835071</vt:i4>
      </vt:variant>
      <vt:variant>
        <vt:i4>14</vt:i4>
      </vt:variant>
      <vt:variant>
        <vt:i4>0</vt:i4>
      </vt:variant>
      <vt:variant>
        <vt:i4>5</vt:i4>
      </vt:variant>
      <vt:variant>
        <vt:lpwstr/>
      </vt:variant>
      <vt:variant>
        <vt:lpwstr>_Toc288732665</vt:lpwstr>
      </vt:variant>
      <vt:variant>
        <vt:i4>1835071</vt:i4>
      </vt:variant>
      <vt:variant>
        <vt:i4>8</vt:i4>
      </vt:variant>
      <vt:variant>
        <vt:i4>0</vt:i4>
      </vt:variant>
      <vt:variant>
        <vt:i4>5</vt:i4>
      </vt:variant>
      <vt:variant>
        <vt:lpwstr/>
      </vt:variant>
      <vt:variant>
        <vt:lpwstr>_Toc288732664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Weidlich, Dennis</dc:creator>
  <cp:lastModifiedBy>Pablo Calleja Olmedo</cp:lastModifiedBy>
  <cp:revision>2</cp:revision>
  <cp:lastPrinted>2011-11-18T13:02:00Z</cp:lastPrinted>
  <dcterms:created xsi:type="dcterms:W3CDTF">2019-03-22T13:30:00Z</dcterms:created>
  <dcterms:modified xsi:type="dcterms:W3CDTF">2019-03-22T13:30:00Z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0x010100467CA10FBFE121499552314AA1AA070F</vt:lpwstr>
  </property>
  <property fmtid="{D5CDD505-2E9C-101B-9397-08002B2CF9AE}" pid="3" name="_dlc_DocIdItemGuid">
    <vt:lpwstr>5847a1c5-2c4e-4df2-9696-a96be228d2d4</vt:lpwstr>
  </property>
</Properties>
</file>